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5CDADA" w14:textId="77777777" w:rsidR="00762A48" w:rsidRDefault="00762A48">
      <w:pPr>
        <w:rPr>
          <w:color w:val="auto"/>
          <w:sz w:val="48"/>
          <w:szCs w:val="48"/>
          <w:u w:val="single"/>
          <w:lang w:val="ca-ES"/>
        </w:rPr>
      </w:pPr>
      <w:bookmarkStart w:id="0" w:name="_Hlk480548699"/>
      <w:bookmarkEnd w:id="0"/>
    </w:p>
    <w:p w14:paraId="1644C1D4" w14:textId="77777777" w:rsidR="00632EE7" w:rsidRDefault="007948A2">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Documento funcional</w:t>
      </w:r>
    </w:p>
    <w:p w14:paraId="66CC9351" w14:textId="77777777" w:rsidR="003C1904" w:rsidRPr="00921C5F" w:rsidRDefault="007948A2">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APP - Chat</w:t>
      </w:r>
    </w:p>
    <w:p w14:paraId="513C7832" w14:textId="77777777" w:rsidR="00987B86" w:rsidRPr="002D3513" w:rsidRDefault="00987B86">
      <w:pPr>
        <w:rPr>
          <w:sz w:val="28"/>
          <w:lang w:val="ca-ES"/>
        </w:rPr>
      </w:pPr>
    </w:p>
    <w:p w14:paraId="17DBF3FA" w14:textId="77777777" w:rsidR="00C622ED" w:rsidRDefault="00C622ED">
      <w:pPr>
        <w:rPr>
          <w:rFonts w:ascii="Arial" w:hAnsi="Arial" w:cs="Arial"/>
          <w:noProof/>
          <w:sz w:val="20"/>
          <w:szCs w:val="20"/>
        </w:rPr>
      </w:pPr>
    </w:p>
    <w:p w14:paraId="6C2B812E" w14:textId="77777777" w:rsidR="0018181E" w:rsidRPr="00241E09" w:rsidRDefault="0018181E">
      <w:pPr>
        <w:rPr>
          <w:rFonts w:cs="Arial"/>
          <w:noProof/>
          <w:color w:val="auto"/>
          <w:sz w:val="20"/>
          <w:szCs w:val="20"/>
        </w:rPr>
      </w:pPr>
    </w:p>
    <w:p w14:paraId="5C07A6DD" w14:textId="77777777" w:rsidR="0018181E" w:rsidRPr="00241E09" w:rsidRDefault="0018181E">
      <w:pPr>
        <w:rPr>
          <w:rFonts w:cs="Arial"/>
          <w:noProof/>
          <w:color w:val="auto"/>
          <w:sz w:val="20"/>
          <w:szCs w:val="20"/>
        </w:rPr>
      </w:pPr>
    </w:p>
    <w:p w14:paraId="2C994E85" w14:textId="77777777" w:rsidR="005856FE" w:rsidRPr="009D0AD7" w:rsidRDefault="005856FE">
      <w:pPr>
        <w:rPr>
          <w:rFonts w:cs="Arial"/>
          <w:noProof/>
          <w:color w:val="auto"/>
          <w:sz w:val="20"/>
          <w:szCs w:val="20"/>
        </w:rPr>
      </w:pPr>
      <w:r w:rsidRPr="009D0AD7">
        <w:rPr>
          <w:rFonts w:cs="Arial"/>
          <w:noProof/>
          <w:color w:val="auto"/>
          <w:sz w:val="20"/>
          <w:szCs w:val="20"/>
        </w:rPr>
        <w:t>De:</w:t>
      </w:r>
    </w:p>
    <w:p w14:paraId="1065FCD1" w14:textId="77777777" w:rsidR="005856FE" w:rsidRPr="009D0AD7" w:rsidRDefault="007948A2">
      <w:pPr>
        <w:rPr>
          <w:rFonts w:cs="Arial"/>
          <w:b/>
          <w:noProof/>
          <w:color w:val="auto"/>
        </w:rPr>
      </w:pPr>
      <w:r>
        <w:rPr>
          <w:rFonts w:cs="Arial"/>
          <w:b/>
          <w:noProof/>
          <w:color w:val="auto"/>
        </w:rPr>
        <w:t>Juan Ignacio Avendaño Huergo</w:t>
      </w:r>
    </w:p>
    <w:p w14:paraId="33A08FC1" w14:textId="77777777" w:rsidR="00804233" w:rsidRPr="00B722DA" w:rsidRDefault="00762A48" w:rsidP="00673E37">
      <w:pPr>
        <w:tabs>
          <w:tab w:val="right" w:pos="8504"/>
        </w:tabs>
        <w:rPr>
          <w:rFonts w:cs="Arial"/>
          <w:noProof/>
          <w:color w:val="auto"/>
          <w:sz w:val="20"/>
          <w:szCs w:val="20"/>
        </w:rPr>
      </w:pPr>
      <w:r>
        <w:rPr>
          <w:rFonts w:eastAsia="MS Mincho" w:cs="Segoe UI"/>
          <w:bCs/>
          <w:noProof/>
          <w:color w:val="auto"/>
          <w:sz w:val="20"/>
          <w:szCs w:val="20"/>
        </w:rPr>
        <w:drawing>
          <wp:anchor distT="0" distB="0" distL="114300" distR="114300" simplePos="0" relativeHeight="251667456" behindDoc="1" locked="0" layoutInCell="1" allowOverlap="1" wp14:anchorId="7FC89A08" wp14:editId="4DCA23FC">
            <wp:simplePos x="0" y="0"/>
            <wp:positionH relativeFrom="column">
              <wp:posOffset>1236980</wp:posOffset>
            </wp:positionH>
            <wp:positionV relativeFrom="paragraph">
              <wp:posOffset>116012</wp:posOffset>
            </wp:positionV>
            <wp:extent cx="7236372" cy="761096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SIN_LETRAS.png"/>
                    <pic:cNvPicPr/>
                  </pic:nvPicPr>
                  <pic:blipFill>
                    <a:blip r:embed="rId9">
                      <a:extLst>
                        <a:ext uri="{28A0092B-C50C-407E-A947-70E740481C1C}">
                          <a14:useLocalDpi xmlns:a14="http://schemas.microsoft.com/office/drawing/2010/main" val="0"/>
                        </a:ext>
                      </a:extLst>
                    </a:blip>
                    <a:stretch>
                      <a:fillRect/>
                    </a:stretch>
                  </pic:blipFill>
                  <pic:spPr>
                    <a:xfrm>
                      <a:off x="0" y="0"/>
                      <a:ext cx="7236372" cy="7610961"/>
                    </a:xfrm>
                    <a:prstGeom prst="rect">
                      <a:avLst/>
                    </a:prstGeom>
                  </pic:spPr>
                </pic:pic>
              </a:graphicData>
            </a:graphic>
          </wp:anchor>
        </w:drawing>
      </w:r>
      <w:r w:rsidR="0073212A">
        <w:rPr>
          <w:rFonts w:cs="Arial"/>
          <w:noProof/>
          <w:color w:val="auto"/>
          <w:sz w:val="20"/>
          <w:szCs w:val="20"/>
        </w:rPr>
        <w:t>juan.avendano</w:t>
      </w:r>
      <w:r w:rsidR="002E3429">
        <w:rPr>
          <w:rFonts w:cs="Arial"/>
          <w:noProof/>
          <w:color w:val="auto"/>
          <w:sz w:val="20"/>
          <w:szCs w:val="20"/>
        </w:rPr>
        <w:t>@tecandweb.com</w:t>
      </w:r>
      <w:r w:rsidR="00673E37">
        <w:rPr>
          <w:rFonts w:cs="Arial"/>
          <w:noProof/>
          <w:color w:val="auto"/>
          <w:sz w:val="20"/>
          <w:szCs w:val="20"/>
        </w:rPr>
        <w:tab/>
      </w:r>
    </w:p>
    <w:p w14:paraId="31B7B0F0" w14:textId="77777777" w:rsidR="002E3429" w:rsidRPr="005E605D" w:rsidRDefault="007948A2">
      <w:pPr>
        <w:rPr>
          <w:rFonts w:cs="Arial"/>
          <w:noProof/>
          <w:color w:val="auto"/>
          <w:sz w:val="20"/>
          <w:szCs w:val="20"/>
        </w:rPr>
      </w:pPr>
      <w:r>
        <w:rPr>
          <w:rFonts w:cs="Arial"/>
          <w:noProof/>
          <w:color w:val="auto"/>
          <w:sz w:val="20"/>
          <w:szCs w:val="20"/>
        </w:rPr>
        <w:t>Escoles universitaries Gimbernat</w:t>
      </w:r>
    </w:p>
    <w:p w14:paraId="6F0BA826" w14:textId="77777777" w:rsidR="002E3429" w:rsidRPr="007B0D6B" w:rsidRDefault="002E3429">
      <w:pPr>
        <w:rPr>
          <w:rFonts w:eastAsia="MS Mincho" w:cs="Segoe UI"/>
          <w:bCs/>
          <w:color w:val="auto"/>
          <w:sz w:val="20"/>
          <w:szCs w:val="20"/>
        </w:rPr>
      </w:pPr>
    </w:p>
    <w:p w14:paraId="2D3EA627" w14:textId="77777777" w:rsidR="001959FE" w:rsidRDefault="001959FE">
      <w:pPr>
        <w:rPr>
          <w:rFonts w:eastAsia="MS Mincho" w:cs="Segoe UI"/>
          <w:bCs/>
          <w:color w:val="auto"/>
          <w:sz w:val="20"/>
          <w:szCs w:val="20"/>
        </w:rPr>
      </w:pPr>
    </w:p>
    <w:p w14:paraId="5778F2D2" w14:textId="77777777" w:rsidR="001959FE" w:rsidRDefault="001959FE">
      <w:pPr>
        <w:rPr>
          <w:rFonts w:eastAsia="MS Mincho" w:cs="Segoe UI"/>
          <w:bCs/>
          <w:color w:val="auto"/>
          <w:sz w:val="20"/>
          <w:szCs w:val="20"/>
        </w:rPr>
      </w:pPr>
    </w:p>
    <w:p w14:paraId="56083529" w14:textId="77777777" w:rsidR="008D46F4" w:rsidRPr="00B722DA" w:rsidRDefault="001C3906" w:rsidP="001C3906">
      <w:pPr>
        <w:tabs>
          <w:tab w:val="left" w:pos="2520"/>
        </w:tabs>
        <w:rPr>
          <w:color w:val="auto"/>
          <w:sz w:val="28"/>
          <w:lang w:val="ca-ES"/>
        </w:rPr>
      </w:pPr>
      <w:r w:rsidRPr="00B722DA">
        <w:rPr>
          <w:color w:val="auto"/>
          <w:sz w:val="28"/>
          <w:lang w:val="ca-ES"/>
        </w:rPr>
        <w:tab/>
      </w:r>
    </w:p>
    <w:p w14:paraId="13EC3BB1" w14:textId="77777777" w:rsidR="0027055F" w:rsidRDefault="0027055F">
      <w:pPr>
        <w:spacing w:after="160" w:line="259" w:lineRule="auto"/>
        <w:rPr>
          <w:color w:val="auto"/>
          <w:sz w:val="20"/>
          <w:szCs w:val="20"/>
          <w:lang w:val="ca-ES"/>
        </w:rPr>
      </w:pPr>
      <w:r>
        <w:rPr>
          <w:color w:val="auto"/>
          <w:sz w:val="20"/>
          <w:szCs w:val="20"/>
          <w:lang w:val="ca-ES"/>
        </w:rPr>
        <w:br w:type="page"/>
      </w:r>
    </w:p>
    <w:p w14:paraId="68BAA7F3" w14:textId="77777777" w:rsidR="00710B6C" w:rsidRDefault="00710B6C" w:rsidP="00B87FC4">
      <w:pPr>
        <w:pStyle w:val="Propuesta"/>
        <w:rPr>
          <w:rFonts w:ascii="Corbel" w:hAnsi="Corbel" w:cs="Calibri"/>
          <w:sz w:val="20"/>
          <w:szCs w:val="20"/>
        </w:rPr>
      </w:pPr>
    </w:p>
    <w:p w14:paraId="5BCA0D63" w14:textId="77777777" w:rsidR="00710B6C" w:rsidRDefault="00710B6C" w:rsidP="00B87FC4">
      <w:pPr>
        <w:pStyle w:val="Propuesta"/>
        <w:rPr>
          <w:rFonts w:ascii="Corbel" w:hAnsi="Corbel" w:cs="Calibri"/>
          <w:sz w:val="20"/>
          <w:szCs w:val="20"/>
        </w:rPr>
      </w:pPr>
    </w:p>
    <w:p w14:paraId="71706F52" w14:textId="77777777" w:rsidR="00710B6C" w:rsidRDefault="00710B6C" w:rsidP="00B87FC4">
      <w:pPr>
        <w:pStyle w:val="Propuesta"/>
        <w:rPr>
          <w:rFonts w:ascii="Corbel" w:hAnsi="Corbel" w:cs="Calibri"/>
          <w:sz w:val="20"/>
          <w:szCs w:val="20"/>
        </w:rPr>
      </w:pPr>
    </w:p>
    <w:p w14:paraId="016B8D43" w14:textId="77777777" w:rsidR="00710B6C" w:rsidRDefault="00710B6C" w:rsidP="00B87FC4">
      <w:pPr>
        <w:pStyle w:val="Propuesta"/>
        <w:rPr>
          <w:rFonts w:ascii="Corbel" w:hAnsi="Corbel" w:cs="Calibri"/>
          <w:sz w:val="20"/>
          <w:szCs w:val="20"/>
        </w:rPr>
      </w:pPr>
    </w:p>
    <w:p w14:paraId="1616E92E" w14:textId="77777777" w:rsidR="00710B6C" w:rsidRDefault="00710B6C" w:rsidP="00B87FC4">
      <w:pPr>
        <w:pStyle w:val="Propuesta"/>
        <w:rPr>
          <w:rFonts w:ascii="Corbel" w:hAnsi="Corbel" w:cs="Calibri"/>
          <w:sz w:val="20"/>
          <w:szCs w:val="20"/>
        </w:rPr>
      </w:pPr>
    </w:p>
    <w:p w14:paraId="07FC5924" w14:textId="77777777" w:rsidR="00710B6C" w:rsidRDefault="00710B6C" w:rsidP="00B87FC4">
      <w:pPr>
        <w:pStyle w:val="Propuesta"/>
        <w:rPr>
          <w:rFonts w:ascii="Corbel" w:hAnsi="Corbel" w:cs="Calibri"/>
          <w:sz w:val="20"/>
          <w:szCs w:val="20"/>
        </w:rPr>
      </w:pPr>
    </w:p>
    <w:p w14:paraId="76F4675F" w14:textId="77777777" w:rsidR="00710B6C" w:rsidRDefault="00710B6C" w:rsidP="00B87FC4">
      <w:pPr>
        <w:pStyle w:val="Propuesta"/>
        <w:rPr>
          <w:rFonts w:ascii="Corbel" w:hAnsi="Corbel" w:cs="Calibri"/>
          <w:sz w:val="20"/>
          <w:szCs w:val="20"/>
        </w:rPr>
      </w:pPr>
    </w:p>
    <w:p w14:paraId="192E8CEE" w14:textId="77777777" w:rsidR="00710B6C" w:rsidRDefault="00710B6C" w:rsidP="00B87FC4">
      <w:pPr>
        <w:pStyle w:val="Propuesta"/>
        <w:rPr>
          <w:rFonts w:ascii="Corbel" w:hAnsi="Corbel" w:cs="Calibri"/>
          <w:sz w:val="20"/>
          <w:szCs w:val="20"/>
        </w:rPr>
      </w:pPr>
    </w:p>
    <w:p w14:paraId="29E1476D" w14:textId="052BCD38" w:rsidR="00B87FC4" w:rsidRPr="00FC7E56" w:rsidRDefault="007948A2" w:rsidP="00B87FC4">
      <w:pPr>
        <w:pStyle w:val="Propuesta"/>
        <w:rPr>
          <w:rFonts w:ascii="Corbel" w:hAnsi="Corbel" w:cs="Calibri"/>
          <w:sz w:val="28"/>
          <w:szCs w:val="28"/>
        </w:rPr>
      </w:pPr>
      <w:r>
        <w:rPr>
          <w:rFonts w:ascii="Corbel" w:hAnsi="Corbel" w:cs="Calibri"/>
          <w:sz w:val="28"/>
          <w:szCs w:val="28"/>
        </w:rPr>
        <w:t xml:space="preserve">Para </w:t>
      </w:r>
      <w:r w:rsidRPr="007948A2">
        <w:rPr>
          <w:rFonts w:ascii="Corbel" w:hAnsi="Corbel" w:cs="Calibri"/>
          <w:sz w:val="28"/>
          <w:szCs w:val="28"/>
        </w:rPr>
        <w:t>Tecnologia</w:t>
      </w:r>
      <w:r w:rsidR="000E59CF">
        <w:rPr>
          <w:rFonts w:ascii="Corbel" w:hAnsi="Corbel" w:cs="Calibri"/>
          <w:sz w:val="28"/>
          <w:szCs w:val="28"/>
        </w:rPr>
        <w:t xml:space="preserve"> </w:t>
      </w:r>
      <w:r w:rsidRPr="007948A2">
        <w:rPr>
          <w:rFonts w:ascii="Corbel" w:hAnsi="Corbel" w:cs="Calibri"/>
          <w:sz w:val="28"/>
          <w:szCs w:val="28"/>
        </w:rPr>
        <w:t>Multimèdia i Dispositius</w:t>
      </w:r>
      <w:r w:rsidR="000E59CF">
        <w:rPr>
          <w:rFonts w:ascii="Corbel" w:hAnsi="Corbel" w:cs="Calibri"/>
          <w:sz w:val="28"/>
          <w:szCs w:val="28"/>
        </w:rPr>
        <w:t xml:space="preserve"> </w:t>
      </w:r>
      <w:r w:rsidRPr="007948A2">
        <w:rPr>
          <w:rFonts w:ascii="Corbel" w:hAnsi="Corbel" w:cs="Calibri"/>
          <w:sz w:val="28"/>
          <w:szCs w:val="28"/>
        </w:rPr>
        <w:t>Mòbils</w:t>
      </w:r>
    </w:p>
    <w:p w14:paraId="427DE695" w14:textId="1E036D70" w:rsidR="00B87FC4" w:rsidRDefault="00B87FC4" w:rsidP="00B87FC4">
      <w:pPr>
        <w:pStyle w:val="Prrafodetexto"/>
        <w:rPr>
          <w:rFonts w:ascii="Corbel" w:hAnsi="Corbel" w:cs="Calibri"/>
          <w:sz w:val="20"/>
          <w:szCs w:val="20"/>
        </w:rPr>
      </w:pPr>
      <w:r w:rsidRPr="00B87FC4">
        <w:rPr>
          <w:rFonts w:ascii="Corbel" w:hAnsi="Corbel" w:cs="Calibri"/>
          <w:sz w:val="20"/>
          <w:szCs w:val="20"/>
        </w:rPr>
        <w:t xml:space="preserve">Fecha de presentación: </w:t>
      </w:r>
      <w:r w:rsidR="00716370">
        <w:rPr>
          <w:rFonts w:ascii="Corbel" w:hAnsi="Corbel" w:cs="Calibri"/>
          <w:sz w:val="20"/>
          <w:szCs w:val="20"/>
        </w:rPr>
        <w:fldChar w:fldCharType="begin"/>
      </w:r>
      <w:r w:rsidR="00D03287">
        <w:rPr>
          <w:rFonts w:ascii="Corbel" w:hAnsi="Corbel" w:cs="Calibri"/>
          <w:sz w:val="20"/>
          <w:szCs w:val="20"/>
        </w:rPr>
        <w:instrText xml:space="preserve"> DATE  \@ "dddd, d' de 'MMMM' de 'yyyy"  \* MERGEFORMAT </w:instrText>
      </w:r>
      <w:r w:rsidR="00716370">
        <w:rPr>
          <w:rFonts w:ascii="Corbel" w:hAnsi="Corbel" w:cs="Calibri"/>
          <w:sz w:val="20"/>
          <w:szCs w:val="20"/>
        </w:rPr>
        <w:fldChar w:fldCharType="separate"/>
      </w:r>
      <w:r w:rsidR="002369BD">
        <w:rPr>
          <w:rFonts w:ascii="Corbel" w:hAnsi="Corbel" w:cs="Calibri"/>
          <w:noProof/>
          <w:sz w:val="20"/>
          <w:szCs w:val="20"/>
        </w:rPr>
        <w:t>viernes, 21 de abril de 2017</w:t>
      </w:r>
      <w:r w:rsidR="00716370">
        <w:rPr>
          <w:rFonts w:ascii="Corbel" w:hAnsi="Corbel" w:cs="Calibri"/>
          <w:sz w:val="20"/>
          <w:szCs w:val="20"/>
        </w:rPr>
        <w:fldChar w:fldCharType="end"/>
      </w:r>
    </w:p>
    <w:p w14:paraId="7303AEA1" w14:textId="77777777" w:rsidR="00486B42" w:rsidRDefault="009073E4" w:rsidP="0090288F">
      <w:pPr>
        <w:pStyle w:val="Ttulo1"/>
      </w:pPr>
      <w:r>
        <w:br w:type="page"/>
      </w:r>
    </w:p>
    <w:bookmarkStart w:id="1" w:name="_Toc480549790" w:displacedByCustomXml="next"/>
    <w:sdt>
      <w:sdtPr>
        <w:rPr>
          <w:rFonts w:eastAsia="Times New Roman" w:cs="Times New Roman"/>
          <w:color w:val="000000" w:themeColor="text1"/>
          <w:sz w:val="22"/>
          <w:szCs w:val="24"/>
        </w:rPr>
        <w:id w:val="19974866"/>
        <w:docPartObj>
          <w:docPartGallery w:val="Table of Contents"/>
          <w:docPartUnique/>
        </w:docPartObj>
      </w:sdtPr>
      <w:sdtEndPr>
        <w:rPr>
          <w:b/>
          <w:bCs/>
        </w:rPr>
      </w:sdtEndPr>
      <w:sdtContent>
        <w:p w14:paraId="5BCFFF32" w14:textId="20677C71" w:rsidR="00313ADD" w:rsidRPr="00313ADD" w:rsidRDefault="00313ADD" w:rsidP="00313ADD">
          <w:pPr>
            <w:pStyle w:val="Ttulo1"/>
            <w:numPr>
              <w:ilvl w:val="0"/>
              <w:numId w:val="50"/>
            </w:numPr>
            <w:rPr>
              <w:rStyle w:val="Ttulo1Car"/>
            </w:rPr>
          </w:pPr>
          <w:r w:rsidRPr="00313ADD">
            <w:rPr>
              <w:rStyle w:val="Ttulo1Car"/>
            </w:rPr>
            <w:t>Conteni</w:t>
          </w:r>
          <w:bookmarkStart w:id="2" w:name="_GoBack"/>
          <w:bookmarkEnd w:id="2"/>
          <w:r w:rsidRPr="00313ADD">
            <w:rPr>
              <w:rStyle w:val="Ttulo1Car"/>
            </w:rPr>
            <w:t>do</w:t>
          </w:r>
          <w:bookmarkEnd w:id="1"/>
        </w:p>
        <w:p w14:paraId="74BB838A" w14:textId="59E23F2C" w:rsidR="008C4AE2" w:rsidRDefault="00313ADD">
          <w:pPr>
            <w:pStyle w:val="TDC1"/>
            <w:tabs>
              <w:tab w:val="left" w:pos="880"/>
              <w:tab w:val="right" w:leader="dot" w:pos="10762"/>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80549790" w:history="1">
            <w:r w:rsidR="008C4AE2" w:rsidRPr="008F040E">
              <w:rPr>
                <w:rStyle w:val="Hipervnculo"/>
                <w:noProof/>
              </w:rPr>
              <w:t>1.</w:t>
            </w:r>
            <w:r w:rsidR="008C4AE2">
              <w:rPr>
                <w:rFonts w:asciiTheme="minorHAnsi" w:eastAsiaTheme="minorEastAsia" w:hAnsiTheme="minorHAnsi" w:cstheme="minorBidi"/>
                <w:noProof/>
                <w:color w:val="auto"/>
                <w:szCs w:val="22"/>
              </w:rPr>
              <w:tab/>
            </w:r>
            <w:r w:rsidR="008C4AE2" w:rsidRPr="008F040E">
              <w:rPr>
                <w:rStyle w:val="Hipervnculo"/>
                <w:noProof/>
              </w:rPr>
              <w:t>Contenido</w:t>
            </w:r>
            <w:r w:rsidR="008C4AE2">
              <w:rPr>
                <w:noProof/>
                <w:webHidden/>
              </w:rPr>
              <w:tab/>
            </w:r>
            <w:r w:rsidR="008C4AE2">
              <w:rPr>
                <w:noProof/>
                <w:webHidden/>
              </w:rPr>
              <w:fldChar w:fldCharType="begin"/>
            </w:r>
            <w:r w:rsidR="008C4AE2">
              <w:rPr>
                <w:noProof/>
                <w:webHidden/>
              </w:rPr>
              <w:instrText xml:space="preserve"> PAGEREF _Toc480549790 \h </w:instrText>
            </w:r>
            <w:r w:rsidR="008C4AE2">
              <w:rPr>
                <w:noProof/>
                <w:webHidden/>
              </w:rPr>
            </w:r>
            <w:r w:rsidR="008C4AE2">
              <w:rPr>
                <w:noProof/>
                <w:webHidden/>
              </w:rPr>
              <w:fldChar w:fldCharType="separate"/>
            </w:r>
            <w:r w:rsidR="002369BD">
              <w:rPr>
                <w:noProof/>
                <w:webHidden/>
              </w:rPr>
              <w:t>3</w:t>
            </w:r>
            <w:r w:rsidR="008C4AE2">
              <w:rPr>
                <w:noProof/>
                <w:webHidden/>
              </w:rPr>
              <w:fldChar w:fldCharType="end"/>
            </w:r>
          </w:hyperlink>
        </w:p>
        <w:p w14:paraId="58B245EF" w14:textId="70039601"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791" w:history="1">
            <w:r w:rsidRPr="008F040E">
              <w:rPr>
                <w:rStyle w:val="Hipervnculo"/>
                <w:noProof/>
              </w:rPr>
              <w:t>2.</w:t>
            </w:r>
            <w:r>
              <w:rPr>
                <w:rFonts w:asciiTheme="minorHAnsi" w:eastAsiaTheme="minorEastAsia" w:hAnsiTheme="minorHAnsi" w:cstheme="minorBidi"/>
                <w:noProof/>
                <w:color w:val="auto"/>
                <w:szCs w:val="22"/>
              </w:rPr>
              <w:tab/>
            </w:r>
            <w:r w:rsidRPr="008F040E">
              <w:rPr>
                <w:rStyle w:val="Hipervnculo"/>
                <w:noProof/>
              </w:rPr>
              <w:t>Requerimientos no funcionales</w:t>
            </w:r>
            <w:r>
              <w:rPr>
                <w:noProof/>
                <w:webHidden/>
              </w:rPr>
              <w:tab/>
            </w:r>
            <w:r>
              <w:rPr>
                <w:noProof/>
                <w:webHidden/>
              </w:rPr>
              <w:fldChar w:fldCharType="begin"/>
            </w:r>
            <w:r>
              <w:rPr>
                <w:noProof/>
                <w:webHidden/>
              </w:rPr>
              <w:instrText xml:space="preserve"> PAGEREF _Toc480549791 \h </w:instrText>
            </w:r>
            <w:r>
              <w:rPr>
                <w:noProof/>
                <w:webHidden/>
              </w:rPr>
            </w:r>
            <w:r>
              <w:rPr>
                <w:noProof/>
                <w:webHidden/>
              </w:rPr>
              <w:fldChar w:fldCharType="separate"/>
            </w:r>
            <w:r w:rsidR="002369BD">
              <w:rPr>
                <w:noProof/>
                <w:webHidden/>
              </w:rPr>
              <w:t>7</w:t>
            </w:r>
            <w:r>
              <w:rPr>
                <w:noProof/>
                <w:webHidden/>
              </w:rPr>
              <w:fldChar w:fldCharType="end"/>
            </w:r>
          </w:hyperlink>
        </w:p>
        <w:p w14:paraId="4A31C4F4" w14:textId="6192A915"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792" w:history="1">
            <w:r w:rsidRPr="008F040E">
              <w:rPr>
                <w:rStyle w:val="Hipervnculo"/>
                <w:noProof/>
              </w:rPr>
              <w:t>3.</w:t>
            </w:r>
            <w:r>
              <w:rPr>
                <w:rFonts w:asciiTheme="minorHAnsi" w:eastAsiaTheme="minorEastAsia" w:hAnsiTheme="minorHAnsi" w:cstheme="minorBidi"/>
                <w:noProof/>
                <w:color w:val="auto"/>
                <w:szCs w:val="22"/>
              </w:rPr>
              <w:tab/>
            </w:r>
            <w:r w:rsidRPr="008F040E">
              <w:rPr>
                <w:rStyle w:val="Hipervnculo"/>
                <w:noProof/>
              </w:rPr>
              <w:t>Casos de uso</w:t>
            </w:r>
            <w:r>
              <w:rPr>
                <w:noProof/>
                <w:webHidden/>
              </w:rPr>
              <w:tab/>
            </w:r>
            <w:r>
              <w:rPr>
                <w:noProof/>
                <w:webHidden/>
              </w:rPr>
              <w:fldChar w:fldCharType="begin"/>
            </w:r>
            <w:r>
              <w:rPr>
                <w:noProof/>
                <w:webHidden/>
              </w:rPr>
              <w:instrText xml:space="preserve"> PAGEREF _Toc480549792 \h </w:instrText>
            </w:r>
            <w:r>
              <w:rPr>
                <w:noProof/>
                <w:webHidden/>
              </w:rPr>
            </w:r>
            <w:r>
              <w:rPr>
                <w:noProof/>
                <w:webHidden/>
              </w:rPr>
              <w:fldChar w:fldCharType="separate"/>
            </w:r>
            <w:r w:rsidR="002369BD">
              <w:rPr>
                <w:noProof/>
                <w:webHidden/>
              </w:rPr>
              <w:t>8</w:t>
            </w:r>
            <w:r>
              <w:rPr>
                <w:noProof/>
                <w:webHidden/>
              </w:rPr>
              <w:fldChar w:fldCharType="end"/>
            </w:r>
          </w:hyperlink>
        </w:p>
        <w:p w14:paraId="725DAA64" w14:textId="4E740A8F"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793" w:history="1">
            <w:r w:rsidRPr="008F040E">
              <w:rPr>
                <w:rStyle w:val="Hipervnculo"/>
                <w:noProof/>
              </w:rPr>
              <w:t>1.</w:t>
            </w:r>
            <w:r>
              <w:rPr>
                <w:rFonts w:asciiTheme="minorHAnsi" w:eastAsiaTheme="minorEastAsia" w:hAnsiTheme="minorHAnsi" w:cstheme="minorBidi"/>
                <w:noProof/>
                <w:color w:val="auto"/>
                <w:szCs w:val="22"/>
              </w:rPr>
              <w:tab/>
            </w:r>
            <w:r w:rsidRPr="008F040E">
              <w:rPr>
                <w:rStyle w:val="Hipervnculo"/>
                <w:noProof/>
              </w:rPr>
              <w:t>Registro</w:t>
            </w:r>
            <w:r>
              <w:rPr>
                <w:noProof/>
                <w:webHidden/>
              </w:rPr>
              <w:tab/>
            </w:r>
            <w:r>
              <w:rPr>
                <w:noProof/>
                <w:webHidden/>
              </w:rPr>
              <w:fldChar w:fldCharType="begin"/>
            </w:r>
            <w:r>
              <w:rPr>
                <w:noProof/>
                <w:webHidden/>
              </w:rPr>
              <w:instrText xml:space="preserve"> PAGEREF _Toc480549793 \h </w:instrText>
            </w:r>
            <w:r>
              <w:rPr>
                <w:noProof/>
                <w:webHidden/>
              </w:rPr>
            </w:r>
            <w:r>
              <w:rPr>
                <w:noProof/>
                <w:webHidden/>
              </w:rPr>
              <w:fldChar w:fldCharType="separate"/>
            </w:r>
            <w:r w:rsidR="002369BD">
              <w:rPr>
                <w:noProof/>
                <w:webHidden/>
              </w:rPr>
              <w:t>9</w:t>
            </w:r>
            <w:r>
              <w:rPr>
                <w:noProof/>
                <w:webHidden/>
              </w:rPr>
              <w:fldChar w:fldCharType="end"/>
            </w:r>
          </w:hyperlink>
        </w:p>
        <w:p w14:paraId="0E5EB1CC" w14:textId="4ACE77B7"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794"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_Toc480549794 \h </w:instrText>
            </w:r>
            <w:r>
              <w:rPr>
                <w:noProof/>
                <w:webHidden/>
              </w:rPr>
            </w:r>
            <w:r>
              <w:rPr>
                <w:noProof/>
                <w:webHidden/>
              </w:rPr>
              <w:fldChar w:fldCharType="separate"/>
            </w:r>
            <w:r w:rsidR="002369BD">
              <w:rPr>
                <w:noProof/>
                <w:webHidden/>
              </w:rPr>
              <w:t>9</w:t>
            </w:r>
            <w:r>
              <w:rPr>
                <w:noProof/>
                <w:webHidden/>
              </w:rPr>
              <w:fldChar w:fldCharType="end"/>
            </w:r>
          </w:hyperlink>
        </w:p>
        <w:p w14:paraId="61D78F23" w14:textId="64F2A585"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795"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_Toc480549795 \h </w:instrText>
            </w:r>
            <w:r>
              <w:rPr>
                <w:noProof/>
                <w:webHidden/>
              </w:rPr>
            </w:r>
            <w:r>
              <w:rPr>
                <w:noProof/>
                <w:webHidden/>
              </w:rPr>
              <w:fldChar w:fldCharType="separate"/>
            </w:r>
            <w:r w:rsidR="002369BD">
              <w:rPr>
                <w:noProof/>
                <w:webHidden/>
              </w:rPr>
              <w:t>9</w:t>
            </w:r>
            <w:r>
              <w:rPr>
                <w:noProof/>
                <w:webHidden/>
              </w:rPr>
              <w:fldChar w:fldCharType="end"/>
            </w:r>
          </w:hyperlink>
        </w:p>
        <w:p w14:paraId="259B1C1D" w14:textId="59D40D97"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796"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Alta usuario en servidor</w:t>
            </w:r>
            <w:r>
              <w:rPr>
                <w:noProof/>
                <w:webHidden/>
              </w:rPr>
              <w:tab/>
            </w:r>
            <w:r>
              <w:rPr>
                <w:noProof/>
                <w:webHidden/>
              </w:rPr>
              <w:fldChar w:fldCharType="begin"/>
            </w:r>
            <w:r>
              <w:rPr>
                <w:noProof/>
                <w:webHidden/>
              </w:rPr>
              <w:instrText xml:space="preserve"> PAGEREF _Toc480549796 \h </w:instrText>
            </w:r>
            <w:r>
              <w:rPr>
                <w:noProof/>
                <w:webHidden/>
              </w:rPr>
            </w:r>
            <w:r>
              <w:rPr>
                <w:noProof/>
                <w:webHidden/>
              </w:rPr>
              <w:fldChar w:fldCharType="separate"/>
            </w:r>
            <w:r w:rsidR="002369BD">
              <w:rPr>
                <w:noProof/>
                <w:webHidden/>
              </w:rPr>
              <w:t>10</w:t>
            </w:r>
            <w:r>
              <w:rPr>
                <w:noProof/>
                <w:webHidden/>
              </w:rPr>
              <w:fldChar w:fldCharType="end"/>
            </w:r>
          </w:hyperlink>
        </w:p>
        <w:p w14:paraId="4A925BAD" w14:textId="07D2D093"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797"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_Toc480549797 \h </w:instrText>
            </w:r>
            <w:r>
              <w:rPr>
                <w:noProof/>
                <w:webHidden/>
              </w:rPr>
            </w:r>
            <w:r>
              <w:rPr>
                <w:noProof/>
                <w:webHidden/>
              </w:rPr>
              <w:fldChar w:fldCharType="separate"/>
            </w:r>
            <w:r w:rsidR="002369BD">
              <w:rPr>
                <w:noProof/>
                <w:webHidden/>
              </w:rPr>
              <w:t>10</w:t>
            </w:r>
            <w:r>
              <w:rPr>
                <w:noProof/>
                <w:webHidden/>
              </w:rPr>
              <w:fldChar w:fldCharType="end"/>
            </w:r>
          </w:hyperlink>
        </w:p>
        <w:p w14:paraId="6BD3DF33" w14:textId="176920CF"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798"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_Toc480549798 \h </w:instrText>
            </w:r>
            <w:r>
              <w:rPr>
                <w:noProof/>
                <w:webHidden/>
              </w:rPr>
            </w:r>
            <w:r>
              <w:rPr>
                <w:noProof/>
                <w:webHidden/>
              </w:rPr>
              <w:fldChar w:fldCharType="separate"/>
            </w:r>
            <w:r w:rsidR="002369BD">
              <w:rPr>
                <w:noProof/>
                <w:webHidden/>
              </w:rPr>
              <w:t>10</w:t>
            </w:r>
            <w:r>
              <w:rPr>
                <w:noProof/>
                <w:webHidden/>
              </w:rPr>
              <w:fldChar w:fldCharType="end"/>
            </w:r>
          </w:hyperlink>
        </w:p>
        <w:p w14:paraId="3A26A230" w14:textId="568B2A9F"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799" w:history="1">
            <w:r w:rsidRPr="008F040E">
              <w:rPr>
                <w:rStyle w:val="Hipervnculo"/>
                <w:noProof/>
              </w:rPr>
              <w:t>Reglas de negocio</w:t>
            </w:r>
            <w:r>
              <w:rPr>
                <w:noProof/>
                <w:webHidden/>
              </w:rPr>
              <w:tab/>
            </w:r>
            <w:r>
              <w:rPr>
                <w:noProof/>
                <w:webHidden/>
              </w:rPr>
              <w:fldChar w:fldCharType="begin"/>
            </w:r>
            <w:r>
              <w:rPr>
                <w:noProof/>
                <w:webHidden/>
              </w:rPr>
              <w:instrText xml:space="preserve"> PAGEREF _Toc480549799 \h </w:instrText>
            </w:r>
            <w:r>
              <w:rPr>
                <w:noProof/>
                <w:webHidden/>
              </w:rPr>
            </w:r>
            <w:r>
              <w:rPr>
                <w:noProof/>
                <w:webHidden/>
              </w:rPr>
              <w:fldChar w:fldCharType="separate"/>
            </w:r>
            <w:r w:rsidR="002369BD">
              <w:rPr>
                <w:noProof/>
                <w:webHidden/>
              </w:rPr>
              <w:t>10</w:t>
            </w:r>
            <w:r>
              <w:rPr>
                <w:noProof/>
                <w:webHidden/>
              </w:rPr>
              <w:fldChar w:fldCharType="end"/>
            </w:r>
          </w:hyperlink>
        </w:p>
        <w:p w14:paraId="7728CC3F" w14:textId="7105F1A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0"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_Toc480549800 \h </w:instrText>
            </w:r>
            <w:r>
              <w:rPr>
                <w:noProof/>
                <w:webHidden/>
              </w:rPr>
            </w:r>
            <w:r>
              <w:rPr>
                <w:noProof/>
                <w:webHidden/>
              </w:rPr>
              <w:fldChar w:fldCharType="separate"/>
            </w:r>
            <w:r w:rsidR="002369BD">
              <w:rPr>
                <w:noProof/>
                <w:webHidden/>
              </w:rPr>
              <w:t>11</w:t>
            </w:r>
            <w:r>
              <w:rPr>
                <w:noProof/>
                <w:webHidden/>
              </w:rPr>
              <w:fldChar w:fldCharType="end"/>
            </w:r>
          </w:hyperlink>
        </w:p>
        <w:p w14:paraId="733091A8" w14:textId="6B0F24A1"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01" w:history="1">
            <w:r w:rsidRPr="008F040E">
              <w:rPr>
                <w:rStyle w:val="Hipervnculo"/>
                <w:noProof/>
              </w:rPr>
              <w:t>2.</w:t>
            </w:r>
            <w:r>
              <w:rPr>
                <w:rFonts w:asciiTheme="minorHAnsi" w:eastAsiaTheme="minorEastAsia" w:hAnsiTheme="minorHAnsi" w:cstheme="minorBidi"/>
                <w:noProof/>
                <w:color w:val="auto"/>
                <w:szCs w:val="22"/>
              </w:rPr>
              <w:tab/>
            </w:r>
            <w:r w:rsidRPr="008F040E">
              <w:rPr>
                <w:rStyle w:val="Hipervnculo"/>
                <w:noProof/>
              </w:rPr>
              <w:t>Autenticación</w:t>
            </w:r>
            <w:r>
              <w:rPr>
                <w:noProof/>
                <w:webHidden/>
              </w:rPr>
              <w:tab/>
            </w:r>
            <w:r>
              <w:rPr>
                <w:noProof/>
                <w:webHidden/>
              </w:rPr>
              <w:fldChar w:fldCharType="begin"/>
            </w:r>
            <w:r>
              <w:rPr>
                <w:noProof/>
                <w:webHidden/>
              </w:rPr>
              <w:instrText xml:space="preserve"> PAGEREF _Toc480549801 \h </w:instrText>
            </w:r>
            <w:r>
              <w:rPr>
                <w:noProof/>
                <w:webHidden/>
              </w:rPr>
            </w:r>
            <w:r>
              <w:rPr>
                <w:noProof/>
                <w:webHidden/>
              </w:rPr>
              <w:fldChar w:fldCharType="separate"/>
            </w:r>
            <w:r w:rsidR="002369BD">
              <w:rPr>
                <w:noProof/>
                <w:webHidden/>
              </w:rPr>
              <w:t>12</w:t>
            </w:r>
            <w:r>
              <w:rPr>
                <w:noProof/>
                <w:webHidden/>
              </w:rPr>
              <w:fldChar w:fldCharType="end"/>
            </w:r>
          </w:hyperlink>
        </w:p>
        <w:p w14:paraId="2950D524" w14:textId="1209659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2"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_Toc480549802 \h </w:instrText>
            </w:r>
            <w:r>
              <w:rPr>
                <w:noProof/>
                <w:webHidden/>
              </w:rPr>
            </w:r>
            <w:r>
              <w:rPr>
                <w:noProof/>
                <w:webHidden/>
              </w:rPr>
              <w:fldChar w:fldCharType="separate"/>
            </w:r>
            <w:r w:rsidR="002369BD">
              <w:rPr>
                <w:noProof/>
                <w:webHidden/>
              </w:rPr>
              <w:t>12</w:t>
            </w:r>
            <w:r>
              <w:rPr>
                <w:noProof/>
                <w:webHidden/>
              </w:rPr>
              <w:fldChar w:fldCharType="end"/>
            </w:r>
          </w:hyperlink>
        </w:p>
        <w:p w14:paraId="1D0D8A57" w14:textId="07F6800A"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3"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_Toc480549803 \h </w:instrText>
            </w:r>
            <w:r>
              <w:rPr>
                <w:noProof/>
                <w:webHidden/>
              </w:rPr>
            </w:r>
            <w:r>
              <w:rPr>
                <w:noProof/>
                <w:webHidden/>
              </w:rPr>
              <w:fldChar w:fldCharType="separate"/>
            </w:r>
            <w:r w:rsidR="002369BD">
              <w:rPr>
                <w:noProof/>
                <w:webHidden/>
              </w:rPr>
              <w:t>12</w:t>
            </w:r>
            <w:r>
              <w:rPr>
                <w:noProof/>
                <w:webHidden/>
              </w:rPr>
              <w:fldChar w:fldCharType="end"/>
            </w:r>
          </w:hyperlink>
        </w:p>
        <w:p w14:paraId="2B80F14A" w14:textId="49DE536F"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04"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Validación de login con servidor</w:t>
            </w:r>
            <w:r>
              <w:rPr>
                <w:noProof/>
                <w:webHidden/>
              </w:rPr>
              <w:tab/>
            </w:r>
            <w:r>
              <w:rPr>
                <w:noProof/>
                <w:webHidden/>
              </w:rPr>
              <w:fldChar w:fldCharType="begin"/>
            </w:r>
            <w:r>
              <w:rPr>
                <w:noProof/>
                <w:webHidden/>
              </w:rPr>
              <w:instrText xml:space="preserve"> PAGEREF _Toc480549804 \h </w:instrText>
            </w:r>
            <w:r>
              <w:rPr>
                <w:noProof/>
                <w:webHidden/>
              </w:rPr>
            </w:r>
            <w:r>
              <w:rPr>
                <w:noProof/>
                <w:webHidden/>
              </w:rPr>
              <w:fldChar w:fldCharType="separate"/>
            </w:r>
            <w:r w:rsidR="002369BD">
              <w:rPr>
                <w:noProof/>
                <w:webHidden/>
              </w:rPr>
              <w:t>13</w:t>
            </w:r>
            <w:r>
              <w:rPr>
                <w:noProof/>
                <w:webHidden/>
              </w:rPr>
              <w:fldChar w:fldCharType="end"/>
            </w:r>
          </w:hyperlink>
        </w:p>
        <w:p w14:paraId="0CB57AE1" w14:textId="68294FD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5"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_Toc480549805 \h </w:instrText>
            </w:r>
            <w:r>
              <w:rPr>
                <w:noProof/>
                <w:webHidden/>
              </w:rPr>
            </w:r>
            <w:r>
              <w:rPr>
                <w:noProof/>
                <w:webHidden/>
              </w:rPr>
              <w:fldChar w:fldCharType="separate"/>
            </w:r>
            <w:r w:rsidR="002369BD">
              <w:rPr>
                <w:noProof/>
                <w:webHidden/>
              </w:rPr>
              <w:t>13</w:t>
            </w:r>
            <w:r>
              <w:rPr>
                <w:noProof/>
                <w:webHidden/>
              </w:rPr>
              <w:fldChar w:fldCharType="end"/>
            </w:r>
          </w:hyperlink>
        </w:p>
        <w:p w14:paraId="2937B8CC" w14:textId="6F7483DC"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6"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_Toc480549806 \h </w:instrText>
            </w:r>
            <w:r>
              <w:rPr>
                <w:noProof/>
                <w:webHidden/>
              </w:rPr>
            </w:r>
            <w:r>
              <w:rPr>
                <w:noProof/>
                <w:webHidden/>
              </w:rPr>
              <w:fldChar w:fldCharType="separate"/>
            </w:r>
            <w:r w:rsidR="002369BD">
              <w:rPr>
                <w:noProof/>
                <w:webHidden/>
              </w:rPr>
              <w:t>13</w:t>
            </w:r>
            <w:r>
              <w:rPr>
                <w:noProof/>
                <w:webHidden/>
              </w:rPr>
              <w:fldChar w:fldCharType="end"/>
            </w:r>
          </w:hyperlink>
        </w:p>
        <w:p w14:paraId="59B92048" w14:textId="1148161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7" w:history="1">
            <w:r w:rsidRPr="008F040E">
              <w:rPr>
                <w:rStyle w:val="Hipervnculo"/>
                <w:noProof/>
              </w:rPr>
              <w:t>Reglas de negocio</w:t>
            </w:r>
            <w:r>
              <w:rPr>
                <w:noProof/>
                <w:webHidden/>
              </w:rPr>
              <w:tab/>
            </w:r>
            <w:r>
              <w:rPr>
                <w:noProof/>
                <w:webHidden/>
              </w:rPr>
              <w:fldChar w:fldCharType="begin"/>
            </w:r>
            <w:r>
              <w:rPr>
                <w:noProof/>
                <w:webHidden/>
              </w:rPr>
              <w:instrText xml:space="preserve"> PAGEREF _Toc480549807 \h </w:instrText>
            </w:r>
            <w:r>
              <w:rPr>
                <w:noProof/>
                <w:webHidden/>
              </w:rPr>
            </w:r>
            <w:r>
              <w:rPr>
                <w:noProof/>
                <w:webHidden/>
              </w:rPr>
              <w:fldChar w:fldCharType="separate"/>
            </w:r>
            <w:r w:rsidR="002369BD">
              <w:rPr>
                <w:noProof/>
                <w:webHidden/>
              </w:rPr>
              <w:t>13</w:t>
            </w:r>
            <w:r>
              <w:rPr>
                <w:noProof/>
                <w:webHidden/>
              </w:rPr>
              <w:fldChar w:fldCharType="end"/>
            </w:r>
          </w:hyperlink>
        </w:p>
        <w:p w14:paraId="2E185082" w14:textId="6648A83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08"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_Toc480549808 \h </w:instrText>
            </w:r>
            <w:r>
              <w:rPr>
                <w:noProof/>
                <w:webHidden/>
              </w:rPr>
            </w:r>
            <w:r>
              <w:rPr>
                <w:noProof/>
                <w:webHidden/>
              </w:rPr>
              <w:fldChar w:fldCharType="separate"/>
            </w:r>
            <w:r w:rsidR="002369BD">
              <w:rPr>
                <w:noProof/>
                <w:webHidden/>
              </w:rPr>
              <w:t>14</w:t>
            </w:r>
            <w:r>
              <w:rPr>
                <w:noProof/>
                <w:webHidden/>
              </w:rPr>
              <w:fldChar w:fldCharType="end"/>
            </w:r>
          </w:hyperlink>
        </w:p>
        <w:p w14:paraId="75D569B5" w14:textId="3FC04D1E"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09" w:history="1">
            <w:r w:rsidRPr="008F040E">
              <w:rPr>
                <w:rStyle w:val="Hipervnculo"/>
                <w:noProof/>
              </w:rPr>
              <w:t>b.</w:t>
            </w:r>
            <w:r>
              <w:rPr>
                <w:rFonts w:asciiTheme="minorHAnsi" w:eastAsiaTheme="minorEastAsia" w:hAnsiTheme="minorHAnsi" w:cstheme="minorBidi"/>
                <w:noProof/>
                <w:color w:val="auto"/>
                <w:szCs w:val="22"/>
              </w:rPr>
              <w:tab/>
            </w:r>
            <w:r w:rsidRPr="008F040E">
              <w:rPr>
                <w:rStyle w:val="Hipervnculo"/>
                <w:noProof/>
              </w:rPr>
              <w:t>Guardar datos de registro en teléfono e iniciar escucha en servidor</w:t>
            </w:r>
            <w:r>
              <w:rPr>
                <w:noProof/>
                <w:webHidden/>
              </w:rPr>
              <w:tab/>
            </w:r>
            <w:r>
              <w:rPr>
                <w:noProof/>
                <w:webHidden/>
              </w:rPr>
              <w:fldChar w:fldCharType="begin"/>
            </w:r>
            <w:r>
              <w:rPr>
                <w:noProof/>
                <w:webHidden/>
              </w:rPr>
              <w:instrText xml:space="preserve"> PAGEREF _Toc480549809 \h </w:instrText>
            </w:r>
            <w:r>
              <w:rPr>
                <w:noProof/>
                <w:webHidden/>
              </w:rPr>
            </w:r>
            <w:r>
              <w:rPr>
                <w:noProof/>
                <w:webHidden/>
              </w:rPr>
              <w:fldChar w:fldCharType="separate"/>
            </w:r>
            <w:r w:rsidR="002369BD">
              <w:rPr>
                <w:noProof/>
                <w:webHidden/>
              </w:rPr>
              <w:t>15</w:t>
            </w:r>
            <w:r>
              <w:rPr>
                <w:noProof/>
                <w:webHidden/>
              </w:rPr>
              <w:fldChar w:fldCharType="end"/>
            </w:r>
          </w:hyperlink>
        </w:p>
        <w:p w14:paraId="174546D5" w14:textId="7A78D29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0"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_Toc480549810 \h </w:instrText>
            </w:r>
            <w:r>
              <w:rPr>
                <w:noProof/>
                <w:webHidden/>
              </w:rPr>
            </w:r>
            <w:r>
              <w:rPr>
                <w:noProof/>
                <w:webHidden/>
              </w:rPr>
              <w:fldChar w:fldCharType="separate"/>
            </w:r>
            <w:r w:rsidR="002369BD">
              <w:rPr>
                <w:noProof/>
                <w:webHidden/>
              </w:rPr>
              <w:t>15</w:t>
            </w:r>
            <w:r>
              <w:rPr>
                <w:noProof/>
                <w:webHidden/>
              </w:rPr>
              <w:fldChar w:fldCharType="end"/>
            </w:r>
          </w:hyperlink>
        </w:p>
        <w:p w14:paraId="57BB1971" w14:textId="25FBF82F"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1"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_Toc480549811 \h </w:instrText>
            </w:r>
            <w:r>
              <w:rPr>
                <w:noProof/>
                <w:webHidden/>
              </w:rPr>
            </w:r>
            <w:r>
              <w:rPr>
                <w:noProof/>
                <w:webHidden/>
              </w:rPr>
              <w:fldChar w:fldCharType="separate"/>
            </w:r>
            <w:r w:rsidR="002369BD">
              <w:rPr>
                <w:noProof/>
                <w:webHidden/>
              </w:rPr>
              <w:t>15</w:t>
            </w:r>
            <w:r>
              <w:rPr>
                <w:noProof/>
                <w:webHidden/>
              </w:rPr>
              <w:fldChar w:fldCharType="end"/>
            </w:r>
          </w:hyperlink>
        </w:p>
        <w:p w14:paraId="3FCBE981" w14:textId="41BA4206"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12" w:history="1">
            <w:r w:rsidRPr="008F040E">
              <w:rPr>
                <w:rStyle w:val="Hipervnculo"/>
                <w:noProof/>
              </w:rPr>
              <w:t>3.</w:t>
            </w:r>
            <w:r>
              <w:rPr>
                <w:rFonts w:asciiTheme="minorHAnsi" w:eastAsiaTheme="minorEastAsia" w:hAnsiTheme="minorHAnsi" w:cstheme="minorBidi"/>
                <w:noProof/>
                <w:color w:val="auto"/>
                <w:szCs w:val="22"/>
              </w:rPr>
              <w:tab/>
            </w:r>
            <w:r w:rsidRPr="008F040E">
              <w:rPr>
                <w:rStyle w:val="Hipervnculo"/>
                <w:noProof/>
              </w:rPr>
              <w:t>Abrir o actualizar actividad principal</w:t>
            </w:r>
            <w:r>
              <w:rPr>
                <w:noProof/>
                <w:webHidden/>
              </w:rPr>
              <w:tab/>
            </w:r>
            <w:r>
              <w:rPr>
                <w:noProof/>
                <w:webHidden/>
              </w:rPr>
              <w:fldChar w:fldCharType="begin"/>
            </w:r>
            <w:r>
              <w:rPr>
                <w:noProof/>
                <w:webHidden/>
              </w:rPr>
              <w:instrText xml:space="preserve"> PAGEREF _Toc480549812 \h </w:instrText>
            </w:r>
            <w:r>
              <w:rPr>
                <w:noProof/>
                <w:webHidden/>
              </w:rPr>
            </w:r>
            <w:r>
              <w:rPr>
                <w:noProof/>
                <w:webHidden/>
              </w:rPr>
              <w:fldChar w:fldCharType="separate"/>
            </w:r>
            <w:r w:rsidR="002369BD">
              <w:rPr>
                <w:noProof/>
                <w:webHidden/>
              </w:rPr>
              <w:t>16</w:t>
            </w:r>
            <w:r>
              <w:rPr>
                <w:noProof/>
                <w:webHidden/>
              </w:rPr>
              <w:fldChar w:fldCharType="end"/>
            </w:r>
          </w:hyperlink>
        </w:p>
        <w:p w14:paraId="0CC9D175" w14:textId="536A9BAC"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3"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_Toc480549813 \h </w:instrText>
            </w:r>
            <w:r>
              <w:rPr>
                <w:noProof/>
                <w:webHidden/>
              </w:rPr>
            </w:r>
            <w:r>
              <w:rPr>
                <w:noProof/>
                <w:webHidden/>
              </w:rPr>
              <w:fldChar w:fldCharType="separate"/>
            </w:r>
            <w:r w:rsidR="002369BD">
              <w:rPr>
                <w:noProof/>
                <w:webHidden/>
              </w:rPr>
              <w:t>16</w:t>
            </w:r>
            <w:r>
              <w:rPr>
                <w:noProof/>
                <w:webHidden/>
              </w:rPr>
              <w:fldChar w:fldCharType="end"/>
            </w:r>
          </w:hyperlink>
        </w:p>
        <w:p w14:paraId="357535F1" w14:textId="0C742FC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4"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_Toc480549814 \h </w:instrText>
            </w:r>
            <w:r>
              <w:rPr>
                <w:noProof/>
                <w:webHidden/>
              </w:rPr>
            </w:r>
            <w:r>
              <w:rPr>
                <w:noProof/>
                <w:webHidden/>
              </w:rPr>
              <w:fldChar w:fldCharType="separate"/>
            </w:r>
            <w:r w:rsidR="002369BD">
              <w:rPr>
                <w:noProof/>
                <w:webHidden/>
              </w:rPr>
              <w:t>16</w:t>
            </w:r>
            <w:r>
              <w:rPr>
                <w:noProof/>
                <w:webHidden/>
              </w:rPr>
              <w:fldChar w:fldCharType="end"/>
            </w:r>
          </w:hyperlink>
        </w:p>
        <w:p w14:paraId="6CA3407B" w14:textId="729DF820"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15"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Construir conversaciones</w:t>
            </w:r>
            <w:r>
              <w:rPr>
                <w:noProof/>
                <w:webHidden/>
              </w:rPr>
              <w:tab/>
            </w:r>
            <w:r>
              <w:rPr>
                <w:noProof/>
                <w:webHidden/>
              </w:rPr>
              <w:fldChar w:fldCharType="begin"/>
            </w:r>
            <w:r>
              <w:rPr>
                <w:noProof/>
                <w:webHidden/>
              </w:rPr>
              <w:instrText xml:space="preserve"> PAGEREF _Toc480549815 \h </w:instrText>
            </w:r>
            <w:r>
              <w:rPr>
                <w:noProof/>
                <w:webHidden/>
              </w:rPr>
            </w:r>
            <w:r>
              <w:rPr>
                <w:noProof/>
                <w:webHidden/>
              </w:rPr>
              <w:fldChar w:fldCharType="separate"/>
            </w:r>
            <w:r w:rsidR="002369BD">
              <w:rPr>
                <w:noProof/>
                <w:webHidden/>
              </w:rPr>
              <w:t>17</w:t>
            </w:r>
            <w:r>
              <w:rPr>
                <w:noProof/>
                <w:webHidden/>
              </w:rPr>
              <w:fldChar w:fldCharType="end"/>
            </w:r>
          </w:hyperlink>
        </w:p>
        <w:p w14:paraId="4DED9808" w14:textId="3B32AA5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6"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_Toc480549816 \h </w:instrText>
            </w:r>
            <w:r>
              <w:rPr>
                <w:noProof/>
                <w:webHidden/>
              </w:rPr>
            </w:r>
            <w:r>
              <w:rPr>
                <w:noProof/>
                <w:webHidden/>
              </w:rPr>
              <w:fldChar w:fldCharType="separate"/>
            </w:r>
            <w:r w:rsidR="002369BD">
              <w:rPr>
                <w:noProof/>
                <w:webHidden/>
              </w:rPr>
              <w:t>17</w:t>
            </w:r>
            <w:r>
              <w:rPr>
                <w:noProof/>
                <w:webHidden/>
              </w:rPr>
              <w:fldChar w:fldCharType="end"/>
            </w:r>
          </w:hyperlink>
        </w:p>
        <w:p w14:paraId="2EEE53BB" w14:textId="0BD8980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7"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_Toc480549817 \h </w:instrText>
            </w:r>
            <w:r>
              <w:rPr>
                <w:noProof/>
                <w:webHidden/>
              </w:rPr>
            </w:r>
            <w:r>
              <w:rPr>
                <w:noProof/>
                <w:webHidden/>
              </w:rPr>
              <w:fldChar w:fldCharType="separate"/>
            </w:r>
            <w:r w:rsidR="002369BD">
              <w:rPr>
                <w:noProof/>
                <w:webHidden/>
              </w:rPr>
              <w:t>17</w:t>
            </w:r>
            <w:r>
              <w:rPr>
                <w:noProof/>
                <w:webHidden/>
              </w:rPr>
              <w:fldChar w:fldCharType="end"/>
            </w:r>
          </w:hyperlink>
        </w:p>
        <w:p w14:paraId="080F0B32" w14:textId="6F954D7B"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18"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_Toc480549818 \h </w:instrText>
            </w:r>
            <w:r>
              <w:rPr>
                <w:noProof/>
                <w:webHidden/>
              </w:rPr>
            </w:r>
            <w:r>
              <w:rPr>
                <w:noProof/>
                <w:webHidden/>
              </w:rPr>
              <w:fldChar w:fldCharType="separate"/>
            </w:r>
            <w:r w:rsidR="002369BD">
              <w:rPr>
                <w:noProof/>
                <w:webHidden/>
              </w:rPr>
              <w:t>18</w:t>
            </w:r>
            <w:r>
              <w:rPr>
                <w:noProof/>
                <w:webHidden/>
              </w:rPr>
              <w:fldChar w:fldCharType="end"/>
            </w:r>
          </w:hyperlink>
        </w:p>
        <w:p w14:paraId="442D43F9" w14:textId="65B6072D"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19" w:history="1">
            <w:r w:rsidRPr="008F040E">
              <w:rPr>
                <w:rStyle w:val="Hipervnculo"/>
                <w:noProof/>
              </w:rPr>
              <w:t>4.</w:t>
            </w:r>
            <w:r>
              <w:rPr>
                <w:rFonts w:asciiTheme="minorHAnsi" w:eastAsiaTheme="minorEastAsia" w:hAnsiTheme="minorHAnsi" w:cstheme="minorBidi"/>
                <w:noProof/>
                <w:color w:val="auto"/>
                <w:szCs w:val="22"/>
              </w:rPr>
              <w:tab/>
            </w:r>
            <w:r w:rsidRPr="008F040E">
              <w:rPr>
                <w:rStyle w:val="Hipervnculo"/>
                <w:noProof/>
              </w:rPr>
              <w:t>Cerrar sesión</w:t>
            </w:r>
            <w:r>
              <w:rPr>
                <w:noProof/>
                <w:webHidden/>
              </w:rPr>
              <w:tab/>
            </w:r>
            <w:r>
              <w:rPr>
                <w:noProof/>
                <w:webHidden/>
              </w:rPr>
              <w:fldChar w:fldCharType="begin"/>
            </w:r>
            <w:r>
              <w:rPr>
                <w:noProof/>
                <w:webHidden/>
              </w:rPr>
              <w:instrText xml:space="preserve"> PAGEREF _Toc480549819 \h </w:instrText>
            </w:r>
            <w:r>
              <w:rPr>
                <w:noProof/>
                <w:webHidden/>
              </w:rPr>
            </w:r>
            <w:r>
              <w:rPr>
                <w:noProof/>
                <w:webHidden/>
              </w:rPr>
              <w:fldChar w:fldCharType="separate"/>
            </w:r>
            <w:r w:rsidR="002369BD">
              <w:rPr>
                <w:noProof/>
                <w:webHidden/>
              </w:rPr>
              <w:t>19</w:t>
            </w:r>
            <w:r>
              <w:rPr>
                <w:noProof/>
                <w:webHidden/>
              </w:rPr>
              <w:fldChar w:fldCharType="end"/>
            </w:r>
          </w:hyperlink>
        </w:p>
        <w:p w14:paraId="179573E3" w14:textId="5698A367"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0"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_Toc480549820 \h </w:instrText>
            </w:r>
            <w:r>
              <w:rPr>
                <w:noProof/>
                <w:webHidden/>
              </w:rPr>
            </w:r>
            <w:r>
              <w:rPr>
                <w:noProof/>
                <w:webHidden/>
              </w:rPr>
              <w:fldChar w:fldCharType="separate"/>
            </w:r>
            <w:r w:rsidR="002369BD">
              <w:rPr>
                <w:noProof/>
                <w:webHidden/>
              </w:rPr>
              <w:t>19</w:t>
            </w:r>
            <w:r>
              <w:rPr>
                <w:noProof/>
                <w:webHidden/>
              </w:rPr>
              <w:fldChar w:fldCharType="end"/>
            </w:r>
          </w:hyperlink>
        </w:p>
        <w:p w14:paraId="5B8B896E" w14:textId="7589F14E"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1"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_Toc480549821 \h </w:instrText>
            </w:r>
            <w:r>
              <w:rPr>
                <w:noProof/>
                <w:webHidden/>
              </w:rPr>
            </w:r>
            <w:r>
              <w:rPr>
                <w:noProof/>
                <w:webHidden/>
              </w:rPr>
              <w:fldChar w:fldCharType="separate"/>
            </w:r>
            <w:r w:rsidR="002369BD">
              <w:rPr>
                <w:noProof/>
                <w:webHidden/>
              </w:rPr>
              <w:t>19</w:t>
            </w:r>
            <w:r>
              <w:rPr>
                <w:noProof/>
                <w:webHidden/>
              </w:rPr>
              <w:fldChar w:fldCharType="end"/>
            </w:r>
          </w:hyperlink>
        </w:p>
        <w:p w14:paraId="1324231F" w14:textId="0B525605"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22"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Componente de Cierre de sesión</w:t>
            </w:r>
            <w:r>
              <w:rPr>
                <w:noProof/>
                <w:webHidden/>
              </w:rPr>
              <w:tab/>
            </w:r>
            <w:r>
              <w:rPr>
                <w:noProof/>
                <w:webHidden/>
              </w:rPr>
              <w:fldChar w:fldCharType="begin"/>
            </w:r>
            <w:r>
              <w:rPr>
                <w:noProof/>
                <w:webHidden/>
              </w:rPr>
              <w:instrText xml:space="preserve"> PAGEREF _Toc480549822 \h </w:instrText>
            </w:r>
            <w:r>
              <w:rPr>
                <w:noProof/>
                <w:webHidden/>
              </w:rPr>
            </w:r>
            <w:r>
              <w:rPr>
                <w:noProof/>
                <w:webHidden/>
              </w:rPr>
              <w:fldChar w:fldCharType="separate"/>
            </w:r>
            <w:r w:rsidR="002369BD">
              <w:rPr>
                <w:noProof/>
                <w:webHidden/>
              </w:rPr>
              <w:t>20</w:t>
            </w:r>
            <w:r>
              <w:rPr>
                <w:noProof/>
                <w:webHidden/>
              </w:rPr>
              <w:fldChar w:fldCharType="end"/>
            </w:r>
          </w:hyperlink>
        </w:p>
        <w:p w14:paraId="6C640DC9" w14:textId="46586E9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3"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_Toc480549823 \h </w:instrText>
            </w:r>
            <w:r>
              <w:rPr>
                <w:noProof/>
                <w:webHidden/>
              </w:rPr>
            </w:r>
            <w:r>
              <w:rPr>
                <w:noProof/>
                <w:webHidden/>
              </w:rPr>
              <w:fldChar w:fldCharType="separate"/>
            </w:r>
            <w:r w:rsidR="002369BD">
              <w:rPr>
                <w:noProof/>
                <w:webHidden/>
              </w:rPr>
              <w:t>20</w:t>
            </w:r>
            <w:r>
              <w:rPr>
                <w:noProof/>
                <w:webHidden/>
              </w:rPr>
              <w:fldChar w:fldCharType="end"/>
            </w:r>
          </w:hyperlink>
        </w:p>
        <w:p w14:paraId="5571DAB2" w14:textId="5CDD6ED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4"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_Toc480549824 \h </w:instrText>
            </w:r>
            <w:r>
              <w:rPr>
                <w:noProof/>
                <w:webHidden/>
              </w:rPr>
            </w:r>
            <w:r>
              <w:rPr>
                <w:noProof/>
                <w:webHidden/>
              </w:rPr>
              <w:fldChar w:fldCharType="separate"/>
            </w:r>
            <w:r w:rsidR="002369BD">
              <w:rPr>
                <w:noProof/>
                <w:webHidden/>
              </w:rPr>
              <w:t>20</w:t>
            </w:r>
            <w:r>
              <w:rPr>
                <w:noProof/>
                <w:webHidden/>
              </w:rPr>
              <w:fldChar w:fldCharType="end"/>
            </w:r>
          </w:hyperlink>
        </w:p>
        <w:p w14:paraId="0BDFB01D" w14:textId="04D0670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5" w:history="1">
            <w:r w:rsidRPr="008F040E">
              <w:rPr>
                <w:rStyle w:val="Hipervnculo"/>
                <w:noProof/>
              </w:rPr>
              <w:t>Reglas de negocio</w:t>
            </w:r>
            <w:r>
              <w:rPr>
                <w:noProof/>
                <w:webHidden/>
              </w:rPr>
              <w:tab/>
            </w:r>
            <w:r>
              <w:rPr>
                <w:noProof/>
                <w:webHidden/>
              </w:rPr>
              <w:fldChar w:fldCharType="begin"/>
            </w:r>
            <w:r>
              <w:rPr>
                <w:noProof/>
                <w:webHidden/>
              </w:rPr>
              <w:instrText xml:space="preserve"> PAGEREF _Toc480549825 \h </w:instrText>
            </w:r>
            <w:r>
              <w:rPr>
                <w:noProof/>
                <w:webHidden/>
              </w:rPr>
            </w:r>
            <w:r>
              <w:rPr>
                <w:noProof/>
                <w:webHidden/>
              </w:rPr>
              <w:fldChar w:fldCharType="separate"/>
            </w:r>
            <w:r w:rsidR="002369BD">
              <w:rPr>
                <w:noProof/>
                <w:webHidden/>
              </w:rPr>
              <w:t>20</w:t>
            </w:r>
            <w:r>
              <w:rPr>
                <w:noProof/>
                <w:webHidden/>
              </w:rPr>
              <w:fldChar w:fldCharType="end"/>
            </w:r>
          </w:hyperlink>
        </w:p>
        <w:p w14:paraId="1F740D06" w14:textId="5A2BB38B"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6"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_Toc480549826 \h </w:instrText>
            </w:r>
            <w:r>
              <w:rPr>
                <w:noProof/>
                <w:webHidden/>
              </w:rPr>
            </w:r>
            <w:r>
              <w:rPr>
                <w:noProof/>
                <w:webHidden/>
              </w:rPr>
              <w:fldChar w:fldCharType="separate"/>
            </w:r>
            <w:r w:rsidR="002369BD">
              <w:rPr>
                <w:noProof/>
                <w:webHidden/>
              </w:rPr>
              <w:t>21</w:t>
            </w:r>
            <w:r>
              <w:rPr>
                <w:noProof/>
                <w:webHidden/>
              </w:rPr>
              <w:fldChar w:fldCharType="end"/>
            </w:r>
          </w:hyperlink>
        </w:p>
        <w:p w14:paraId="42245368" w14:textId="14836031"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27" w:history="1">
            <w:r w:rsidRPr="008F040E">
              <w:rPr>
                <w:rStyle w:val="Hipervnculo"/>
                <w:noProof/>
              </w:rPr>
              <w:t>5.</w:t>
            </w:r>
            <w:r>
              <w:rPr>
                <w:rFonts w:asciiTheme="minorHAnsi" w:eastAsiaTheme="minorEastAsia" w:hAnsiTheme="minorHAnsi" w:cstheme="minorBidi"/>
                <w:noProof/>
                <w:color w:val="auto"/>
                <w:szCs w:val="22"/>
              </w:rPr>
              <w:tab/>
            </w:r>
            <w:r w:rsidRPr="008F040E">
              <w:rPr>
                <w:rStyle w:val="Hipervnculo"/>
                <w:noProof/>
              </w:rPr>
              <w:t>Dar de baja usuario</w:t>
            </w:r>
            <w:r>
              <w:rPr>
                <w:noProof/>
                <w:webHidden/>
              </w:rPr>
              <w:tab/>
            </w:r>
            <w:r>
              <w:rPr>
                <w:noProof/>
                <w:webHidden/>
              </w:rPr>
              <w:fldChar w:fldCharType="begin"/>
            </w:r>
            <w:r>
              <w:rPr>
                <w:noProof/>
                <w:webHidden/>
              </w:rPr>
              <w:instrText xml:space="preserve"> PAGEREF _Toc480549827 \h </w:instrText>
            </w:r>
            <w:r>
              <w:rPr>
                <w:noProof/>
                <w:webHidden/>
              </w:rPr>
            </w:r>
            <w:r>
              <w:rPr>
                <w:noProof/>
                <w:webHidden/>
              </w:rPr>
              <w:fldChar w:fldCharType="separate"/>
            </w:r>
            <w:r w:rsidR="002369BD">
              <w:rPr>
                <w:noProof/>
                <w:webHidden/>
              </w:rPr>
              <w:t>22</w:t>
            </w:r>
            <w:r>
              <w:rPr>
                <w:noProof/>
                <w:webHidden/>
              </w:rPr>
              <w:fldChar w:fldCharType="end"/>
            </w:r>
          </w:hyperlink>
        </w:p>
        <w:p w14:paraId="06A0876A" w14:textId="23B1985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8"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_Toc480549828 \h </w:instrText>
            </w:r>
            <w:r>
              <w:rPr>
                <w:noProof/>
                <w:webHidden/>
              </w:rPr>
            </w:r>
            <w:r>
              <w:rPr>
                <w:noProof/>
                <w:webHidden/>
              </w:rPr>
              <w:fldChar w:fldCharType="separate"/>
            </w:r>
            <w:r w:rsidR="002369BD">
              <w:rPr>
                <w:noProof/>
                <w:webHidden/>
              </w:rPr>
              <w:t>22</w:t>
            </w:r>
            <w:r>
              <w:rPr>
                <w:noProof/>
                <w:webHidden/>
              </w:rPr>
              <w:fldChar w:fldCharType="end"/>
            </w:r>
          </w:hyperlink>
        </w:p>
        <w:p w14:paraId="57779DB0" w14:textId="5DD5E5E7"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29"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_Toc480549829 \h </w:instrText>
            </w:r>
            <w:r>
              <w:rPr>
                <w:noProof/>
                <w:webHidden/>
              </w:rPr>
            </w:r>
            <w:r>
              <w:rPr>
                <w:noProof/>
                <w:webHidden/>
              </w:rPr>
              <w:fldChar w:fldCharType="separate"/>
            </w:r>
            <w:r w:rsidR="002369BD">
              <w:rPr>
                <w:noProof/>
                <w:webHidden/>
              </w:rPr>
              <w:t>22</w:t>
            </w:r>
            <w:r>
              <w:rPr>
                <w:noProof/>
                <w:webHidden/>
              </w:rPr>
              <w:fldChar w:fldCharType="end"/>
            </w:r>
          </w:hyperlink>
        </w:p>
        <w:p w14:paraId="22E93AE9" w14:textId="7B52D24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0"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_Toc480549830 \h </w:instrText>
            </w:r>
            <w:r>
              <w:rPr>
                <w:noProof/>
                <w:webHidden/>
              </w:rPr>
            </w:r>
            <w:r>
              <w:rPr>
                <w:noProof/>
                <w:webHidden/>
              </w:rPr>
              <w:fldChar w:fldCharType="separate"/>
            </w:r>
            <w:r w:rsidR="002369BD">
              <w:rPr>
                <w:noProof/>
                <w:webHidden/>
              </w:rPr>
              <w:t>23</w:t>
            </w:r>
            <w:r>
              <w:rPr>
                <w:noProof/>
                <w:webHidden/>
              </w:rPr>
              <w:fldChar w:fldCharType="end"/>
            </w:r>
          </w:hyperlink>
        </w:p>
        <w:p w14:paraId="6885CB8B" w14:textId="1EF77FC3"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31" w:history="1">
            <w:r w:rsidRPr="008F040E">
              <w:rPr>
                <w:rStyle w:val="Hipervnculo"/>
                <w:noProof/>
              </w:rPr>
              <w:t>6.</w:t>
            </w:r>
            <w:r>
              <w:rPr>
                <w:rFonts w:asciiTheme="minorHAnsi" w:eastAsiaTheme="minorEastAsia" w:hAnsiTheme="minorHAnsi" w:cstheme="minorBidi"/>
                <w:noProof/>
                <w:color w:val="auto"/>
                <w:szCs w:val="22"/>
              </w:rPr>
              <w:tab/>
            </w:r>
            <w:r w:rsidRPr="008F040E">
              <w:rPr>
                <w:rStyle w:val="Hipervnculo"/>
                <w:noProof/>
              </w:rPr>
              <w:t>Leer mensaje</w:t>
            </w:r>
            <w:r>
              <w:rPr>
                <w:noProof/>
                <w:webHidden/>
              </w:rPr>
              <w:tab/>
            </w:r>
            <w:r>
              <w:rPr>
                <w:noProof/>
                <w:webHidden/>
              </w:rPr>
              <w:fldChar w:fldCharType="begin"/>
            </w:r>
            <w:r>
              <w:rPr>
                <w:noProof/>
                <w:webHidden/>
              </w:rPr>
              <w:instrText xml:space="preserve"> PAGEREF _Toc480549831 \h </w:instrText>
            </w:r>
            <w:r>
              <w:rPr>
                <w:noProof/>
                <w:webHidden/>
              </w:rPr>
            </w:r>
            <w:r>
              <w:rPr>
                <w:noProof/>
                <w:webHidden/>
              </w:rPr>
              <w:fldChar w:fldCharType="separate"/>
            </w:r>
            <w:r w:rsidR="002369BD">
              <w:rPr>
                <w:noProof/>
                <w:webHidden/>
              </w:rPr>
              <w:t>24</w:t>
            </w:r>
            <w:r>
              <w:rPr>
                <w:noProof/>
                <w:webHidden/>
              </w:rPr>
              <w:fldChar w:fldCharType="end"/>
            </w:r>
          </w:hyperlink>
        </w:p>
        <w:p w14:paraId="6FDE7799" w14:textId="7DD2F83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2"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_Toc480549832 \h </w:instrText>
            </w:r>
            <w:r>
              <w:rPr>
                <w:noProof/>
                <w:webHidden/>
              </w:rPr>
            </w:r>
            <w:r>
              <w:rPr>
                <w:noProof/>
                <w:webHidden/>
              </w:rPr>
              <w:fldChar w:fldCharType="separate"/>
            </w:r>
            <w:r w:rsidR="002369BD">
              <w:rPr>
                <w:noProof/>
                <w:webHidden/>
              </w:rPr>
              <w:t>24</w:t>
            </w:r>
            <w:r>
              <w:rPr>
                <w:noProof/>
                <w:webHidden/>
              </w:rPr>
              <w:fldChar w:fldCharType="end"/>
            </w:r>
          </w:hyperlink>
        </w:p>
        <w:p w14:paraId="449F1C32" w14:textId="0333592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3"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_Toc480549833 \h </w:instrText>
            </w:r>
            <w:r>
              <w:rPr>
                <w:noProof/>
                <w:webHidden/>
              </w:rPr>
            </w:r>
            <w:r>
              <w:rPr>
                <w:noProof/>
                <w:webHidden/>
              </w:rPr>
              <w:fldChar w:fldCharType="separate"/>
            </w:r>
            <w:r w:rsidR="002369BD">
              <w:rPr>
                <w:noProof/>
                <w:webHidden/>
              </w:rPr>
              <w:t>25</w:t>
            </w:r>
            <w:r>
              <w:rPr>
                <w:noProof/>
                <w:webHidden/>
              </w:rPr>
              <w:fldChar w:fldCharType="end"/>
            </w:r>
          </w:hyperlink>
        </w:p>
        <w:p w14:paraId="27098E7F" w14:textId="5E42C47C"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4"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_Toc480549834 \h </w:instrText>
            </w:r>
            <w:r>
              <w:rPr>
                <w:noProof/>
                <w:webHidden/>
              </w:rPr>
            </w:r>
            <w:r>
              <w:rPr>
                <w:noProof/>
                <w:webHidden/>
              </w:rPr>
              <w:fldChar w:fldCharType="separate"/>
            </w:r>
            <w:r w:rsidR="002369BD">
              <w:rPr>
                <w:noProof/>
                <w:webHidden/>
              </w:rPr>
              <w:t>25</w:t>
            </w:r>
            <w:r>
              <w:rPr>
                <w:noProof/>
                <w:webHidden/>
              </w:rPr>
              <w:fldChar w:fldCharType="end"/>
            </w:r>
          </w:hyperlink>
        </w:p>
        <w:p w14:paraId="34AC59EE" w14:textId="2D96FBE4"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35"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Recibir mensaje</w:t>
            </w:r>
            <w:r>
              <w:rPr>
                <w:noProof/>
                <w:webHidden/>
              </w:rPr>
              <w:tab/>
            </w:r>
            <w:r>
              <w:rPr>
                <w:noProof/>
                <w:webHidden/>
              </w:rPr>
              <w:fldChar w:fldCharType="begin"/>
            </w:r>
            <w:r>
              <w:rPr>
                <w:noProof/>
                <w:webHidden/>
              </w:rPr>
              <w:instrText xml:space="preserve"> PAGEREF _Toc480549835 \h </w:instrText>
            </w:r>
            <w:r>
              <w:rPr>
                <w:noProof/>
                <w:webHidden/>
              </w:rPr>
            </w:r>
            <w:r>
              <w:rPr>
                <w:noProof/>
                <w:webHidden/>
              </w:rPr>
              <w:fldChar w:fldCharType="separate"/>
            </w:r>
            <w:r w:rsidR="002369BD">
              <w:rPr>
                <w:noProof/>
                <w:webHidden/>
              </w:rPr>
              <w:t>26</w:t>
            </w:r>
            <w:r>
              <w:rPr>
                <w:noProof/>
                <w:webHidden/>
              </w:rPr>
              <w:fldChar w:fldCharType="end"/>
            </w:r>
          </w:hyperlink>
        </w:p>
        <w:p w14:paraId="5302D75A" w14:textId="7B5153F3"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6"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_Toc480549836 \h </w:instrText>
            </w:r>
            <w:r>
              <w:rPr>
                <w:noProof/>
                <w:webHidden/>
              </w:rPr>
            </w:r>
            <w:r>
              <w:rPr>
                <w:noProof/>
                <w:webHidden/>
              </w:rPr>
              <w:fldChar w:fldCharType="separate"/>
            </w:r>
            <w:r w:rsidR="002369BD">
              <w:rPr>
                <w:noProof/>
                <w:webHidden/>
              </w:rPr>
              <w:t>26</w:t>
            </w:r>
            <w:r>
              <w:rPr>
                <w:noProof/>
                <w:webHidden/>
              </w:rPr>
              <w:fldChar w:fldCharType="end"/>
            </w:r>
          </w:hyperlink>
        </w:p>
        <w:p w14:paraId="2F0C7402" w14:textId="19550B7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7"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_Toc480549837 \h </w:instrText>
            </w:r>
            <w:r>
              <w:rPr>
                <w:noProof/>
                <w:webHidden/>
              </w:rPr>
            </w:r>
            <w:r>
              <w:rPr>
                <w:noProof/>
                <w:webHidden/>
              </w:rPr>
              <w:fldChar w:fldCharType="separate"/>
            </w:r>
            <w:r w:rsidR="002369BD">
              <w:rPr>
                <w:noProof/>
                <w:webHidden/>
              </w:rPr>
              <w:t>26</w:t>
            </w:r>
            <w:r>
              <w:rPr>
                <w:noProof/>
                <w:webHidden/>
              </w:rPr>
              <w:fldChar w:fldCharType="end"/>
            </w:r>
          </w:hyperlink>
        </w:p>
        <w:p w14:paraId="0BCB422D" w14:textId="379FC5B9"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38" w:history="1">
            <w:r w:rsidRPr="008F040E">
              <w:rPr>
                <w:rStyle w:val="Hipervnculo"/>
                <w:noProof/>
              </w:rPr>
              <w:t>b.</w:t>
            </w:r>
            <w:r>
              <w:rPr>
                <w:rFonts w:asciiTheme="minorHAnsi" w:eastAsiaTheme="minorEastAsia" w:hAnsiTheme="minorHAnsi" w:cstheme="minorBidi"/>
                <w:noProof/>
                <w:color w:val="auto"/>
                <w:szCs w:val="22"/>
              </w:rPr>
              <w:tab/>
            </w:r>
            <w:r w:rsidRPr="008F040E">
              <w:rPr>
                <w:rStyle w:val="Hipervnculo"/>
                <w:noProof/>
              </w:rPr>
              <w:t>Abrir actividad de conversación</w:t>
            </w:r>
            <w:r>
              <w:rPr>
                <w:noProof/>
                <w:webHidden/>
              </w:rPr>
              <w:tab/>
            </w:r>
            <w:r>
              <w:rPr>
                <w:noProof/>
                <w:webHidden/>
              </w:rPr>
              <w:fldChar w:fldCharType="begin"/>
            </w:r>
            <w:r>
              <w:rPr>
                <w:noProof/>
                <w:webHidden/>
              </w:rPr>
              <w:instrText xml:space="preserve"> PAGEREF _Toc480549838 \h </w:instrText>
            </w:r>
            <w:r>
              <w:rPr>
                <w:noProof/>
                <w:webHidden/>
              </w:rPr>
            </w:r>
            <w:r>
              <w:rPr>
                <w:noProof/>
                <w:webHidden/>
              </w:rPr>
              <w:fldChar w:fldCharType="separate"/>
            </w:r>
            <w:r w:rsidR="002369BD">
              <w:rPr>
                <w:noProof/>
                <w:webHidden/>
              </w:rPr>
              <w:t>27</w:t>
            </w:r>
            <w:r>
              <w:rPr>
                <w:noProof/>
                <w:webHidden/>
              </w:rPr>
              <w:fldChar w:fldCharType="end"/>
            </w:r>
          </w:hyperlink>
        </w:p>
        <w:p w14:paraId="0FB67CD6" w14:textId="198F3CE6"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39"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_Toc480549839 \h </w:instrText>
            </w:r>
            <w:r>
              <w:rPr>
                <w:noProof/>
                <w:webHidden/>
              </w:rPr>
            </w:r>
            <w:r>
              <w:rPr>
                <w:noProof/>
                <w:webHidden/>
              </w:rPr>
              <w:fldChar w:fldCharType="separate"/>
            </w:r>
            <w:r w:rsidR="002369BD">
              <w:rPr>
                <w:noProof/>
                <w:webHidden/>
              </w:rPr>
              <w:t>27</w:t>
            </w:r>
            <w:r>
              <w:rPr>
                <w:noProof/>
                <w:webHidden/>
              </w:rPr>
              <w:fldChar w:fldCharType="end"/>
            </w:r>
          </w:hyperlink>
        </w:p>
        <w:p w14:paraId="66DFD1F7" w14:textId="1065FECE"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0"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_Toc480549840 \h </w:instrText>
            </w:r>
            <w:r>
              <w:rPr>
                <w:noProof/>
                <w:webHidden/>
              </w:rPr>
            </w:r>
            <w:r>
              <w:rPr>
                <w:noProof/>
                <w:webHidden/>
              </w:rPr>
              <w:fldChar w:fldCharType="separate"/>
            </w:r>
            <w:r w:rsidR="002369BD">
              <w:rPr>
                <w:noProof/>
                <w:webHidden/>
              </w:rPr>
              <w:t>27</w:t>
            </w:r>
            <w:r>
              <w:rPr>
                <w:noProof/>
                <w:webHidden/>
              </w:rPr>
              <w:fldChar w:fldCharType="end"/>
            </w:r>
          </w:hyperlink>
        </w:p>
        <w:p w14:paraId="3386E1B9" w14:textId="222D2FFA"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41" w:history="1">
            <w:r w:rsidRPr="008F040E">
              <w:rPr>
                <w:rStyle w:val="Hipervnculo"/>
                <w:noProof/>
              </w:rPr>
              <w:t>7.</w:t>
            </w:r>
            <w:r>
              <w:rPr>
                <w:rFonts w:asciiTheme="minorHAnsi" w:eastAsiaTheme="minorEastAsia" w:hAnsiTheme="minorHAnsi" w:cstheme="minorBidi"/>
                <w:noProof/>
                <w:color w:val="auto"/>
                <w:szCs w:val="22"/>
              </w:rPr>
              <w:tab/>
            </w:r>
            <w:r w:rsidRPr="008F040E">
              <w:rPr>
                <w:rStyle w:val="Hipervnculo"/>
                <w:noProof/>
              </w:rPr>
              <w:t>Escribir mensaje</w:t>
            </w:r>
            <w:r>
              <w:rPr>
                <w:noProof/>
                <w:webHidden/>
              </w:rPr>
              <w:tab/>
            </w:r>
            <w:r>
              <w:rPr>
                <w:noProof/>
                <w:webHidden/>
              </w:rPr>
              <w:fldChar w:fldCharType="begin"/>
            </w:r>
            <w:r>
              <w:rPr>
                <w:noProof/>
                <w:webHidden/>
              </w:rPr>
              <w:instrText xml:space="preserve"> PAGEREF _Toc480549841 \h </w:instrText>
            </w:r>
            <w:r>
              <w:rPr>
                <w:noProof/>
                <w:webHidden/>
              </w:rPr>
            </w:r>
            <w:r>
              <w:rPr>
                <w:noProof/>
                <w:webHidden/>
              </w:rPr>
              <w:fldChar w:fldCharType="separate"/>
            </w:r>
            <w:r w:rsidR="002369BD">
              <w:rPr>
                <w:noProof/>
                <w:webHidden/>
              </w:rPr>
              <w:t>28</w:t>
            </w:r>
            <w:r>
              <w:rPr>
                <w:noProof/>
                <w:webHidden/>
              </w:rPr>
              <w:fldChar w:fldCharType="end"/>
            </w:r>
          </w:hyperlink>
        </w:p>
        <w:p w14:paraId="588E4CBF" w14:textId="313318DA"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2"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_Toc480549842 \h </w:instrText>
            </w:r>
            <w:r>
              <w:rPr>
                <w:noProof/>
                <w:webHidden/>
              </w:rPr>
            </w:r>
            <w:r>
              <w:rPr>
                <w:noProof/>
                <w:webHidden/>
              </w:rPr>
              <w:fldChar w:fldCharType="separate"/>
            </w:r>
            <w:r w:rsidR="002369BD">
              <w:rPr>
                <w:noProof/>
                <w:webHidden/>
              </w:rPr>
              <w:t>28</w:t>
            </w:r>
            <w:r>
              <w:rPr>
                <w:noProof/>
                <w:webHidden/>
              </w:rPr>
              <w:fldChar w:fldCharType="end"/>
            </w:r>
          </w:hyperlink>
        </w:p>
        <w:p w14:paraId="662333B8" w14:textId="7B28F69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3"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_Toc480549843 \h </w:instrText>
            </w:r>
            <w:r>
              <w:rPr>
                <w:noProof/>
                <w:webHidden/>
              </w:rPr>
            </w:r>
            <w:r>
              <w:rPr>
                <w:noProof/>
                <w:webHidden/>
              </w:rPr>
              <w:fldChar w:fldCharType="separate"/>
            </w:r>
            <w:r w:rsidR="002369BD">
              <w:rPr>
                <w:noProof/>
                <w:webHidden/>
              </w:rPr>
              <w:t>29</w:t>
            </w:r>
            <w:r>
              <w:rPr>
                <w:noProof/>
                <w:webHidden/>
              </w:rPr>
              <w:fldChar w:fldCharType="end"/>
            </w:r>
          </w:hyperlink>
        </w:p>
        <w:p w14:paraId="6F840F1B" w14:textId="45E57E8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4"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_Toc480549844 \h </w:instrText>
            </w:r>
            <w:r>
              <w:rPr>
                <w:noProof/>
                <w:webHidden/>
              </w:rPr>
            </w:r>
            <w:r>
              <w:rPr>
                <w:noProof/>
                <w:webHidden/>
              </w:rPr>
              <w:fldChar w:fldCharType="separate"/>
            </w:r>
            <w:r w:rsidR="002369BD">
              <w:rPr>
                <w:noProof/>
                <w:webHidden/>
              </w:rPr>
              <w:t>30</w:t>
            </w:r>
            <w:r>
              <w:rPr>
                <w:noProof/>
                <w:webHidden/>
              </w:rPr>
              <w:fldChar w:fldCharType="end"/>
            </w:r>
          </w:hyperlink>
        </w:p>
        <w:p w14:paraId="384462EA" w14:textId="1609512D"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45" w:history="1">
            <w:r w:rsidRPr="008F040E">
              <w:rPr>
                <w:rStyle w:val="Hipervnculo"/>
                <w:noProof/>
              </w:rPr>
              <w:t>8.</w:t>
            </w:r>
            <w:r>
              <w:rPr>
                <w:rFonts w:asciiTheme="minorHAnsi" w:eastAsiaTheme="minorEastAsia" w:hAnsiTheme="minorHAnsi" w:cstheme="minorBidi"/>
                <w:noProof/>
                <w:color w:val="auto"/>
                <w:szCs w:val="22"/>
              </w:rPr>
              <w:tab/>
            </w:r>
            <w:r w:rsidRPr="008F040E">
              <w:rPr>
                <w:rStyle w:val="Hipervnculo"/>
                <w:noProof/>
              </w:rPr>
              <w:t>Modificar datos de usuario</w:t>
            </w:r>
            <w:r>
              <w:rPr>
                <w:noProof/>
                <w:webHidden/>
              </w:rPr>
              <w:tab/>
            </w:r>
            <w:r>
              <w:rPr>
                <w:noProof/>
                <w:webHidden/>
              </w:rPr>
              <w:fldChar w:fldCharType="begin"/>
            </w:r>
            <w:r>
              <w:rPr>
                <w:noProof/>
                <w:webHidden/>
              </w:rPr>
              <w:instrText xml:space="preserve"> PAGEREF _Toc480549845 \h </w:instrText>
            </w:r>
            <w:r>
              <w:rPr>
                <w:noProof/>
                <w:webHidden/>
              </w:rPr>
            </w:r>
            <w:r>
              <w:rPr>
                <w:noProof/>
                <w:webHidden/>
              </w:rPr>
              <w:fldChar w:fldCharType="separate"/>
            </w:r>
            <w:r w:rsidR="002369BD">
              <w:rPr>
                <w:noProof/>
                <w:webHidden/>
              </w:rPr>
              <w:t>31</w:t>
            </w:r>
            <w:r>
              <w:rPr>
                <w:noProof/>
                <w:webHidden/>
              </w:rPr>
              <w:fldChar w:fldCharType="end"/>
            </w:r>
          </w:hyperlink>
        </w:p>
        <w:p w14:paraId="32937843" w14:textId="7120165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6"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_Toc480549846 \h </w:instrText>
            </w:r>
            <w:r>
              <w:rPr>
                <w:noProof/>
                <w:webHidden/>
              </w:rPr>
            </w:r>
            <w:r>
              <w:rPr>
                <w:noProof/>
                <w:webHidden/>
              </w:rPr>
              <w:fldChar w:fldCharType="separate"/>
            </w:r>
            <w:r w:rsidR="002369BD">
              <w:rPr>
                <w:noProof/>
                <w:webHidden/>
              </w:rPr>
              <w:t>31</w:t>
            </w:r>
            <w:r>
              <w:rPr>
                <w:noProof/>
                <w:webHidden/>
              </w:rPr>
              <w:fldChar w:fldCharType="end"/>
            </w:r>
          </w:hyperlink>
        </w:p>
        <w:p w14:paraId="5E79603B" w14:textId="209C2D8A"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7"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_Toc480549847 \h </w:instrText>
            </w:r>
            <w:r>
              <w:rPr>
                <w:noProof/>
                <w:webHidden/>
              </w:rPr>
            </w:r>
            <w:r>
              <w:rPr>
                <w:noProof/>
                <w:webHidden/>
              </w:rPr>
              <w:fldChar w:fldCharType="separate"/>
            </w:r>
            <w:r w:rsidR="002369BD">
              <w:rPr>
                <w:noProof/>
                <w:webHidden/>
              </w:rPr>
              <w:t>31</w:t>
            </w:r>
            <w:r>
              <w:rPr>
                <w:noProof/>
                <w:webHidden/>
              </w:rPr>
              <w:fldChar w:fldCharType="end"/>
            </w:r>
          </w:hyperlink>
        </w:p>
        <w:p w14:paraId="716D929E" w14:textId="68F81C8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8" w:history="1">
            <w:r w:rsidRPr="008F040E">
              <w:rPr>
                <w:rStyle w:val="Hipervnculo"/>
                <w:noProof/>
              </w:rPr>
              <w:t>Reglas de negocio</w:t>
            </w:r>
            <w:r>
              <w:rPr>
                <w:noProof/>
                <w:webHidden/>
              </w:rPr>
              <w:tab/>
            </w:r>
            <w:r>
              <w:rPr>
                <w:noProof/>
                <w:webHidden/>
              </w:rPr>
              <w:fldChar w:fldCharType="begin"/>
            </w:r>
            <w:r>
              <w:rPr>
                <w:noProof/>
                <w:webHidden/>
              </w:rPr>
              <w:instrText xml:space="preserve"> PAGEREF _Toc480549848 \h </w:instrText>
            </w:r>
            <w:r>
              <w:rPr>
                <w:noProof/>
                <w:webHidden/>
              </w:rPr>
            </w:r>
            <w:r>
              <w:rPr>
                <w:noProof/>
                <w:webHidden/>
              </w:rPr>
              <w:fldChar w:fldCharType="separate"/>
            </w:r>
            <w:r w:rsidR="002369BD">
              <w:rPr>
                <w:noProof/>
                <w:webHidden/>
              </w:rPr>
              <w:t>31</w:t>
            </w:r>
            <w:r>
              <w:rPr>
                <w:noProof/>
                <w:webHidden/>
              </w:rPr>
              <w:fldChar w:fldCharType="end"/>
            </w:r>
          </w:hyperlink>
        </w:p>
        <w:p w14:paraId="139EB9C7" w14:textId="43163F1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49"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_Toc480549849 \h </w:instrText>
            </w:r>
            <w:r>
              <w:rPr>
                <w:noProof/>
                <w:webHidden/>
              </w:rPr>
            </w:r>
            <w:r>
              <w:rPr>
                <w:noProof/>
                <w:webHidden/>
              </w:rPr>
              <w:fldChar w:fldCharType="separate"/>
            </w:r>
            <w:r w:rsidR="002369BD">
              <w:rPr>
                <w:noProof/>
                <w:webHidden/>
              </w:rPr>
              <w:t>32</w:t>
            </w:r>
            <w:r>
              <w:rPr>
                <w:noProof/>
                <w:webHidden/>
              </w:rPr>
              <w:fldChar w:fldCharType="end"/>
            </w:r>
          </w:hyperlink>
        </w:p>
        <w:p w14:paraId="4B49BCDE" w14:textId="02D2C69D"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50" w:history="1">
            <w:r w:rsidRPr="008F040E">
              <w:rPr>
                <w:rStyle w:val="Hipervnculo"/>
                <w:noProof/>
              </w:rPr>
              <w:t>9.</w:t>
            </w:r>
            <w:r>
              <w:rPr>
                <w:rFonts w:asciiTheme="minorHAnsi" w:eastAsiaTheme="minorEastAsia" w:hAnsiTheme="minorHAnsi" w:cstheme="minorBidi"/>
                <w:noProof/>
                <w:color w:val="auto"/>
                <w:szCs w:val="22"/>
              </w:rPr>
              <w:tab/>
            </w:r>
            <w:r w:rsidRPr="008F040E">
              <w:rPr>
                <w:rStyle w:val="Hipervnculo"/>
                <w:noProof/>
              </w:rPr>
              <w:t>Consultar Información de amigo</w:t>
            </w:r>
            <w:r>
              <w:rPr>
                <w:noProof/>
                <w:webHidden/>
              </w:rPr>
              <w:tab/>
            </w:r>
            <w:r>
              <w:rPr>
                <w:noProof/>
                <w:webHidden/>
              </w:rPr>
              <w:fldChar w:fldCharType="begin"/>
            </w:r>
            <w:r>
              <w:rPr>
                <w:noProof/>
                <w:webHidden/>
              </w:rPr>
              <w:instrText xml:space="preserve"> PAGEREF _Toc480549850 \h </w:instrText>
            </w:r>
            <w:r>
              <w:rPr>
                <w:noProof/>
                <w:webHidden/>
              </w:rPr>
            </w:r>
            <w:r>
              <w:rPr>
                <w:noProof/>
                <w:webHidden/>
              </w:rPr>
              <w:fldChar w:fldCharType="separate"/>
            </w:r>
            <w:r w:rsidR="002369BD">
              <w:rPr>
                <w:noProof/>
                <w:webHidden/>
              </w:rPr>
              <w:t>33</w:t>
            </w:r>
            <w:r>
              <w:rPr>
                <w:noProof/>
                <w:webHidden/>
              </w:rPr>
              <w:fldChar w:fldCharType="end"/>
            </w:r>
          </w:hyperlink>
        </w:p>
        <w:p w14:paraId="66DF659D" w14:textId="66D8AC85"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1"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_Toc480549851 \h </w:instrText>
            </w:r>
            <w:r>
              <w:rPr>
                <w:noProof/>
                <w:webHidden/>
              </w:rPr>
            </w:r>
            <w:r>
              <w:rPr>
                <w:noProof/>
                <w:webHidden/>
              </w:rPr>
              <w:fldChar w:fldCharType="separate"/>
            </w:r>
            <w:r w:rsidR="002369BD">
              <w:rPr>
                <w:noProof/>
                <w:webHidden/>
              </w:rPr>
              <w:t>33</w:t>
            </w:r>
            <w:r>
              <w:rPr>
                <w:noProof/>
                <w:webHidden/>
              </w:rPr>
              <w:fldChar w:fldCharType="end"/>
            </w:r>
          </w:hyperlink>
        </w:p>
        <w:p w14:paraId="234A377E" w14:textId="60C06D7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2"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_Toc480549852 \h </w:instrText>
            </w:r>
            <w:r>
              <w:rPr>
                <w:noProof/>
                <w:webHidden/>
              </w:rPr>
            </w:r>
            <w:r>
              <w:rPr>
                <w:noProof/>
                <w:webHidden/>
              </w:rPr>
              <w:fldChar w:fldCharType="separate"/>
            </w:r>
            <w:r w:rsidR="002369BD">
              <w:rPr>
                <w:noProof/>
                <w:webHidden/>
              </w:rPr>
              <w:t>33</w:t>
            </w:r>
            <w:r>
              <w:rPr>
                <w:noProof/>
                <w:webHidden/>
              </w:rPr>
              <w:fldChar w:fldCharType="end"/>
            </w:r>
          </w:hyperlink>
        </w:p>
        <w:p w14:paraId="713F8F1F" w14:textId="3BB7F41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3" w:history="1">
            <w:r w:rsidRPr="008F040E">
              <w:rPr>
                <w:rStyle w:val="Hipervnculo"/>
                <w:noProof/>
              </w:rPr>
              <w:t>Reglas de negocio</w:t>
            </w:r>
            <w:r>
              <w:rPr>
                <w:noProof/>
                <w:webHidden/>
              </w:rPr>
              <w:tab/>
            </w:r>
            <w:r>
              <w:rPr>
                <w:noProof/>
                <w:webHidden/>
              </w:rPr>
              <w:fldChar w:fldCharType="begin"/>
            </w:r>
            <w:r>
              <w:rPr>
                <w:noProof/>
                <w:webHidden/>
              </w:rPr>
              <w:instrText xml:space="preserve"> PAGEREF _Toc480549853 \h </w:instrText>
            </w:r>
            <w:r>
              <w:rPr>
                <w:noProof/>
                <w:webHidden/>
              </w:rPr>
            </w:r>
            <w:r>
              <w:rPr>
                <w:noProof/>
                <w:webHidden/>
              </w:rPr>
              <w:fldChar w:fldCharType="separate"/>
            </w:r>
            <w:r w:rsidR="002369BD">
              <w:rPr>
                <w:noProof/>
                <w:webHidden/>
              </w:rPr>
              <w:t>33</w:t>
            </w:r>
            <w:r>
              <w:rPr>
                <w:noProof/>
                <w:webHidden/>
              </w:rPr>
              <w:fldChar w:fldCharType="end"/>
            </w:r>
          </w:hyperlink>
        </w:p>
        <w:p w14:paraId="2E629ADD" w14:textId="7A196D91"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4"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_Toc480549854 \h </w:instrText>
            </w:r>
            <w:r>
              <w:rPr>
                <w:noProof/>
                <w:webHidden/>
              </w:rPr>
            </w:r>
            <w:r>
              <w:rPr>
                <w:noProof/>
                <w:webHidden/>
              </w:rPr>
              <w:fldChar w:fldCharType="separate"/>
            </w:r>
            <w:r w:rsidR="002369BD">
              <w:rPr>
                <w:noProof/>
                <w:webHidden/>
              </w:rPr>
              <w:t>34</w:t>
            </w:r>
            <w:r>
              <w:rPr>
                <w:noProof/>
                <w:webHidden/>
              </w:rPr>
              <w:fldChar w:fldCharType="end"/>
            </w:r>
          </w:hyperlink>
        </w:p>
        <w:p w14:paraId="17DBDAD7" w14:textId="138FFF3B" w:rsidR="008C4AE2" w:rsidRDefault="008C4AE2">
          <w:pPr>
            <w:pStyle w:val="TDC2"/>
            <w:tabs>
              <w:tab w:val="left" w:pos="880"/>
              <w:tab w:val="right" w:leader="dot" w:pos="10762"/>
            </w:tabs>
            <w:rPr>
              <w:rFonts w:asciiTheme="minorHAnsi" w:eastAsiaTheme="minorEastAsia" w:hAnsiTheme="minorHAnsi" w:cstheme="minorBidi"/>
              <w:noProof/>
              <w:color w:val="auto"/>
              <w:szCs w:val="22"/>
            </w:rPr>
          </w:pPr>
          <w:hyperlink w:anchor="_Toc480549855" w:history="1">
            <w:r w:rsidRPr="008F040E">
              <w:rPr>
                <w:rStyle w:val="Hipervnculo"/>
                <w:noProof/>
              </w:rPr>
              <w:t>10.</w:t>
            </w:r>
            <w:r>
              <w:rPr>
                <w:rFonts w:asciiTheme="minorHAnsi" w:eastAsiaTheme="minorEastAsia" w:hAnsiTheme="minorHAnsi" w:cstheme="minorBidi"/>
                <w:noProof/>
                <w:color w:val="auto"/>
                <w:szCs w:val="22"/>
              </w:rPr>
              <w:tab/>
            </w:r>
            <w:r w:rsidRPr="008F040E">
              <w:rPr>
                <w:rStyle w:val="Hipervnculo"/>
                <w:noProof/>
              </w:rPr>
              <w:t>Borrar amigo.</w:t>
            </w:r>
            <w:r>
              <w:rPr>
                <w:noProof/>
                <w:webHidden/>
              </w:rPr>
              <w:tab/>
            </w:r>
            <w:r>
              <w:rPr>
                <w:noProof/>
                <w:webHidden/>
              </w:rPr>
              <w:fldChar w:fldCharType="begin"/>
            </w:r>
            <w:r>
              <w:rPr>
                <w:noProof/>
                <w:webHidden/>
              </w:rPr>
              <w:instrText xml:space="preserve"> PAGEREF _Toc480549855 \h </w:instrText>
            </w:r>
            <w:r>
              <w:rPr>
                <w:noProof/>
                <w:webHidden/>
              </w:rPr>
            </w:r>
            <w:r>
              <w:rPr>
                <w:noProof/>
                <w:webHidden/>
              </w:rPr>
              <w:fldChar w:fldCharType="separate"/>
            </w:r>
            <w:r w:rsidR="002369BD">
              <w:rPr>
                <w:noProof/>
                <w:webHidden/>
              </w:rPr>
              <w:t>35</w:t>
            </w:r>
            <w:r>
              <w:rPr>
                <w:noProof/>
                <w:webHidden/>
              </w:rPr>
              <w:fldChar w:fldCharType="end"/>
            </w:r>
          </w:hyperlink>
        </w:p>
        <w:p w14:paraId="686739AD" w14:textId="133559C6"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6"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_Toc480549856 \h </w:instrText>
            </w:r>
            <w:r>
              <w:rPr>
                <w:noProof/>
                <w:webHidden/>
              </w:rPr>
            </w:r>
            <w:r>
              <w:rPr>
                <w:noProof/>
                <w:webHidden/>
              </w:rPr>
              <w:fldChar w:fldCharType="separate"/>
            </w:r>
            <w:r w:rsidR="002369BD">
              <w:rPr>
                <w:noProof/>
                <w:webHidden/>
              </w:rPr>
              <w:t>35</w:t>
            </w:r>
            <w:r>
              <w:rPr>
                <w:noProof/>
                <w:webHidden/>
              </w:rPr>
              <w:fldChar w:fldCharType="end"/>
            </w:r>
          </w:hyperlink>
        </w:p>
        <w:p w14:paraId="5B1C9E4D" w14:textId="22D0E45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7"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_Toc480549857 \h </w:instrText>
            </w:r>
            <w:r>
              <w:rPr>
                <w:noProof/>
                <w:webHidden/>
              </w:rPr>
            </w:r>
            <w:r>
              <w:rPr>
                <w:noProof/>
                <w:webHidden/>
              </w:rPr>
              <w:fldChar w:fldCharType="separate"/>
            </w:r>
            <w:r w:rsidR="002369BD">
              <w:rPr>
                <w:noProof/>
                <w:webHidden/>
              </w:rPr>
              <w:t>35</w:t>
            </w:r>
            <w:r>
              <w:rPr>
                <w:noProof/>
                <w:webHidden/>
              </w:rPr>
              <w:fldChar w:fldCharType="end"/>
            </w:r>
          </w:hyperlink>
        </w:p>
        <w:p w14:paraId="73F1E4DC" w14:textId="7604484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58"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_Toc480549858 \h </w:instrText>
            </w:r>
            <w:r>
              <w:rPr>
                <w:noProof/>
                <w:webHidden/>
              </w:rPr>
            </w:r>
            <w:r>
              <w:rPr>
                <w:noProof/>
                <w:webHidden/>
              </w:rPr>
              <w:fldChar w:fldCharType="separate"/>
            </w:r>
            <w:r w:rsidR="002369BD">
              <w:rPr>
                <w:noProof/>
                <w:webHidden/>
              </w:rPr>
              <w:t>36</w:t>
            </w:r>
            <w:r>
              <w:rPr>
                <w:noProof/>
                <w:webHidden/>
              </w:rPr>
              <w:fldChar w:fldCharType="end"/>
            </w:r>
          </w:hyperlink>
        </w:p>
        <w:p w14:paraId="21E5B38D" w14:textId="050EA772" w:rsidR="008C4AE2" w:rsidRDefault="008C4AE2">
          <w:pPr>
            <w:pStyle w:val="TDC2"/>
            <w:tabs>
              <w:tab w:val="left" w:pos="880"/>
              <w:tab w:val="right" w:leader="dot" w:pos="10762"/>
            </w:tabs>
            <w:rPr>
              <w:rFonts w:asciiTheme="minorHAnsi" w:eastAsiaTheme="minorEastAsia" w:hAnsiTheme="minorHAnsi" w:cstheme="minorBidi"/>
              <w:noProof/>
              <w:color w:val="auto"/>
              <w:szCs w:val="22"/>
            </w:rPr>
          </w:pPr>
          <w:hyperlink w:anchor="_Toc480549859" w:history="1">
            <w:r w:rsidRPr="008F040E">
              <w:rPr>
                <w:rStyle w:val="Hipervnculo"/>
                <w:noProof/>
              </w:rPr>
              <w:t>11.</w:t>
            </w:r>
            <w:r>
              <w:rPr>
                <w:rFonts w:asciiTheme="minorHAnsi" w:eastAsiaTheme="minorEastAsia" w:hAnsiTheme="minorHAnsi" w:cstheme="minorBidi"/>
                <w:noProof/>
                <w:color w:val="auto"/>
                <w:szCs w:val="22"/>
              </w:rPr>
              <w:tab/>
            </w:r>
            <w:r w:rsidRPr="008F040E">
              <w:rPr>
                <w:rStyle w:val="Hipervnculo"/>
                <w:noProof/>
              </w:rPr>
              <w:t>Añadir amigo.</w:t>
            </w:r>
            <w:r>
              <w:rPr>
                <w:noProof/>
                <w:webHidden/>
              </w:rPr>
              <w:tab/>
            </w:r>
            <w:r>
              <w:rPr>
                <w:noProof/>
                <w:webHidden/>
              </w:rPr>
              <w:fldChar w:fldCharType="begin"/>
            </w:r>
            <w:r>
              <w:rPr>
                <w:noProof/>
                <w:webHidden/>
              </w:rPr>
              <w:instrText xml:space="preserve"> PAGEREF _Toc480549859 \h </w:instrText>
            </w:r>
            <w:r>
              <w:rPr>
                <w:noProof/>
                <w:webHidden/>
              </w:rPr>
            </w:r>
            <w:r>
              <w:rPr>
                <w:noProof/>
                <w:webHidden/>
              </w:rPr>
              <w:fldChar w:fldCharType="separate"/>
            </w:r>
            <w:r w:rsidR="002369BD">
              <w:rPr>
                <w:noProof/>
                <w:webHidden/>
              </w:rPr>
              <w:t>37</w:t>
            </w:r>
            <w:r>
              <w:rPr>
                <w:noProof/>
                <w:webHidden/>
              </w:rPr>
              <w:fldChar w:fldCharType="end"/>
            </w:r>
          </w:hyperlink>
        </w:p>
        <w:p w14:paraId="0425E3CB" w14:textId="448257BB"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0"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_Toc480549860 \h </w:instrText>
            </w:r>
            <w:r>
              <w:rPr>
                <w:noProof/>
                <w:webHidden/>
              </w:rPr>
            </w:r>
            <w:r>
              <w:rPr>
                <w:noProof/>
                <w:webHidden/>
              </w:rPr>
              <w:fldChar w:fldCharType="separate"/>
            </w:r>
            <w:r w:rsidR="002369BD">
              <w:rPr>
                <w:noProof/>
                <w:webHidden/>
              </w:rPr>
              <w:t>37</w:t>
            </w:r>
            <w:r>
              <w:rPr>
                <w:noProof/>
                <w:webHidden/>
              </w:rPr>
              <w:fldChar w:fldCharType="end"/>
            </w:r>
          </w:hyperlink>
        </w:p>
        <w:p w14:paraId="3CA0A5BC" w14:textId="78E8218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1"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_Toc480549861 \h </w:instrText>
            </w:r>
            <w:r>
              <w:rPr>
                <w:noProof/>
                <w:webHidden/>
              </w:rPr>
            </w:r>
            <w:r>
              <w:rPr>
                <w:noProof/>
                <w:webHidden/>
              </w:rPr>
              <w:fldChar w:fldCharType="separate"/>
            </w:r>
            <w:r w:rsidR="002369BD">
              <w:rPr>
                <w:noProof/>
                <w:webHidden/>
              </w:rPr>
              <w:t>37</w:t>
            </w:r>
            <w:r>
              <w:rPr>
                <w:noProof/>
                <w:webHidden/>
              </w:rPr>
              <w:fldChar w:fldCharType="end"/>
            </w:r>
          </w:hyperlink>
        </w:p>
        <w:p w14:paraId="7A02DF9B" w14:textId="2BE677B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2"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_Toc480549862 \h </w:instrText>
            </w:r>
            <w:r>
              <w:rPr>
                <w:noProof/>
                <w:webHidden/>
              </w:rPr>
            </w:r>
            <w:r>
              <w:rPr>
                <w:noProof/>
                <w:webHidden/>
              </w:rPr>
              <w:fldChar w:fldCharType="separate"/>
            </w:r>
            <w:r w:rsidR="002369BD">
              <w:rPr>
                <w:noProof/>
                <w:webHidden/>
              </w:rPr>
              <w:t>38</w:t>
            </w:r>
            <w:r>
              <w:rPr>
                <w:noProof/>
                <w:webHidden/>
              </w:rPr>
              <w:fldChar w:fldCharType="end"/>
            </w:r>
          </w:hyperlink>
        </w:p>
        <w:p w14:paraId="5B4933FE" w14:textId="5FA136C3"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63"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Recibir aceptación de amistad</w:t>
            </w:r>
            <w:r>
              <w:rPr>
                <w:noProof/>
                <w:webHidden/>
              </w:rPr>
              <w:tab/>
            </w:r>
            <w:r>
              <w:rPr>
                <w:noProof/>
                <w:webHidden/>
              </w:rPr>
              <w:fldChar w:fldCharType="begin"/>
            </w:r>
            <w:r>
              <w:rPr>
                <w:noProof/>
                <w:webHidden/>
              </w:rPr>
              <w:instrText xml:space="preserve"> PAGEREF _Toc480549863 \h </w:instrText>
            </w:r>
            <w:r>
              <w:rPr>
                <w:noProof/>
                <w:webHidden/>
              </w:rPr>
            </w:r>
            <w:r>
              <w:rPr>
                <w:noProof/>
                <w:webHidden/>
              </w:rPr>
              <w:fldChar w:fldCharType="separate"/>
            </w:r>
            <w:r w:rsidR="002369BD">
              <w:rPr>
                <w:noProof/>
                <w:webHidden/>
              </w:rPr>
              <w:t>39</w:t>
            </w:r>
            <w:r>
              <w:rPr>
                <w:noProof/>
                <w:webHidden/>
              </w:rPr>
              <w:fldChar w:fldCharType="end"/>
            </w:r>
          </w:hyperlink>
        </w:p>
        <w:p w14:paraId="225C8CB0" w14:textId="1EF3F936"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4"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_Toc480549864 \h </w:instrText>
            </w:r>
            <w:r>
              <w:rPr>
                <w:noProof/>
                <w:webHidden/>
              </w:rPr>
            </w:r>
            <w:r>
              <w:rPr>
                <w:noProof/>
                <w:webHidden/>
              </w:rPr>
              <w:fldChar w:fldCharType="separate"/>
            </w:r>
            <w:r w:rsidR="002369BD">
              <w:rPr>
                <w:noProof/>
                <w:webHidden/>
              </w:rPr>
              <w:t>39</w:t>
            </w:r>
            <w:r>
              <w:rPr>
                <w:noProof/>
                <w:webHidden/>
              </w:rPr>
              <w:fldChar w:fldCharType="end"/>
            </w:r>
          </w:hyperlink>
        </w:p>
        <w:p w14:paraId="538E079D" w14:textId="3B23AA64"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5"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_Toc480549865 \h </w:instrText>
            </w:r>
            <w:r>
              <w:rPr>
                <w:noProof/>
                <w:webHidden/>
              </w:rPr>
            </w:r>
            <w:r>
              <w:rPr>
                <w:noProof/>
                <w:webHidden/>
              </w:rPr>
              <w:fldChar w:fldCharType="separate"/>
            </w:r>
            <w:r w:rsidR="002369BD">
              <w:rPr>
                <w:noProof/>
                <w:webHidden/>
              </w:rPr>
              <w:t>39</w:t>
            </w:r>
            <w:r>
              <w:rPr>
                <w:noProof/>
                <w:webHidden/>
              </w:rPr>
              <w:fldChar w:fldCharType="end"/>
            </w:r>
          </w:hyperlink>
        </w:p>
        <w:p w14:paraId="0AC6FD69" w14:textId="2F653C12" w:rsidR="008C4AE2" w:rsidRDefault="008C4AE2">
          <w:pPr>
            <w:pStyle w:val="TDC2"/>
            <w:tabs>
              <w:tab w:val="left" w:pos="880"/>
              <w:tab w:val="right" w:leader="dot" w:pos="10762"/>
            </w:tabs>
            <w:rPr>
              <w:rFonts w:asciiTheme="minorHAnsi" w:eastAsiaTheme="minorEastAsia" w:hAnsiTheme="minorHAnsi" w:cstheme="minorBidi"/>
              <w:noProof/>
              <w:color w:val="auto"/>
              <w:szCs w:val="22"/>
            </w:rPr>
          </w:pPr>
          <w:hyperlink w:anchor="_Toc480549866" w:history="1">
            <w:r w:rsidRPr="008F040E">
              <w:rPr>
                <w:rStyle w:val="Hipervnculo"/>
                <w:noProof/>
              </w:rPr>
              <w:t>12.</w:t>
            </w:r>
            <w:r>
              <w:rPr>
                <w:rFonts w:asciiTheme="minorHAnsi" w:eastAsiaTheme="minorEastAsia" w:hAnsiTheme="minorHAnsi" w:cstheme="minorBidi"/>
                <w:noProof/>
                <w:color w:val="auto"/>
                <w:szCs w:val="22"/>
              </w:rPr>
              <w:tab/>
            </w:r>
            <w:r w:rsidRPr="008F040E">
              <w:rPr>
                <w:rStyle w:val="Hipervnculo"/>
                <w:noProof/>
              </w:rPr>
              <w:t>Aceptar o rechazar solicitud de amistad.</w:t>
            </w:r>
            <w:r>
              <w:rPr>
                <w:noProof/>
                <w:webHidden/>
              </w:rPr>
              <w:tab/>
            </w:r>
            <w:r>
              <w:rPr>
                <w:noProof/>
                <w:webHidden/>
              </w:rPr>
              <w:fldChar w:fldCharType="begin"/>
            </w:r>
            <w:r>
              <w:rPr>
                <w:noProof/>
                <w:webHidden/>
              </w:rPr>
              <w:instrText xml:space="preserve"> PAGEREF _Toc480549866 \h </w:instrText>
            </w:r>
            <w:r>
              <w:rPr>
                <w:noProof/>
                <w:webHidden/>
              </w:rPr>
            </w:r>
            <w:r>
              <w:rPr>
                <w:noProof/>
                <w:webHidden/>
              </w:rPr>
              <w:fldChar w:fldCharType="separate"/>
            </w:r>
            <w:r w:rsidR="002369BD">
              <w:rPr>
                <w:noProof/>
                <w:webHidden/>
              </w:rPr>
              <w:t>40</w:t>
            </w:r>
            <w:r>
              <w:rPr>
                <w:noProof/>
                <w:webHidden/>
              </w:rPr>
              <w:fldChar w:fldCharType="end"/>
            </w:r>
          </w:hyperlink>
        </w:p>
        <w:p w14:paraId="0EF463CA" w14:textId="7434EB3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7"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_Toc480549867 \h </w:instrText>
            </w:r>
            <w:r>
              <w:rPr>
                <w:noProof/>
                <w:webHidden/>
              </w:rPr>
            </w:r>
            <w:r>
              <w:rPr>
                <w:noProof/>
                <w:webHidden/>
              </w:rPr>
              <w:fldChar w:fldCharType="separate"/>
            </w:r>
            <w:r w:rsidR="002369BD">
              <w:rPr>
                <w:noProof/>
                <w:webHidden/>
              </w:rPr>
              <w:t>40</w:t>
            </w:r>
            <w:r>
              <w:rPr>
                <w:noProof/>
                <w:webHidden/>
              </w:rPr>
              <w:fldChar w:fldCharType="end"/>
            </w:r>
          </w:hyperlink>
        </w:p>
        <w:p w14:paraId="50A4EA2A" w14:textId="43D8D773"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8"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_Toc480549868 \h </w:instrText>
            </w:r>
            <w:r>
              <w:rPr>
                <w:noProof/>
                <w:webHidden/>
              </w:rPr>
            </w:r>
            <w:r>
              <w:rPr>
                <w:noProof/>
                <w:webHidden/>
              </w:rPr>
              <w:fldChar w:fldCharType="separate"/>
            </w:r>
            <w:r w:rsidR="002369BD">
              <w:rPr>
                <w:noProof/>
                <w:webHidden/>
              </w:rPr>
              <w:t>40</w:t>
            </w:r>
            <w:r>
              <w:rPr>
                <w:noProof/>
                <w:webHidden/>
              </w:rPr>
              <w:fldChar w:fldCharType="end"/>
            </w:r>
          </w:hyperlink>
        </w:p>
        <w:p w14:paraId="61B8266C" w14:textId="31964A4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69"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_Toc480549869 \h </w:instrText>
            </w:r>
            <w:r>
              <w:rPr>
                <w:noProof/>
                <w:webHidden/>
              </w:rPr>
            </w:r>
            <w:r>
              <w:rPr>
                <w:noProof/>
                <w:webHidden/>
              </w:rPr>
              <w:fldChar w:fldCharType="separate"/>
            </w:r>
            <w:r w:rsidR="002369BD">
              <w:rPr>
                <w:noProof/>
                <w:webHidden/>
              </w:rPr>
              <w:t>41</w:t>
            </w:r>
            <w:r>
              <w:rPr>
                <w:noProof/>
                <w:webHidden/>
              </w:rPr>
              <w:fldChar w:fldCharType="end"/>
            </w:r>
          </w:hyperlink>
        </w:p>
        <w:p w14:paraId="70A6DCEA" w14:textId="14741610"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70"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Recibir solicitud de amistad</w:t>
            </w:r>
            <w:r>
              <w:rPr>
                <w:noProof/>
                <w:webHidden/>
              </w:rPr>
              <w:tab/>
            </w:r>
            <w:r>
              <w:rPr>
                <w:noProof/>
                <w:webHidden/>
              </w:rPr>
              <w:fldChar w:fldCharType="begin"/>
            </w:r>
            <w:r>
              <w:rPr>
                <w:noProof/>
                <w:webHidden/>
              </w:rPr>
              <w:instrText xml:space="preserve"> PAGEREF _Toc480549870 \h </w:instrText>
            </w:r>
            <w:r>
              <w:rPr>
                <w:noProof/>
                <w:webHidden/>
              </w:rPr>
            </w:r>
            <w:r>
              <w:rPr>
                <w:noProof/>
                <w:webHidden/>
              </w:rPr>
              <w:fldChar w:fldCharType="separate"/>
            </w:r>
            <w:r w:rsidR="002369BD">
              <w:rPr>
                <w:noProof/>
                <w:webHidden/>
              </w:rPr>
              <w:t>42</w:t>
            </w:r>
            <w:r>
              <w:rPr>
                <w:noProof/>
                <w:webHidden/>
              </w:rPr>
              <w:fldChar w:fldCharType="end"/>
            </w:r>
          </w:hyperlink>
        </w:p>
        <w:p w14:paraId="4C75FB7D" w14:textId="5B70BAC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1"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_Toc480549871 \h </w:instrText>
            </w:r>
            <w:r>
              <w:rPr>
                <w:noProof/>
                <w:webHidden/>
              </w:rPr>
            </w:r>
            <w:r>
              <w:rPr>
                <w:noProof/>
                <w:webHidden/>
              </w:rPr>
              <w:fldChar w:fldCharType="separate"/>
            </w:r>
            <w:r w:rsidR="002369BD">
              <w:rPr>
                <w:noProof/>
                <w:webHidden/>
              </w:rPr>
              <w:t>42</w:t>
            </w:r>
            <w:r>
              <w:rPr>
                <w:noProof/>
                <w:webHidden/>
              </w:rPr>
              <w:fldChar w:fldCharType="end"/>
            </w:r>
          </w:hyperlink>
        </w:p>
        <w:p w14:paraId="653DB543" w14:textId="011DCDD6"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2"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_Toc480549872 \h </w:instrText>
            </w:r>
            <w:r>
              <w:rPr>
                <w:noProof/>
                <w:webHidden/>
              </w:rPr>
            </w:r>
            <w:r>
              <w:rPr>
                <w:noProof/>
                <w:webHidden/>
              </w:rPr>
              <w:fldChar w:fldCharType="separate"/>
            </w:r>
            <w:r w:rsidR="002369BD">
              <w:rPr>
                <w:noProof/>
                <w:webHidden/>
              </w:rPr>
              <w:t>42</w:t>
            </w:r>
            <w:r>
              <w:rPr>
                <w:noProof/>
                <w:webHidden/>
              </w:rPr>
              <w:fldChar w:fldCharType="end"/>
            </w:r>
          </w:hyperlink>
        </w:p>
        <w:p w14:paraId="0B5FB6CA" w14:textId="7594A226" w:rsidR="008C4AE2" w:rsidRDefault="008C4AE2">
          <w:pPr>
            <w:pStyle w:val="TDC2"/>
            <w:tabs>
              <w:tab w:val="left" w:pos="880"/>
              <w:tab w:val="right" w:leader="dot" w:pos="10762"/>
            </w:tabs>
            <w:rPr>
              <w:rFonts w:asciiTheme="minorHAnsi" w:eastAsiaTheme="minorEastAsia" w:hAnsiTheme="minorHAnsi" w:cstheme="minorBidi"/>
              <w:noProof/>
              <w:color w:val="auto"/>
              <w:szCs w:val="22"/>
            </w:rPr>
          </w:pPr>
          <w:hyperlink w:anchor="_Toc480549873" w:history="1">
            <w:r w:rsidRPr="008F040E">
              <w:rPr>
                <w:rStyle w:val="Hipervnculo"/>
                <w:noProof/>
              </w:rPr>
              <w:t>13.</w:t>
            </w:r>
            <w:r>
              <w:rPr>
                <w:rFonts w:asciiTheme="minorHAnsi" w:eastAsiaTheme="minorEastAsia" w:hAnsiTheme="minorHAnsi" w:cstheme="minorBidi"/>
                <w:noProof/>
                <w:color w:val="auto"/>
                <w:szCs w:val="22"/>
              </w:rPr>
              <w:tab/>
            </w:r>
            <w:r w:rsidRPr="008F040E">
              <w:rPr>
                <w:rStyle w:val="Hipervnculo"/>
                <w:noProof/>
              </w:rPr>
              <w:t>Reiniciar clave</w:t>
            </w:r>
            <w:r>
              <w:rPr>
                <w:noProof/>
                <w:webHidden/>
              </w:rPr>
              <w:tab/>
            </w:r>
            <w:r>
              <w:rPr>
                <w:noProof/>
                <w:webHidden/>
              </w:rPr>
              <w:fldChar w:fldCharType="begin"/>
            </w:r>
            <w:r>
              <w:rPr>
                <w:noProof/>
                <w:webHidden/>
              </w:rPr>
              <w:instrText xml:space="preserve"> PAGEREF _Toc480549873 \h </w:instrText>
            </w:r>
            <w:r>
              <w:rPr>
                <w:noProof/>
                <w:webHidden/>
              </w:rPr>
            </w:r>
            <w:r>
              <w:rPr>
                <w:noProof/>
                <w:webHidden/>
              </w:rPr>
              <w:fldChar w:fldCharType="separate"/>
            </w:r>
            <w:r w:rsidR="002369BD">
              <w:rPr>
                <w:noProof/>
                <w:webHidden/>
              </w:rPr>
              <w:t>43</w:t>
            </w:r>
            <w:r>
              <w:rPr>
                <w:noProof/>
                <w:webHidden/>
              </w:rPr>
              <w:fldChar w:fldCharType="end"/>
            </w:r>
          </w:hyperlink>
        </w:p>
        <w:p w14:paraId="71F428FD" w14:textId="21718768"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4"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_Toc480549874 \h </w:instrText>
            </w:r>
            <w:r>
              <w:rPr>
                <w:noProof/>
                <w:webHidden/>
              </w:rPr>
            </w:r>
            <w:r>
              <w:rPr>
                <w:noProof/>
                <w:webHidden/>
              </w:rPr>
              <w:fldChar w:fldCharType="separate"/>
            </w:r>
            <w:r w:rsidR="002369BD">
              <w:rPr>
                <w:noProof/>
                <w:webHidden/>
              </w:rPr>
              <w:t>43</w:t>
            </w:r>
            <w:r>
              <w:rPr>
                <w:noProof/>
                <w:webHidden/>
              </w:rPr>
              <w:fldChar w:fldCharType="end"/>
            </w:r>
          </w:hyperlink>
        </w:p>
        <w:p w14:paraId="3ED5684C" w14:textId="783F9D4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5"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_Toc480549875 \h </w:instrText>
            </w:r>
            <w:r>
              <w:rPr>
                <w:noProof/>
                <w:webHidden/>
              </w:rPr>
            </w:r>
            <w:r>
              <w:rPr>
                <w:noProof/>
                <w:webHidden/>
              </w:rPr>
              <w:fldChar w:fldCharType="separate"/>
            </w:r>
            <w:r w:rsidR="002369BD">
              <w:rPr>
                <w:noProof/>
                <w:webHidden/>
              </w:rPr>
              <w:t>43</w:t>
            </w:r>
            <w:r>
              <w:rPr>
                <w:noProof/>
                <w:webHidden/>
              </w:rPr>
              <w:fldChar w:fldCharType="end"/>
            </w:r>
          </w:hyperlink>
        </w:p>
        <w:p w14:paraId="1C0F0527" w14:textId="4F92BF95"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76" w:history="1">
            <w:r w:rsidRPr="008F040E">
              <w:rPr>
                <w:rStyle w:val="Hipervnculo"/>
                <w:noProof/>
              </w:rPr>
              <w:t>a.</w:t>
            </w:r>
            <w:r>
              <w:rPr>
                <w:rFonts w:asciiTheme="minorHAnsi" w:eastAsiaTheme="minorEastAsia" w:hAnsiTheme="minorHAnsi" w:cstheme="minorBidi"/>
                <w:noProof/>
                <w:color w:val="auto"/>
                <w:szCs w:val="22"/>
              </w:rPr>
              <w:tab/>
            </w:r>
            <w:r w:rsidRPr="008F040E">
              <w:rPr>
                <w:rStyle w:val="Hipervnculo"/>
                <w:noProof/>
              </w:rPr>
              <w:t>Petición de reinicio de clave a servidor.</w:t>
            </w:r>
            <w:r>
              <w:rPr>
                <w:noProof/>
                <w:webHidden/>
              </w:rPr>
              <w:tab/>
            </w:r>
            <w:r>
              <w:rPr>
                <w:noProof/>
                <w:webHidden/>
              </w:rPr>
              <w:fldChar w:fldCharType="begin"/>
            </w:r>
            <w:r>
              <w:rPr>
                <w:noProof/>
                <w:webHidden/>
              </w:rPr>
              <w:instrText xml:space="preserve"> PAGEREF _Toc480549876 \h </w:instrText>
            </w:r>
            <w:r>
              <w:rPr>
                <w:noProof/>
                <w:webHidden/>
              </w:rPr>
            </w:r>
            <w:r>
              <w:rPr>
                <w:noProof/>
                <w:webHidden/>
              </w:rPr>
              <w:fldChar w:fldCharType="separate"/>
            </w:r>
            <w:r w:rsidR="002369BD">
              <w:rPr>
                <w:noProof/>
                <w:webHidden/>
              </w:rPr>
              <w:t>44</w:t>
            </w:r>
            <w:r>
              <w:rPr>
                <w:noProof/>
                <w:webHidden/>
              </w:rPr>
              <w:fldChar w:fldCharType="end"/>
            </w:r>
          </w:hyperlink>
        </w:p>
        <w:p w14:paraId="07455EF8" w14:textId="00867B6B"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7" w:history="1">
            <w:r w:rsidRPr="008F040E">
              <w:rPr>
                <w:rStyle w:val="Hipervnculo"/>
                <w:noProof/>
              </w:rPr>
              <w:t>Flujo principal</w:t>
            </w:r>
            <w:r>
              <w:rPr>
                <w:noProof/>
                <w:webHidden/>
              </w:rPr>
              <w:tab/>
            </w:r>
            <w:r>
              <w:rPr>
                <w:noProof/>
                <w:webHidden/>
              </w:rPr>
              <w:fldChar w:fldCharType="begin"/>
            </w:r>
            <w:r>
              <w:rPr>
                <w:noProof/>
                <w:webHidden/>
              </w:rPr>
              <w:instrText xml:space="preserve"> PAGEREF _Toc480549877 \h </w:instrText>
            </w:r>
            <w:r>
              <w:rPr>
                <w:noProof/>
                <w:webHidden/>
              </w:rPr>
            </w:r>
            <w:r>
              <w:rPr>
                <w:noProof/>
                <w:webHidden/>
              </w:rPr>
              <w:fldChar w:fldCharType="separate"/>
            </w:r>
            <w:r w:rsidR="002369BD">
              <w:rPr>
                <w:noProof/>
                <w:webHidden/>
              </w:rPr>
              <w:t>44</w:t>
            </w:r>
            <w:r>
              <w:rPr>
                <w:noProof/>
                <w:webHidden/>
              </w:rPr>
              <w:fldChar w:fldCharType="end"/>
            </w:r>
          </w:hyperlink>
        </w:p>
        <w:p w14:paraId="0B59139C" w14:textId="2FC3E7E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8" w:history="1">
            <w:r w:rsidRPr="008F040E">
              <w:rPr>
                <w:rStyle w:val="Hipervnculo"/>
                <w:noProof/>
              </w:rPr>
              <w:t>Flujos alternativos</w:t>
            </w:r>
            <w:r>
              <w:rPr>
                <w:noProof/>
                <w:webHidden/>
              </w:rPr>
              <w:tab/>
            </w:r>
            <w:r>
              <w:rPr>
                <w:noProof/>
                <w:webHidden/>
              </w:rPr>
              <w:fldChar w:fldCharType="begin"/>
            </w:r>
            <w:r>
              <w:rPr>
                <w:noProof/>
                <w:webHidden/>
              </w:rPr>
              <w:instrText xml:space="preserve"> PAGEREF _Toc480549878 \h </w:instrText>
            </w:r>
            <w:r>
              <w:rPr>
                <w:noProof/>
                <w:webHidden/>
              </w:rPr>
            </w:r>
            <w:r>
              <w:rPr>
                <w:noProof/>
                <w:webHidden/>
              </w:rPr>
              <w:fldChar w:fldCharType="separate"/>
            </w:r>
            <w:r w:rsidR="002369BD">
              <w:rPr>
                <w:noProof/>
                <w:webHidden/>
              </w:rPr>
              <w:t>44</w:t>
            </w:r>
            <w:r>
              <w:rPr>
                <w:noProof/>
                <w:webHidden/>
              </w:rPr>
              <w:fldChar w:fldCharType="end"/>
            </w:r>
          </w:hyperlink>
        </w:p>
        <w:p w14:paraId="7351EE08" w14:textId="0E267723"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79" w:history="1">
            <w:r w:rsidRPr="008F040E">
              <w:rPr>
                <w:rStyle w:val="Hipervnculo"/>
                <w:noProof/>
              </w:rPr>
              <w:t>Diagrama de interacción</w:t>
            </w:r>
            <w:r>
              <w:rPr>
                <w:noProof/>
                <w:webHidden/>
              </w:rPr>
              <w:tab/>
            </w:r>
            <w:r>
              <w:rPr>
                <w:noProof/>
                <w:webHidden/>
              </w:rPr>
              <w:fldChar w:fldCharType="begin"/>
            </w:r>
            <w:r>
              <w:rPr>
                <w:noProof/>
                <w:webHidden/>
              </w:rPr>
              <w:instrText xml:space="preserve"> PAGEREF _Toc480549879 \h </w:instrText>
            </w:r>
            <w:r>
              <w:rPr>
                <w:noProof/>
                <w:webHidden/>
              </w:rPr>
            </w:r>
            <w:r>
              <w:rPr>
                <w:noProof/>
                <w:webHidden/>
              </w:rPr>
              <w:fldChar w:fldCharType="separate"/>
            </w:r>
            <w:r w:rsidR="002369BD">
              <w:rPr>
                <w:noProof/>
                <w:webHidden/>
              </w:rPr>
              <w:t>45</w:t>
            </w:r>
            <w:r>
              <w:rPr>
                <w:noProof/>
                <w:webHidden/>
              </w:rPr>
              <w:fldChar w:fldCharType="end"/>
            </w:r>
          </w:hyperlink>
        </w:p>
        <w:p w14:paraId="2925A91C" w14:textId="64A7CD13"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880" w:history="1">
            <w:r w:rsidRPr="008F040E">
              <w:rPr>
                <w:rStyle w:val="Hipervnculo"/>
                <w:noProof/>
              </w:rPr>
              <w:t>4.</w:t>
            </w:r>
            <w:r>
              <w:rPr>
                <w:rFonts w:asciiTheme="minorHAnsi" w:eastAsiaTheme="minorEastAsia" w:hAnsiTheme="minorHAnsi" w:cstheme="minorBidi"/>
                <w:noProof/>
                <w:color w:val="auto"/>
                <w:szCs w:val="22"/>
              </w:rPr>
              <w:tab/>
            </w:r>
            <w:r w:rsidRPr="008F040E">
              <w:rPr>
                <w:rStyle w:val="Hipervnculo"/>
                <w:noProof/>
              </w:rPr>
              <w:t>Diagrama de clases servidor</w:t>
            </w:r>
            <w:r>
              <w:rPr>
                <w:noProof/>
                <w:webHidden/>
              </w:rPr>
              <w:tab/>
            </w:r>
            <w:r>
              <w:rPr>
                <w:noProof/>
                <w:webHidden/>
              </w:rPr>
              <w:fldChar w:fldCharType="begin"/>
            </w:r>
            <w:r>
              <w:rPr>
                <w:noProof/>
                <w:webHidden/>
              </w:rPr>
              <w:instrText xml:space="preserve"> PAGEREF _Toc480549880 \h </w:instrText>
            </w:r>
            <w:r>
              <w:rPr>
                <w:noProof/>
                <w:webHidden/>
              </w:rPr>
            </w:r>
            <w:r>
              <w:rPr>
                <w:noProof/>
                <w:webHidden/>
              </w:rPr>
              <w:fldChar w:fldCharType="separate"/>
            </w:r>
            <w:r w:rsidR="002369BD">
              <w:rPr>
                <w:noProof/>
                <w:webHidden/>
              </w:rPr>
              <w:t>46</w:t>
            </w:r>
            <w:r>
              <w:rPr>
                <w:noProof/>
                <w:webHidden/>
              </w:rPr>
              <w:fldChar w:fldCharType="end"/>
            </w:r>
          </w:hyperlink>
        </w:p>
        <w:p w14:paraId="24D568EC" w14:textId="25F6B4EF"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881" w:history="1">
            <w:r w:rsidRPr="008F040E">
              <w:rPr>
                <w:rStyle w:val="Hipervnculo"/>
                <w:noProof/>
              </w:rPr>
              <w:t>5.</w:t>
            </w:r>
            <w:r>
              <w:rPr>
                <w:rFonts w:asciiTheme="minorHAnsi" w:eastAsiaTheme="minorEastAsia" w:hAnsiTheme="minorHAnsi" w:cstheme="minorBidi"/>
                <w:noProof/>
                <w:color w:val="auto"/>
                <w:szCs w:val="22"/>
              </w:rPr>
              <w:tab/>
            </w:r>
            <w:r w:rsidRPr="008F040E">
              <w:rPr>
                <w:rStyle w:val="Hipervnculo"/>
                <w:noProof/>
              </w:rPr>
              <w:t>Diagrama de clases Dispositivo</w:t>
            </w:r>
            <w:r>
              <w:rPr>
                <w:noProof/>
                <w:webHidden/>
              </w:rPr>
              <w:tab/>
            </w:r>
            <w:r>
              <w:rPr>
                <w:noProof/>
                <w:webHidden/>
              </w:rPr>
              <w:fldChar w:fldCharType="begin"/>
            </w:r>
            <w:r>
              <w:rPr>
                <w:noProof/>
                <w:webHidden/>
              </w:rPr>
              <w:instrText xml:space="preserve"> PAGEREF _Toc480549881 \h </w:instrText>
            </w:r>
            <w:r>
              <w:rPr>
                <w:noProof/>
                <w:webHidden/>
              </w:rPr>
            </w:r>
            <w:r>
              <w:rPr>
                <w:noProof/>
                <w:webHidden/>
              </w:rPr>
              <w:fldChar w:fldCharType="separate"/>
            </w:r>
            <w:r w:rsidR="002369BD">
              <w:rPr>
                <w:noProof/>
                <w:webHidden/>
              </w:rPr>
              <w:t>47</w:t>
            </w:r>
            <w:r>
              <w:rPr>
                <w:noProof/>
                <w:webHidden/>
              </w:rPr>
              <w:fldChar w:fldCharType="end"/>
            </w:r>
          </w:hyperlink>
        </w:p>
        <w:p w14:paraId="2A26DFBB" w14:textId="6DD3590A"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882" w:history="1">
            <w:r w:rsidRPr="008F040E">
              <w:rPr>
                <w:rStyle w:val="Hipervnculo"/>
                <w:noProof/>
              </w:rPr>
              <w:t>6.</w:t>
            </w:r>
            <w:r>
              <w:rPr>
                <w:rFonts w:asciiTheme="minorHAnsi" w:eastAsiaTheme="minorEastAsia" w:hAnsiTheme="minorHAnsi" w:cstheme="minorBidi"/>
                <w:noProof/>
                <w:color w:val="auto"/>
                <w:szCs w:val="22"/>
              </w:rPr>
              <w:tab/>
            </w:r>
            <w:r w:rsidRPr="008F040E">
              <w:rPr>
                <w:rStyle w:val="Hipervnculo"/>
                <w:noProof/>
              </w:rPr>
              <w:t>Wireframes Generales</w:t>
            </w:r>
            <w:r>
              <w:rPr>
                <w:noProof/>
                <w:webHidden/>
              </w:rPr>
              <w:tab/>
            </w:r>
            <w:r>
              <w:rPr>
                <w:noProof/>
                <w:webHidden/>
              </w:rPr>
              <w:fldChar w:fldCharType="begin"/>
            </w:r>
            <w:r>
              <w:rPr>
                <w:noProof/>
                <w:webHidden/>
              </w:rPr>
              <w:instrText xml:space="preserve"> PAGEREF _Toc480549882 \h </w:instrText>
            </w:r>
            <w:r>
              <w:rPr>
                <w:noProof/>
                <w:webHidden/>
              </w:rPr>
            </w:r>
            <w:r>
              <w:rPr>
                <w:noProof/>
                <w:webHidden/>
              </w:rPr>
              <w:fldChar w:fldCharType="separate"/>
            </w:r>
            <w:r w:rsidR="002369BD">
              <w:rPr>
                <w:noProof/>
                <w:webHidden/>
              </w:rPr>
              <w:t>48</w:t>
            </w:r>
            <w:r>
              <w:rPr>
                <w:noProof/>
                <w:webHidden/>
              </w:rPr>
              <w:fldChar w:fldCharType="end"/>
            </w:r>
          </w:hyperlink>
        </w:p>
        <w:p w14:paraId="3061D30A" w14:textId="3C399DCE"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3" w:history="1">
            <w:r w:rsidRPr="008F040E">
              <w:rPr>
                <w:rStyle w:val="Hipervnculo"/>
                <w:noProof/>
              </w:rPr>
              <w:t>Actividad de Login</w:t>
            </w:r>
            <w:r>
              <w:rPr>
                <w:noProof/>
                <w:webHidden/>
              </w:rPr>
              <w:tab/>
            </w:r>
            <w:r>
              <w:rPr>
                <w:noProof/>
                <w:webHidden/>
              </w:rPr>
              <w:fldChar w:fldCharType="begin"/>
            </w:r>
            <w:r>
              <w:rPr>
                <w:noProof/>
                <w:webHidden/>
              </w:rPr>
              <w:instrText xml:space="preserve"> PAGEREF _Toc480549883 \h </w:instrText>
            </w:r>
            <w:r>
              <w:rPr>
                <w:noProof/>
                <w:webHidden/>
              </w:rPr>
            </w:r>
            <w:r>
              <w:rPr>
                <w:noProof/>
                <w:webHidden/>
              </w:rPr>
              <w:fldChar w:fldCharType="separate"/>
            </w:r>
            <w:r w:rsidR="002369BD">
              <w:rPr>
                <w:noProof/>
                <w:webHidden/>
              </w:rPr>
              <w:t>48</w:t>
            </w:r>
            <w:r>
              <w:rPr>
                <w:noProof/>
                <w:webHidden/>
              </w:rPr>
              <w:fldChar w:fldCharType="end"/>
            </w:r>
          </w:hyperlink>
        </w:p>
        <w:p w14:paraId="33E9F2C3" w14:textId="6E246882"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4" w:history="1">
            <w:r w:rsidRPr="008F040E">
              <w:rPr>
                <w:rStyle w:val="Hipervnculo"/>
                <w:noProof/>
              </w:rPr>
              <w:t>Actividad de registro</w:t>
            </w:r>
            <w:r>
              <w:rPr>
                <w:noProof/>
                <w:webHidden/>
              </w:rPr>
              <w:tab/>
            </w:r>
            <w:r>
              <w:rPr>
                <w:noProof/>
                <w:webHidden/>
              </w:rPr>
              <w:fldChar w:fldCharType="begin"/>
            </w:r>
            <w:r>
              <w:rPr>
                <w:noProof/>
                <w:webHidden/>
              </w:rPr>
              <w:instrText xml:space="preserve"> PAGEREF _Toc480549884 \h </w:instrText>
            </w:r>
            <w:r>
              <w:rPr>
                <w:noProof/>
                <w:webHidden/>
              </w:rPr>
            </w:r>
            <w:r>
              <w:rPr>
                <w:noProof/>
                <w:webHidden/>
              </w:rPr>
              <w:fldChar w:fldCharType="separate"/>
            </w:r>
            <w:r w:rsidR="002369BD">
              <w:rPr>
                <w:noProof/>
                <w:webHidden/>
              </w:rPr>
              <w:t>49</w:t>
            </w:r>
            <w:r>
              <w:rPr>
                <w:noProof/>
                <w:webHidden/>
              </w:rPr>
              <w:fldChar w:fldCharType="end"/>
            </w:r>
          </w:hyperlink>
        </w:p>
        <w:p w14:paraId="3112EB4C" w14:textId="36EC39C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5" w:history="1">
            <w:r w:rsidRPr="008F040E">
              <w:rPr>
                <w:rStyle w:val="Hipervnculo"/>
                <w:noProof/>
              </w:rPr>
              <w:t>Actividad de inicio</w:t>
            </w:r>
            <w:r>
              <w:rPr>
                <w:noProof/>
                <w:webHidden/>
              </w:rPr>
              <w:tab/>
            </w:r>
            <w:r>
              <w:rPr>
                <w:noProof/>
                <w:webHidden/>
              </w:rPr>
              <w:fldChar w:fldCharType="begin"/>
            </w:r>
            <w:r>
              <w:rPr>
                <w:noProof/>
                <w:webHidden/>
              </w:rPr>
              <w:instrText xml:space="preserve"> PAGEREF _Toc480549885 \h </w:instrText>
            </w:r>
            <w:r>
              <w:rPr>
                <w:noProof/>
                <w:webHidden/>
              </w:rPr>
            </w:r>
            <w:r>
              <w:rPr>
                <w:noProof/>
                <w:webHidden/>
              </w:rPr>
              <w:fldChar w:fldCharType="separate"/>
            </w:r>
            <w:r w:rsidR="002369BD">
              <w:rPr>
                <w:noProof/>
                <w:webHidden/>
              </w:rPr>
              <w:t>50</w:t>
            </w:r>
            <w:r>
              <w:rPr>
                <w:noProof/>
                <w:webHidden/>
              </w:rPr>
              <w:fldChar w:fldCharType="end"/>
            </w:r>
          </w:hyperlink>
        </w:p>
        <w:p w14:paraId="3DD98EE3" w14:textId="67F3B96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6" w:history="1">
            <w:r w:rsidRPr="008F040E">
              <w:rPr>
                <w:rStyle w:val="Hipervnculo"/>
                <w:noProof/>
              </w:rPr>
              <w:t>Actividad de solicitudes</w:t>
            </w:r>
            <w:r>
              <w:rPr>
                <w:noProof/>
                <w:webHidden/>
              </w:rPr>
              <w:tab/>
            </w:r>
            <w:r>
              <w:rPr>
                <w:noProof/>
                <w:webHidden/>
              </w:rPr>
              <w:fldChar w:fldCharType="begin"/>
            </w:r>
            <w:r>
              <w:rPr>
                <w:noProof/>
                <w:webHidden/>
              </w:rPr>
              <w:instrText xml:space="preserve"> PAGEREF _Toc480549886 \h </w:instrText>
            </w:r>
            <w:r>
              <w:rPr>
                <w:noProof/>
                <w:webHidden/>
              </w:rPr>
            </w:r>
            <w:r>
              <w:rPr>
                <w:noProof/>
                <w:webHidden/>
              </w:rPr>
              <w:fldChar w:fldCharType="separate"/>
            </w:r>
            <w:r w:rsidR="002369BD">
              <w:rPr>
                <w:noProof/>
                <w:webHidden/>
              </w:rPr>
              <w:t>51</w:t>
            </w:r>
            <w:r>
              <w:rPr>
                <w:noProof/>
                <w:webHidden/>
              </w:rPr>
              <w:fldChar w:fldCharType="end"/>
            </w:r>
          </w:hyperlink>
        </w:p>
        <w:p w14:paraId="5E4B70DB" w14:textId="49B7BF4B"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7" w:history="1">
            <w:r w:rsidRPr="008F040E">
              <w:rPr>
                <w:rStyle w:val="Hipervnculo"/>
                <w:noProof/>
              </w:rPr>
              <w:t>Actividad de conversación</w:t>
            </w:r>
            <w:r>
              <w:rPr>
                <w:noProof/>
                <w:webHidden/>
              </w:rPr>
              <w:tab/>
            </w:r>
            <w:r>
              <w:rPr>
                <w:noProof/>
                <w:webHidden/>
              </w:rPr>
              <w:fldChar w:fldCharType="begin"/>
            </w:r>
            <w:r>
              <w:rPr>
                <w:noProof/>
                <w:webHidden/>
              </w:rPr>
              <w:instrText xml:space="preserve"> PAGEREF _Toc480549887 \h </w:instrText>
            </w:r>
            <w:r>
              <w:rPr>
                <w:noProof/>
                <w:webHidden/>
              </w:rPr>
            </w:r>
            <w:r>
              <w:rPr>
                <w:noProof/>
                <w:webHidden/>
              </w:rPr>
              <w:fldChar w:fldCharType="separate"/>
            </w:r>
            <w:r w:rsidR="002369BD">
              <w:rPr>
                <w:noProof/>
                <w:webHidden/>
              </w:rPr>
              <w:t>52</w:t>
            </w:r>
            <w:r>
              <w:rPr>
                <w:noProof/>
                <w:webHidden/>
              </w:rPr>
              <w:fldChar w:fldCharType="end"/>
            </w:r>
          </w:hyperlink>
        </w:p>
        <w:p w14:paraId="0F356BF6" w14:textId="112C0809"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8" w:history="1">
            <w:r w:rsidRPr="008F040E">
              <w:rPr>
                <w:rStyle w:val="Hipervnculo"/>
                <w:noProof/>
              </w:rPr>
              <w:t>Actividad Perfil de amigo</w:t>
            </w:r>
            <w:r>
              <w:rPr>
                <w:noProof/>
                <w:webHidden/>
              </w:rPr>
              <w:tab/>
            </w:r>
            <w:r>
              <w:rPr>
                <w:noProof/>
                <w:webHidden/>
              </w:rPr>
              <w:fldChar w:fldCharType="begin"/>
            </w:r>
            <w:r>
              <w:rPr>
                <w:noProof/>
                <w:webHidden/>
              </w:rPr>
              <w:instrText xml:space="preserve"> PAGEREF _Toc480549888 \h </w:instrText>
            </w:r>
            <w:r>
              <w:rPr>
                <w:noProof/>
                <w:webHidden/>
              </w:rPr>
            </w:r>
            <w:r>
              <w:rPr>
                <w:noProof/>
                <w:webHidden/>
              </w:rPr>
              <w:fldChar w:fldCharType="separate"/>
            </w:r>
            <w:r w:rsidR="002369BD">
              <w:rPr>
                <w:noProof/>
                <w:webHidden/>
              </w:rPr>
              <w:t>53</w:t>
            </w:r>
            <w:r>
              <w:rPr>
                <w:noProof/>
                <w:webHidden/>
              </w:rPr>
              <w:fldChar w:fldCharType="end"/>
            </w:r>
          </w:hyperlink>
        </w:p>
        <w:p w14:paraId="0F7B6D26" w14:textId="7E4349FD"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89" w:history="1">
            <w:r w:rsidRPr="008F040E">
              <w:rPr>
                <w:rStyle w:val="Hipervnculo"/>
                <w:noProof/>
              </w:rPr>
              <w:t>Actividad de perfil</w:t>
            </w:r>
            <w:r>
              <w:rPr>
                <w:noProof/>
                <w:webHidden/>
              </w:rPr>
              <w:tab/>
            </w:r>
            <w:r>
              <w:rPr>
                <w:noProof/>
                <w:webHidden/>
              </w:rPr>
              <w:fldChar w:fldCharType="begin"/>
            </w:r>
            <w:r>
              <w:rPr>
                <w:noProof/>
                <w:webHidden/>
              </w:rPr>
              <w:instrText xml:space="preserve"> PAGEREF _Toc480549889 \h </w:instrText>
            </w:r>
            <w:r>
              <w:rPr>
                <w:noProof/>
                <w:webHidden/>
              </w:rPr>
            </w:r>
            <w:r>
              <w:rPr>
                <w:noProof/>
                <w:webHidden/>
              </w:rPr>
              <w:fldChar w:fldCharType="separate"/>
            </w:r>
            <w:r w:rsidR="002369BD">
              <w:rPr>
                <w:noProof/>
                <w:webHidden/>
              </w:rPr>
              <w:t>54</w:t>
            </w:r>
            <w:r>
              <w:rPr>
                <w:noProof/>
                <w:webHidden/>
              </w:rPr>
              <w:fldChar w:fldCharType="end"/>
            </w:r>
          </w:hyperlink>
        </w:p>
        <w:p w14:paraId="0D1707CD" w14:textId="53448F00" w:rsidR="008C4AE2" w:rsidRDefault="008C4AE2">
          <w:pPr>
            <w:pStyle w:val="TDC1"/>
            <w:tabs>
              <w:tab w:val="left" w:pos="660"/>
              <w:tab w:val="right" w:leader="dot" w:pos="10762"/>
            </w:tabs>
            <w:rPr>
              <w:rFonts w:asciiTheme="minorHAnsi" w:eastAsiaTheme="minorEastAsia" w:hAnsiTheme="minorHAnsi" w:cstheme="minorBidi"/>
              <w:noProof/>
              <w:color w:val="auto"/>
              <w:szCs w:val="22"/>
            </w:rPr>
          </w:pPr>
          <w:hyperlink w:anchor="_Toc480549890" w:history="1">
            <w:r w:rsidRPr="008F040E">
              <w:rPr>
                <w:rStyle w:val="Hipervnculo"/>
                <w:noProof/>
              </w:rPr>
              <w:t>7.</w:t>
            </w:r>
            <w:r>
              <w:rPr>
                <w:rFonts w:asciiTheme="minorHAnsi" w:eastAsiaTheme="minorEastAsia" w:hAnsiTheme="minorHAnsi" w:cstheme="minorBidi"/>
                <w:noProof/>
                <w:color w:val="auto"/>
                <w:szCs w:val="22"/>
              </w:rPr>
              <w:tab/>
            </w:r>
            <w:r w:rsidRPr="008F040E">
              <w:rPr>
                <w:rStyle w:val="Hipervnculo"/>
                <w:noProof/>
              </w:rPr>
              <w:t>Workflow</w:t>
            </w:r>
            <w:r>
              <w:rPr>
                <w:noProof/>
                <w:webHidden/>
              </w:rPr>
              <w:tab/>
            </w:r>
            <w:r>
              <w:rPr>
                <w:noProof/>
                <w:webHidden/>
              </w:rPr>
              <w:fldChar w:fldCharType="begin"/>
            </w:r>
            <w:r>
              <w:rPr>
                <w:noProof/>
                <w:webHidden/>
              </w:rPr>
              <w:instrText xml:space="preserve"> PAGEREF _Toc480549890 \h </w:instrText>
            </w:r>
            <w:r>
              <w:rPr>
                <w:noProof/>
                <w:webHidden/>
              </w:rPr>
            </w:r>
            <w:r>
              <w:rPr>
                <w:noProof/>
                <w:webHidden/>
              </w:rPr>
              <w:fldChar w:fldCharType="separate"/>
            </w:r>
            <w:r w:rsidR="002369BD">
              <w:rPr>
                <w:noProof/>
                <w:webHidden/>
              </w:rPr>
              <w:t>55</w:t>
            </w:r>
            <w:r>
              <w:rPr>
                <w:noProof/>
                <w:webHidden/>
              </w:rPr>
              <w:fldChar w:fldCharType="end"/>
            </w:r>
          </w:hyperlink>
        </w:p>
        <w:p w14:paraId="4792F167" w14:textId="08ED8954" w:rsidR="008C4AE2" w:rsidRDefault="008C4AE2">
          <w:pPr>
            <w:pStyle w:val="TDC1"/>
            <w:tabs>
              <w:tab w:val="left" w:pos="880"/>
              <w:tab w:val="right" w:leader="dot" w:pos="10762"/>
            </w:tabs>
            <w:rPr>
              <w:rFonts w:asciiTheme="minorHAnsi" w:eastAsiaTheme="minorEastAsia" w:hAnsiTheme="minorHAnsi" w:cstheme="minorBidi"/>
              <w:noProof/>
              <w:color w:val="auto"/>
              <w:szCs w:val="22"/>
            </w:rPr>
          </w:pPr>
          <w:hyperlink w:anchor="_Toc480549891" w:history="1">
            <w:r w:rsidRPr="008F040E">
              <w:rPr>
                <w:rStyle w:val="Hipervnculo"/>
                <w:noProof/>
              </w:rPr>
              <w:t>8.</w:t>
            </w:r>
            <w:r>
              <w:rPr>
                <w:rFonts w:asciiTheme="minorHAnsi" w:eastAsiaTheme="minorEastAsia" w:hAnsiTheme="minorHAnsi" w:cstheme="minorBidi"/>
                <w:noProof/>
                <w:color w:val="auto"/>
                <w:szCs w:val="22"/>
              </w:rPr>
              <w:tab/>
            </w:r>
            <w:r w:rsidRPr="008F040E">
              <w:rPr>
                <w:rStyle w:val="Hipervnculo"/>
                <w:noProof/>
              </w:rPr>
              <w:t>Wireframes específicos</w:t>
            </w:r>
            <w:r>
              <w:rPr>
                <w:noProof/>
                <w:webHidden/>
              </w:rPr>
              <w:tab/>
            </w:r>
            <w:r>
              <w:rPr>
                <w:noProof/>
                <w:webHidden/>
              </w:rPr>
              <w:fldChar w:fldCharType="begin"/>
            </w:r>
            <w:r>
              <w:rPr>
                <w:noProof/>
                <w:webHidden/>
              </w:rPr>
              <w:instrText xml:space="preserve"> PAGEREF _Toc480549891 \h </w:instrText>
            </w:r>
            <w:r>
              <w:rPr>
                <w:noProof/>
                <w:webHidden/>
              </w:rPr>
            </w:r>
            <w:r>
              <w:rPr>
                <w:noProof/>
                <w:webHidden/>
              </w:rPr>
              <w:fldChar w:fldCharType="separate"/>
            </w:r>
            <w:r w:rsidR="002369BD">
              <w:rPr>
                <w:noProof/>
                <w:webHidden/>
              </w:rPr>
              <w:t>55</w:t>
            </w:r>
            <w:r>
              <w:rPr>
                <w:noProof/>
                <w:webHidden/>
              </w:rPr>
              <w:fldChar w:fldCharType="end"/>
            </w:r>
          </w:hyperlink>
        </w:p>
        <w:p w14:paraId="6B43E384" w14:textId="4DE92068"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92" w:history="1">
            <w:r w:rsidRPr="008F040E">
              <w:rPr>
                <w:rStyle w:val="Hipervnculo"/>
                <w:noProof/>
              </w:rPr>
              <w:t>1.</w:t>
            </w:r>
            <w:r>
              <w:rPr>
                <w:rFonts w:asciiTheme="minorHAnsi" w:eastAsiaTheme="minorEastAsia" w:hAnsiTheme="minorHAnsi" w:cstheme="minorBidi"/>
                <w:noProof/>
                <w:color w:val="auto"/>
                <w:szCs w:val="22"/>
              </w:rPr>
              <w:tab/>
            </w:r>
            <w:r w:rsidRPr="008F040E">
              <w:rPr>
                <w:rStyle w:val="Hipervnculo"/>
                <w:noProof/>
              </w:rPr>
              <w:t>RegisterActivity</w:t>
            </w:r>
            <w:r>
              <w:rPr>
                <w:noProof/>
                <w:webHidden/>
              </w:rPr>
              <w:tab/>
            </w:r>
            <w:r>
              <w:rPr>
                <w:noProof/>
                <w:webHidden/>
              </w:rPr>
              <w:fldChar w:fldCharType="begin"/>
            </w:r>
            <w:r>
              <w:rPr>
                <w:noProof/>
                <w:webHidden/>
              </w:rPr>
              <w:instrText xml:space="preserve"> PAGEREF _Toc480549892 \h </w:instrText>
            </w:r>
            <w:r>
              <w:rPr>
                <w:noProof/>
                <w:webHidden/>
              </w:rPr>
            </w:r>
            <w:r>
              <w:rPr>
                <w:noProof/>
                <w:webHidden/>
              </w:rPr>
              <w:fldChar w:fldCharType="separate"/>
            </w:r>
            <w:r w:rsidR="002369BD">
              <w:rPr>
                <w:noProof/>
                <w:webHidden/>
              </w:rPr>
              <w:t>56</w:t>
            </w:r>
            <w:r>
              <w:rPr>
                <w:noProof/>
                <w:webHidden/>
              </w:rPr>
              <w:fldChar w:fldCharType="end"/>
            </w:r>
          </w:hyperlink>
        </w:p>
        <w:p w14:paraId="267C3CC2" w14:textId="5820FB77"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93" w:history="1">
            <w:r w:rsidRPr="008F040E">
              <w:rPr>
                <w:rStyle w:val="Hipervnculo"/>
                <w:noProof/>
              </w:rPr>
              <w:t>Perfil de Amigo</w:t>
            </w:r>
            <w:r>
              <w:rPr>
                <w:noProof/>
                <w:webHidden/>
              </w:rPr>
              <w:tab/>
            </w:r>
            <w:r>
              <w:rPr>
                <w:noProof/>
                <w:webHidden/>
              </w:rPr>
              <w:fldChar w:fldCharType="begin"/>
            </w:r>
            <w:r>
              <w:rPr>
                <w:noProof/>
                <w:webHidden/>
              </w:rPr>
              <w:instrText xml:space="preserve"> PAGEREF _Toc480549893 \h </w:instrText>
            </w:r>
            <w:r>
              <w:rPr>
                <w:noProof/>
                <w:webHidden/>
              </w:rPr>
            </w:r>
            <w:r>
              <w:rPr>
                <w:noProof/>
                <w:webHidden/>
              </w:rPr>
              <w:fldChar w:fldCharType="separate"/>
            </w:r>
            <w:r w:rsidR="002369BD">
              <w:rPr>
                <w:noProof/>
                <w:webHidden/>
              </w:rPr>
              <w:t>57</w:t>
            </w:r>
            <w:r>
              <w:rPr>
                <w:noProof/>
                <w:webHidden/>
              </w:rPr>
              <w:fldChar w:fldCharType="end"/>
            </w:r>
          </w:hyperlink>
        </w:p>
        <w:p w14:paraId="0733B76C" w14:textId="52F5EF20"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94" w:history="1">
            <w:r w:rsidRPr="008F040E">
              <w:rPr>
                <w:rStyle w:val="Hipervnculo"/>
                <w:noProof/>
              </w:rPr>
              <w:t>PerfilActivity</w:t>
            </w:r>
            <w:r>
              <w:rPr>
                <w:noProof/>
                <w:webHidden/>
              </w:rPr>
              <w:tab/>
            </w:r>
            <w:r>
              <w:rPr>
                <w:noProof/>
                <w:webHidden/>
              </w:rPr>
              <w:fldChar w:fldCharType="begin"/>
            </w:r>
            <w:r>
              <w:rPr>
                <w:noProof/>
                <w:webHidden/>
              </w:rPr>
              <w:instrText xml:space="preserve"> PAGEREF _Toc480549894 \h </w:instrText>
            </w:r>
            <w:r>
              <w:rPr>
                <w:noProof/>
                <w:webHidden/>
              </w:rPr>
            </w:r>
            <w:r>
              <w:rPr>
                <w:noProof/>
                <w:webHidden/>
              </w:rPr>
              <w:fldChar w:fldCharType="separate"/>
            </w:r>
            <w:r w:rsidR="002369BD">
              <w:rPr>
                <w:noProof/>
                <w:webHidden/>
              </w:rPr>
              <w:t>58</w:t>
            </w:r>
            <w:r>
              <w:rPr>
                <w:noProof/>
                <w:webHidden/>
              </w:rPr>
              <w:fldChar w:fldCharType="end"/>
            </w:r>
          </w:hyperlink>
        </w:p>
        <w:p w14:paraId="66104EA6" w14:textId="14F8BA40"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95" w:history="1">
            <w:r w:rsidRPr="008F040E">
              <w:rPr>
                <w:rStyle w:val="Hipervnculo"/>
                <w:noProof/>
              </w:rPr>
              <w:t>2.</w:t>
            </w:r>
            <w:r>
              <w:rPr>
                <w:rFonts w:asciiTheme="minorHAnsi" w:eastAsiaTheme="minorEastAsia" w:hAnsiTheme="minorHAnsi" w:cstheme="minorBidi"/>
                <w:noProof/>
                <w:color w:val="auto"/>
                <w:szCs w:val="22"/>
              </w:rPr>
              <w:tab/>
            </w:r>
            <w:r w:rsidRPr="008F040E">
              <w:rPr>
                <w:rStyle w:val="Hipervnculo"/>
                <w:noProof/>
              </w:rPr>
              <w:t>LoginActivity</w:t>
            </w:r>
            <w:r>
              <w:rPr>
                <w:noProof/>
                <w:webHidden/>
              </w:rPr>
              <w:tab/>
            </w:r>
            <w:r>
              <w:rPr>
                <w:noProof/>
                <w:webHidden/>
              </w:rPr>
              <w:fldChar w:fldCharType="begin"/>
            </w:r>
            <w:r>
              <w:rPr>
                <w:noProof/>
                <w:webHidden/>
              </w:rPr>
              <w:instrText xml:space="preserve"> PAGEREF _Toc480549895 \h </w:instrText>
            </w:r>
            <w:r>
              <w:rPr>
                <w:noProof/>
                <w:webHidden/>
              </w:rPr>
            </w:r>
            <w:r>
              <w:rPr>
                <w:noProof/>
                <w:webHidden/>
              </w:rPr>
              <w:fldChar w:fldCharType="separate"/>
            </w:r>
            <w:r w:rsidR="002369BD">
              <w:rPr>
                <w:noProof/>
                <w:webHidden/>
              </w:rPr>
              <w:t>59</w:t>
            </w:r>
            <w:r>
              <w:rPr>
                <w:noProof/>
                <w:webHidden/>
              </w:rPr>
              <w:fldChar w:fldCharType="end"/>
            </w:r>
          </w:hyperlink>
        </w:p>
        <w:p w14:paraId="1AA61AC9" w14:textId="208BD53A"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96" w:history="1">
            <w:r w:rsidRPr="008F040E">
              <w:rPr>
                <w:rStyle w:val="Hipervnculo"/>
                <w:noProof/>
              </w:rPr>
              <w:t>3.</w:t>
            </w:r>
            <w:r>
              <w:rPr>
                <w:rFonts w:asciiTheme="minorHAnsi" w:eastAsiaTheme="minorEastAsia" w:hAnsiTheme="minorHAnsi" w:cstheme="minorBidi"/>
                <w:noProof/>
                <w:color w:val="auto"/>
                <w:szCs w:val="22"/>
              </w:rPr>
              <w:tab/>
            </w:r>
            <w:r w:rsidRPr="008F040E">
              <w:rPr>
                <w:rStyle w:val="Hipervnculo"/>
                <w:noProof/>
              </w:rPr>
              <w:t>InicioActivity</w:t>
            </w:r>
            <w:r>
              <w:rPr>
                <w:noProof/>
                <w:webHidden/>
              </w:rPr>
              <w:tab/>
            </w:r>
            <w:r>
              <w:rPr>
                <w:noProof/>
                <w:webHidden/>
              </w:rPr>
              <w:fldChar w:fldCharType="begin"/>
            </w:r>
            <w:r>
              <w:rPr>
                <w:noProof/>
                <w:webHidden/>
              </w:rPr>
              <w:instrText xml:space="preserve"> PAGEREF _Toc480549896 \h </w:instrText>
            </w:r>
            <w:r>
              <w:rPr>
                <w:noProof/>
                <w:webHidden/>
              </w:rPr>
            </w:r>
            <w:r>
              <w:rPr>
                <w:noProof/>
                <w:webHidden/>
              </w:rPr>
              <w:fldChar w:fldCharType="separate"/>
            </w:r>
            <w:r w:rsidR="002369BD">
              <w:rPr>
                <w:noProof/>
                <w:webHidden/>
              </w:rPr>
              <w:t>60</w:t>
            </w:r>
            <w:r>
              <w:rPr>
                <w:noProof/>
                <w:webHidden/>
              </w:rPr>
              <w:fldChar w:fldCharType="end"/>
            </w:r>
          </w:hyperlink>
        </w:p>
        <w:p w14:paraId="715E5ABF" w14:textId="55AD47CE"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97" w:history="1">
            <w:r w:rsidRPr="008F040E">
              <w:rPr>
                <w:rStyle w:val="Hipervnculo"/>
                <w:noProof/>
              </w:rPr>
              <w:t>4.</w:t>
            </w:r>
            <w:r>
              <w:rPr>
                <w:rFonts w:asciiTheme="minorHAnsi" w:eastAsiaTheme="minorEastAsia" w:hAnsiTheme="minorHAnsi" w:cstheme="minorBidi"/>
                <w:noProof/>
                <w:color w:val="auto"/>
                <w:szCs w:val="22"/>
              </w:rPr>
              <w:tab/>
            </w:r>
            <w:r w:rsidRPr="008F040E">
              <w:rPr>
                <w:rStyle w:val="Hipervnculo"/>
                <w:noProof/>
              </w:rPr>
              <w:t>ConversationActivity</w:t>
            </w:r>
            <w:r>
              <w:rPr>
                <w:noProof/>
                <w:webHidden/>
              </w:rPr>
              <w:tab/>
            </w:r>
            <w:r>
              <w:rPr>
                <w:noProof/>
                <w:webHidden/>
              </w:rPr>
              <w:fldChar w:fldCharType="begin"/>
            </w:r>
            <w:r>
              <w:rPr>
                <w:noProof/>
                <w:webHidden/>
              </w:rPr>
              <w:instrText xml:space="preserve"> PAGEREF _Toc480549897 \h </w:instrText>
            </w:r>
            <w:r>
              <w:rPr>
                <w:noProof/>
                <w:webHidden/>
              </w:rPr>
            </w:r>
            <w:r>
              <w:rPr>
                <w:noProof/>
                <w:webHidden/>
              </w:rPr>
              <w:fldChar w:fldCharType="separate"/>
            </w:r>
            <w:r w:rsidR="002369BD">
              <w:rPr>
                <w:noProof/>
                <w:webHidden/>
              </w:rPr>
              <w:t>61</w:t>
            </w:r>
            <w:r>
              <w:rPr>
                <w:noProof/>
                <w:webHidden/>
              </w:rPr>
              <w:fldChar w:fldCharType="end"/>
            </w:r>
          </w:hyperlink>
        </w:p>
        <w:p w14:paraId="4BCC4766" w14:textId="227A1967" w:rsidR="008C4AE2" w:rsidRDefault="008C4AE2">
          <w:pPr>
            <w:pStyle w:val="TDC2"/>
            <w:tabs>
              <w:tab w:val="left" w:pos="660"/>
              <w:tab w:val="right" w:leader="dot" w:pos="10762"/>
            </w:tabs>
            <w:rPr>
              <w:rFonts w:asciiTheme="minorHAnsi" w:eastAsiaTheme="minorEastAsia" w:hAnsiTheme="minorHAnsi" w:cstheme="minorBidi"/>
              <w:noProof/>
              <w:color w:val="auto"/>
              <w:szCs w:val="22"/>
            </w:rPr>
          </w:pPr>
          <w:hyperlink w:anchor="_Toc480549898" w:history="1">
            <w:r w:rsidRPr="008F040E">
              <w:rPr>
                <w:rStyle w:val="Hipervnculo"/>
                <w:noProof/>
              </w:rPr>
              <w:t>5.</w:t>
            </w:r>
            <w:r>
              <w:rPr>
                <w:rFonts w:asciiTheme="minorHAnsi" w:eastAsiaTheme="minorEastAsia" w:hAnsiTheme="minorHAnsi" w:cstheme="minorBidi"/>
                <w:noProof/>
                <w:color w:val="auto"/>
                <w:szCs w:val="22"/>
              </w:rPr>
              <w:tab/>
            </w:r>
            <w:r w:rsidRPr="008F040E">
              <w:rPr>
                <w:rStyle w:val="Hipervnculo"/>
                <w:noProof/>
              </w:rPr>
              <w:t>FriendsActivity</w:t>
            </w:r>
            <w:r>
              <w:rPr>
                <w:noProof/>
                <w:webHidden/>
              </w:rPr>
              <w:tab/>
            </w:r>
            <w:r>
              <w:rPr>
                <w:noProof/>
                <w:webHidden/>
              </w:rPr>
              <w:fldChar w:fldCharType="begin"/>
            </w:r>
            <w:r>
              <w:rPr>
                <w:noProof/>
                <w:webHidden/>
              </w:rPr>
              <w:instrText xml:space="preserve"> PAGEREF _Toc480549898 \h </w:instrText>
            </w:r>
            <w:r>
              <w:rPr>
                <w:noProof/>
                <w:webHidden/>
              </w:rPr>
            </w:r>
            <w:r>
              <w:rPr>
                <w:noProof/>
                <w:webHidden/>
              </w:rPr>
              <w:fldChar w:fldCharType="separate"/>
            </w:r>
            <w:r w:rsidR="002369BD">
              <w:rPr>
                <w:noProof/>
                <w:webHidden/>
              </w:rPr>
              <w:t>62</w:t>
            </w:r>
            <w:r>
              <w:rPr>
                <w:noProof/>
                <w:webHidden/>
              </w:rPr>
              <w:fldChar w:fldCharType="end"/>
            </w:r>
          </w:hyperlink>
        </w:p>
        <w:p w14:paraId="76DBF130" w14:textId="7FFC8FE4"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899" w:history="1">
            <w:r w:rsidRPr="008F040E">
              <w:rPr>
                <w:rStyle w:val="Hipervnculo"/>
                <w:noProof/>
              </w:rPr>
              <w:t>Solicitudes</w:t>
            </w:r>
            <w:r>
              <w:rPr>
                <w:noProof/>
                <w:webHidden/>
              </w:rPr>
              <w:tab/>
            </w:r>
            <w:r>
              <w:rPr>
                <w:noProof/>
                <w:webHidden/>
              </w:rPr>
              <w:fldChar w:fldCharType="begin"/>
            </w:r>
            <w:r>
              <w:rPr>
                <w:noProof/>
                <w:webHidden/>
              </w:rPr>
              <w:instrText xml:space="preserve"> PAGEREF _Toc480549899 \h </w:instrText>
            </w:r>
            <w:r>
              <w:rPr>
                <w:noProof/>
                <w:webHidden/>
              </w:rPr>
            </w:r>
            <w:r>
              <w:rPr>
                <w:noProof/>
                <w:webHidden/>
              </w:rPr>
              <w:fldChar w:fldCharType="separate"/>
            </w:r>
            <w:r w:rsidR="002369BD">
              <w:rPr>
                <w:noProof/>
                <w:webHidden/>
              </w:rPr>
              <w:t>62</w:t>
            </w:r>
            <w:r>
              <w:rPr>
                <w:noProof/>
                <w:webHidden/>
              </w:rPr>
              <w:fldChar w:fldCharType="end"/>
            </w:r>
          </w:hyperlink>
        </w:p>
        <w:p w14:paraId="6EC0B62C" w14:textId="21AB110C" w:rsidR="008C4AE2" w:rsidRDefault="008C4AE2">
          <w:pPr>
            <w:pStyle w:val="TDC3"/>
            <w:tabs>
              <w:tab w:val="right" w:leader="dot" w:pos="10762"/>
            </w:tabs>
            <w:rPr>
              <w:rFonts w:asciiTheme="minorHAnsi" w:eastAsiaTheme="minorEastAsia" w:hAnsiTheme="minorHAnsi" w:cstheme="minorBidi"/>
              <w:noProof/>
              <w:color w:val="auto"/>
              <w:szCs w:val="22"/>
            </w:rPr>
          </w:pPr>
          <w:hyperlink w:anchor="_Toc480549900" w:history="1">
            <w:r w:rsidRPr="008F040E">
              <w:rPr>
                <w:rStyle w:val="Hipervnculo"/>
                <w:noProof/>
              </w:rPr>
              <w:t>Amigos</w:t>
            </w:r>
            <w:r>
              <w:rPr>
                <w:noProof/>
                <w:webHidden/>
              </w:rPr>
              <w:tab/>
            </w:r>
            <w:r>
              <w:rPr>
                <w:noProof/>
                <w:webHidden/>
              </w:rPr>
              <w:fldChar w:fldCharType="begin"/>
            </w:r>
            <w:r>
              <w:rPr>
                <w:noProof/>
                <w:webHidden/>
              </w:rPr>
              <w:instrText xml:space="preserve"> PAGEREF _Toc480549900 \h </w:instrText>
            </w:r>
            <w:r>
              <w:rPr>
                <w:noProof/>
                <w:webHidden/>
              </w:rPr>
            </w:r>
            <w:r>
              <w:rPr>
                <w:noProof/>
                <w:webHidden/>
              </w:rPr>
              <w:fldChar w:fldCharType="separate"/>
            </w:r>
            <w:r w:rsidR="002369BD">
              <w:rPr>
                <w:noProof/>
                <w:webHidden/>
              </w:rPr>
              <w:t>63</w:t>
            </w:r>
            <w:r>
              <w:rPr>
                <w:noProof/>
                <w:webHidden/>
              </w:rPr>
              <w:fldChar w:fldCharType="end"/>
            </w:r>
          </w:hyperlink>
        </w:p>
        <w:p w14:paraId="60E3B39A" w14:textId="6BB4089E" w:rsidR="00313ADD" w:rsidRDefault="00313ADD" w:rsidP="00313ADD">
          <w:r>
            <w:rPr>
              <w:b/>
              <w:bCs/>
            </w:rPr>
            <w:fldChar w:fldCharType="end"/>
          </w:r>
        </w:p>
      </w:sdtContent>
    </w:sdt>
    <w:p w14:paraId="41F89368" w14:textId="7EF7AFDF" w:rsidR="00313ADD" w:rsidRDefault="00313ADD">
      <w:pPr>
        <w:spacing w:before="0" w:after="160" w:line="259" w:lineRule="auto"/>
        <w:ind w:left="0"/>
        <w:jc w:val="left"/>
      </w:pPr>
      <w:r>
        <w:br w:type="page"/>
      </w:r>
    </w:p>
    <w:p w14:paraId="6F4F41C8" w14:textId="6DC1E199" w:rsidR="00B42EF7" w:rsidRDefault="00B42EF7" w:rsidP="00313ADD">
      <w:pPr>
        <w:pStyle w:val="Ttulo1"/>
      </w:pPr>
      <w:bookmarkStart w:id="3" w:name="_Toc480549791"/>
      <w:r>
        <w:lastRenderedPageBreak/>
        <w:t>Requerimientos no funcionales</w:t>
      </w:r>
      <w:bookmarkEnd w:id="3"/>
    </w:p>
    <w:p w14:paraId="4E9B9A0E" w14:textId="77777777" w:rsidR="00B42EF7" w:rsidRDefault="00B42EF7" w:rsidP="00C13D4E">
      <w:pPr>
        <w:pStyle w:val="Ttulo5"/>
      </w:pPr>
      <w:r>
        <w:t>RNF1: Baja de usuario</w:t>
      </w:r>
    </w:p>
    <w:p w14:paraId="4271E36D" w14:textId="77777777" w:rsidR="00B42EF7" w:rsidRDefault="00B42EF7" w:rsidP="00B42EF7">
      <w:r>
        <w:t>La petición de baja del usuario en el servidor ha de ser asíncrona</w:t>
      </w:r>
      <w:r w:rsidR="00944228">
        <w:t>.</w:t>
      </w:r>
    </w:p>
    <w:p w14:paraId="262EAC5C" w14:textId="77777777" w:rsidR="00B42EF7" w:rsidRDefault="00B42EF7" w:rsidP="005B5C90">
      <w:pPr>
        <w:pStyle w:val="Prrafodelista"/>
        <w:numPr>
          <w:ilvl w:val="0"/>
          <w:numId w:val="12"/>
        </w:numPr>
      </w:pPr>
      <w:r>
        <w:t>Prioridad: Media</w:t>
      </w:r>
    </w:p>
    <w:p w14:paraId="6796FE24" w14:textId="77777777" w:rsidR="00944228" w:rsidRDefault="00944228" w:rsidP="00C13D4E">
      <w:pPr>
        <w:pStyle w:val="Ttulo5"/>
      </w:pPr>
      <w:r>
        <w:t>RNF2: Recepción de mensajes asíncrona</w:t>
      </w:r>
    </w:p>
    <w:p w14:paraId="26A0982D" w14:textId="77777777" w:rsidR="00944228" w:rsidRDefault="00944228" w:rsidP="00944228">
      <w:r>
        <w:t>La escucha al servidor de nuevos mensajes y su consecuente recepción de mensajes en el dispositivo ha der asíncrona.</w:t>
      </w:r>
    </w:p>
    <w:p w14:paraId="79FABBCE" w14:textId="77777777" w:rsidR="00944228" w:rsidRDefault="00944228" w:rsidP="005B5C90">
      <w:pPr>
        <w:pStyle w:val="Prrafodelista"/>
        <w:numPr>
          <w:ilvl w:val="0"/>
          <w:numId w:val="12"/>
        </w:numPr>
      </w:pPr>
      <w:r>
        <w:t>Prioridad: Alta</w:t>
      </w:r>
    </w:p>
    <w:p w14:paraId="2303B64A" w14:textId="77777777" w:rsidR="006718EC" w:rsidRDefault="006718EC" w:rsidP="00C13D4E">
      <w:pPr>
        <w:pStyle w:val="Ttulo5"/>
      </w:pPr>
      <w:r>
        <w:t>RNF3: Orden de mensajes</w:t>
      </w:r>
    </w:p>
    <w:p w14:paraId="6074F073" w14:textId="77777777" w:rsidR="006718EC" w:rsidRDefault="006718EC" w:rsidP="006718EC">
      <w:r>
        <w:t>Las conversaciones se ordenarán según la que contenga el mensaje más nuevo, ya sea emitido o recibido por el usuario de la aplicación.</w:t>
      </w:r>
    </w:p>
    <w:p w14:paraId="01395521" w14:textId="77777777" w:rsidR="006718EC" w:rsidRDefault="006718EC" w:rsidP="005B5C90">
      <w:pPr>
        <w:pStyle w:val="Prrafodelista"/>
        <w:numPr>
          <w:ilvl w:val="0"/>
          <w:numId w:val="12"/>
        </w:numPr>
      </w:pPr>
      <w:r>
        <w:t>Prioridad: alta</w:t>
      </w:r>
    </w:p>
    <w:p w14:paraId="0F83954E" w14:textId="77777777" w:rsidR="006718EC" w:rsidRDefault="006718EC" w:rsidP="00C13D4E">
      <w:pPr>
        <w:pStyle w:val="Ttulo5"/>
      </w:pPr>
      <w:r>
        <w:t>RNF4: Conversaciones</w:t>
      </w:r>
    </w:p>
    <w:p w14:paraId="46037B4C" w14:textId="77777777" w:rsidR="006718EC" w:rsidRDefault="006718EC" w:rsidP="006718EC">
      <w:r>
        <w:t>Los mensajes estarán dentro de conversaciones. Estás conversaciones serán las ventanas de chat, que dependen de con quien estemos hablando. Cada contacto con el que hayamos conversado tendrá una conversación asociada, que se mostrarán en el menú principal.</w:t>
      </w:r>
    </w:p>
    <w:p w14:paraId="0E9DED2A" w14:textId="77777777" w:rsidR="006718EC" w:rsidRDefault="006718EC" w:rsidP="005B5C90">
      <w:pPr>
        <w:pStyle w:val="Prrafodelista"/>
        <w:numPr>
          <w:ilvl w:val="0"/>
          <w:numId w:val="12"/>
        </w:numPr>
      </w:pPr>
      <w:r>
        <w:t>Prioridad: Alta</w:t>
      </w:r>
    </w:p>
    <w:p w14:paraId="5BA01842" w14:textId="77777777" w:rsidR="00A63B8A" w:rsidRDefault="00A63B8A" w:rsidP="00C13D4E">
      <w:pPr>
        <w:pStyle w:val="Ttulo5"/>
      </w:pPr>
      <w:r>
        <w:t>RNF5: Borrado de amigo</w:t>
      </w:r>
    </w:p>
    <w:p w14:paraId="27CF7811" w14:textId="77777777" w:rsidR="00A63B8A" w:rsidRDefault="00A63B8A" w:rsidP="00A63B8A">
      <w:r>
        <w:t>La petición de borrado de amigo en el servidor ha de ser asíncrona.</w:t>
      </w:r>
    </w:p>
    <w:p w14:paraId="5D3DE0B7" w14:textId="77777777" w:rsidR="00A63B8A" w:rsidRDefault="00A63B8A" w:rsidP="005B5C90">
      <w:pPr>
        <w:pStyle w:val="Prrafodelista"/>
        <w:numPr>
          <w:ilvl w:val="0"/>
          <w:numId w:val="12"/>
        </w:numPr>
      </w:pPr>
      <w:r>
        <w:t>Prioridad: Media</w:t>
      </w:r>
    </w:p>
    <w:p w14:paraId="29E2C3B1" w14:textId="77777777" w:rsidR="0029478D" w:rsidRDefault="006E73CF" w:rsidP="00C13D4E">
      <w:pPr>
        <w:pStyle w:val="Ttulo5"/>
      </w:pPr>
      <w:r>
        <w:t>RNF6: Usuario y Server</w:t>
      </w:r>
    </w:p>
    <w:p w14:paraId="7B7A36C3" w14:textId="77777777" w:rsidR="006E73CF" w:rsidRDefault="006E73CF" w:rsidP="006E73CF">
      <w:r>
        <w:t>Estas clases y ServerListener serán singleton</w:t>
      </w:r>
    </w:p>
    <w:p w14:paraId="1A93D266" w14:textId="77777777" w:rsidR="006E73CF" w:rsidRPr="006E73CF" w:rsidRDefault="006E73CF" w:rsidP="005B5C90">
      <w:pPr>
        <w:pStyle w:val="Prrafodelista"/>
        <w:numPr>
          <w:ilvl w:val="0"/>
          <w:numId w:val="12"/>
        </w:numPr>
      </w:pPr>
      <w:r>
        <w:t>Prioridad: Alta</w:t>
      </w:r>
    </w:p>
    <w:p w14:paraId="33FB5AC3" w14:textId="77777777" w:rsidR="00D15BE2" w:rsidRDefault="00D15BE2">
      <w:pPr>
        <w:spacing w:before="0" w:after="160" w:line="259" w:lineRule="auto"/>
        <w:ind w:left="0"/>
        <w:jc w:val="left"/>
      </w:pPr>
      <w:r>
        <w:br w:type="page"/>
      </w:r>
    </w:p>
    <w:p w14:paraId="4CD5BE29" w14:textId="77777777" w:rsidR="00D806D8" w:rsidRDefault="00D806D8" w:rsidP="007948A2">
      <w:pPr>
        <w:pStyle w:val="Ttulo1"/>
      </w:pPr>
      <w:bookmarkStart w:id="4" w:name="_Toc480549792"/>
      <w:r>
        <w:lastRenderedPageBreak/>
        <w:t>Casos de uso</w:t>
      </w:r>
      <w:bookmarkEnd w:id="4"/>
    </w:p>
    <w:p w14:paraId="3EED0422" w14:textId="7F2209EB" w:rsidR="00886A8E" w:rsidRDefault="009C71F5" w:rsidP="00886A8E">
      <w:r>
        <w:object w:dxaOrig="15736" w:dyaOrig="16500" w14:anchorId="03EEFD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445.25pt" o:ole="">
            <v:imagedata r:id="rId10" o:title=""/>
          </v:shape>
          <o:OLEObject Type="Embed" ProgID="Visio.Drawing.15" ShapeID="_x0000_i1025" DrawAspect="Content" ObjectID="_1554291795" r:id="rId11"/>
        </w:object>
      </w:r>
    </w:p>
    <w:p w14:paraId="25C47301" w14:textId="77777777" w:rsidR="00FA0245" w:rsidRDefault="00D806D8" w:rsidP="00D1087D">
      <w:pPr>
        <w:pStyle w:val="Ttulo2"/>
        <w:numPr>
          <w:ilvl w:val="0"/>
          <w:numId w:val="43"/>
        </w:numPr>
      </w:pPr>
      <w:bookmarkStart w:id="5" w:name="_Toc480549793"/>
      <w:r w:rsidRPr="00E92123">
        <w:rPr>
          <w:rStyle w:val="Ttulo2Car"/>
        </w:rPr>
        <w:lastRenderedPageBreak/>
        <w:t>Registro</w:t>
      </w:r>
      <w:bookmarkEnd w:id="5"/>
    </w:p>
    <w:p w14:paraId="7C7CC15B" w14:textId="0084B149" w:rsidR="00E92123" w:rsidRPr="00E92123" w:rsidRDefault="00B749DD" w:rsidP="00E92123">
      <w:pPr>
        <w:jc w:val="center"/>
      </w:pPr>
      <w:r>
        <w:object w:dxaOrig="11041" w:dyaOrig="3406" w14:anchorId="38A5D5E9">
          <v:shape id="_x0000_i1026" type="#_x0000_t75" style="width:378.45pt;height:116.95pt" o:ole="">
            <v:imagedata r:id="rId12" o:title=""/>
          </v:shape>
          <o:OLEObject Type="Embed" ProgID="Visio.Drawing.15" ShapeID="_x0000_i1026" DrawAspect="Content" ObjectID="_1554291796" r:id="rId13"/>
        </w:object>
      </w:r>
    </w:p>
    <w:p w14:paraId="5912B1A6" w14:textId="77777777" w:rsidR="00BB7448" w:rsidRDefault="00BB7448" w:rsidP="00F4449B">
      <w:pPr>
        <w:pStyle w:val="Prrafodelista"/>
        <w:numPr>
          <w:ilvl w:val="0"/>
          <w:numId w:val="6"/>
        </w:numPr>
      </w:pPr>
      <w:r w:rsidRPr="008749FE">
        <w:rPr>
          <w:b/>
        </w:rPr>
        <w:t>Actor:</w:t>
      </w:r>
      <w:r>
        <w:t xml:space="preserve"> Usuario</w:t>
      </w:r>
    </w:p>
    <w:p w14:paraId="3D36153B" w14:textId="77777777" w:rsidR="008749FE" w:rsidRDefault="008749FE" w:rsidP="00F4449B">
      <w:pPr>
        <w:pStyle w:val="Prrafodelista"/>
        <w:numPr>
          <w:ilvl w:val="0"/>
          <w:numId w:val="6"/>
        </w:numPr>
      </w:pPr>
      <w:r w:rsidRPr="008749FE">
        <w:rPr>
          <w:b/>
        </w:rPr>
        <w:t>Proposito:</w:t>
      </w:r>
      <w:r>
        <w:t xml:space="preserve"> Dar de alta el usuario en el sistema.</w:t>
      </w:r>
    </w:p>
    <w:p w14:paraId="5ED94FCC" w14:textId="77777777" w:rsidR="008749FE" w:rsidRDefault="008749FE" w:rsidP="00F4449B">
      <w:pPr>
        <w:pStyle w:val="Prrafodelista"/>
        <w:numPr>
          <w:ilvl w:val="0"/>
          <w:numId w:val="6"/>
        </w:numPr>
      </w:pPr>
      <w:r w:rsidRPr="008749FE">
        <w:rPr>
          <w:b/>
        </w:rPr>
        <w:t>PreCondiciones:</w:t>
      </w:r>
    </w:p>
    <w:p w14:paraId="51D73D5E" w14:textId="77777777" w:rsidR="008749FE" w:rsidRDefault="008749FE" w:rsidP="00F4449B">
      <w:pPr>
        <w:pStyle w:val="Prrafodelista"/>
        <w:numPr>
          <w:ilvl w:val="1"/>
          <w:numId w:val="6"/>
        </w:numPr>
      </w:pPr>
      <w:r>
        <w:t>No tener usuario en el sistema.</w:t>
      </w:r>
    </w:p>
    <w:p w14:paraId="495A2D71" w14:textId="77777777" w:rsidR="008749FE" w:rsidRDefault="008749FE" w:rsidP="00F4449B">
      <w:pPr>
        <w:pStyle w:val="Prrafodelista"/>
        <w:numPr>
          <w:ilvl w:val="1"/>
          <w:numId w:val="6"/>
        </w:numPr>
      </w:pPr>
      <w:r>
        <w:t>Tener instalada la aplicación en el móvil.</w:t>
      </w:r>
    </w:p>
    <w:p w14:paraId="238E3047" w14:textId="77777777" w:rsidR="008749FE" w:rsidRDefault="008749FE" w:rsidP="00F4449B">
      <w:pPr>
        <w:pStyle w:val="Prrafodelista"/>
        <w:numPr>
          <w:ilvl w:val="0"/>
          <w:numId w:val="6"/>
        </w:numPr>
      </w:pPr>
      <w:r w:rsidRPr="008749FE">
        <w:rPr>
          <w:b/>
        </w:rPr>
        <w:t>PostCondiciones:</w:t>
      </w:r>
      <w:r>
        <w:t xml:space="preserve"> Usuario habilitado en el sistema y listo para interactuar con la herramienta.</w:t>
      </w:r>
    </w:p>
    <w:p w14:paraId="20DEE0AC" w14:textId="77777777" w:rsidR="008749FE" w:rsidRDefault="008749FE" w:rsidP="00F4449B">
      <w:pPr>
        <w:pStyle w:val="Prrafodelista"/>
        <w:numPr>
          <w:ilvl w:val="0"/>
          <w:numId w:val="6"/>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215DE7E6" w14:textId="77777777" w:rsidR="00CF400F" w:rsidRDefault="00CF400F" w:rsidP="00F4449B">
      <w:pPr>
        <w:pStyle w:val="Prrafodelista"/>
        <w:numPr>
          <w:ilvl w:val="0"/>
          <w:numId w:val="6"/>
        </w:numPr>
      </w:pPr>
      <w:r>
        <w:rPr>
          <w:b/>
        </w:rPr>
        <w:t>Requerimientos</w:t>
      </w:r>
      <w:r w:rsidR="00AC6D62">
        <w:rPr>
          <w:b/>
        </w:rPr>
        <w:t xml:space="preserve"> asociados:</w:t>
      </w:r>
    </w:p>
    <w:p w14:paraId="2A962BFC" w14:textId="77777777" w:rsidR="008749FE" w:rsidRDefault="008749FE" w:rsidP="008749FE">
      <w:pPr>
        <w:pStyle w:val="Ttulo3"/>
      </w:pPr>
      <w:bookmarkStart w:id="6" w:name="_Toc480549794"/>
      <w:r>
        <w:t>Flujo principal</w:t>
      </w:r>
      <w:bookmarkEnd w:id="6"/>
    </w:p>
    <w:p w14:paraId="5E223CAF" w14:textId="77777777" w:rsidR="008749FE" w:rsidRDefault="00C62257" w:rsidP="00F4449B">
      <w:pPr>
        <w:pStyle w:val="Prrafodelista"/>
        <w:numPr>
          <w:ilvl w:val="0"/>
          <w:numId w:val="7"/>
        </w:numPr>
      </w:pPr>
      <w:r>
        <w:t>El usuario hace clic sobre icono</w:t>
      </w:r>
      <w:r w:rsidR="005D6EA3">
        <w:t xml:space="preserve"> en menú de aplicaciones</w:t>
      </w:r>
      <w:r>
        <w:t>. La aplicación se abre</w:t>
      </w:r>
      <w:r w:rsidR="008749FE">
        <w:t>.</w:t>
      </w:r>
    </w:p>
    <w:p w14:paraId="627EF31E" w14:textId="77777777" w:rsidR="00C62257" w:rsidRDefault="00C62257" w:rsidP="00F4449B">
      <w:pPr>
        <w:pStyle w:val="Prrafodelista"/>
        <w:numPr>
          <w:ilvl w:val="0"/>
          <w:numId w:val="7"/>
        </w:numPr>
      </w:pPr>
      <w:r>
        <w:t xml:space="preserve">La aplicación abre formulario inicio de sesión. </w:t>
      </w:r>
      <w:r w:rsidR="00A63CDC">
        <w:t>U</w:t>
      </w:r>
      <w:r>
        <w:t>suario no tiene datos de login,</w:t>
      </w:r>
      <w:r w:rsidR="00A63CDC">
        <w:t xml:space="preserve"> luego</w:t>
      </w:r>
      <w:r>
        <w:t xml:space="preserve"> el usuario hace clic en registro.</w:t>
      </w:r>
    </w:p>
    <w:p w14:paraId="3B41B52B" w14:textId="77777777" w:rsidR="00C62257" w:rsidRDefault="00C62257" w:rsidP="00F4449B">
      <w:pPr>
        <w:pStyle w:val="Prrafodelista"/>
        <w:numPr>
          <w:ilvl w:val="0"/>
          <w:numId w:val="7"/>
        </w:numPr>
      </w:pPr>
      <w:r>
        <w:t>Aplicación abre formulario de registro. Usuario rellena datos de registro.</w:t>
      </w:r>
    </w:p>
    <w:p w14:paraId="62D00258" w14:textId="5B93BDC1" w:rsidR="00C62257" w:rsidRDefault="00C62257" w:rsidP="00F4449B">
      <w:pPr>
        <w:pStyle w:val="Prrafodelista"/>
        <w:numPr>
          <w:ilvl w:val="0"/>
          <w:numId w:val="7"/>
        </w:numPr>
      </w:pPr>
      <w:r>
        <w:t>Usuario hace clic en botón de alta. Se dan de alta los datos del usuario en el sistema.</w:t>
      </w:r>
      <w:r w:rsidR="00B14FF2">
        <w:t xml:space="preserve"> Se guard</w:t>
      </w:r>
      <w:r w:rsidR="005D6EA3">
        <w:t>an datos de login en teléfono. (</w:t>
      </w:r>
      <w:r w:rsidR="00E317C7">
        <w:rPr>
          <w:b/>
        </w:rPr>
        <w:t>Se extiende caso de uso 1.a</w:t>
      </w:r>
      <w:r w:rsidR="005D6EA3" w:rsidRPr="00A63CDC">
        <w:rPr>
          <w:b/>
        </w:rPr>
        <w:t>, alta usuario en servidor</w:t>
      </w:r>
      <w:r>
        <w:t>).</w:t>
      </w:r>
    </w:p>
    <w:p w14:paraId="60F6CDFF" w14:textId="77777777" w:rsidR="00AC6D62" w:rsidRDefault="005D6EA3" w:rsidP="00F4449B">
      <w:pPr>
        <w:pStyle w:val="Prrafodelista"/>
        <w:numPr>
          <w:ilvl w:val="0"/>
          <w:numId w:val="7"/>
        </w:numPr>
      </w:pPr>
      <w:r>
        <w:t xml:space="preserve">Aplicación abre actividad de inicio. </w:t>
      </w:r>
      <w:r w:rsidR="00AC6D62">
        <w:t xml:space="preserve">El usuario </w:t>
      </w:r>
      <w:r>
        <w:t>puede interactuar con la aplicación.</w:t>
      </w:r>
    </w:p>
    <w:p w14:paraId="77499C48" w14:textId="77777777" w:rsidR="008749FE" w:rsidRPr="008749FE" w:rsidRDefault="0003316D" w:rsidP="008749FE">
      <w:pPr>
        <w:pStyle w:val="Ttulo3"/>
      </w:pPr>
      <w:bookmarkStart w:id="7" w:name="_Toc480549795"/>
      <w:r>
        <w:t>Flujos alternativos</w:t>
      </w:r>
      <w:bookmarkEnd w:id="7"/>
    </w:p>
    <w:p w14:paraId="5DFD5E88" w14:textId="77777777" w:rsidR="00AC6D62" w:rsidRDefault="00AC6D62" w:rsidP="00AC6D62">
      <w:r>
        <w:t>Línea 4: Si el usuario ya existe, el sistema dará error diciendo que el usuario ya existe</w:t>
      </w:r>
      <w:r w:rsidR="00055C05">
        <w:t>, notificándolo por pantalla. El usuario habrá de insertar otro correo o número de teléfono, o</w:t>
      </w:r>
      <w:r w:rsidR="00B14FF2">
        <w:t xml:space="preserve"> </w:t>
      </w:r>
      <w:r w:rsidR="00055C05">
        <w:t>volver a la pantalla anterior para iniciar sesión, donde pasaría al caso de uso 2, autenticación</w:t>
      </w:r>
      <w:r>
        <w:t>.</w:t>
      </w:r>
    </w:p>
    <w:p w14:paraId="5C20624B" w14:textId="77777777" w:rsidR="00886A8E" w:rsidRDefault="005D6EA3" w:rsidP="00886A8E">
      <w:r>
        <w:t>Línea 4</w:t>
      </w:r>
      <w:r w:rsidR="00AC6D62">
        <w:t xml:space="preserve">: Si por algún motivo </w:t>
      </w:r>
      <w:r>
        <w:t>este paso</w:t>
      </w:r>
      <w:r w:rsidR="00055C05">
        <w:t xml:space="preserve"> no se puede</w:t>
      </w:r>
      <w:r w:rsidR="00AC6D62">
        <w:t xml:space="preserve"> realizar, por </w:t>
      </w:r>
      <w:r w:rsidR="00055C05">
        <w:t>ejemplo,</w:t>
      </w:r>
      <w:r w:rsidR="00AC6D62">
        <w:t xml:space="preserve"> porque se pierde la conectividad,</w:t>
      </w:r>
      <w:r w:rsidR="00AC0AD3">
        <w:t xml:space="preserve"> el sistema nos notificará el error por pantalla.</w:t>
      </w:r>
    </w:p>
    <w:p w14:paraId="6167BDBF" w14:textId="77777777" w:rsidR="005D6EA3" w:rsidRDefault="005D6EA3" w:rsidP="00D1087D">
      <w:pPr>
        <w:pStyle w:val="Ttulo2"/>
        <w:numPr>
          <w:ilvl w:val="1"/>
          <w:numId w:val="40"/>
        </w:numPr>
      </w:pPr>
      <w:bookmarkStart w:id="8" w:name="_Toc480549796"/>
      <w:r>
        <w:lastRenderedPageBreak/>
        <w:t>Alta usuario en servidor</w:t>
      </w:r>
      <w:bookmarkEnd w:id="8"/>
    </w:p>
    <w:p w14:paraId="63E734CE" w14:textId="77777777" w:rsidR="005D6EA3" w:rsidRDefault="005D6EA3" w:rsidP="005D6EA3">
      <w:pPr>
        <w:pStyle w:val="Prrafodelista"/>
        <w:numPr>
          <w:ilvl w:val="0"/>
          <w:numId w:val="6"/>
        </w:numPr>
      </w:pPr>
      <w:r w:rsidRPr="008749FE">
        <w:rPr>
          <w:b/>
        </w:rPr>
        <w:t>Actor:</w:t>
      </w:r>
      <w:r>
        <w:t xml:space="preserve"> Usuario</w:t>
      </w:r>
    </w:p>
    <w:p w14:paraId="37E1BCAC" w14:textId="77777777" w:rsidR="005D6EA3" w:rsidRDefault="005D6EA3" w:rsidP="005D6EA3">
      <w:pPr>
        <w:pStyle w:val="Prrafodelista"/>
        <w:numPr>
          <w:ilvl w:val="0"/>
          <w:numId w:val="6"/>
        </w:numPr>
      </w:pPr>
      <w:r w:rsidRPr="008749FE">
        <w:rPr>
          <w:b/>
        </w:rPr>
        <w:t>Proposito:</w:t>
      </w:r>
      <w:r>
        <w:t xml:space="preserve"> Dar de alta el usuario en el sistema.</w:t>
      </w:r>
    </w:p>
    <w:p w14:paraId="6A0FD34C" w14:textId="77777777" w:rsidR="005D6EA3" w:rsidRDefault="005D6EA3" w:rsidP="005D6EA3">
      <w:pPr>
        <w:pStyle w:val="Prrafodelista"/>
        <w:numPr>
          <w:ilvl w:val="0"/>
          <w:numId w:val="6"/>
        </w:numPr>
      </w:pPr>
      <w:r w:rsidRPr="008749FE">
        <w:rPr>
          <w:b/>
        </w:rPr>
        <w:t>PreCondiciones:</w:t>
      </w:r>
    </w:p>
    <w:p w14:paraId="7C29E904" w14:textId="77777777" w:rsidR="005D6EA3" w:rsidRDefault="005D6EA3" w:rsidP="005D6EA3">
      <w:pPr>
        <w:pStyle w:val="Prrafodelista"/>
        <w:numPr>
          <w:ilvl w:val="1"/>
          <w:numId w:val="6"/>
        </w:numPr>
      </w:pPr>
      <w:r>
        <w:t>No tener usuario en el servidor.</w:t>
      </w:r>
    </w:p>
    <w:p w14:paraId="6EDD398F" w14:textId="77777777" w:rsidR="005D6EA3" w:rsidRDefault="005D6EA3" w:rsidP="005D6EA3">
      <w:pPr>
        <w:pStyle w:val="Prrafodelista"/>
        <w:numPr>
          <w:ilvl w:val="1"/>
          <w:numId w:val="6"/>
        </w:numPr>
      </w:pPr>
      <w:r>
        <w:t>No haber usado la aplicación previamente</w:t>
      </w:r>
    </w:p>
    <w:p w14:paraId="37F60D93" w14:textId="77777777" w:rsidR="005D6EA3" w:rsidRDefault="005D6EA3" w:rsidP="005D6EA3">
      <w:pPr>
        <w:pStyle w:val="Prrafodelista"/>
        <w:numPr>
          <w:ilvl w:val="0"/>
          <w:numId w:val="6"/>
        </w:numPr>
      </w:pPr>
      <w:r w:rsidRPr="008749FE">
        <w:rPr>
          <w:b/>
        </w:rPr>
        <w:t>PostCondiciones:</w:t>
      </w:r>
      <w:r>
        <w:t xml:space="preserve"> Usuario dado de alta en servidor.</w:t>
      </w:r>
    </w:p>
    <w:p w14:paraId="75738628" w14:textId="77777777" w:rsidR="005D6EA3" w:rsidRDefault="005D6EA3" w:rsidP="005D6EA3">
      <w:pPr>
        <w:pStyle w:val="Prrafodelista"/>
        <w:numPr>
          <w:ilvl w:val="0"/>
          <w:numId w:val="6"/>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6BEEB0DA" w14:textId="77777777" w:rsidR="005D6EA3" w:rsidRDefault="005D6EA3" w:rsidP="005D6EA3">
      <w:pPr>
        <w:pStyle w:val="Prrafodelista"/>
        <w:numPr>
          <w:ilvl w:val="0"/>
          <w:numId w:val="6"/>
        </w:numPr>
      </w:pPr>
      <w:r>
        <w:rPr>
          <w:b/>
        </w:rPr>
        <w:t>Requerimientos asociados:</w:t>
      </w:r>
    </w:p>
    <w:p w14:paraId="3F039302" w14:textId="77777777" w:rsidR="005D6EA3" w:rsidRDefault="005D6EA3" w:rsidP="005D6EA3">
      <w:pPr>
        <w:pStyle w:val="Ttulo3"/>
      </w:pPr>
      <w:bookmarkStart w:id="9" w:name="_Toc480549797"/>
      <w:r>
        <w:t>Flujo principal</w:t>
      </w:r>
      <w:bookmarkEnd w:id="9"/>
    </w:p>
    <w:p w14:paraId="072B784A" w14:textId="77777777" w:rsidR="00D17730" w:rsidRDefault="00D17730" w:rsidP="00D1087D">
      <w:pPr>
        <w:pStyle w:val="Prrafodelista"/>
        <w:numPr>
          <w:ilvl w:val="0"/>
          <w:numId w:val="23"/>
        </w:numPr>
      </w:pPr>
      <w:r>
        <w:t>Usuario hace clic en botón de alta. Actividad de registro (RegisterActivity) solicita alta a servidor.</w:t>
      </w:r>
    </w:p>
    <w:p w14:paraId="29B26A14" w14:textId="0EEDD37E" w:rsidR="005D6EA3" w:rsidRDefault="005D6EA3" w:rsidP="00D1087D">
      <w:pPr>
        <w:pStyle w:val="Prrafodelista"/>
        <w:numPr>
          <w:ilvl w:val="0"/>
          <w:numId w:val="23"/>
        </w:numPr>
      </w:pPr>
      <w:r>
        <w:t>Servidor procesa alta de usuario.</w:t>
      </w:r>
      <w:r w:rsidR="00D17730">
        <w:t xml:space="preserve"> </w:t>
      </w:r>
      <w:r w:rsidR="00E317C7">
        <w:rPr>
          <w:b/>
        </w:rPr>
        <w:t>Extiende caso de uso 2.b</w:t>
      </w:r>
      <w:r w:rsidR="00AE3C7B" w:rsidRPr="00AE3C7B">
        <w:rPr>
          <w:b/>
        </w:rPr>
        <w:t>, guardar datos de registro en teléfono e iniciar escucha en servidor.</w:t>
      </w:r>
    </w:p>
    <w:p w14:paraId="3C9C47C6" w14:textId="77777777" w:rsidR="005D6EA3" w:rsidRPr="008749FE" w:rsidRDefault="0003316D" w:rsidP="005D6EA3">
      <w:pPr>
        <w:pStyle w:val="Ttulo3"/>
      </w:pPr>
      <w:bookmarkStart w:id="10" w:name="_Toc480549798"/>
      <w:r>
        <w:t>Flujos alternativos</w:t>
      </w:r>
      <w:bookmarkEnd w:id="10"/>
    </w:p>
    <w:p w14:paraId="527A4DD9" w14:textId="77777777" w:rsidR="005D6EA3" w:rsidRDefault="00E92123" w:rsidP="005D6EA3">
      <w:r>
        <w:t xml:space="preserve">Línea </w:t>
      </w:r>
      <w:r w:rsidR="005D6EA3">
        <w:t>2: Si por algún motivo alguno de estos pasos no se puede realizar, por ejemplo, porque se pierde la conectividad, el sistema nos notificará el error por pantalla.</w:t>
      </w:r>
    </w:p>
    <w:p w14:paraId="39094C48" w14:textId="77777777" w:rsidR="005D6EA3" w:rsidRDefault="005D6EA3" w:rsidP="005D6EA3">
      <w:pPr>
        <w:pStyle w:val="Ttulo3"/>
      </w:pPr>
      <w:bookmarkStart w:id="11" w:name="_Toc480549799"/>
      <w:r>
        <w:t>Reglas de negocio</w:t>
      </w:r>
      <w:bookmarkEnd w:id="11"/>
    </w:p>
    <w:p w14:paraId="34C046D1" w14:textId="77777777" w:rsidR="005D6EA3" w:rsidRDefault="005D6EA3" w:rsidP="00D1087D">
      <w:pPr>
        <w:pStyle w:val="Prrafodelista"/>
        <w:numPr>
          <w:ilvl w:val="0"/>
          <w:numId w:val="30"/>
        </w:numPr>
      </w:pPr>
      <w:r>
        <w:t>Si el usuario ya existe, la validación ha de dar error.</w:t>
      </w:r>
    </w:p>
    <w:p w14:paraId="4F697F8A" w14:textId="77777777" w:rsidR="005D6EA3" w:rsidRDefault="005D6EA3" w:rsidP="005D6EA3">
      <w:pPr>
        <w:pStyle w:val="Ttulo3"/>
      </w:pPr>
      <w:bookmarkStart w:id="12" w:name="_Toc480549800"/>
      <w:r>
        <w:lastRenderedPageBreak/>
        <w:t>Diagrama de interacción</w:t>
      </w:r>
      <w:bookmarkEnd w:id="12"/>
    </w:p>
    <w:p w14:paraId="1D4EB324" w14:textId="7D1105CF" w:rsidR="00886A8E" w:rsidRDefault="00585B1C" w:rsidP="00D17730">
      <w:r>
        <w:object w:dxaOrig="12256" w:dyaOrig="7696" w14:anchorId="7CB9221A">
          <v:shape id="_x0000_i1027" type="#_x0000_t75" style="width:516.65pt;height:324.85pt" o:ole="">
            <v:imagedata r:id="rId14" o:title=""/>
          </v:shape>
          <o:OLEObject Type="Embed" ProgID="Visio.Drawing.15" ShapeID="_x0000_i1027" DrawAspect="Content" ObjectID="_1554291797" r:id="rId15"/>
        </w:object>
      </w:r>
    </w:p>
    <w:p w14:paraId="6F3B3608" w14:textId="77777777" w:rsidR="00E6441A" w:rsidRDefault="00E6441A" w:rsidP="00886A8E">
      <w:pPr>
        <w:pStyle w:val="Ttulo2"/>
        <w:rPr>
          <w:rStyle w:val="Ttulo2Car"/>
        </w:rPr>
      </w:pPr>
      <w:bookmarkStart w:id="13" w:name="_Toc480549801"/>
      <w:r w:rsidRPr="00D17730">
        <w:rPr>
          <w:rStyle w:val="Ttulo2Car"/>
        </w:rPr>
        <w:lastRenderedPageBreak/>
        <w:t>Autenticación</w:t>
      </w:r>
      <w:bookmarkEnd w:id="13"/>
    </w:p>
    <w:p w14:paraId="4D94B576" w14:textId="17B07421" w:rsidR="00BD25F6" w:rsidRDefault="00B749DD" w:rsidP="00BD25F6">
      <w:pPr>
        <w:jc w:val="center"/>
      </w:pPr>
      <w:r>
        <w:object w:dxaOrig="10636" w:dyaOrig="3226" w14:anchorId="3E1E16F1">
          <v:shape id="_x0000_i1028" type="#_x0000_t75" style="width:376.15pt;height:114.05pt" o:ole="">
            <v:imagedata r:id="rId16" o:title=""/>
          </v:shape>
          <o:OLEObject Type="Embed" ProgID="Visio.Drawing.15" ShapeID="_x0000_i1028" DrawAspect="Content" ObjectID="_1554291798" r:id="rId17"/>
        </w:object>
      </w:r>
    </w:p>
    <w:p w14:paraId="5D0240B7" w14:textId="77777777" w:rsidR="00E6441A" w:rsidRDefault="00E6441A" w:rsidP="00F4449B">
      <w:pPr>
        <w:pStyle w:val="Prrafodelista"/>
        <w:numPr>
          <w:ilvl w:val="0"/>
          <w:numId w:val="6"/>
        </w:numPr>
      </w:pPr>
      <w:r w:rsidRPr="008749FE">
        <w:rPr>
          <w:b/>
        </w:rPr>
        <w:t>Actor:</w:t>
      </w:r>
      <w:r>
        <w:t xml:space="preserve"> Usuario</w:t>
      </w:r>
    </w:p>
    <w:p w14:paraId="3A7985F2" w14:textId="77777777" w:rsidR="00E6441A" w:rsidRDefault="00E6441A" w:rsidP="00F4449B">
      <w:pPr>
        <w:pStyle w:val="Prrafodelista"/>
        <w:numPr>
          <w:ilvl w:val="0"/>
          <w:numId w:val="6"/>
        </w:numPr>
      </w:pPr>
      <w:r w:rsidRPr="008749FE">
        <w:rPr>
          <w:b/>
        </w:rPr>
        <w:t>Propósito:</w:t>
      </w:r>
      <w:r>
        <w:t xml:space="preserve"> Iniciar sesión en el sistema en caso de ya disponer una cuenta en el sistema.</w:t>
      </w:r>
    </w:p>
    <w:p w14:paraId="63146A1B" w14:textId="77777777" w:rsidR="00E6441A" w:rsidRDefault="00E6441A" w:rsidP="00F4449B">
      <w:pPr>
        <w:pStyle w:val="Prrafodelista"/>
        <w:numPr>
          <w:ilvl w:val="0"/>
          <w:numId w:val="6"/>
        </w:numPr>
      </w:pPr>
      <w:r w:rsidRPr="008749FE">
        <w:rPr>
          <w:b/>
        </w:rPr>
        <w:t>PreCondiciones:</w:t>
      </w:r>
    </w:p>
    <w:p w14:paraId="21377BCE" w14:textId="77777777" w:rsidR="00E6441A" w:rsidRDefault="00E6441A" w:rsidP="00F4449B">
      <w:pPr>
        <w:pStyle w:val="Prrafodelista"/>
        <w:numPr>
          <w:ilvl w:val="1"/>
          <w:numId w:val="6"/>
        </w:numPr>
      </w:pPr>
      <w:r>
        <w:t>Tener usuario en el sistema.</w:t>
      </w:r>
    </w:p>
    <w:p w14:paraId="68955A30" w14:textId="77777777" w:rsidR="00E6441A" w:rsidRDefault="00E6441A" w:rsidP="00F4449B">
      <w:pPr>
        <w:pStyle w:val="Prrafodelista"/>
        <w:numPr>
          <w:ilvl w:val="1"/>
          <w:numId w:val="6"/>
        </w:numPr>
      </w:pPr>
      <w:r>
        <w:t>Tener instalada la aplicación en el móvil.</w:t>
      </w:r>
    </w:p>
    <w:p w14:paraId="44B1C0CC" w14:textId="77777777" w:rsidR="00055C05" w:rsidRDefault="00055C05" w:rsidP="00F4449B">
      <w:pPr>
        <w:pStyle w:val="Prrafodelista"/>
        <w:numPr>
          <w:ilvl w:val="1"/>
          <w:numId w:val="6"/>
        </w:numPr>
      </w:pPr>
      <w:r>
        <w:t>No haber utilizado antes la aplicación.</w:t>
      </w:r>
    </w:p>
    <w:p w14:paraId="723E3862" w14:textId="77777777" w:rsidR="00E6441A" w:rsidRDefault="00E6441A" w:rsidP="00F4449B">
      <w:pPr>
        <w:pStyle w:val="Prrafodelista"/>
        <w:numPr>
          <w:ilvl w:val="0"/>
          <w:numId w:val="6"/>
        </w:numPr>
      </w:pPr>
      <w:r w:rsidRPr="008749FE">
        <w:rPr>
          <w:b/>
        </w:rPr>
        <w:t>PostCondiciones:</w:t>
      </w:r>
      <w:r>
        <w:t xml:space="preserve"> El usuario podrá interactuar con la herramienta con total libertad y acceder a sus funcionalidades.</w:t>
      </w:r>
    </w:p>
    <w:p w14:paraId="5806057B" w14:textId="77777777" w:rsidR="00E6441A" w:rsidRDefault="00E6441A" w:rsidP="00F4449B">
      <w:pPr>
        <w:pStyle w:val="Prrafodelista"/>
        <w:numPr>
          <w:ilvl w:val="0"/>
          <w:numId w:val="6"/>
        </w:numPr>
      </w:pPr>
      <w:r w:rsidRPr="008749FE">
        <w:rPr>
          <w:b/>
        </w:rPr>
        <w:t>Resumen:</w:t>
      </w:r>
      <w:r>
        <w:t xml:space="preserve"> El usuario ha de poder autenticarse para poder usar la herramienta, para </w:t>
      </w:r>
      <w:r w:rsidR="00055C05">
        <w:t>a</w:t>
      </w:r>
      <w:r>
        <w:t>sí poder ser reconocido como emisor o receptor de mensajes, y poder hacer un seguimiento de la actividad del usuario a nivel administración.</w:t>
      </w:r>
    </w:p>
    <w:p w14:paraId="7A0D1F83" w14:textId="77777777" w:rsidR="00E6441A" w:rsidRDefault="00E6441A" w:rsidP="00F4449B">
      <w:pPr>
        <w:pStyle w:val="Prrafodelista"/>
        <w:numPr>
          <w:ilvl w:val="0"/>
          <w:numId w:val="6"/>
        </w:numPr>
      </w:pPr>
      <w:r>
        <w:rPr>
          <w:b/>
        </w:rPr>
        <w:t>Requerimientos asociados:</w:t>
      </w:r>
    </w:p>
    <w:p w14:paraId="647EF101" w14:textId="77777777" w:rsidR="00E6441A" w:rsidRDefault="00E6441A" w:rsidP="00E6441A">
      <w:pPr>
        <w:pStyle w:val="Ttulo3"/>
      </w:pPr>
      <w:bookmarkStart w:id="14" w:name="_Toc480549802"/>
      <w:r>
        <w:t>Flujo principal</w:t>
      </w:r>
      <w:bookmarkEnd w:id="14"/>
    </w:p>
    <w:p w14:paraId="74F09C7C" w14:textId="77777777" w:rsidR="00A63CDC" w:rsidRDefault="00A63CDC" w:rsidP="005B5C90">
      <w:pPr>
        <w:pStyle w:val="Prrafodelista"/>
        <w:numPr>
          <w:ilvl w:val="0"/>
          <w:numId w:val="8"/>
        </w:numPr>
      </w:pPr>
      <w:r>
        <w:t>El usuario hace clic sobre icono en menú de aplicaciones. La aplicación se abre.</w:t>
      </w:r>
    </w:p>
    <w:p w14:paraId="4DB03B2E" w14:textId="663E67F9" w:rsidR="00E6441A" w:rsidRDefault="000D53D4" w:rsidP="005B5C90">
      <w:pPr>
        <w:pStyle w:val="Prrafodelista"/>
        <w:numPr>
          <w:ilvl w:val="0"/>
          <w:numId w:val="8"/>
        </w:numPr>
      </w:pPr>
      <w:r>
        <w:t>La aplicación abre formu</w:t>
      </w:r>
      <w:r w:rsidR="00AA42EE">
        <w:t xml:space="preserve">lario inicio de sesión. Usuario </w:t>
      </w:r>
      <w:r>
        <w:t>r</w:t>
      </w:r>
      <w:r w:rsidR="00E6441A">
        <w:t>ellena los datos del formulario.</w:t>
      </w:r>
    </w:p>
    <w:p w14:paraId="7CDB308B" w14:textId="77777777" w:rsidR="00A752F9" w:rsidRDefault="00A752F9" w:rsidP="005B5C90">
      <w:pPr>
        <w:pStyle w:val="Prrafodelista"/>
        <w:numPr>
          <w:ilvl w:val="0"/>
          <w:numId w:val="8"/>
        </w:numPr>
      </w:pPr>
      <w:r>
        <w:t>El usuario hace clic en entrar. S</w:t>
      </w:r>
      <w:r w:rsidR="00E72FAE">
        <w:t>e envían los datos al servidor para ser comprobados.</w:t>
      </w:r>
    </w:p>
    <w:p w14:paraId="7FE246B8" w14:textId="74641C71" w:rsidR="00E6441A" w:rsidRDefault="00A752F9" w:rsidP="005B5C90">
      <w:pPr>
        <w:pStyle w:val="Prrafodelista"/>
        <w:numPr>
          <w:ilvl w:val="0"/>
          <w:numId w:val="8"/>
        </w:numPr>
      </w:pPr>
      <w:r>
        <w:t>Validación con servidor es correcta. Sus datos de inicio se almacenan en el dispositivo. Se inicia escucha de servidor en segundo plano (</w:t>
      </w:r>
      <w:r w:rsidRPr="00A752F9">
        <w:rPr>
          <w:b/>
        </w:rPr>
        <w:t>extiende cas</w:t>
      </w:r>
      <w:r w:rsidR="00E317C7">
        <w:rPr>
          <w:b/>
        </w:rPr>
        <w:t>o de uso 2.a</w:t>
      </w:r>
      <w:r w:rsidRPr="00A752F9">
        <w:rPr>
          <w:b/>
        </w:rPr>
        <w:t>, Validación de login con servidor</w:t>
      </w:r>
      <w:r>
        <w:t>).</w:t>
      </w:r>
    </w:p>
    <w:p w14:paraId="26BFF55C" w14:textId="77777777" w:rsidR="00E6441A" w:rsidRDefault="0003316D" w:rsidP="00E6441A">
      <w:pPr>
        <w:pStyle w:val="Ttulo3"/>
      </w:pPr>
      <w:bookmarkStart w:id="15" w:name="_Toc480549803"/>
      <w:r>
        <w:t>Flujos alternativos</w:t>
      </w:r>
      <w:bookmarkEnd w:id="15"/>
    </w:p>
    <w:p w14:paraId="09BAF5F9" w14:textId="5B86AFC2" w:rsidR="00E82468" w:rsidRDefault="00E82468" w:rsidP="00A752F9">
      <w:r>
        <w:t xml:space="preserve">Línea 2: Si usuario no recuerda datos de acceso, </w:t>
      </w:r>
      <w:r w:rsidRPr="00E82468">
        <w:rPr>
          <w:b/>
        </w:rPr>
        <w:t>se extiende el caso de uso 13, reiniciar Clave.</w:t>
      </w:r>
    </w:p>
    <w:p w14:paraId="2D348F48" w14:textId="1EA3008D" w:rsidR="00A752F9" w:rsidRPr="00A752F9" w:rsidRDefault="00A752F9" w:rsidP="00A752F9">
      <w:r>
        <w:t xml:space="preserve">Línea 3: Si por algún motivo </w:t>
      </w:r>
      <w:r w:rsidR="00B230B2">
        <w:t>algunos de estos pasos no se pueden</w:t>
      </w:r>
      <w:r>
        <w:t xml:space="preserve"> realizar, por </w:t>
      </w:r>
      <w:r w:rsidR="00B230B2">
        <w:t>ejemplo,</w:t>
      </w:r>
      <w:r>
        <w:t xml:space="preserve"> porque se pierde la conectividad, el sistema notificará por pantalla el error.</w:t>
      </w:r>
    </w:p>
    <w:p w14:paraId="54699439" w14:textId="77777777" w:rsidR="00E6441A" w:rsidRDefault="00E6441A" w:rsidP="00E6441A">
      <w:r>
        <w:t>L</w:t>
      </w:r>
      <w:r w:rsidR="00AC0AD3">
        <w:t>ínea 4: Si los datos no son validados correctamente, se ha de mostrar cual es el dato que falla.</w:t>
      </w:r>
    </w:p>
    <w:p w14:paraId="71682B17" w14:textId="77777777" w:rsidR="00AC0AD3" w:rsidRDefault="00AC0AD3" w:rsidP="005B5C90">
      <w:pPr>
        <w:pStyle w:val="Prrafodelista"/>
        <w:numPr>
          <w:ilvl w:val="0"/>
          <w:numId w:val="9"/>
        </w:numPr>
      </w:pPr>
      <w:r>
        <w:t>Si falla el usuario, se ha de notificar el usuario y el usuario podrá iniciar el caso d</w:t>
      </w:r>
      <w:r w:rsidR="00416D4A">
        <w:t>e uno de registro</w:t>
      </w:r>
      <w:r>
        <w:t>.</w:t>
      </w:r>
    </w:p>
    <w:p w14:paraId="444A1022" w14:textId="77777777" w:rsidR="00AC0AD3" w:rsidRDefault="00AC0AD3" w:rsidP="005B5C90">
      <w:pPr>
        <w:pStyle w:val="Prrafodelista"/>
        <w:numPr>
          <w:ilvl w:val="0"/>
          <w:numId w:val="9"/>
        </w:numPr>
      </w:pPr>
      <w:r>
        <w:t xml:space="preserve">Si falla la clave, </w:t>
      </w:r>
      <w:r w:rsidR="00C13866">
        <w:t>se le ha de notificar al usuario y, con el correo insertado,</w:t>
      </w:r>
      <w:r w:rsidR="00EF5673">
        <w:t xml:space="preserve"> podrá iniciar el caso de uso 12</w:t>
      </w:r>
      <w:r w:rsidR="00C13866">
        <w:t>, reiniciar clave.</w:t>
      </w:r>
    </w:p>
    <w:p w14:paraId="6859CF13" w14:textId="77777777" w:rsidR="00A752F9" w:rsidRPr="00A752F9" w:rsidRDefault="00A63CDC" w:rsidP="00D1087D">
      <w:pPr>
        <w:pStyle w:val="Ttulo2"/>
        <w:numPr>
          <w:ilvl w:val="0"/>
          <w:numId w:val="41"/>
        </w:numPr>
      </w:pPr>
      <w:bookmarkStart w:id="16" w:name="_Toc480549804"/>
      <w:r>
        <w:lastRenderedPageBreak/>
        <w:t>Validación de login con servidor</w:t>
      </w:r>
      <w:bookmarkEnd w:id="16"/>
    </w:p>
    <w:p w14:paraId="586A0D3A" w14:textId="77777777" w:rsidR="00A63CDC" w:rsidRDefault="00A63CDC" w:rsidP="00A63CDC">
      <w:pPr>
        <w:pStyle w:val="Prrafodelista"/>
        <w:numPr>
          <w:ilvl w:val="0"/>
          <w:numId w:val="6"/>
        </w:numPr>
      </w:pPr>
      <w:r w:rsidRPr="008749FE">
        <w:rPr>
          <w:b/>
        </w:rPr>
        <w:t>Actor:</w:t>
      </w:r>
      <w:r>
        <w:t xml:space="preserve"> Usuario</w:t>
      </w:r>
    </w:p>
    <w:p w14:paraId="778A578A" w14:textId="77777777" w:rsidR="00A63CDC" w:rsidRDefault="00A63CDC" w:rsidP="00A63CDC">
      <w:pPr>
        <w:pStyle w:val="Prrafodelista"/>
        <w:numPr>
          <w:ilvl w:val="0"/>
          <w:numId w:val="6"/>
        </w:numPr>
      </w:pPr>
      <w:r w:rsidRPr="008749FE">
        <w:rPr>
          <w:b/>
        </w:rPr>
        <w:t>Propósito:</w:t>
      </w:r>
      <w:r>
        <w:t xml:space="preserve"> Iniciar sesión en el dispositivo para iniciar servicios de escucha de servidor y acceder a nuestros datos.</w:t>
      </w:r>
    </w:p>
    <w:p w14:paraId="114D3170" w14:textId="77777777" w:rsidR="00A63CDC" w:rsidRDefault="00A63CDC" w:rsidP="00A63CDC">
      <w:pPr>
        <w:pStyle w:val="Prrafodelista"/>
        <w:numPr>
          <w:ilvl w:val="0"/>
          <w:numId w:val="6"/>
        </w:numPr>
      </w:pPr>
      <w:r w:rsidRPr="008749FE">
        <w:rPr>
          <w:b/>
        </w:rPr>
        <w:t>PreCondiciones:</w:t>
      </w:r>
    </w:p>
    <w:p w14:paraId="596E432B" w14:textId="77777777" w:rsidR="00A63CDC" w:rsidRDefault="00A63CDC" w:rsidP="00A63CDC">
      <w:pPr>
        <w:pStyle w:val="Prrafodelista"/>
        <w:numPr>
          <w:ilvl w:val="1"/>
          <w:numId w:val="6"/>
        </w:numPr>
      </w:pPr>
      <w:r>
        <w:t>Tener usuario en el sistema.</w:t>
      </w:r>
    </w:p>
    <w:p w14:paraId="7613AC46" w14:textId="77777777" w:rsidR="00A63CDC" w:rsidRDefault="00A63CDC" w:rsidP="00A63CDC">
      <w:pPr>
        <w:pStyle w:val="Prrafodelista"/>
        <w:numPr>
          <w:ilvl w:val="1"/>
          <w:numId w:val="6"/>
        </w:numPr>
      </w:pPr>
      <w:r>
        <w:t>No tener almacenado en dispositivo datos de login.</w:t>
      </w:r>
    </w:p>
    <w:p w14:paraId="6BC4E998" w14:textId="77777777" w:rsidR="00A63CDC" w:rsidRDefault="00A63CDC" w:rsidP="00A63CDC">
      <w:pPr>
        <w:pStyle w:val="Prrafodelista"/>
        <w:numPr>
          <w:ilvl w:val="0"/>
          <w:numId w:val="6"/>
        </w:numPr>
      </w:pPr>
      <w:r w:rsidRPr="008749FE">
        <w:rPr>
          <w:b/>
        </w:rPr>
        <w:t>PostCondiciones:</w:t>
      </w:r>
      <w:r>
        <w:t xml:space="preserve"> El usuario podrá interactuar con la herramienta con total libertad y acceder a sus funcionalidades.</w:t>
      </w:r>
    </w:p>
    <w:p w14:paraId="7C426945" w14:textId="77777777" w:rsidR="00A63CDC" w:rsidRDefault="00A63CDC" w:rsidP="00A63CDC">
      <w:pPr>
        <w:pStyle w:val="Prrafodelista"/>
        <w:numPr>
          <w:ilvl w:val="0"/>
          <w:numId w:val="6"/>
        </w:numPr>
      </w:pPr>
      <w:r w:rsidRPr="008749FE">
        <w:rPr>
          <w:b/>
        </w:rPr>
        <w:t>Resumen:</w:t>
      </w:r>
      <w:r>
        <w:t xml:space="preserve"> El usuario ha de poder autenticarse para poder usar la herramienta, para así poder ser reconocido como emisor o receptor de mensajes, y poder acceder a su información.</w:t>
      </w:r>
    </w:p>
    <w:p w14:paraId="1ACD826A" w14:textId="77777777" w:rsidR="00A63CDC" w:rsidRDefault="00A63CDC" w:rsidP="00A63CDC">
      <w:pPr>
        <w:pStyle w:val="Prrafodelista"/>
        <w:numPr>
          <w:ilvl w:val="0"/>
          <w:numId w:val="6"/>
        </w:numPr>
      </w:pPr>
      <w:r>
        <w:rPr>
          <w:b/>
        </w:rPr>
        <w:t>Requerimientos asociados:</w:t>
      </w:r>
    </w:p>
    <w:p w14:paraId="5910EA35" w14:textId="77777777" w:rsidR="00A63CDC" w:rsidRDefault="00A63CDC" w:rsidP="00A63CDC">
      <w:pPr>
        <w:pStyle w:val="Ttulo3"/>
      </w:pPr>
      <w:bookmarkStart w:id="17" w:name="_Toc480549805"/>
      <w:r>
        <w:t>Flujo principal</w:t>
      </w:r>
      <w:bookmarkEnd w:id="17"/>
    </w:p>
    <w:p w14:paraId="78F5DAF4" w14:textId="77777777" w:rsidR="00A752F9" w:rsidRDefault="00A752F9" w:rsidP="00D1087D">
      <w:pPr>
        <w:pStyle w:val="Prrafodelista"/>
        <w:numPr>
          <w:ilvl w:val="0"/>
          <w:numId w:val="24"/>
        </w:numPr>
      </w:pPr>
      <w:r>
        <w:t>Usuario hace clic en botón de Entrar. Actividad de login (LoginActivity) solicita comprobación de datos con servidor.</w:t>
      </w:r>
    </w:p>
    <w:p w14:paraId="0ADDAB78" w14:textId="53123C7F" w:rsidR="00A752F9" w:rsidRDefault="00A63CDC" w:rsidP="00D1087D">
      <w:pPr>
        <w:pStyle w:val="Prrafodelista"/>
        <w:numPr>
          <w:ilvl w:val="0"/>
          <w:numId w:val="24"/>
        </w:numPr>
      </w:pPr>
      <w:r>
        <w:t>Servidor valida login.</w:t>
      </w:r>
      <w:r w:rsidR="00A752F9">
        <w:t xml:space="preserve"> </w:t>
      </w:r>
      <w:r w:rsidR="00E317C7">
        <w:rPr>
          <w:b/>
        </w:rPr>
        <w:t>Extiende caso de uso 2.b</w:t>
      </w:r>
      <w:r w:rsidR="00AE3C7B" w:rsidRPr="00AE3C7B">
        <w:rPr>
          <w:b/>
        </w:rPr>
        <w:t>, guardar datos de registro en teléfono e iniciar escucha en servidor.</w:t>
      </w:r>
    </w:p>
    <w:p w14:paraId="7507D290" w14:textId="77777777" w:rsidR="00A63CDC" w:rsidRPr="008749FE" w:rsidRDefault="0003316D" w:rsidP="00A63CDC">
      <w:pPr>
        <w:pStyle w:val="Ttulo3"/>
      </w:pPr>
      <w:bookmarkStart w:id="18" w:name="_Toc480549806"/>
      <w:r>
        <w:t>Flujos alternativos</w:t>
      </w:r>
      <w:bookmarkEnd w:id="18"/>
    </w:p>
    <w:p w14:paraId="4825D274" w14:textId="77777777" w:rsidR="00A63CDC" w:rsidRDefault="00A63CDC" w:rsidP="00A63CDC">
      <w:r>
        <w:t>Línea 2: Si por algún motivo algunos de estos pasos no se pueden realizar, por ejemplo, porque se pierde la conectividad, el sistema notificará por pantalla el error.</w:t>
      </w:r>
    </w:p>
    <w:p w14:paraId="6E077498" w14:textId="77777777" w:rsidR="00A63CDC" w:rsidRDefault="00A63CDC" w:rsidP="00A63CDC">
      <w:pPr>
        <w:pStyle w:val="Ttulo3"/>
      </w:pPr>
      <w:bookmarkStart w:id="19" w:name="_Toc480549807"/>
      <w:r>
        <w:t>Reglas de negocio</w:t>
      </w:r>
      <w:bookmarkEnd w:id="19"/>
    </w:p>
    <w:p w14:paraId="2F10DDDC" w14:textId="77777777" w:rsidR="00A63CDC" w:rsidRDefault="00A63CDC" w:rsidP="00D1087D">
      <w:pPr>
        <w:pStyle w:val="Prrafodelista"/>
        <w:numPr>
          <w:ilvl w:val="0"/>
          <w:numId w:val="31"/>
        </w:numPr>
      </w:pPr>
      <w:r>
        <w:t>Si el usuario no existe, se ha de notificar el error por pantalla.</w:t>
      </w:r>
    </w:p>
    <w:p w14:paraId="351C1777" w14:textId="77777777" w:rsidR="00A63CDC" w:rsidRDefault="00A63CDC" w:rsidP="00D1087D">
      <w:pPr>
        <w:pStyle w:val="Prrafodelista"/>
        <w:numPr>
          <w:ilvl w:val="0"/>
          <w:numId w:val="31"/>
        </w:numPr>
      </w:pPr>
      <w:r>
        <w:t>Si falla la clave, se le ha de notificar el error por pantalla.</w:t>
      </w:r>
    </w:p>
    <w:p w14:paraId="11BD0235" w14:textId="77777777" w:rsidR="00A752F9" w:rsidRDefault="00A752F9" w:rsidP="00A752F9">
      <w:pPr>
        <w:pStyle w:val="Ttulo3"/>
      </w:pPr>
      <w:bookmarkStart w:id="20" w:name="_Toc480549808"/>
      <w:r>
        <w:lastRenderedPageBreak/>
        <w:t>Diagrama de interacción</w:t>
      </w:r>
      <w:bookmarkEnd w:id="20"/>
    </w:p>
    <w:p w14:paraId="1B0A53CB" w14:textId="25C674EB" w:rsidR="00886A8E" w:rsidRDefault="00585B1C" w:rsidP="00886A8E">
      <w:r>
        <w:object w:dxaOrig="12256" w:dyaOrig="7696" w14:anchorId="6BCDD446">
          <v:shape id="_x0000_i1029" type="#_x0000_t75" style="width:509.2pt;height:320.25pt" o:ole="">
            <v:imagedata r:id="rId18" o:title=""/>
          </v:shape>
          <o:OLEObject Type="Embed" ProgID="Visio.Drawing.15" ShapeID="_x0000_i1029" DrawAspect="Content" ObjectID="_1554291799" r:id="rId19"/>
        </w:object>
      </w:r>
    </w:p>
    <w:p w14:paraId="763D507C" w14:textId="77777777" w:rsidR="003413DA" w:rsidRDefault="003413DA" w:rsidP="00D1087D">
      <w:pPr>
        <w:pStyle w:val="Ttulo2"/>
        <w:numPr>
          <w:ilvl w:val="0"/>
          <w:numId w:val="41"/>
        </w:numPr>
      </w:pPr>
      <w:bookmarkStart w:id="21" w:name="_Toc480549809"/>
      <w:r w:rsidRPr="00AE3C7B">
        <w:rPr>
          <w:rStyle w:val="Ttulo2Car"/>
        </w:rPr>
        <w:lastRenderedPageBreak/>
        <w:t xml:space="preserve">Guardar datos de registro en teléfono e iniciar </w:t>
      </w:r>
      <w:r w:rsidR="00AE3C7B" w:rsidRPr="00AE3C7B">
        <w:rPr>
          <w:rStyle w:val="Ttulo2Car"/>
        </w:rPr>
        <w:t>escucha en servidor</w:t>
      </w:r>
      <w:bookmarkEnd w:id="21"/>
    </w:p>
    <w:p w14:paraId="294598AA" w14:textId="77777777" w:rsidR="003413DA" w:rsidRDefault="003413DA" w:rsidP="003413DA">
      <w:pPr>
        <w:pStyle w:val="Prrafodelista"/>
        <w:numPr>
          <w:ilvl w:val="0"/>
          <w:numId w:val="6"/>
        </w:numPr>
      </w:pPr>
      <w:r w:rsidRPr="008749FE">
        <w:rPr>
          <w:b/>
        </w:rPr>
        <w:t>Actor:</w:t>
      </w:r>
      <w:r>
        <w:t xml:space="preserve"> Usuario</w:t>
      </w:r>
    </w:p>
    <w:p w14:paraId="6DFE6FB9" w14:textId="77777777" w:rsidR="003413DA" w:rsidRDefault="003413DA" w:rsidP="003413DA">
      <w:pPr>
        <w:pStyle w:val="Prrafodelista"/>
        <w:numPr>
          <w:ilvl w:val="0"/>
          <w:numId w:val="6"/>
        </w:numPr>
      </w:pPr>
      <w:r w:rsidRPr="0012382F">
        <w:rPr>
          <w:b/>
        </w:rPr>
        <w:t>Propósito:</w:t>
      </w:r>
      <w:r>
        <w:t xml:space="preserve"> </w:t>
      </w:r>
      <w:r w:rsidR="00AE3C7B">
        <w:t>Componente del sistema que guarda datos de registro e inicia escucha asíncrona al servidor.</w:t>
      </w:r>
    </w:p>
    <w:p w14:paraId="5510EE5D" w14:textId="77777777" w:rsidR="003413DA" w:rsidRDefault="003413DA" w:rsidP="003413DA">
      <w:pPr>
        <w:pStyle w:val="Prrafodelista"/>
        <w:numPr>
          <w:ilvl w:val="0"/>
          <w:numId w:val="6"/>
        </w:numPr>
      </w:pPr>
      <w:r w:rsidRPr="0012382F">
        <w:rPr>
          <w:b/>
        </w:rPr>
        <w:t>PreCondiciones:</w:t>
      </w:r>
    </w:p>
    <w:p w14:paraId="05953DD4" w14:textId="77777777" w:rsidR="003413DA" w:rsidRDefault="003413DA" w:rsidP="003413DA">
      <w:pPr>
        <w:pStyle w:val="Prrafodelista"/>
        <w:numPr>
          <w:ilvl w:val="1"/>
          <w:numId w:val="6"/>
        </w:numPr>
      </w:pPr>
      <w:r>
        <w:t>Haberse autenticado</w:t>
      </w:r>
      <w:r w:rsidR="00AE3C7B">
        <w:t xml:space="preserve"> o registrado</w:t>
      </w:r>
      <w:r>
        <w:t xml:space="preserve"> en el sistema.</w:t>
      </w:r>
    </w:p>
    <w:p w14:paraId="4971B1E7" w14:textId="77777777" w:rsidR="003413DA" w:rsidRDefault="003413DA" w:rsidP="003413DA">
      <w:pPr>
        <w:pStyle w:val="Prrafodelista"/>
        <w:numPr>
          <w:ilvl w:val="1"/>
          <w:numId w:val="6"/>
        </w:numPr>
      </w:pPr>
      <w:r>
        <w:t xml:space="preserve">Estar </w:t>
      </w:r>
      <w:r w:rsidR="00AE3C7B">
        <w:t>procesando el alta de un usuario o el inicio de sesión en dispositivo</w:t>
      </w:r>
      <w:r>
        <w:t>.</w:t>
      </w:r>
    </w:p>
    <w:p w14:paraId="29C2B420" w14:textId="77777777" w:rsidR="003413DA" w:rsidRDefault="003413DA" w:rsidP="003413DA">
      <w:pPr>
        <w:pStyle w:val="Prrafodelista"/>
        <w:numPr>
          <w:ilvl w:val="0"/>
          <w:numId w:val="6"/>
        </w:numPr>
      </w:pPr>
      <w:r w:rsidRPr="008749FE">
        <w:rPr>
          <w:b/>
        </w:rPr>
        <w:t>PostCondiciones:</w:t>
      </w:r>
      <w:r>
        <w:t xml:space="preserve"> </w:t>
      </w:r>
      <w:r w:rsidR="00AE3C7B">
        <w:t>Los datos de registro estarán almacenados en el teléfono y el servicio de escucha al servidor estará listo para funcionar.</w:t>
      </w:r>
    </w:p>
    <w:p w14:paraId="2D84F4DC" w14:textId="77777777" w:rsidR="00AE3C7B" w:rsidRDefault="003413DA" w:rsidP="00BD25F6">
      <w:pPr>
        <w:pStyle w:val="Prrafodelista"/>
        <w:numPr>
          <w:ilvl w:val="0"/>
          <w:numId w:val="6"/>
        </w:numPr>
      </w:pPr>
      <w:r w:rsidRPr="00AE3C7B">
        <w:rPr>
          <w:b/>
        </w:rPr>
        <w:t>Resumen:</w:t>
      </w:r>
      <w:r>
        <w:t xml:space="preserve"> </w:t>
      </w:r>
      <w:r w:rsidR="00AE3C7B">
        <w:t>Componente del sistema que guarda datos de registro e inicia escucha asíncrona al servidor.</w:t>
      </w:r>
    </w:p>
    <w:p w14:paraId="60B26F77" w14:textId="77777777" w:rsidR="003413DA" w:rsidRDefault="003413DA" w:rsidP="00BD25F6">
      <w:pPr>
        <w:pStyle w:val="Prrafodelista"/>
        <w:numPr>
          <w:ilvl w:val="0"/>
          <w:numId w:val="6"/>
        </w:numPr>
      </w:pPr>
      <w:r w:rsidRPr="00AE3C7B">
        <w:rPr>
          <w:b/>
        </w:rPr>
        <w:t>Requerimientos asociados:</w:t>
      </w:r>
    </w:p>
    <w:p w14:paraId="386B1660" w14:textId="77777777" w:rsidR="003413DA" w:rsidRDefault="003413DA" w:rsidP="003413DA">
      <w:pPr>
        <w:pStyle w:val="Ttulo3"/>
      </w:pPr>
      <w:bookmarkStart w:id="22" w:name="_Toc480549810"/>
      <w:r>
        <w:t>Flujo principal</w:t>
      </w:r>
      <w:bookmarkEnd w:id="22"/>
    </w:p>
    <w:p w14:paraId="7F463B29" w14:textId="77777777" w:rsidR="003413DA" w:rsidRDefault="003413DA" w:rsidP="00D1087D">
      <w:pPr>
        <w:pStyle w:val="Prrafodelista"/>
        <w:numPr>
          <w:ilvl w:val="0"/>
          <w:numId w:val="37"/>
        </w:numPr>
      </w:pPr>
      <w:r>
        <w:t>Gestor de login guarda datos de registro en teléfono. Gestor de login inicia ServerListener en segundo plano.</w:t>
      </w:r>
    </w:p>
    <w:p w14:paraId="44588F60" w14:textId="7B68BF5C" w:rsidR="00CB2CB9" w:rsidRPr="00CB2CB9" w:rsidRDefault="00CB2CB9" w:rsidP="00D1087D">
      <w:pPr>
        <w:pStyle w:val="Prrafodelista"/>
        <w:numPr>
          <w:ilvl w:val="0"/>
          <w:numId w:val="37"/>
        </w:numPr>
        <w:rPr>
          <w:b/>
        </w:rPr>
      </w:pPr>
      <w:r>
        <w:t xml:space="preserve">ServerListener inicia escucha en segundo plano al servidor para recibir mensajes entrantes y solicitudes de amistad. </w:t>
      </w:r>
      <w:r w:rsidRPr="00CB2CB9">
        <w:rPr>
          <w:b/>
        </w:rPr>
        <w:t>Extiende caso de us</w:t>
      </w:r>
      <w:r w:rsidR="00E317C7">
        <w:rPr>
          <w:b/>
        </w:rPr>
        <w:t>o 3</w:t>
      </w:r>
      <w:r>
        <w:rPr>
          <w:b/>
        </w:rPr>
        <w:t>, abrir actividad de inicio</w:t>
      </w:r>
      <w:r w:rsidRPr="00CB2CB9">
        <w:rPr>
          <w:b/>
        </w:rPr>
        <w:t>.</w:t>
      </w:r>
    </w:p>
    <w:p w14:paraId="14813CE8" w14:textId="77777777" w:rsidR="00CB2CB9" w:rsidRDefault="00CB2CB9" w:rsidP="00CB2CB9">
      <w:pPr>
        <w:ind w:left="644"/>
      </w:pPr>
    </w:p>
    <w:p w14:paraId="3D0A3A64" w14:textId="77777777" w:rsidR="003413DA" w:rsidRDefault="003413DA" w:rsidP="003413DA">
      <w:pPr>
        <w:pStyle w:val="Ttulo3"/>
      </w:pPr>
      <w:bookmarkStart w:id="23" w:name="_Toc480549811"/>
      <w:r>
        <w:t>Flujos alternativos</w:t>
      </w:r>
      <w:bookmarkEnd w:id="23"/>
    </w:p>
    <w:p w14:paraId="4C6EEB50" w14:textId="77777777" w:rsidR="003413DA" w:rsidRDefault="00AE3C7B" w:rsidP="003413DA">
      <w:r>
        <w:t>No se han detectado.</w:t>
      </w:r>
    </w:p>
    <w:p w14:paraId="564645DC" w14:textId="1D857B88" w:rsidR="00CB2CB9" w:rsidRDefault="00CB2CB9" w:rsidP="00886A8E">
      <w:pPr>
        <w:pStyle w:val="Ttulo2"/>
        <w:rPr>
          <w:rStyle w:val="Ttulo2Car"/>
        </w:rPr>
      </w:pPr>
      <w:bookmarkStart w:id="24" w:name="_Toc480549812"/>
      <w:r>
        <w:rPr>
          <w:rStyle w:val="Ttulo2Car"/>
        </w:rPr>
        <w:lastRenderedPageBreak/>
        <w:t>Abrir</w:t>
      </w:r>
      <w:r w:rsidR="009C0EB1">
        <w:rPr>
          <w:rStyle w:val="Ttulo2Car"/>
        </w:rPr>
        <w:t xml:space="preserve"> o actualizar</w:t>
      </w:r>
      <w:r>
        <w:rPr>
          <w:rStyle w:val="Ttulo2Car"/>
        </w:rPr>
        <w:t xml:space="preserve"> actividad principal</w:t>
      </w:r>
      <w:bookmarkEnd w:id="24"/>
    </w:p>
    <w:p w14:paraId="24E0C54F" w14:textId="705FFD61" w:rsidR="00B749DD" w:rsidRPr="00B749DD" w:rsidRDefault="00B749DD" w:rsidP="00B749DD">
      <w:pPr>
        <w:jc w:val="center"/>
      </w:pPr>
      <w:r>
        <w:object w:dxaOrig="8281" w:dyaOrig="1905" w14:anchorId="158BEE29">
          <v:shape id="_x0000_i1030" type="#_x0000_t75" style="width:375.55pt;height:87pt" o:ole="">
            <v:imagedata r:id="rId20" o:title=""/>
          </v:shape>
          <o:OLEObject Type="Embed" ProgID="Visio.Drawing.15" ShapeID="_x0000_i1030" DrawAspect="Content" ObjectID="_1554291800" r:id="rId21"/>
        </w:object>
      </w:r>
    </w:p>
    <w:p w14:paraId="60F2F50B" w14:textId="77777777" w:rsidR="00CB2CB9" w:rsidRDefault="00CB2CB9" w:rsidP="00CB2CB9">
      <w:pPr>
        <w:pStyle w:val="Prrafodelista"/>
        <w:numPr>
          <w:ilvl w:val="0"/>
          <w:numId w:val="6"/>
        </w:numPr>
      </w:pPr>
      <w:r w:rsidRPr="008749FE">
        <w:rPr>
          <w:b/>
        </w:rPr>
        <w:t>Actor:</w:t>
      </w:r>
      <w:r>
        <w:t xml:space="preserve"> Usuario</w:t>
      </w:r>
    </w:p>
    <w:p w14:paraId="63AF84F4" w14:textId="77777777" w:rsidR="00CB2CB9" w:rsidRDefault="00CB2CB9" w:rsidP="00CB2CB9">
      <w:pPr>
        <w:pStyle w:val="Prrafodelista"/>
        <w:numPr>
          <w:ilvl w:val="0"/>
          <w:numId w:val="6"/>
        </w:numPr>
      </w:pPr>
      <w:r w:rsidRPr="0012382F">
        <w:rPr>
          <w:b/>
        </w:rPr>
        <w:t>Propósito:</w:t>
      </w:r>
      <w:r>
        <w:t xml:space="preserve"> Componente del sistema que abre actividad principal.</w:t>
      </w:r>
    </w:p>
    <w:p w14:paraId="5F8C7C4D" w14:textId="77777777" w:rsidR="00CB2CB9" w:rsidRDefault="00CB2CB9" w:rsidP="00CB2CB9">
      <w:pPr>
        <w:pStyle w:val="Prrafodelista"/>
        <w:numPr>
          <w:ilvl w:val="0"/>
          <w:numId w:val="6"/>
        </w:numPr>
      </w:pPr>
      <w:r w:rsidRPr="0012382F">
        <w:rPr>
          <w:b/>
        </w:rPr>
        <w:t>PreCondiciones:</w:t>
      </w:r>
    </w:p>
    <w:p w14:paraId="2B8972E3" w14:textId="77777777" w:rsidR="00CB2CB9" w:rsidRDefault="00CB2CB9" w:rsidP="00CB2CB9">
      <w:pPr>
        <w:pStyle w:val="Prrafodelista"/>
        <w:numPr>
          <w:ilvl w:val="1"/>
          <w:numId w:val="6"/>
        </w:numPr>
      </w:pPr>
      <w:r>
        <w:t>Estar autenticado en el sistema.</w:t>
      </w:r>
    </w:p>
    <w:p w14:paraId="53092AEE" w14:textId="77777777" w:rsidR="00CB2CB9" w:rsidRDefault="00CB2CB9" w:rsidP="00CB2CB9">
      <w:pPr>
        <w:pStyle w:val="Prrafodelista"/>
        <w:numPr>
          <w:ilvl w:val="0"/>
          <w:numId w:val="6"/>
        </w:numPr>
      </w:pPr>
      <w:r w:rsidRPr="008749FE">
        <w:rPr>
          <w:b/>
        </w:rPr>
        <w:t>PostCondiciones:</w:t>
      </w:r>
      <w:r>
        <w:t xml:space="preserve"> Actividad mostrará conversaciones, indicando cuantos mensajes no leídos hay en cada una, de haber.</w:t>
      </w:r>
    </w:p>
    <w:p w14:paraId="21C0DCB5" w14:textId="77777777" w:rsidR="00CB2CB9" w:rsidRDefault="00CB2CB9" w:rsidP="00CB2CB9">
      <w:pPr>
        <w:pStyle w:val="Prrafodelista"/>
        <w:numPr>
          <w:ilvl w:val="0"/>
          <w:numId w:val="6"/>
        </w:numPr>
      </w:pPr>
      <w:r w:rsidRPr="00AE3C7B">
        <w:rPr>
          <w:b/>
        </w:rPr>
        <w:t>Resumen:</w:t>
      </w:r>
      <w:r>
        <w:t xml:space="preserve"> Componente del sistema que </w:t>
      </w:r>
      <w:r w:rsidR="009C0EB1">
        <w:t>abre actividad principal, donde se nos muestran las conversaciones con nuestros amigos.</w:t>
      </w:r>
    </w:p>
    <w:p w14:paraId="7EDFC2F9" w14:textId="77777777" w:rsidR="00CB2CB9" w:rsidRDefault="00CB2CB9" w:rsidP="00CB2CB9">
      <w:pPr>
        <w:pStyle w:val="Prrafodelista"/>
        <w:numPr>
          <w:ilvl w:val="0"/>
          <w:numId w:val="6"/>
        </w:numPr>
      </w:pPr>
      <w:r w:rsidRPr="00AE3C7B">
        <w:rPr>
          <w:b/>
        </w:rPr>
        <w:t>Requerimientos asociados:</w:t>
      </w:r>
    </w:p>
    <w:p w14:paraId="6947C5A3" w14:textId="77777777" w:rsidR="00CB2CB9" w:rsidRDefault="00CB2CB9" w:rsidP="00CB2CB9">
      <w:pPr>
        <w:pStyle w:val="Ttulo3"/>
      </w:pPr>
      <w:bookmarkStart w:id="25" w:name="_Toc480549813"/>
      <w:r>
        <w:t>Flujo principal</w:t>
      </w:r>
      <w:bookmarkEnd w:id="25"/>
    </w:p>
    <w:p w14:paraId="0175EFBC" w14:textId="4B228C95" w:rsidR="009C0EB1" w:rsidRDefault="009C0EB1" w:rsidP="00D1087D">
      <w:pPr>
        <w:pStyle w:val="Prrafodelista"/>
        <w:numPr>
          <w:ilvl w:val="0"/>
          <w:numId w:val="39"/>
        </w:numPr>
      </w:pPr>
      <w:r>
        <w:t>Actividad de inicio pide a Se</w:t>
      </w:r>
      <w:r w:rsidR="00451C0C">
        <w:t>rver</w:t>
      </w:r>
      <w:r>
        <w:t xml:space="preserve"> conversaciones. </w:t>
      </w:r>
      <w:r w:rsidR="003D561E">
        <w:rPr>
          <w:b/>
        </w:rPr>
        <w:t>Extiende actividad 3.a</w:t>
      </w:r>
      <w:r w:rsidR="00FD1DCA" w:rsidRPr="00FD1DCA">
        <w:rPr>
          <w:b/>
        </w:rPr>
        <w:t>, Construir conversaciones.</w:t>
      </w:r>
      <w:r w:rsidR="00FD1DCA">
        <w:t xml:space="preserve"> </w:t>
      </w:r>
      <w:r w:rsidR="00451C0C">
        <w:t>Server</w:t>
      </w:r>
      <w:r>
        <w:t xml:space="preserve"> devuelve a actividad conversaciones con usuarios.</w:t>
      </w:r>
    </w:p>
    <w:p w14:paraId="247AB9E5" w14:textId="77777777" w:rsidR="009C0EB1" w:rsidRDefault="009C0EB1" w:rsidP="00D1087D">
      <w:pPr>
        <w:pStyle w:val="Prrafodelista"/>
        <w:numPr>
          <w:ilvl w:val="0"/>
          <w:numId w:val="39"/>
        </w:numPr>
      </w:pPr>
      <w:r>
        <w:t>ServerListener almacena conversaciones nuevas en móvil. Actividad se muestra.</w:t>
      </w:r>
    </w:p>
    <w:p w14:paraId="133A3B52" w14:textId="77777777" w:rsidR="00CB2CB9" w:rsidRDefault="00CB2CB9" w:rsidP="00CB2CB9">
      <w:pPr>
        <w:pStyle w:val="Ttulo3"/>
      </w:pPr>
      <w:bookmarkStart w:id="26" w:name="_Toc480549814"/>
      <w:r>
        <w:t>Flujos alternativos</w:t>
      </w:r>
      <w:bookmarkEnd w:id="26"/>
    </w:p>
    <w:p w14:paraId="3C026F73" w14:textId="77777777" w:rsidR="00CB2CB9" w:rsidRDefault="00CB2CB9" w:rsidP="00CB2CB9">
      <w:r>
        <w:t>No se han detectado.</w:t>
      </w:r>
    </w:p>
    <w:p w14:paraId="447A68E1" w14:textId="77777777" w:rsidR="009C0EB1" w:rsidRDefault="009C0EB1" w:rsidP="00D1087D">
      <w:pPr>
        <w:pStyle w:val="Ttulo2"/>
        <w:numPr>
          <w:ilvl w:val="0"/>
          <w:numId w:val="42"/>
        </w:numPr>
      </w:pPr>
      <w:bookmarkStart w:id="27" w:name="_Toc480549815"/>
      <w:r>
        <w:rPr>
          <w:rStyle w:val="Ttulo2Car"/>
        </w:rPr>
        <w:lastRenderedPageBreak/>
        <w:t>Construir conversaciones</w:t>
      </w:r>
      <w:bookmarkEnd w:id="27"/>
    </w:p>
    <w:p w14:paraId="271656A8" w14:textId="77777777" w:rsidR="009C0EB1" w:rsidRDefault="009C0EB1" w:rsidP="009C0EB1">
      <w:pPr>
        <w:pStyle w:val="Prrafodelista"/>
        <w:numPr>
          <w:ilvl w:val="0"/>
          <w:numId w:val="6"/>
        </w:numPr>
      </w:pPr>
      <w:r w:rsidRPr="008749FE">
        <w:rPr>
          <w:b/>
        </w:rPr>
        <w:t>Actor:</w:t>
      </w:r>
      <w:r>
        <w:t xml:space="preserve"> Usuario</w:t>
      </w:r>
    </w:p>
    <w:p w14:paraId="1F07397C" w14:textId="77777777" w:rsidR="009C0EB1" w:rsidRDefault="009C0EB1" w:rsidP="009C0EB1">
      <w:pPr>
        <w:pStyle w:val="Prrafodelista"/>
        <w:numPr>
          <w:ilvl w:val="0"/>
          <w:numId w:val="6"/>
        </w:numPr>
      </w:pPr>
      <w:r w:rsidRPr="0012382F">
        <w:rPr>
          <w:b/>
        </w:rPr>
        <w:t>Propósito:</w:t>
      </w:r>
      <w:r>
        <w:t xml:space="preserve"> Componente del sistema que </w:t>
      </w:r>
      <w:r w:rsidR="00FD1DCA">
        <w:t>construye conversaciones, que luego se mostrarán en actividad principal</w:t>
      </w:r>
      <w:r>
        <w:t>.</w:t>
      </w:r>
    </w:p>
    <w:p w14:paraId="73350457" w14:textId="77777777" w:rsidR="009C0EB1" w:rsidRDefault="009C0EB1" w:rsidP="009C0EB1">
      <w:pPr>
        <w:pStyle w:val="Prrafodelista"/>
        <w:numPr>
          <w:ilvl w:val="0"/>
          <w:numId w:val="6"/>
        </w:numPr>
      </w:pPr>
      <w:r w:rsidRPr="0012382F">
        <w:rPr>
          <w:b/>
        </w:rPr>
        <w:t>PreCondiciones:</w:t>
      </w:r>
    </w:p>
    <w:p w14:paraId="53F46395" w14:textId="77777777" w:rsidR="009C0EB1" w:rsidRDefault="009C0EB1" w:rsidP="009C0EB1">
      <w:pPr>
        <w:pStyle w:val="Prrafodelista"/>
        <w:numPr>
          <w:ilvl w:val="1"/>
          <w:numId w:val="6"/>
        </w:numPr>
      </w:pPr>
      <w:r>
        <w:t>Estar autenticado en el sistema.</w:t>
      </w:r>
    </w:p>
    <w:p w14:paraId="619D2D35" w14:textId="76644C0E" w:rsidR="009C0EB1" w:rsidRDefault="009C0EB1" w:rsidP="009C0EB1">
      <w:pPr>
        <w:pStyle w:val="Prrafodelista"/>
        <w:numPr>
          <w:ilvl w:val="0"/>
          <w:numId w:val="6"/>
        </w:numPr>
      </w:pPr>
      <w:r w:rsidRPr="008749FE">
        <w:rPr>
          <w:b/>
        </w:rPr>
        <w:t>PostCondiciones:</w:t>
      </w:r>
      <w:r>
        <w:t xml:space="preserve"> </w:t>
      </w:r>
      <w:r w:rsidR="00451C0C">
        <w:t>Server</w:t>
      </w:r>
      <w:r w:rsidR="00FD1DCA">
        <w:t xml:space="preserve"> devuelve</w:t>
      </w:r>
      <w:r w:rsidR="00E94E0D">
        <w:t xml:space="preserve"> lista de</w:t>
      </w:r>
      <w:r w:rsidR="00FD1DCA">
        <w:t xml:space="preserve"> conversaciones con usuarios.</w:t>
      </w:r>
    </w:p>
    <w:p w14:paraId="65DC418A" w14:textId="77777777" w:rsidR="009C0EB1" w:rsidRDefault="009C0EB1" w:rsidP="009C0EB1">
      <w:pPr>
        <w:pStyle w:val="Prrafodelista"/>
        <w:numPr>
          <w:ilvl w:val="0"/>
          <w:numId w:val="6"/>
        </w:numPr>
      </w:pPr>
      <w:r w:rsidRPr="00AE3C7B">
        <w:rPr>
          <w:b/>
        </w:rPr>
        <w:t>Resumen:</w:t>
      </w:r>
      <w:r>
        <w:t xml:space="preserve"> </w:t>
      </w:r>
      <w:r w:rsidR="00FD1DCA">
        <w:t>Componente del sistema que construye conversaciones, que luego se mostrarán en actividad principal.</w:t>
      </w:r>
    </w:p>
    <w:p w14:paraId="4DCB2B91" w14:textId="77777777" w:rsidR="009C0EB1" w:rsidRDefault="009C0EB1" w:rsidP="009C0EB1">
      <w:pPr>
        <w:pStyle w:val="Prrafodelista"/>
        <w:numPr>
          <w:ilvl w:val="0"/>
          <w:numId w:val="6"/>
        </w:numPr>
      </w:pPr>
      <w:r w:rsidRPr="00AE3C7B">
        <w:rPr>
          <w:b/>
        </w:rPr>
        <w:t>Requerimientos asociados:</w:t>
      </w:r>
    </w:p>
    <w:p w14:paraId="06532AC1" w14:textId="77777777" w:rsidR="009C0EB1" w:rsidRDefault="009C0EB1" w:rsidP="009C0EB1">
      <w:pPr>
        <w:pStyle w:val="Ttulo3"/>
      </w:pPr>
      <w:bookmarkStart w:id="28" w:name="_Toc480549816"/>
      <w:r>
        <w:t>Flujo principal</w:t>
      </w:r>
      <w:bookmarkEnd w:id="28"/>
    </w:p>
    <w:p w14:paraId="3F9BCFC2" w14:textId="48C93654" w:rsidR="009C0EB1" w:rsidRDefault="00451C0C" w:rsidP="00D1087D">
      <w:pPr>
        <w:pStyle w:val="Prrafodelista"/>
        <w:numPr>
          <w:ilvl w:val="0"/>
          <w:numId w:val="44"/>
        </w:numPr>
      </w:pPr>
      <w:r>
        <w:t>Server</w:t>
      </w:r>
      <w:r w:rsidR="00E94E0D">
        <w:t xml:space="preserve"> busca en dispositivo si hay conversaciones guardadas. Si las hay las recupera y las agrega una lista.</w:t>
      </w:r>
    </w:p>
    <w:p w14:paraId="577E0E4E" w14:textId="62E51109" w:rsidR="00E94E0D" w:rsidRDefault="00451C0C" w:rsidP="00D1087D">
      <w:pPr>
        <w:pStyle w:val="Prrafodelista"/>
        <w:numPr>
          <w:ilvl w:val="0"/>
          <w:numId w:val="44"/>
        </w:numPr>
      </w:pPr>
      <w:r>
        <w:t>Server</w:t>
      </w:r>
      <w:r w:rsidR="00E94E0D">
        <w:t xml:space="preserve"> busca en servidor nuevas conversaciones que no estén en </w:t>
      </w:r>
      <w:r>
        <w:t>dispositivo</w:t>
      </w:r>
      <w:r w:rsidR="00E94E0D">
        <w:t>. Si las hay, las recupera y las agrega a una lista.</w:t>
      </w:r>
    </w:p>
    <w:p w14:paraId="19F7B575" w14:textId="77777777" w:rsidR="009C0EB1" w:rsidRDefault="009C0EB1" w:rsidP="009C0EB1">
      <w:pPr>
        <w:pStyle w:val="Ttulo3"/>
      </w:pPr>
      <w:bookmarkStart w:id="29" w:name="_Toc480549817"/>
      <w:r>
        <w:t>Flujos alternativos</w:t>
      </w:r>
      <w:bookmarkEnd w:id="29"/>
    </w:p>
    <w:p w14:paraId="4EF90B4A" w14:textId="5CDC11A0" w:rsidR="00FD1DCA" w:rsidRDefault="009C0EB1" w:rsidP="00FD1DCA">
      <w:r>
        <w:t>No se han detectado.</w:t>
      </w:r>
    </w:p>
    <w:p w14:paraId="019D1C8B" w14:textId="4C121CD5" w:rsidR="00D768DE" w:rsidRDefault="00EF48AF" w:rsidP="00D768DE">
      <w:pPr>
        <w:pStyle w:val="Ttulo3"/>
      </w:pPr>
      <w:bookmarkStart w:id="30" w:name="_Toc480549818"/>
      <w:r>
        <w:lastRenderedPageBreak/>
        <w:t>Diagrama de interacción</w:t>
      </w:r>
      <w:bookmarkEnd w:id="30"/>
    </w:p>
    <w:p w14:paraId="3E1880D6" w14:textId="6836D576" w:rsidR="00D768DE" w:rsidRPr="00D768DE" w:rsidRDefault="00585B1C" w:rsidP="00D768DE">
      <w:r>
        <w:object w:dxaOrig="8130" w:dyaOrig="7380" w14:anchorId="22977534">
          <v:shape id="_x0000_i1031" type="#_x0000_t75" style="width:509.2pt;height:462.55pt" o:ole="">
            <v:imagedata r:id="rId22" o:title=""/>
          </v:shape>
          <o:OLEObject Type="Embed" ProgID="Visio.Drawing.15" ShapeID="_x0000_i1031" DrawAspect="Content" ObjectID="_1554291801" r:id="rId23"/>
        </w:object>
      </w:r>
    </w:p>
    <w:p w14:paraId="43330228" w14:textId="77777777" w:rsidR="0057422B" w:rsidRDefault="0057422B" w:rsidP="00886A8E">
      <w:pPr>
        <w:pStyle w:val="Ttulo2"/>
      </w:pPr>
      <w:bookmarkStart w:id="31" w:name="_Toc480549819"/>
      <w:r>
        <w:lastRenderedPageBreak/>
        <w:t>Cerrar sesión</w:t>
      </w:r>
      <w:bookmarkEnd w:id="31"/>
    </w:p>
    <w:p w14:paraId="16E67E11" w14:textId="1637BAA9" w:rsidR="00E76BAF" w:rsidRPr="00E76BAF" w:rsidRDefault="0099222C" w:rsidP="00E76BAF">
      <w:pPr>
        <w:jc w:val="center"/>
      </w:pPr>
      <w:r>
        <w:object w:dxaOrig="7351" w:dyaOrig="1905" w14:anchorId="6D1693F9">
          <v:shape id="_x0000_i1032" type="#_x0000_t75" style="width:367.5pt;height:95.05pt" o:ole="">
            <v:imagedata r:id="rId24" o:title=""/>
          </v:shape>
          <o:OLEObject Type="Embed" ProgID="Visio.Drawing.15" ShapeID="_x0000_i1032" DrawAspect="Content" ObjectID="_1554291802" r:id="rId25"/>
        </w:object>
      </w:r>
    </w:p>
    <w:p w14:paraId="237F1B3C" w14:textId="77777777" w:rsidR="0057422B" w:rsidRDefault="0057422B" w:rsidP="00F4449B">
      <w:pPr>
        <w:pStyle w:val="Prrafodelista"/>
        <w:numPr>
          <w:ilvl w:val="0"/>
          <w:numId w:val="6"/>
        </w:numPr>
      </w:pPr>
      <w:r w:rsidRPr="008749FE">
        <w:rPr>
          <w:b/>
        </w:rPr>
        <w:t>Actor:</w:t>
      </w:r>
      <w:r>
        <w:t xml:space="preserve"> Usuario</w:t>
      </w:r>
    </w:p>
    <w:p w14:paraId="5E448418" w14:textId="77777777" w:rsidR="0057422B" w:rsidRDefault="0057422B" w:rsidP="00F4449B">
      <w:pPr>
        <w:pStyle w:val="Prrafodelista"/>
        <w:numPr>
          <w:ilvl w:val="0"/>
          <w:numId w:val="6"/>
        </w:numPr>
      </w:pPr>
      <w:r w:rsidRPr="008749FE">
        <w:rPr>
          <w:b/>
        </w:rPr>
        <w:t>Propósito:</w:t>
      </w:r>
      <w:r>
        <w:t xml:space="preserve"> Permitirle al usuario de forma sencilla controlar el usuario y sus datos.</w:t>
      </w:r>
    </w:p>
    <w:p w14:paraId="058C6883" w14:textId="77777777" w:rsidR="0057422B" w:rsidRDefault="0057422B" w:rsidP="00F4449B">
      <w:pPr>
        <w:pStyle w:val="Prrafodelista"/>
        <w:numPr>
          <w:ilvl w:val="0"/>
          <w:numId w:val="6"/>
        </w:numPr>
      </w:pPr>
      <w:r w:rsidRPr="008749FE">
        <w:rPr>
          <w:b/>
        </w:rPr>
        <w:t>PreCondiciones:</w:t>
      </w:r>
    </w:p>
    <w:p w14:paraId="76920A41" w14:textId="77777777" w:rsidR="0057422B" w:rsidRDefault="0057422B" w:rsidP="00F4449B">
      <w:pPr>
        <w:pStyle w:val="Prrafodelista"/>
        <w:numPr>
          <w:ilvl w:val="1"/>
          <w:numId w:val="6"/>
        </w:numPr>
      </w:pPr>
      <w:r>
        <w:t>Haberse autenticado en el sistema.</w:t>
      </w:r>
    </w:p>
    <w:p w14:paraId="5BA0674F" w14:textId="77777777" w:rsidR="0057422B" w:rsidRDefault="0057422B" w:rsidP="00F4449B">
      <w:pPr>
        <w:pStyle w:val="Prrafodelista"/>
        <w:numPr>
          <w:ilvl w:val="1"/>
          <w:numId w:val="6"/>
        </w:numPr>
      </w:pPr>
      <w:r>
        <w:t>Estar en el menú principal.</w:t>
      </w:r>
    </w:p>
    <w:p w14:paraId="33A819BE" w14:textId="77777777" w:rsidR="0057422B" w:rsidRDefault="0057422B" w:rsidP="00F4449B">
      <w:pPr>
        <w:pStyle w:val="Prrafodelista"/>
        <w:numPr>
          <w:ilvl w:val="0"/>
          <w:numId w:val="6"/>
        </w:numPr>
      </w:pPr>
      <w:r w:rsidRPr="008749FE">
        <w:rPr>
          <w:b/>
        </w:rPr>
        <w:t>PostCondiciones:</w:t>
      </w:r>
      <w:r>
        <w:t xml:space="preserve"> El usuario ya no estará autenticado. Para volver a usar la aplicación con normalidad, deberá hacer el caso de uso 2.</w:t>
      </w:r>
    </w:p>
    <w:p w14:paraId="52F051E8" w14:textId="77777777" w:rsidR="0057422B" w:rsidRDefault="0057422B" w:rsidP="00F4449B">
      <w:pPr>
        <w:pStyle w:val="Prrafodelista"/>
        <w:numPr>
          <w:ilvl w:val="0"/>
          <w:numId w:val="6"/>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688320D9" w14:textId="77777777" w:rsidR="0057422B" w:rsidRDefault="0057422B" w:rsidP="00F4449B">
      <w:pPr>
        <w:pStyle w:val="Prrafodelista"/>
        <w:numPr>
          <w:ilvl w:val="0"/>
          <w:numId w:val="6"/>
        </w:numPr>
      </w:pPr>
      <w:r>
        <w:rPr>
          <w:b/>
        </w:rPr>
        <w:t>Requerimientos asociados:</w:t>
      </w:r>
      <w:r>
        <w:t xml:space="preserve"> RF3</w:t>
      </w:r>
    </w:p>
    <w:p w14:paraId="0990106F" w14:textId="77777777" w:rsidR="0057422B" w:rsidRDefault="0057422B" w:rsidP="0057422B">
      <w:pPr>
        <w:pStyle w:val="Ttulo3"/>
      </w:pPr>
      <w:bookmarkStart w:id="32" w:name="_Toc480549820"/>
      <w:r>
        <w:t>Flujo principal</w:t>
      </w:r>
      <w:bookmarkEnd w:id="32"/>
    </w:p>
    <w:p w14:paraId="76D31F81" w14:textId="77777777" w:rsidR="0057422B" w:rsidRDefault="0057422B" w:rsidP="005B5C90">
      <w:pPr>
        <w:pStyle w:val="Prrafodelista"/>
        <w:numPr>
          <w:ilvl w:val="0"/>
          <w:numId w:val="10"/>
        </w:numPr>
      </w:pPr>
      <w:r>
        <w:t>El usuario hace clic sobre su usuario.</w:t>
      </w:r>
      <w:r w:rsidR="002D6D66">
        <w:t xml:space="preserve"> Dispositivo abre actividad de perfil.</w:t>
      </w:r>
    </w:p>
    <w:p w14:paraId="1C6C8603" w14:textId="77777777" w:rsidR="00E76BAF" w:rsidRDefault="00D86336" w:rsidP="00BD25F6">
      <w:pPr>
        <w:pStyle w:val="Prrafodelista"/>
        <w:numPr>
          <w:ilvl w:val="0"/>
          <w:numId w:val="10"/>
        </w:numPr>
      </w:pPr>
      <w:r>
        <w:t>El usuario hace clic en cerrar sesión.</w:t>
      </w:r>
      <w:r w:rsidR="002D6D66">
        <w:t xml:space="preserve"> </w:t>
      </w:r>
      <w:r w:rsidR="00E76BAF">
        <w:t>Se le pide a usuario confirmación.</w:t>
      </w:r>
    </w:p>
    <w:p w14:paraId="0A5DD52B" w14:textId="1A782E9B" w:rsidR="00D86336" w:rsidRDefault="00E76BAF" w:rsidP="00BD25F6">
      <w:pPr>
        <w:pStyle w:val="Prrafodelista"/>
        <w:numPr>
          <w:ilvl w:val="0"/>
          <w:numId w:val="10"/>
        </w:numPr>
      </w:pPr>
      <w:r>
        <w:t xml:space="preserve">Usuario confirma cierre. </w:t>
      </w:r>
      <w:r w:rsidR="00D86336">
        <w:t>Los datos de credenciales de usuari</w:t>
      </w:r>
      <w:r w:rsidR="002D6D66">
        <w:t>o son borrados del dispositivo. S</w:t>
      </w:r>
      <w:r w:rsidR="00D86336">
        <w:t>e cierra el servicio en segundo</w:t>
      </w:r>
      <w:r>
        <w:t xml:space="preserve"> plano que escucha los mensajes (</w:t>
      </w:r>
      <w:r w:rsidRPr="00E76BAF">
        <w:rPr>
          <w:b/>
        </w:rPr>
        <w:t xml:space="preserve">extiende caso de </w:t>
      </w:r>
      <w:r w:rsidR="00194462">
        <w:rPr>
          <w:b/>
        </w:rPr>
        <w:t>uso 4</w:t>
      </w:r>
      <w:r w:rsidR="00E317C7">
        <w:rPr>
          <w:b/>
        </w:rPr>
        <w:t>.a</w:t>
      </w:r>
      <w:r w:rsidRPr="00E76BAF">
        <w:rPr>
          <w:b/>
        </w:rPr>
        <w:t>, Componente de cierre de sesión</w:t>
      </w:r>
      <w:r>
        <w:t>).</w:t>
      </w:r>
    </w:p>
    <w:p w14:paraId="4CC78F50" w14:textId="77777777" w:rsidR="002D6D66" w:rsidRDefault="002D6D66" w:rsidP="00BD25F6">
      <w:pPr>
        <w:pStyle w:val="Prrafodelista"/>
        <w:numPr>
          <w:ilvl w:val="0"/>
          <w:numId w:val="10"/>
        </w:numPr>
      </w:pPr>
      <w:r>
        <w:t>Servicio en según plano es cerrado. Se reinicia aplicación.</w:t>
      </w:r>
    </w:p>
    <w:p w14:paraId="1ED1CED9" w14:textId="77777777" w:rsidR="0057422B" w:rsidRPr="008749FE" w:rsidRDefault="0003316D" w:rsidP="0057422B">
      <w:pPr>
        <w:pStyle w:val="Ttulo3"/>
      </w:pPr>
      <w:bookmarkStart w:id="33" w:name="_Toc480549821"/>
      <w:r>
        <w:t>Flujos alternativos</w:t>
      </w:r>
      <w:bookmarkEnd w:id="33"/>
    </w:p>
    <w:p w14:paraId="71F92C0D" w14:textId="77777777" w:rsidR="00E6441A" w:rsidRDefault="00D86336" w:rsidP="00D86336">
      <w:r>
        <w:t>No se han detectado.</w:t>
      </w:r>
    </w:p>
    <w:p w14:paraId="7F1BEB06" w14:textId="77777777" w:rsidR="002D6D66" w:rsidRDefault="00E76BAF" w:rsidP="00D1087D">
      <w:pPr>
        <w:pStyle w:val="Ttulo2"/>
        <w:numPr>
          <w:ilvl w:val="1"/>
          <w:numId w:val="40"/>
        </w:numPr>
      </w:pPr>
      <w:bookmarkStart w:id="34" w:name="_Toc480549822"/>
      <w:r>
        <w:lastRenderedPageBreak/>
        <w:t>Componente de Cierre de</w:t>
      </w:r>
      <w:r w:rsidR="002D6D66">
        <w:t xml:space="preserve"> sesión</w:t>
      </w:r>
      <w:bookmarkEnd w:id="34"/>
    </w:p>
    <w:p w14:paraId="6D145291" w14:textId="77777777" w:rsidR="002D6D66" w:rsidRDefault="002D6D66" w:rsidP="002D6D66">
      <w:pPr>
        <w:pStyle w:val="Prrafodelista"/>
        <w:numPr>
          <w:ilvl w:val="0"/>
          <w:numId w:val="6"/>
        </w:numPr>
      </w:pPr>
      <w:r w:rsidRPr="008749FE">
        <w:rPr>
          <w:b/>
        </w:rPr>
        <w:t>Actor:</w:t>
      </w:r>
      <w:r>
        <w:t xml:space="preserve"> Usuario</w:t>
      </w:r>
    </w:p>
    <w:p w14:paraId="3FB07B96" w14:textId="77777777" w:rsidR="002D6D66" w:rsidRDefault="002D6D66" w:rsidP="002D6D66">
      <w:pPr>
        <w:pStyle w:val="Prrafodelista"/>
        <w:numPr>
          <w:ilvl w:val="0"/>
          <w:numId w:val="6"/>
        </w:numPr>
      </w:pPr>
      <w:r w:rsidRPr="008749FE">
        <w:rPr>
          <w:b/>
        </w:rPr>
        <w:t>Propósito:</w:t>
      </w:r>
      <w:r>
        <w:t xml:space="preserve"> Permitirle al usuario controlar el usuario y sus datos.</w:t>
      </w:r>
    </w:p>
    <w:p w14:paraId="70820D85" w14:textId="77777777" w:rsidR="002D6D66" w:rsidRDefault="002D6D66" w:rsidP="002D6D66">
      <w:pPr>
        <w:pStyle w:val="Prrafodelista"/>
        <w:numPr>
          <w:ilvl w:val="0"/>
          <w:numId w:val="6"/>
        </w:numPr>
      </w:pPr>
      <w:r w:rsidRPr="008749FE">
        <w:rPr>
          <w:b/>
        </w:rPr>
        <w:t>PreCondiciones:</w:t>
      </w:r>
    </w:p>
    <w:p w14:paraId="484D93F6" w14:textId="77777777" w:rsidR="002D6D66" w:rsidRDefault="002D6D66" w:rsidP="002D6D66">
      <w:pPr>
        <w:pStyle w:val="Prrafodelista"/>
        <w:numPr>
          <w:ilvl w:val="1"/>
          <w:numId w:val="6"/>
        </w:numPr>
      </w:pPr>
      <w:r>
        <w:t>Haberse autenticado en el dispositivo.</w:t>
      </w:r>
    </w:p>
    <w:p w14:paraId="63322CE4" w14:textId="77777777" w:rsidR="002D6D66" w:rsidRDefault="002D6D66" w:rsidP="002D6D66">
      <w:pPr>
        <w:pStyle w:val="Prrafodelista"/>
        <w:numPr>
          <w:ilvl w:val="1"/>
          <w:numId w:val="6"/>
        </w:numPr>
      </w:pPr>
      <w:r>
        <w:t>Abrir la actividad de perfil de usuario.</w:t>
      </w:r>
    </w:p>
    <w:p w14:paraId="16F10F95" w14:textId="77777777" w:rsidR="002D6D66" w:rsidRDefault="002D6D66" w:rsidP="002D6D66">
      <w:pPr>
        <w:pStyle w:val="Prrafodelista"/>
        <w:numPr>
          <w:ilvl w:val="0"/>
          <w:numId w:val="6"/>
        </w:numPr>
      </w:pPr>
      <w:r w:rsidRPr="008749FE">
        <w:rPr>
          <w:b/>
        </w:rPr>
        <w:t>PostCondiciones:</w:t>
      </w:r>
      <w:r>
        <w:t xml:space="preserve"> El usuario ya no estará autenticado y sus datos de registro serán borrados del dispositivo. Para volver a usar la aplicación con normalidad, deberá hacer el caso de uso 2.</w:t>
      </w:r>
    </w:p>
    <w:p w14:paraId="38EF780F" w14:textId="77777777" w:rsidR="002D6D66" w:rsidRDefault="002D6D66" w:rsidP="002D6D66">
      <w:pPr>
        <w:pStyle w:val="Prrafodelista"/>
        <w:numPr>
          <w:ilvl w:val="0"/>
          <w:numId w:val="6"/>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55DDA260" w14:textId="77777777" w:rsidR="002D6D66" w:rsidRDefault="002D6D66" w:rsidP="002D6D66">
      <w:pPr>
        <w:pStyle w:val="Prrafodelista"/>
        <w:numPr>
          <w:ilvl w:val="0"/>
          <w:numId w:val="6"/>
        </w:numPr>
      </w:pPr>
      <w:r>
        <w:rPr>
          <w:b/>
        </w:rPr>
        <w:t>Requerimientos asociados:</w:t>
      </w:r>
    </w:p>
    <w:p w14:paraId="32AB2F4B" w14:textId="77777777" w:rsidR="002D6D66" w:rsidRDefault="002D6D66" w:rsidP="002D6D66">
      <w:pPr>
        <w:pStyle w:val="Ttulo3"/>
      </w:pPr>
      <w:bookmarkStart w:id="35" w:name="_Toc480549823"/>
      <w:r>
        <w:t>Flujo principal</w:t>
      </w:r>
      <w:bookmarkEnd w:id="35"/>
    </w:p>
    <w:p w14:paraId="6C4211BB" w14:textId="77777777" w:rsidR="00E76BAF" w:rsidRDefault="002D6D66" w:rsidP="00D1087D">
      <w:pPr>
        <w:pStyle w:val="Prrafodelista"/>
        <w:numPr>
          <w:ilvl w:val="0"/>
          <w:numId w:val="25"/>
        </w:numPr>
      </w:pPr>
      <w:r>
        <w:t>El usuario hace clic en cerrar sesión.</w:t>
      </w:r>
      <w:r w:rsidR="00E76BAF">
        <w:t xml:space="preserve"> Actividad pide confirmación de cierre de sesión.</w:t>
      </w:r>
    </w:p>
    <w:p w14:paraId="3DAF29B2" w14:textId="77777777" w:rsidR="002D6D66" w:rsidRDefault="00E76BAF" w:rsidP="00D1087D">
      <w:pPr>
        <w:pStyle w:val="Prrafodelista"/>
        <w:numPr>
          <w:ilvl w:val="0"/>
          <w:numId w:val="25"/>
        </w:numPr>
      </w:pPr>
      <w:r>
        <w:t>Usuario confirma cierre de sesión.</w:t>
      </w:r>
      <w:r w:rsidR="002D6D66">
        <w:t xml:space="preserve"> </w:t>
      </w:r>
      <w:r>
        <w:t>Actividad solicita a G</w:t>
      </w:r>
      <w:r w:rsidR="002D6D66">
        <w:t>estor de login cierre de sesión.</w:t>
      </w:r>
    </w:p>
    <w:p w14:paraId="03DF67C3" w14:textId="77777777" w:rsidR="002D6D66" w:rsidRDefault="00E76BAF" w:rsidP="00D1087D">
      <w:pPr>
        <w:pStyle w:val="Prrafodelista"/>
        <w:numPr>
          <w:ilvl w:val="0"/>
          <w:numId w:val="25"/>
        </w:numPr>
      </w:pPr>
      <w:r>
        <w:t xml:space="preserve">Gestor de login recibe cierre de sesión. </w:t>
      </w:r>
      <w:r w:rsidR="002D6D66">
        <w:t>Gestor de login borra datos de registro en teléfono. Gestor de login cierra la instancia de ServerListener. Gestor de login reinicia aplicación.</w:t>
      </w:r>
    </w:p>
    <w:p w14:paraId="2C9C4C01" w14:textId="77777777" w:rsidR="002D6D66" w:rsidRPr="008749FE" w:rsidRDefault="0003316D" w:rsidP="002D6D66">
      <w:pPr>
        <w:pStyle w:val="Ttulo3"/>
      </w:pPr>
      <w:bookmarkStart w:id="36" w:name="_Toc480549824"/>
      <w:r>
        <w:t>Flujos alternativos</w:t>
      </w:r>
      <w:bookmarkEnd w:id="36"/>
    </w:p>
    <w:p w14:paraId="031C83A1" w14:textId="77777777" w:rsidR="002D6D66" w:rsidRDefault="002D6D66" w:rsidP="002D6D66">
      <w:r>
        <w:t>No se han detectado.</w:t>
      </w:r>
    </w:p>
    <w:p w14:paraId="77F272FA" w14:textId="77777777" w:rsidR="002D6D66" w:rsidRPr="008749FE" w:rsidRDefault="002D6D66" w:rsidP="002D6D66">
      <w:pPr>
        <w:pStyle w:val="Ttulo3"/>
      </w:pPr>
      <w:bookmarkStart w:id="37" w:name="_Toc480549825"/>
      <w:r>
        <w:t>Reglas de negocio</w:t>
      </w:r>
      <w:bookmarkEnd w:id="37"/>
    </w:p>
    <w:p w14:paraId="2B31E992" w14:textId="77777777" w:rsidR="002D6D66" w:rsidRDefault="002D6D66" w:rsidP="002D6D66">
      <w:r>
        <w:t>No se han detectado.</w:t>
      </w:r>
    </w:p>
    <w:p w14:paraId="34DA3D1D" w14:textId="6A35C30A" w:rsidR="002D6D66" w:rsidRDefault="00EF48AF" w:rsidP="00E76BAF">
      <w:pPr>
        <w:pStyle w:val="Ttulo3"/>
      </w:pPr>
      <w:bookmarkStart w:id="38" w:name="_Toc480549826"/>
      <w:r>
        <w:lastRenderedPageBreak/>
        <w:t>Diagrama de interacción</w:t>
      </w:r>
      <w:bookmarkEnd w:id="38"/>
    </w:p>
    <w:p w14:paraId="3367486B" w14:textId="680F7D6B" w:rsidR="00886A8E" w:rsidRDefault="0083422D" w:rsidP="00BE3F86">
      <w:pPr>
        <w:rPr>
          <w:rStyle w:val="Ttulo2Car"/>
        </w:rPr>
      </w:pPr>
      <w:r>
        <w:object w:dxaOrig="8656" w:dyaOrig="6316" w14:anchorId="530D3A36">
          <v:shape id="_x0000_i1033" type="#_x0000_t75" style="width:521.85pt;height:380.75pt" o:ole="">
            <v:imagedata r:id="rId26" o:title=""/>
          </v:shape>
          <o:OLEObject Type="Embed" ProgID="Visio.Drawing.15" ShapeID="_x0000_i1033" DrawAspect="Content" ObjectID="_1554291803" r:id="rId27"/>
        </w:object>
      </w:r>
    </w:p>
    <w:p w14:paraId="1C520445" w14:textId="77777777" w:rsidR="00BE3F86" w:rsidRDefault="006D58A1" w:rsidP="00886A8E">
      <w:pPr>
        <w:pStyle w:val="Ttulo2"/>
        <w:rPr>
          <w:rStyle w:val="Ttulo2Car"/>
        </w:rPr>
      </w:pPr>
      <w:bookmarkStart w:id="39" w:name="_Toc480549827"/>
      <w:r w:rsidRPr="00BE3F86">
        <w:rPr>
          <w:rStyle w:val="Ttulo2Car"/>
        </w:rPr>
        <w:lastRenderedPageBreak/>
        <w:t>Dar de baja usuario</w:t>
      </w:r>
      <w:bookmarkEnd w:id="39"/>
    </w:p>
    <w:p w14:paraId="117A84EA" w14:textId="60A8D690" w:rsidR="00423300" w:rsidRDefault="00E317C7" w:rsidP="00423300">
      <w:pPr>
        <w:jc w:val="center"/>
      </w:pPr>
      <w:r>
        <w:object w:dxaOrig="7351" w:dyaOrig="1905" w14:anchorId="49FF428C">
          <v:shape id="_x0000_i1034" type="#_x0000_t75" style="width:367.5pt;height:95.05pt" o:ole="">
            <v:imagedata r:id="rId28" o:title=""/>
          </v:shape>
          <o:OLEObject Type="Embed" ProgID="Visio.Drawing.15" ShapeID="_x0000_i1034" DrawAspect="Content" ObjectID="_1554291804" r:id="rId29"/>
        </w:object>
      </w:r>
    </w:p>
    <w:p w14:paraId="2449C12D" w14:textId="77777777" w:rsidR="006D58A1" w:rsidRDefault="006D58A1" w:rsidP="00F4449B">
      <w:pPr>
        <w:pStyle w:val="Prrafodelista"/>
        <w:numPr>
          <w:ilvl w:val="0"/>
          <w:numId w:val="6"/>
        </w:numPr>
      </w:pPr>
      <w:r w:rsidRPr="008749FE">
        <w:rPr>
          <w:b/>
        </w:rPr>
        <w:t>Actor:</w:t>
      </w:r>
      <w:r>
        <w:t xml:space="preserve"> Usuario</w:t>
      </w:r>
    </w:p>
    <w:p w14:paraId="3C84AFB8" w14:textId="77777777" w:rsidR="006D58A1" w:rsidRDefault="006D58A1" w:rsidP="00F4449B">
      <w:pPr>
        <w:pStyle w:val="Prrafodelista"/>
        <w:numPr>
          <w:ilvl w:val="0"/>
          <w:numId w:val="6"/>
        </w:numPr>
      </w:pPr>
      <w:r w:rsidRPr="008749FE">
        <w:rPr>
          <w:b/>
        </w:rPr>
        <w:t>Propósito:</w:t>
      </w:r>
      <w:r>
        <w:t xml:space="preserve"> Permitirle al usuario de forma sencilla controlar el usuario y sus datos.</w:t>
      </w:r>
    </w:p>
    <w:p w14:paraId="4955ED8D" w14:textId="77777777" w:rsidR="006D58A1" w:rsidRDefault="006D58A1" w:rsidP="00F4449B">
      <w:pPr>
        <w:pStyle w:val="Prrafodelista"/>
        <w:numPr>
          <w:ilvl w:val="0"/>
          <w:numId w:val="6"/>
        </w:numPr>
      </w:pPr>
      <w:r w:rsidRPr="008749FE">
        <w:rPr>
          <w:b/>
        </w:rPr>
        <w:t>PreCondiciones:</w:t>
      </w:r>
    </w:p>
    <w:p w14:paraId="00870D8C" w14:textId="77777777" w:rsidR="006D58A1" w:rsidRDefault="006D58A1" w:rsidP="00F4449B">
      <w:pPr>
        <w:pStyle w:val="Prrafodelista"/>
        <w:numPr>
          <w:ilvl w:val="1"/>
          <w:numId w:val="6"/>
        </w:numPr>
      </w:pPr>
      <w:r>
        <w:t>Haberse autenticado en el sistema.</w:t>
      </w:r>
    </w:p>
    <w:p w14:paraId="581F66BC" w14:textId="77777777" w:rsidR="006D58A1" w:rsidRDefault="006D58A1" w:rsidP="00F4449B">
      <w:pPr>
        <w:pStyle w:val="Prrafodelista"/>
        <w:numPr>
          <w:ilvl w:val="1"/>
          <w:numId w:val="6"/>
        </w:numPr>
      </w:pPr>
      <w:r>
        <w:t>Estar en el menú principal.</w:t>
      </w:r>
    </w:p>
    <w:p w14:paraId="47B520F3" w14:textId="77777777" w:rsidR="006D58A1" w:rsidRDefault="006D58A1" w:rsidP="00F4449B">
      <w:pPr>
        <w:pStyle w:val="Prrafodelista"/>
        <w:numPr>
          <w:ilvl w:val="0"/>
          <w:numId w:val="6"/>
        </w:numPr>
      </w:pPr>
      <w:r w:rsidRPr="008749FE">
        <w:rPr>
          <w:b/>
        </w:rPr>
        <w:t>PostCondiciones:</w:t>
      </w:r>
      <w:r>
        <w:t xml:space="preserve"> El usuario ya no existirá en el sistema y toda su información asociada habrá sido borrada. Para volver a usar la aplicación con normalidad, deberá hacer el caso de uso 1 para volver a darse de alta.</w:t>
      </w:r>
    </w:p>
    <w:p w14:paraId="0ABDE9BD" w14:textId="77777777" w:rsidR="006D58A1" w:rsidRDefault="006D58A1" w:rsidP="00F4449B">
      <w:pPr>
        <w:pStyle w:val="Prrafodelista"/>
        <w:numPr>
          <w:ilvl w:val="0"/>
          <w:numId w:val="6"/>
        </w:numPr>
      </w:pPr>
      <w:r w:rsidRPr="006D58A1">
        <w:rPr>
          <w:b/>
        </w:rPr>
        <w:t>Resumen:</w:t>
      </w:r>
      <w:r>
        <w:t xml:space="preserve"> El usuario ha de poder darse de baja del sistema, con el fin de darle al usuario control total sobre su información. Esta opción lo que hará será, además de cerrar la sesión de escucha del servidor, borrará los datos de autenticación del dispositivo y de nuestros sistemas, así como toda su información asociada.</w:t>
      </w:r>
    </w:p>
    <w:p w14:paraId="32BCBADF" w14:textId="77777777" w:rsidR="006D58A1" w:rsidRDefault="006D58A1" w:rsidP="00F4449B">
      <w:pPr>
        <w:pStyle w:val="Prrafodelista"/>
        <w:numPr>
          <w:ilvl w:val="0"/>
          <w:numId w:val="6"/>
        </w:numPr>
      </w:pPr>
      <w:r>
        <w:rPr>
          <w:b/>
        </w:rPr>
        <w:t>Requerimientos asociados:</w:t>
      </w:r>
      <w:r w:rsidR="00485DA7">
        <w:rPr>
          <w:b/>
        </w:rPr>
        <w:t xml:space="preserve"> </w:t>
      </w:r>
      <w:r w:rsidR="00B42EF7">
        <w:t>RNF1</w:t>
      </w:r>
    </w:p>
    <w:p w14:paraId="0D59D43B" w14:textId="77777777" w:rsidR="006D58A1" w:rsidRDefault="006D58A1" w:rsidP="006D58A1">
      <w:pPr>
        <w:pStyle w:val="Ttulo3"/>
      </w:pPr>
      <w:bookmarkStart w:id="40" w:name="_Toc480549828"/>
      <w:r>
        <w:t>Flujo principal</w:t>
      </w:r>
      <w:bookmarkEnd w:id="40"/>
    </w:p>
    <w:p w14:paraId="4A2F9F65" w14:textId="77777777" w:rsidR="006D58A1" w:rsidRDefault="006D58A1" w:rsidP="005B5C90">
      <w:pPr>
        <w:pStyle w:val="Prrafodelista"/>
        <w:numPr>
          <w:ilvl w:val="0"/>
          <w:numId w:val="11"/>
        </w:numPr>
      </w:pPr>
      <w:r>
        <w:t>El usuario hace clic sobre su usuario.</w:t>
      </w:r>
      <w:r w:rsidR="008D11AA">
        <w:t xml:space="preserve"> Dispositivo abre actividad de perfil de usuario.</w:t>
      </w:r>
    </w:p>
    <w:p w14:paraId="2002B5DE" w14:textId="77777777" w:rsidR="006D58A1" w:rsidRDefault="006D58A1" w:rsidP="005B5C90">
      <w:pPr>
        <w:pStyle w:val="Prrafodelista"/>
        <w:numPr>
          <w:ilvl w:val="0"/>
          <w:numId w:val="11"/>
        </w:numPr>
      </w:pPr>
      <w:r>
        <w:t>El usuario hace clic en baja.</w:t>
      </w:r>
      <w:r w:rsidR="008D11AA">
        <w:t xml:space="preserve"> Se le pide confirmación al usuario.</w:t>
      </w:r>
    </w:p>
    <w:p w14:paraId="2307C6C3" w14:textId="77777777" w:rsidR="008D11AA" w:rsidRDefault="008D11AA" w:rsidP="008D11AA">
      <w:pPr>
        <w:pStyle w:val="Prrafodelista"/>
        <w:numPr>
          <w:ilvl w:val="0"/>
          <w:numId w:val="11"/>
        </w:numPr>
      </w:pPr>
      <w:r>
        <w:t>Usuario confirma baja. Actividad solicita a servidor baja.</w:t>
      </w:r>
    </w:p>
    <w:p w14:paraId="7C60FAC2" w14:textId="77777777" w:rsidR="008D11AA" w:rsidRDefault="008D11AA" w:rsidP="008D11AA">
      <w:pPr>
        <w:pStyle w:val="Prrafodelista"/>
        <w:numPr>
          <w:ilvl w:val="0"/>
          <w:numId w:val="11"/>
        </w:numPr>
        <w:rPr>
          <w:b/>
        </w:rPr>
      </w:pPr>
      <w:r>
        <w:t xml:space="preserve">Servidor inicia solicitud asíncrona de baja. </w:t>
      </w:r>
      <w:r w:rsidR="00886A8E">
        <w:rPr>
          <w:b/>
        </w:rPr>
        <w:t>Extiende caso de uso 4.a</w:t>
      </w:r>
      <w:r w:rsidRPr="00AA73BB">
        <w:rPr>
          <w:b/>
        </w:rPr>
        <w:t>, componente de cierre de sesión.</w:t>
      </w:r>
    </w:p>
    <w:p w14:paraId="2F80CF1A" w14:textId="77777777" w:rsidR="008D11AA" w:rsidRPr="008D11AA" w:rsidRDefault="00423300" w:rsidP="008D11AA">
      <w:pPr>
        <w:pStyle w:val="Prrafodelista"/>
        <w:numPr>
          <w:ilvl w:val="0"/>
          <w:numId w:val="11"/>
        </w:numPr>
      </w:pPr>
      <w:r>
        <w:t>En servidor</w:t>
      </w:r>
      <w:r w:rsidR="008D11AA">
        <w:t xml:space="preserve"> borra toda la información asociada al usuario, incluyendo mensajes. Se le envía correo a usuario de que la operación ha tenido éxito.</w:t>
      </w:r>
    </w:p>
    <w:p w14:paraId="7B95DE33" w14:textId="77777777" w:rsidR="006D58A1" w:rsidRPr="008749FE" w:rsidRDefault="0003316D" w:rsidP="006D58A1">
      <w:pPr>
        <w:pStyle w:val="Ttulo3"/>
      </w:pPr>
      <w:bookmarkStart w:id="41" w:name="_Toc480549829"/>
      <w:r>
        <w:t>Flujos alternativos</w:t>
      </w:r>
      <w:bookmarkEnd w:id="41"/>
    </w:p>
    <w:p w14:paraId="3F7A4EDA" w14:textId="77777777" w:rsidR="006D58A1" w:rsidRDefault="00B42EF7" w:rsidP="006D58A1">
      <w:r>
        <w:t>Línea 4: En caso de que no haya conexión a internet, la operación no se llevará a cabo. Se le notificará al usuario del error.</w:t>
      </w:r>
    </w:p>
    <w:p w14:paraId="522FD2A4" w14:textId="77777777" w:rsidR="00AD6A4E" w:rsidRDefault="008D11AA" w:rsidP="00AD6A4E">
      <w:r>
        <w:t>Línea 5</w:t>
      </w:r>
      <w:r w:rsidR="00AD6A4E">
        <w:t>: En caso que haya habido un problema con el borrado en servidor, inmediatamente se iniciará una incidencia técnica, notificándole a los administradores de la aplicación y al usuario de lo ocurrido para que:</w:t>
      </w:r>
    </w:p>
    <w:p w14:paraId="0FB0C86E" w14:textId="77777777" w:rsidR="00B42EF7" w:rsidRDefault="00AD6A4E" w:rsidP="005B5C90">
      <w:pPr>
        <w:pStyle w:val="Prrafodelista"/>
        <w:numPr>
          <w:ilvl w:val="0"/>
          <w:numId w:val="13"/>
        </w:numPr>
      </w:pPr>
      <w:r>
        <w:t>El usuario realice el debido seguimiento, bajo su derecho.</w:t>
      </w:r>
    </w:p>
    <w:p w14:paraId="0C05D831" w14:textId="77777777" w:rsidR="00AD6A4E" w:rsidRDefault="00AD6A4E" w:rsidP="005B5C90">
      <w:pPr>
        <w:pStyle w:val="Prrafodelista"/>
        <w:numPr>
          <w:ilvl w:val="0"/>
          <w:numId w:val="13"/>
        </w:numPr>
      </w:pPr>
      <w:r>
        <w:t>Los técnicos se pongan manos a la obra para eliminar la información restante.</w:t>
      </w:r>
    </w:p>
    <w:p w14:paraId="57437411" w14:textId="48F6F18E" w:rsidR="008D11AA" w:rsidRDefault="00EF48AF" w:rsidP="008D11AA">
      <w:pPr>
        <w:pStyle w:val="Ttulo3"/>
      </w:pPr>
      <w:bookmarkStart w:id="42" w:name="_Toc480549830"/>
      <w:r>
        <w:lastRenderedPageBreak/>
        <w:t>Diagrama de interacción</w:t>
      </w:r>
      <w:bookmarkEnd w:id="42"/>
    </w:p>
    <w:p w14:paraId="14E512D1" w14:textId="2161776C" w:rsidR="00886A8E" w:rsidRPr="0044660B" w:rsidRDefault="0083422D" w:rsidP="0044660B">
      <w:pPr>
        <w:rPr>
          <w:rStyle w:val="Ttulo2Car"/>
          <w:rFonts w:ascii="Corbel" w:eastAsia="Times New Roman" w:hAnsi="Corbel" w:cs="Times New Roman"/>
          <w:color w:val="000000" w:themeColor="text1"/>
          <w:sz w:val="22"/>
          <w:szCs w:val="24"/>
        </w:rPr>
      </w:pPr>
      <w:r>
        <w:object w:dxaOrig="13095" w:dyaOrig="10981" w14:anchorId="445FC2EA">
          <v:shape id="_x0000_i1035" type="#_x0000_t75" style="width:515.5pt;height:432.6pt" o:ole="">
            <v:imagedata r:id="rId30" o:title=""/>
          </v:shape>
          <o:OLEObject Type="Embed" ProgID="Visio.Drawing.15" ShapeID="_x0000_i1035" DrawAspect="Content" ObjectID="_1554291805" r:id="rId31"/>
        </w:object>
      </w:r>
    </w:p>
    <w:p w14:paraId="330FAAD4" w14:textId="178789BD" w:rsidR="00BD25F6" w:rsidRDefault="00BD25F6" w:rsidP="00886A8E">
      <w:pPr>
        <w:pStyle w:val="Ttulo2"/>
        <w:rPr>
          <w:rStyle w:val="Ttulo2Car"/>
        </w:rPr>
      </w:pPr>
      <w:bookmarkStart w:id="43" w:name="_Toc480549831"/>
      <w:r w:rsidRPr="00BD25F6">
        <w:rPr>
          <w:rStyle w:val="Ttulo2Car"/>
        </w:rPr>
        <w:lastRenderedPageBreak/>
        <w:t>Leer mensaje</w:t>
      </w:r>
      <w:bookmarkEnd w:id="43"/>
    </w:p>
    <w:p w14:paraId="45BBCAC3" w14:textId="70A3BB99" w:rsidR="0044660B" w:rsidRPr="0044660B" w:rsidRDefault="000A56D9" w:rsidP="00341F14">
      <w:pPr>
        <w:jc w:val="center"/>
      </w:pPr>
      <w:r>
        <w:object w:dxaOrig="5731" w:dyaOrig="6930" w14:anchorId="634BDE80">
          <v:shape id="_x0000_i1036" type="#_x0000_t75" style="width:286.25pt;height:346.75pt" o:ole="">
            <v:imagedata r:id="rId32" o:title=""/>
          </v:shape>
          <o:OLEObject Type="Embed" ProgID="Visio.Drawing.15" ShapeID="_x0000_i1036" DrawAspect="Content" ObjectID="_1554291806" r:id="rId33"/>
        </w:object>
      </w:r>
    </w:p>
    <w:p w14:paraId="7B1944C1" w14:textId="77777777" w:rsidR="00BD25F6" w:rsidRDefault="00BD25F6" w:rsidP="00BD25F6">
      <w:pPr>
        <w:pStyle w:val="Prrafodelista"/>
        <w:numPr>
          <w:ilvl w:val="0"/>
          <w:numId w:val="6"/>
        </w:numPr>
      </w:pPr>
      <w:r w:rsidRPr="008749FE">
        <w:rPr>
          <w:b/>
        </w:rPr>
        <w:t>Actor:</w:t>
      </w:r>
      <w:r>
        <w:t xml:space="preserve"> Usuario</w:t>
      </w:r>
    </w:p>
    <w:p w14:paraId="136F93BB" w14:textId="77777777" w:rsidR="00BD25F6" w:rsidRDefault="00BD25F6" w:rsidP="00BD25F6">
      <w:pPr>
        <w:pStyle w:val="Prrafodelista"/>
        <w:numPr>
          <w:ilvl w:val="0"/>
          <w:numId w:val="6"/>
        </w:numPr>
      </w:pPr>
      <w:r w:rsidRPr="008749FE">
        <w:rPr>
          <w:b/>
        </w:rPr>
        <w:t>Propósito:</w:t>
      </w:r>
      <w:r>
        <w:t xml:space="preserve"> Poder ver los mensajes que se le envía al usuario que utiliza la aplicación.</w:t>
      </w:r>
    </w:p>
    <w:p w14:paraId="3A832AE6" w14:textId="77777777" w:rsidR="00BD25F6" w:rsidRDefault="00BD25F6" w:rsidP="00BD25F6">
      <w:pPr>
        <w:pStyle w:val="Prrafodelista"/>
        <w:numPr>
          <w:ilvl w:val="0"/>
          <w:numId w:val="6"/>
        </w:numPr>
      </w:pPr>
      <w:r w:rsidRPr="00B82E6C">
        <w:rPr>
          <w:b/>
        </w:rPr>
        <w:t>PreCondiciones:</w:t>
      </w:r>
    </w:p>
    <w:p w14:paraId="55119BB6" w14:textId="77777777" w:rsidR="00BD25F6" w:rsidRDefault="00BD25F6" w:rsidP="00BD25F6">
      <w:pPr>
        <w:pStyle w:val="Prrafodelista"/>
        <w:numPr>
          <w:ilvl w:val="1"/>
          <w:numId w:val="6"/>
        </w:numPr>
      </w:pPr>
      <w:r>
        <w:t>Haberse autenticado en el sistema.</w:t>
      </w:r>
    </w:p>
    <w:p w14:paraId="1F8F6D03" w14:textId="77777777" w:rsidR="00BD25F6" w:rsidRDefault="00BD25F6" w:rsidP="00BD25F6">
      <w:pPr>
        <w:pStyle w:val="Prrafodelista"/>
        <w:numPr>
          <w:ilvl w:val="1"/>
          <w:numId w:val="6"/>
        </w:numPr>
      </w:pPr>
      <w:r>
        <w:t>Tener mensajes que leer.</w:t>
      </w:r>
    </w:p>
    <w:p w14:paraId="5C55C209" w14:textId="77777777" w:rsidR="00653634" w:rsidRDefault="00653634" w:rsidP="00BD25F6">
      <w:pPr>
        <w:pStyle w:val="Prrafodelista"/>
        <w:numPr>
          <w:ilvl w:val="1"/>
          <w:numId w:val="6"/>
        </w:numPr>
      </w:pPr>
      <w:r>
        <w:t>Estar en actividad de incio</w:t>
      </w:r>
      <w:r w:rsidR="00EE2AAF">
        <w:t xml:space="preserve"> o haber recibido una notificación push de nuevo mensaje</w:t>
      </w:r>
      <w:r>
        <w:t>.</w:t>
      </w:r>
    </w:p>
    <w:p w14:paraId="6101CB14" w14:textId="77777777" w:rsidR="00BD25F6" w:rsidRDefault="00BD25F6" w:rsidP="00BD25F6">
      <w:pPr>
        <w:pStyle w:val="Prrafodelista"/>
        <w:numPr>
          <w:ilvl w:val="0"/>
          <w:numId w:val="6"/>
        </w:numPr>
      </w:pPr>
      <w:r w:rsidRPr="008749FE">
        <w:rPr>
          <w:b/>
        </w:rPr>
        <w:t>PostCondiciones:</w:t>
      </w:r>
      <w:r>
        <w:t xml:space="preserve"> Los mensajes leídos que antes erán nuevos ya no será nuevo, sino que figurarán como leídos.</w:t>
      </w:r>
    </w:p>
    <w:p w14:paraId="1CD8A91E" w14:textId="77777777" w:rsidR="00BD25F6" w:rsidRDefault="00BD25F6" w:rsidP="00BD25F6">
      <w:pPr>
        <w:pStyle w:val="Prrafodelista"/>
        <w:numPr>
          <w:ilvl w:val="0"/>
          <w:numId w:val="6"/>
        </w:numPr>
      </w:pPr>
      <w:r w:rsidRPr="006D58A1">
        <w:rPr>
          <w:b/>
        </w:rPr>
        <w:t>Resumen:</w:t>
      </w:r>
      <w:r>
        <w:t xml:space="preserve"> El usuario ha de poder ver todos los mensajes recibidos. Ya sean nuevos o no. Como si fuera un correo electrónico, o WhatsApp.</w:t>
      </w:r>
    </w:p>
    <w:p w14:paraId="3EDC9820" w14:textId="77777777" w:rsidR="00BD25F6" w:rsidRDefault="00BD25F6" w:rsidP="00BD25F6">
      <w:pPr>
        <w:pStyle w:val="Prrafodelista"/>
        <w:numPr>
          <w:ilvl w:val="0"/>
          <w:numId w:val="6"/>
        </w:numPr>
      </w:pPr>
      <w:r>
        <w:rPr>
          <w:b/>
        </w:rPr>
        <w:t>Requerimientos asociados:</w:t>
      </w:r>
      <w:r>
        <w:t xml:space="preserve"> RNF2, RNF3, RNF4</w:t>
      </w:r>
    </w:p>
    <w:p w14:paraId="2FC4CE41" w14:textId="77777777" w:rsidR="00BD25F6" w:rsidRDefault="00BD25F6" w:rsidP="00BD25F6">
      <w:pPr>
        <w:pStyle w:val="Ttulo3"/>
      </w:pPr>
      <w:bookmarkStart w:id="44" w:name="_Toc480549832"/>
      <w:r>
        <w:t>Flujo principal</w:t>
      </w:r>
      <w:bookmarkEnd w:id="44"/>
    </w:p>
    <w:p w14:paraId="2A79593A" w14:textId="6F7445F1" w:rsidR="00191C8F" w:rsidRDefault="00653634" w:rsidP="0064514D">
      <w:pPr>
        <w:pStyle w:val="Prrafodelista"/>
        <w:numPr>
          <w:ilvl w:val="0"/>
          <w:numId w:val="26"/>
        </w:numPr>
      </w:pPr>
      <w:r>
        <w:t xml:space="preserve">Usuario hace clic en una conversación. Aplicación abre </w:t>
      </w:r>
      <w:r w:rsidR="00BD25F6">
        <w:t>actividad de conversación.</w:t>
      </w:r>
      <w:r w:rsidR="0064514D">
        <w:t xml:space="preserve"> </w:t>
      </w:r>
      <w:r w:rsidR="0064514D" w:rsidRPr="0064514D">
        <w:rPr>
          <w:b/>
        </w:rPr>
        <w:t>Se extiende caso de uso 6.b abrir actividad de conversación.</w:t>
      </w:r>
    </w:p>
    <w:p w14:paraId="25FD35F2" w14:textId="77777777" w:rsidR="00BD25F6" w:rsidRDefault="00BD25F6" w:rsidP="00D1087D">
      <w:pPr>
        <w:pStyle w:val="Prrafodelista"/>
        <w:numPr>
          <w:ilvl w:val="0"/>
          <w:numId w:val="26"/>
        </w:numPr>
      </w:pPr>
      <w:r>
        <w:t>Actividad de conversación muestra conversación con amigo. Usuario puede interactuar con actividad.</w:t>
      </w:r>
    </w:p>
    <w:p w14:paraId="7E0B5229" w14:textId="77777777" w:rsidR="00BD25F6" w:rsidRDefault="0003316D" w:rsidP="00BD25F6">
      <w:pPr>
        <w:pStyle w:val="Ttulo3"/>
      </w:pPr>
      <w:bookmarkStart w:id="45" w:name="_Toc480549833"/>
      <w:r>
        <w:lastRenderedPageBreak/>
        <w:t>Flujos alternativos</w:t>
      </w:r>
      <w:bookmarkEnd w:id="45"/>
    </w:p>
    <w:p w14:paraId="135BF984" w14:textId="77777777" w:rsidR="0054035C" w:rsidRDefault="0054035C" w:rsidP="0054035C">
      <w:r>
        <w:t>Línea 1: En caso de abrirlo mediante el mensaje push, se abrirá directamente la actividad de conversación y esta recuperará la conversación con amigo.</w:t>
      </w:r>
    </w:p>
    <w:p w14:paraId="6E5BCF0D" w14:textId="34BD1573" w:rsidR="00F96184" w:rsidRDefault="00EF48AF" w:rsidP="00F96184">
      <w:pPr>
        <w:pStyle w:val="Ttulo3"/>
      </w:pPr>
      <w:bookmarkStart w:id="46" w:name="_Toc480549834"/>
      <w:r>
        <w:t>Diagrama de interacción</w:t>
      </w:r>
      <w:bookmarkEnd w:id="46"/>
    </w:p>
    <w:p w14:paraId="4B1F8CF8" w14:textId="20580DA9" w:rsidR="00FD1DCA" w:rsidRPr="00444144" w:rsidRDefault="006F2CA7" w:rsidP="006F2CA7">
      <w:pPr>
        <w:jc w:val="left"/>
        <w:rPr>
          <w:rStyle w:val="Ttulo2Car"/>
          <w:rFonts w:ascii="Corbel" w:eastAsia="Times New Roman" w:hAnsi="Corbel" w:cs="Times New Roman"/>
          <w:color w:val="000000" w:themeColor="text1"/>
          <w:sz w:val="22"/>
          <w:szCs w:val="24"/>
        </w:rPr>
      </w:pPr>
      <w:r>
        <w:object w:dxaOrig="13950" w:dyaOrig="9345" w14:anchorId="26152372">
          <v:shape id="_x0000_i1037" type="#_x0000_t75" style="width:524.75pt;height:448.7pt" o:ole="">
            <v:imagedata r:id="rId34" o:title="" cropright="14239f"/>
          </v:shape>
          <o:OLEObject Type="Embed" ProgID="Visio.Drawing.15" ShapeID="_x0000_i1037" DrawAspect="Content" ObjectID="_1554291807" r:id="rId35"/>
        </w:object>
      </w:r>
    </w:p>
    <w:p w14:paraId="146FE614" w14:textId="77777777" w:rsidR="004B17C1" w:rsidRDefault="004B17C1" w:rsidP="00D1087D">
      <w:pPr>
        <w:pStyle w:val="Ttulo2"/>
        <w:numPr>
          <w:ilvl w:val="1"/>
          <w:numId w:val="40"/>
        </w:numPr>
      </w:pPr>
      <w:bookmarkStart w:id="47" w:name="_Toc480549835"/>
      <w:r w:rsidRPr="00EE2AAF">
        <w:rPr>
          <w:rStyle w:val="Ttulo2Car"/>
        </w:rPr>
        <w:lastRenderedPageBreak/>
        <w:t>Recibir mensaje</w:t>
      </w:r>
      <w:bookmarkEnd w:id="47"/>
    </w:p>
    <w:p w14:paraId="23DA5AE5" w14:textId="77777777" w:rsidR="0054035C" w:rsidRDefault="0054035C" w:rsidP="0054035C">
      <w:pPr>
        <w:pStyle w:val="Prrafodelista"/>
        <w:numPr>
          <w:ilvl w:val="0"/>
          <w:numId w:val="6"/>
        </w:numPr>
      </w:pPr>
      <w:r w:rsidRPr="008749FE">
        <w:rPr>
          <w:b/>
        </w:rPr>
        <w:t>Actor:</w:t>
      </w:r>
      <w:r>
        <w:t xml:space="preserve"> Usuario</w:t>
      </w:r>
    </w:p>
    <w:p w14:paraId="0ADDBD90" w14:textId="77777777" w:rsidR="0054035C" w:rsidRDefault="0054035C" w:rsidP="0054035C">
      <w:pPr>
        <w:pStyle w:val="Prrafodelista"/>
        <w:numPr>
          <w:ilvl w:val="0"/>
          <w:numId w:val="6"/>
        </w:numPr>
      </w:pPr>
      <w:r w:rsidRPr="008749FE">
        <w:rPr>
          <w:b/>
        </w:rPr>
        <w:t>Propósito:</w:t>
      </w:r>
      <w:r>
        <w:t xml:space="preserve"> Poder </w:t>
      </w:r>
      <w:r w:rsidR="0003316D">
        <w:t>recibir</w:t>
      </w:r>
      <w:r>
        <w:t xml:space="preserve"> los mensajes que se le envía al usuario que utiliza la aplicación.</w:t>
      </w:r>
    </w:p>
    <w:p w14:paraId="77BE03E4" w14:textId="77777777" w:rsidR="0054035C" w:rsidRDefault="0054035C" w:rsidP="0054035C">
      <w:pPr>
        <w:pStyle w:val="Prrafodelista"/>
        <w:numPr>
          <w:ilvl w:val="0"/>
          <w:numId w:val="6"/>
        </w:numPr>
      </w:pPr>
      <w:r w:rsidRPr="00B82E6C">
        <w:rPr>
          <w:b/>
        </w:rPr>
        <w:t>PreCondiciones:</w:t>
      </w:r>
    </w:p>
    <w:p w14:paraId="4FA84613" w14:textId="77777777" w:rsidR="0054035C" w:rsidRDefault="0054035C" w:rsidP="0054035C">
      <w:pPr>
        <w:pStyle w:val="Prrafodelista"/>
        <w:numPr>
          <w:ilvl w:val="1"/>
          <w:numId w:val="6"/>
        </w:numPr>
      </w:pPr>
      <w:r>
        <w:t>Haberse autenticado en el sistema.</w:t>
      </w:r>
    </w:p>
    <w:p w14:paraId="059537AC" w14:textId="77777777" w:rsidR="0054035C" w:rsidRDefault="0054035C" w:rsidP="0054035C">
      <w:pPr>
        <w:pStyle w:val="Prrafodelista"/>
        <w:numPr>
          <w:ilvl w:val="0"/>
          <w:numId w:val="6"/>
        </w:numPr>
      </w:pPr>
      <w:r w:rsidRPr="008749FE">
        <w:rPr>
          <w:b/>
        </w:rPr>
        <w:t>PostCondiciones:</w:t>
      </w:r>
      <w:r>
        <w:t xml:space="preserve"> </w:t>
      </w:r>
      <w:r w:rsidR="007B2DE8">
        <w:t>Dispositivo informará al usuario de los nuevos mensajes</w:t>
      </w:r>
      <w:r>
        <w:t>.</w:t>
      </w:r>
    </w:p>
    <w:p w14:paraId="4885831F" w14:textId="77777777" w:rsidR="0054035C" w:rsidRDefault="0054035C" w:rsidP="0054035C">
      <w:pPr>
        <w:pStyle w:val="Prrafodelista"/>
        <w:numPr>
          <w:ilvl w:val="0"/>
          <w:numId w:val="6"/>
        </w:numPr>
      </w:pPr>
      <w:r w:rsidRPr="006D58A1">
        <w:rPr>
          <w:b/>
        </w:rPr>
        <w:t>Resumen:</w:t>
      </w:r>
      <w:r>
        <w:t xml:space="preserve"> </w:t>
      </w:r>
      <w:r w:rsidR="0003316D">
        <w:t xml:space="preserve">Para el usuario poder ver los mensajes, el usuario ha de poder recibir nuevos </w:t>
      </w:r>
      <w:r>
        <w:t>mensajes.</w:t>
      </w:r>
    </w:p>
    <w:p w14:paraId="45041A99" w14:textId="77777777" w:rsidR="0054035C" w:rsidRDefault="0054035C" w:rsidP="0054035C">
      <w:pPr>
        <w:pStyle w:val="Prrafodelista"/>
        <w:numPr>
          <w:ilvl w:val="0"/>
          <w:numId w:val="6"/>
        </w:numPr>
      </w:pPr>
      <w:r>
        <w:rPr>
          <w:b/>
        </w:rPr>
        <w:t>Requerimientos asociados:</w:t>
      </w:r>
    </w:p>
    <w:p w14:paraId="497D2D5B" w14:textId="77777777" w:rsidR="0054035C" w:rsidRDefault="0054035C" w:rsidP="0054035C">
      <w:pPr>
        <w:pStyle w:val="Ttulo3"/>
      </w:pPr>
      <w:bookmarkStart w:id="48" w:name="_Toc480549836"/>
      <w:r>
        <w:t>Flujo principal</w:t>
      </w:r>
      <w:bookmarkEnd w:id="48"/>
    </w:p>
    <w:p w14:paraId="3DF133E5" w14:textId="6D59AC7E" w:rsidR="0044660B" w:rsidRDefault="00341F14" w:rsidP="00D1087D">
      <w:pPr>
        <w:pStyle w:val="Prrafodelista"/>
        <w:numPr>
          <w:ilvl w:val="0"/>
          <w:numId w:val="38"/>
        </w:numPr>
      </w:pPr>
      <w:r>
        <w:t>ServerListener detecta</w:t>
      </w:r>
      <w:r w:rsidR="000E4993">
        <w:t xml:space="preserve"> nuevo mensaje. ServerListener solicita a dispositivo notificación push.</w:t>
      </w:r>
      <w:r w:rsidR="00E317C7">
        <w:t xml:space="preserve"> </w:t>
      </w:r>
    </w:p>
    <w:p w14:paraId="6241EABA" w14:textId="0844388F" w:rsidR="000E4993" w:rsidRDefault="00341F14" w:rsidP="00D1087D">
      <w:pPr>
        <w:pStyle w:val="Prrafodelista"/>
        <w:numPr>
          <w:ilvl w:val="0"/>
          <w:numId w:val="38"/>
        </w:numPr>
      </w:pPr>
      <w:r w:rsidRPr="00341F14">
        <w:t>Si actividad de inicio está abierta,</w:t>
      </w:r>
      <w:r>
        <w:rPr>
          <w:b/>
        </w:rPr>
        <w:t xml:space="preserve"> se exitiende caso de uso 3, Abrir o actualizar conversaciones. </w:t>
      </w:r>
      <w:r w:rsidRPr="00341F14">
        <w:t>Activi</w:t>
      </w:r>
      <w:r>
        <w:t>dad de inicio muestra conversaciones con actualizaciones.</w:t>
      </w:r>
    </w:p>
    <w:p w14:paraId="15D6C647" w14:textId="77777777" w:rsidR="00255A03" w:rsidRDefault="0003316D" w:rsidP="0099239F">
      <w:pPr>
        <w:pStyle w:val="Ttulo3"/>
      </w:pPr>
      <w:bookmarkStart w:id="49" w:name="_Toc480549837"/>
      <w:r>
        <w:t>Flujos alternativos</w:t>
      </w:r>
      <w:bookmarkEnd w:id="49"/>
    </w:p>
    <w:p w14:paraId="6B814A10" w14:textId="797F6541" w:rsidR="004A5067" w:rsidRDefault="004A5067" w:rsidP="004A5067">
      <w:r>
        <w:t>Línea 1: Si aplicación está abierta, ServerListener ha de solicitar a dispositivo realizar un pequeño sonido o pitido y no enviar notificación.</w:t>
      </w:r>
    </w:p>
    <w:p w14:paraId="275C641A" w14:textId="74E9354B" w:rsidR="00287FDA" w:rsidRDefault="00287FDA" w:rsidP="004A5067">
      <w:r>
        <w:t xml:space="preserve">Línea 2: Si actividad de conversación está abierta y el mensaje nuevo es en esa conversación, Actividad de conversación actualiza conversación mostrando los nuevos mensajes. </w:t>
      </w:r>
    </w:p>
    <w:p w14:paraId="7A46FD00" w14:textId="57946500" w:rsidR="00EF16CD" w:rsidRDefault="00C13D4E" w:rsidP="00EF16CD">
      <w:pPr>
        <w:pStyle w:val="Ttulo2"/>
        <w:numPr>
          <w:ilvl w:val="1"/>
          <w:numId w:val="40"/>
        </w:numPr>
      </w:pPr>
      <w:bookmarkStart w:id="50" w:name="_Toc480549838"/>
      <w:r>
        <w:rPr>
          <w:rStyle w:val="Ttulo2Car"/>
        </w:rPr>
        <w:lastRenderedPageBreak/>
        <w:t>Abrir actividad de conversación</w:t>
      </w:r>
      <w:bookmarkEnd w:id="50"/>
    </w:p>
    <w:p w14:paraId="1064F0C6" w14:textId="2AA3FC8F" w:rsidR="00EF16CD" w:rsidRDefault="00EF16CD" w:rsidP="00EF16CD">
      <w:pPr>
        <w:pStyle w:val="Prrafodelista"/>
        <w:numPr>
          <w:ilvl w:val="0"/>
          <w:numId w:val="6"/>
        </w:numPr>
      </w:pPr>
      <w:r w:rsidRPr="008749FE">
        <w:rPr>
          <w:b/>
        </w:rPr>
        <w:t>Actor:</w:t>
      </w:r>
      <w:r w:rsidR="000A56D9">
        <w:t xml:space="preserve"> Actividad de conversación.</w:t>
      </w:r>
    </w:p>
    <w:p w14:paraId="0B759481" w14:textId="5D228DF8" w:rsidR="00EF16CD" w:rsidRDefault="00EF16CD" w:rsidP="00EF16CD">
      <w:pPr>
        <w:pStyle w:val="Prrafodelista"/>
        <w:numPr>
          <w:ilvl w:val="0"/>
          <w:numId w:val="6"/>
        </w:numPr>
      </w:pPr>
      <w:r w:rsidRPr="008749FE">
        <w:rPr>
          <w:b/>
        </w:rPr>
        <w:t>Propósito:</w:t>
      </w:r>
      <w:r>
        <w:t xml:space="preserve"> </w:t>
      </w:r>
      <w:r w:rsidR="006F2CA7">
        <w:t>Gestionar la apertura de la actividad correctamente.</w:t>
      </w:r>
    </w:p>
    <w:p w14:paraId="38CED1A9" w14:textId="77777777" w:rsidR="00EF16CD" w:rsidRDefault="00EF16CD" w:rsidP="00EF16CD">
      <w:pPr>
        <w:pStyle w:val="Prrafodelista"/>
        <w:numPr>
          <w:ilvl w:val="0"/>
          <w:numId w:val="6"/>
        </w:numPr>
      </w:pPr>
      <w:r w:rsidRPr="00B82E6C">
        <w:rPr>
          <w:b/>
        </w:rPr>
        <w:t>PreCondiciones:</w:t>
      </w:r>
    </w:p>
    <w:p w14:paraId="714E0E18" w14:textId="04ED622D" w:rsidR="00EF16CD" w:rsidRDefault="00EF16CD" w:rsidP="00EF16CD">
      <w:pPr>
        <w:pStyle w:val="Prrafodelista"/>
        <w:numPr>
          <w:ilvl w:val="1"/>
          <w:numId w:val="6"/>
        </w:numPr>
      </w:pPr>
      <w:r>
        <w:t>Haberse autenticado en el sistema.</w:t>
      </w:r>
    </w:p>
    <w:p w14:paraId="21DBFF8A" w14:textId="6E86EE01" w:rsidR="006F2CA7" w:rsidRDefault="000A56D9" w:rsidP="00EF16CD">
      <w:pPr>
        <w:pStyle w:val="Prrafodelista"/>
        <w:numPr>
          <w:ilvl w:val="1"/>
          <w:numId w:val="6"/>
        </w:numPr>
      </w:pPr>
      <w:r>
        <w:t xml:space="preserve">Iniciar instancia de </w:t>
      </w:r>
      <w:r w:rsidR="006F2CA7">
        <w:t>nueva conversación.</w:t>
      </w:r>
    </w:p>
    <w:p w14:paraId="5A7F966B" w14:textId="387396CD" w:rsidR="00EF16CD" w:rsidRDefault="00EF16CD" w:rsidP="00EF16CD">
      <w:pPr>
        <w:pStyle w:val="Prrafodelista"/>
        <w:numPr>
          <w:ilvl w:val="0"/>
          <w:numId w:val="6"/>
        </w:numPr>
      </w:pPr>
      <w:r w:rsidRPr="008749FE">
        <w:rPr>
          <w:b/>
        </w:rPr>
        <w:t>PostCondiciones:</w:t>
      </w:r>
      <w:r>
        <w:t xml:space="preserve"> </w:t>
      </w:r>
      <w:r w:rsidR="0064514D">
        <w:t>Conversación estará lista para mostrar.</w:t>
      </w:r>
    </w:p>
    <w:p w14:paraId="6BBA6FB2" w14:textId="03B60206" w:rsidR="00EF16CD" w:rsidRDefault="00EF16CD" w:rsidP="00EF16CD">
      <w:pPr>
        <w:pStyle w:val="Prrafodelista"/>
        <w:numPr>
          <w:ilvl w:val="0"/>
          <w:numId w:val="6"/>
        </w:numPr>
      </w:pPr>
      <w:r w:rsidRPr="006D58A1">
        <w:rPr>
          <w:b/>
        </w:rPr>
        <w:t>Resumen:</w:t>
      </w:r>
      <w:r>
        <w:t xml:space="preserve"> </w:t>
      </w:r>
      <w:r w:rsidR="000A56D9">
        <w:t xml:space="preserve">Hemos de gestionar correctamente la lógica de mostrar conversación, la cual no es arbitraria. Este caso de ejecuta durante el create de la actividad de conversación. </w:t>
      </w:r>
    </w:p>
    <w:p w14:paraId="6A5BDDEC" w14:textId="77777777" w:rsidR="00EF16CD" w:rsidRDefault="00EF16CD" w:rsidP="00EF16CD">
      <w:pPr>
        <w:pStyle w:val="Prrafodelista"/>
        <w:numPr>
          <w:ilvl w:val="0"/>
          <w:numId w:val="6"/>
        </w:numPr>
      </w:pPr>
      <w:r>
        <w:rPr>
          <w:b/>
        </w:rPr>
        <w:t>Requerimientos asociados:</w:t>
      </w:r>
    </w:p>
    <w:p w14:paraId="615D940E" w14:textId="77777777" w:rsidR="00EF16CD" w:rsidRDefault="00EF16CD" w:rsidP="00EF16CD">
      <w:pPr>
        <w:pStyle w:val="Ttulo3"/>
      </w:pPr>
      <w:bookmarkStart w:id="51" w:name="_Toc480549839"/>
      <w:r>
        <w:t>Flujo principal</w:t>
      </w:r>
      <w:bookmarkEnd w:id="51"/>
    </w:p>
    <w:p w14:paraId="59391607" w14:textId="77777777" w:rsidR="0064514D" w:rsidRDefault="00191C8F" w:rsidP="0064514D">
      <w:pPr>
        <w:pStyle w:val="Prrafodelista"/>
        <w:numPr>
          <w:ilvl w:val="0"/>
          <w:numId w:val="48"/>
        </w:numPr>
      </w:pPr>
      <w:r>
        <w:t xml:space="preserve">Actividad solicita a servidor conversación con amigo. Servidor devuelve conversación con amigo. </w:t>
      </w:r>
    </w:p>
    <w:p w14:paraId="249DD63B" w14:textId="057B8F39" w:rsidR="00C13D4E" w:rsidRPr="004A5067" w:rsidRDefault="00191C8F" w:rsidP="0064514D">
      <w:pPr>
        <w:pStyle w:val="Prrafodelista"/>
        <w:numPr>
          <w:ilvl w:val="0"/>
          <w:numId w:val="48"/>
        </w:numPr>
      </w:pPr>
      <w:r>
        <w:t>Si hay mensajes nuevos, actividad envía sol</w:t>
      </w:r>
      <w:r w:rsidR="00F02386">
        <w:t>icitud a servidor para</w:t>
      </w:r>
      <w:r>
        <w:t xml:space="preserve"> marcar mensajes en lista como leídos. Servidor marca mensajes no leídos como leídos.</w:t>
      </w:r>
    </w:p>
    <w:p w14:paraId="001E0B32" w14:textId="77777777" w:rsidR="00EF16CD" w:rsidRDefault="00EF16CD" w:rsidP="00EF16CD">
      <w:pPr>
        <w:pStyle w:val="Ttulo3"/>
      </w:pPr>
      <w:bookmarkStart w:id="52" w:name="_Toc480549840"/>
      <w:r>
        <w:t>Flujos alternativos</w:t>
      </w:r>
      <w:bookmarkEnd w:id="52"/>
    </w:p>
    <w:p w14:paraId="31AE76F5" w14:textId="7B4D5DD7" w:rsidR="00EF16CD" w:rsidRDefault="00EF16CD" w:rsidP="000A56D9">
      <w:r>
        <w:t>Línea</w:t>
      </w:r>
      <w:r w:rsidR="000A56D9">
        <w:t>s</w:t>
      </w:r>
      <w:r>
        <w:t xml:space="preserve"> 1</w:t>
      </w:r>
      <w:r w:rsidR="000A56D9">
        <w:t xml:space="preserve"> y 2</w:t>
      </w:r>
      <w:r>
        <w:t xml:space="preserve">: Si </w:t>
      </w:r>
      <w:r w:rsidR="000A56D9">
        <w:t>no es posible contactar con servidor, se le ha de notificar al usuario del error.</w:t>
      </w:r>
    </w:p>
    <w:p w14:paraId="1882B891" w14:textId="32853D8E" w:rsidR="00EF16CD" w:rsidRDefault="00EF16CD" w:rsidP="004A5067"/>
    <w:p w14:paraId="5A033176" w14:textId="7C51B75C" w:rsidR="00F43A71" w:rsidRDefault="00F52695" w:rsidP="00F43A71">
      <w:pPr>
        <w:pStyle w:val="Ttulo2"/>
      </w:pPr>
      <w:bookmarkStart w:id="53" w:name="_Toc480549841"/>
      <w:r>
        <w:lastRenderedPageBreak/>
        <w:t>Escribir mensaje</w:t>
      </w:r>
      <w:bookmarkEnd w:id="53"/>
    </w:p>
    <w:p w14:paraId="65F4351D" w14:textId="405FE255" w:rsidR="000A56D9" w:rsidRPr="000A56D9" w:rsidRDefault="000A56D9" w:rsidP="000A56D9">
      <w:pPr>
        <w:jc w:val="center"/>
      </w:pPr>
      <w:r>
        <w:object w:dxaOrig="5656" w:dyaOrig="4156" w14:anchorId="1008E5AD">
          <v:shape id="_x0000_i1038" type="#_x0000_t75" style="width:282.8pt;height:207.95pt" o:ole="">
            <v:imagedata r:id="rId36" o:title=""/>
          </v:shape>
          <o:OLEObject Type="Embed" ProgID="Visio.Drawing.15" ShapeID="_x0000_i1038" DrawAspect="Content" ObjectID="_1554291808" r:id="rId37"/>
        </w:object>
      </w:r>
    </w:p>
    <w:p w14:paraId="478D5A34" w14:textId="77777777" w:rsidR="00F43A71" w:rsidRDefault="00F43A71" w:rsidP="00F4449B">
      <w:pPr>
        <w:pStyle w:val="Prrafodelista"/>
        <w:numPr>
          <w:ilvl w:val="0"/>
          <w:numId w:val="6"/>
        </w:numPr>
      </w:pPr>
      <w:r w:rsidRPr="008749FE">
        <w:rPr>
          <w:b/>
        </w:rPr>
        <w:t>Actor:</w:t>
      </w:r>
      <w:r>
        <w:t xml:space="preserve"> Usuario</w:t>
      </w:r>
    </w:p>
    <w:p w14:paraId="14CA4AAB" w14:textId="77777777" w:rsidR="00F43A71" w:rsidRDefault="00F43A71" w:rsidP="00F4449B">
      <w:pPr>
        <w:pStyle w:val="Prrafodelista"/>
        <w:numPr>
          <w:ilvl w:val="0"/>
          <w:numId w:val="6"/>
        </w:numPr>
      </w:pPr>
      <w:r w:rsidRPr="008749FE">
        <w:rPr>
          <w:b/>
        </w:rPr>
        <w:t>Propósito:</w:t>
      </w:r>
      <w:r>
        <w:t xml:space="preserve"> Poder ver los mensajes que se le envía al usuario que utiliza la aplicación.</w:t>
      </w:r>
    </w:p>
    <w:p w14:paraId="2F9F4A6E" w14:textId="77777777" w:rsidR="00F43A71" w:rsidRDefault="00F43A71" w:rsidP="00F4449B">
      <w:pPr>
        <w:pStyle w:val="Prrafodelista"/>
        <w:numPr>
          <w:ilvl w:val="0"/>
          <w:numId w:val="6"/>
        </w:numPr>
      </w:pPr>
      <w:r w:rsidRPr="00B82E6C">
        <w:rPr>
          <w:b/>
        </w:rPr>
        <w:t>PreCondiciones:</w:t>
      </w:r>
    </w:p>
    <w:p w14:paraId="0CF71C4E" w14:textId="77777777" w:rsidR="00F43A71" w:rsidRDefault="00F43A71" w:rsidP="00F4449B">
      <w:pPr>
        <w:pStyle w:val="Prrafodelista"/>
        <w:numPr>
          <w:ilvl w:val="1"/>
          <w:numId w:val="6"/>
        </w:numPr>
      </w:pPr>
      <w:r>
        <w:t>Haberse autenticado en el sistema.</w:t>
      </w:r>
    </w:p>
    <w:p w14:paraId="1422E7F6" w14:textId="77777777" w:rsidR="00F43A71" w:rsidRDefault="00F43A71" w:rsidP="00F4449B">
      <w:pPr>
        <w:pStyle w:val="Prrafodelista"/>
        <w:numPr>
          <w:ilvl w:val="0"/>
          <w:numId w:val="6"/>
        </w:numPr>
      </w:pPr>
      <w:r w:rsidRPr="008749FE">
        <w:rPr>
          <w:b/>
        </w:rPr>
        <w:t>PostCondiciones:</w:t>
      </w:r>
      <w:r w:rsidR="00F52695">
        <w:t>La conversación tendrá un nuevo mensaje emitido por él hacia un amigo suyo, el asociado a esa conversación.</w:t>
      </w:r>
    </w:p>
    <w:p w14:paraId="1A298057" w14:textId="77777777" w:rsidR="00F43A71" w:rsidRDefault="00F43A71" w:rsidP="00F4449B">
      <w:pPr>
        <w:pStyle w:val="Prrafodelista"/>
        <w:numPr>
          <w:ilvl w:val="0"/>
          <w:numId w:val="6"/>
        </w:numPr>
      </w:pPr>
      <w:r w:rsidRPr="006D58A1">
        <w:rPr>
          <w:b/>
        </w:rPr>
        <w:t>Resumen:</w:t>
      </w:r>
      <w:r w:rsidR="00F52695">
        <w:t>El usuario ha de poder enviar un mensaje a un amigo.</w:t>
      </w:r>
    </w:p>
    <w:p w14:paraId="452D5762" w14:textId="77777777" w:rsidR="00F43A71" w:rsidRDefault="00F43A71" w:rsidP="00F4449B">
      <w:pPr>
        <w:pStyle w:val="Prrafodelista"/>
        <w:numPr>
          <w:ilvl w:val="0"/>
          <w:numId w:val="6"/>
        </w:numPr>
      </w:pPr>
      <w:r>
        <w:rPr>
          <w:b/>
        </w:rPr>
        <w:t>Requerimientos asociados:</w:t>
      </w:r>
    </w:p>
    <w:p w14:paraId="777E12E8" w14:textId="77777777" w:rsidR="00F43A71" w:rsidRDefault="00F43A71" w:rsidP="00F43A71">
      <w:pPr>
        <w:pStyle w:val="Ttulo3"/>
      </w:pPr>
      <w:bookmarkStart w:id="54" w:name="_Toc480549842"/>
      <w:r>
        <w:t>Flujo principal</w:t>
      </w:r>
      <w:bookmarkEnd w:id="54"/>
    </w:p>
    <w:p w14:paraId="3AA832FC" w14:textId="0910F15D" w:rsidR="003A2D4C" w:rsidRDefault="00287FDA" w:rsidP="00D1087D">
      <w:pPr>
        <w:pStyle w:val="Prrafodelista"/>
        <w:numPr>
          <w:ilvl w:val="0"/>
          <w:numId w:val="14"/>
        </w:numPr>
      </w:pPr>
      <w:r>
        <w:t>E</w:t>
      </w:r>
      <w:r w:rsidR="00F52695">
        <w:t>l usuario hará clic en el signo más.</w:t>
      </w:r>
      <w:r w:rsidR="009F2FAC">
        <w:t xml:space="preserve"> Aplicación muestra desplegable con opciones.</w:t>
      </w:r>
    </w:p>
    <w:p w14:paraId="04112AE9" w14:textId="77777777" w:rsidR="006C55FD" w:rsidRDefault="009F2FAC" w:rsidP="00D1087D">
      <w:pPr>
        <w:pStyle w:val="Prrafodelista"/>
        <w:numPr>
          <w:ilvl w:val="0"/>
          <w:numId w:val="14"/>
        </w:numPr>
      </w:pPr>
      <w:r>
        <w:t>En el menú desplegable, usuario hace</w:t>
      </w:r>
      <w:r w:rsidR="005003B3">
        <w:t xml:space="preserve"> clic en mensaje.</w:t>
      </w:r>
      <w:r>
        <w:t xml:space="preserve"> Aplicación abre actividad de nueva conversación. </w:t>
      </w:r>
    </w:p>
    <w:p w14:paraId="61B8CC2E" w14:textId="74858BD9" w:rsidR="005003B3" w:rsidRDefault="006C55FD" w:rsidP="00D1087D">
      <w:pPr>
        <w:pStyle w:val="Prrafodelista"/>
        <w:numPr>
          <w:ilvl w:val="0"/>
          <w:numId w:val="14"/>
        </w:numPr>
      </w:pPr>
      <w:r>
        <w:t xml:space="preserve">Actividad de </w:t>
      </w:r>
      <w:r w:rsidR="003D5AAC">
        <w:t>nueva conversación</w:t>
      </w:r>
      <w:r w:rsidR="009F2FAC">
        <w:t xml:space="preserve"> </w:t>
      </w:r>
      <w:r>
        <w:t>solicita a servid</w:t>
      </w:r>
      <w:r w:rsidR="003D5AAC">
        <w:t xml:space="preserve">or </w:t>
      </w:r>
      <w:r w:rsidR="009F2FAC">
        <w:t>lista</w:t>
      </w:r>
      <w:r w:rsidR="003D5AAC">
        <w:t xml:space="preserve"> de</w:t>
      </w:r>
      <w:r w:rsidR="009F2FAC">
        <w:t xml:space="preserve"> amigos</w:t>
      </w:r>
      <w:r w:rsidR="003D5AAC">
        <w:t>. Servidor devuelve listado. Actividad lista amigos</w:t>
      </w:r>
      <w:r w:rsidR="009F2FAC">
        <w:t xml:space="preserve"> en orden alfabético.</w:t>
      </w:r>
    </w:p>
    <w:p w14:paraId="097DEA5D" w14:textId="05F58BC5" w:rsidR="003A2D4C" w:rsidRDefault="009F2FAC" w:rsidP="00D1087D">
      <w:pPr>
        <w:pStyle w:val="Prrafodelista"/>
        <w:numPr>
          <w:ilvl w:val="0"/>
          <w:numId w:val="14"/>
        </w:numPr>
      </w:pPr>
      <w:r>
        <w:t>Usuario e</w:t>
      </w:r>
      <w:r w:rsidR="003A2D4C">
        <w:t>l</w:t>
      </w:r>
      <w:r>
        <w:t>ige de la</w:t>
      </w:r>
      <w:r w:rsidR="003A2D4C">
        <w:t xml:space="preserve"> lista a </w:t>
      </w:r>
      <w:r>
        <w:t>amigo con el cual iniciar la conversación</w:t>
      </w:r>
      <w:r w:rsidR="003A2D4C">
        <w:t>.</w:t>
      </w:r>
      <w:r w:rsidR="008F5DC3">
        <w:t xml:space="preserve"> </w:t>
      </w:r>
      <w:r>
        <w:t>Actividad solicita a servidor generar nueva conversación.</w:t>
      </w:r>
    </w:p>
    <w:p w14:paraId="261F02E2" w14:textId="77777777" w:rsidR="00967A8B" w:rsidRDefault="009F2FAC" w:rsidP="00D1087D">
      <w:pPr>
        <w:pStyle w:val="Prrafodelista"/>
        <w:numPr>
          <w:ilvl w:val="0"/>
          <w:numId w:val="14"/>
        </w:numPr>
      </w:pPr>
      <w:r>
        <w:t xml:space="preserve">Servidor genera nueva conversación, Actividad abre </w:t>
      </w:r>
      <w:r w:rsidR="008F5DC3">
        <w:t>actividad de</w:t>
      </w:r>
      <w:r>
        <w:t xml:space="preserve"> </w:t>
      </w:r>
      <w:r w:rsidR="008F5DC3">
        <w:t>conversación</w:t>
      </w:r>
      <w:r w:rsidR="00967A8B">
        <w:t>.</w:t>
      </w:r>
    </w:p>
    <w:p w14:paraId="2AC8597C" w14:textId="4C9851D8" w:rsidR="00967A8B" w:rsidRDefault="00EF16CD" w:rsidP="00D1087D">
      <w:pPr>
        <w:pStyle w:val="Prrafodelista"/>
        <w:numPr>
          <w:ilvl w:val="0"/>
          <w:numId w:val="14"/>
        </w:numPr>
      </w:pPr>
      <w:r w:rsidRPr="00EF16CD">
        <w:rPr>
          <w:b/>
        </w:rPr>
        <w:t>Extiende caso de uso 6b. abrir actividad de conversación.</w:t>
      </w:r>
      <w:r>
        <w:t xml:space="preserve"> </w:t>
      </w:r>
      <w:r w:rsidR="00967A8B">
        <w:t>Actividad de conversación muestra conversación.</w:t>
      </w:r>
    </w:p>
    <w:p w14:paraId="7BC755B9" w14:textId="3828195F" w:rsidR="008F5DC3" w:rsidRDefault="008F5DC3" w:rsidP="00D1087D">
      <w:pPr>
        <w:pStyle w:val="Prrafodelista"/>
        <w:numPr>
          <w:ilvl w:val="0"/>
          <w:numId w:val="14"/>
        </w:numPr>
      </w:pPr>
      <w:r>
        <w:t>Usuario escribe mensaje con o sin adjuntos y hace clic en enviar. Actividad solicita envió de mensaje a servidor.</w:t>
      </w:r>
    </w:p>
    <w:p w14:paraId="756219E4" w14:textId="76EC2705" w:rsidR="00287FDA" w:rsidRDefault="00287FDA" w:rsidP="00D1087D">
      <w:pPr>
        <w:pStyle w:val="Prrafodelista"/>
        <w:numPr>
          <w:ilvl w:val="0"/>
          <w:numId w:val="14"/>
        </w:numPr>
      </w:pPr>
      <w:r>
        <w:t>Servidor envía mensaje de forma exitosa. Mensaje aparece como enviado en la actividad. Campo de texto de mensaje de reinicia para enviar nuevo mensaje.</w:t>
      </w:r>
    </w:p>
    <w:p w14:paraId="312024C0" w14:textId="77777777" w:rsidR="00F43A71" w:rsidRPr="008749FE" w:rsidRDefault="0003316D" w:rsidP="00F43A71">
      <w:pPr>
        <w:pStyle w:val="Ttulo3"/>
      </w:pPr>
      <w:bookmarkStart w:id="55" w:name="_Toc480549843"/>
      <w:r>
        <w:lastRenderedPageBreak/>
        <w:t>Flujos alternativos</w:t>
      </w:r>
      <w:bookmarkEnd w:id="55"/>
    </w:p>
    <w:p w14:paraId="7E5856CD" w14:textId="731F378E" w:rsidR="009F2FAC" w:rsidRDefault="00F43A71" w:rsidP="00287FDA">
      <w:r>
        <w:t xml:space="preserve">Línea 1: </w:t>
      </w:r>
      <w:r w:rsidR="00EA079E">
        <w:t>También</w:t>
      </w:r>
      <w:r w:rsidR="003A2D4C">
        <w:t xml:space="preserve"> se puede, en el menú principal, acceder a una conversación ya existente</w:t>
      </w:r>
      <w:r w:rsidR="00287FDA">
        <w:t xml:space="preserve"> y nos saltaríamos los pasos 2,</w:t>
      </w:r>
      <w:r w:rsidR="003A2D4C">
        <w:t xml:space="preserve"> 3</w:t>
      </w:r>
      <w:r w:rsidR="003D5AAC">
        <w:t>,</w:t>
      </w:r>
      <w:r w:rsidR="00287FDA">
        <w:t xml:space="preserve"> 4</w:t>
      </w:r>
      <w:r w:rsidR="003D5AAC">
        <w:t>, y 5</w:t>
      </w:r>
      <w:r w:rsidR="003A2D4C">
        <w:t xml:space="preserve">. </w:t>
      </w:r>
      <w:r w:rsidR="00287FDA">
        <w:t>Actividad abriría directamente la actividad de conversación. Lo mismo</w:t>
      </w:r>
      <w:r w:rsidR="003A2D4C">
        <w:t xml:space="preserve"> sucedería si accediéramos a una conversación desde un mensaje push.</w:t>
      </w:r>
    </w:p>
    <w:p w14:paraId="3A60AFF8" w14:textId="0312ACEE" w:rsidR="00B81D0D" w:rsidRPr="00B81D0D" w:rsidRDefault="003D5AAC" w:rsidP="00B81D0D">
      <w:r>
        <w:t>Línea 7</w:t>
      </w:r>
      <w:r w:rsidR="00287FDA">
        <w:t>: Si él envió del mensaje no es exitoso, se le notifica al usuario</w:t>
      </w:r>
      <w:r w:rsidR="00F03BF6">
        <w:t xml:space="preserve"> por pantalla</w:t>
      </w:r>
      <w:r w:rsidR="00287FDA">
        <w:t>.</w:t>
      </w:r>
    </w:p>
    <w:p w14:paraId="548E8200" w14:textId="6EF3B4D6" w:rsidR="00B81D0D" w:rsidRDefault="00EF48AF" w:rsidP="00B81D0D">
      <w:pPr>
        <w:pStyle w:val="Ttulo3"/>
      </w:pPr>
      <w:bookmarkStart w:id="56" w:name="_Toc480549844"/>
      <w:r>
        <w:lastRenderedPageBreak/>
        <w:t>Diagrama de interacción</w:t>
      </w:r>
      <w:bookmarkEnd w:id="56"/>
    </w:p>
    <w:p w14:paraId="39D6F0B0" w14:textId="444B168E" w:rsidR="00B81D0D" w:rsidRPr="00B81D0D" w:rsidRDefault="00F53A87" w:rsidP="006F2CA7">
      <w:pPr>
        <w:jc w:val="center"/>
      </w:pPr>
      <w:r>
        <w:object w:dxaOrig="14280" w:dyaOrig="14175" w14:anchorId="1042B9A6">
          <v:shape id="_x0000_i1039" type="#_x0000_t75" style="width:538.55pt;height:534.55pt" o:ole="">
            <v:imagedata r:id="rId38" o:title=""/>
          </v:shape>
          <o:OLEObject Type="Embed" ProgID="Visio.Drawing.15" ShapeID="_x0000_i1039" DrawAspect="Content" ObjectID="_1554291809" r:id="rId39"/>
        </w:object>
      </w:r>
    </w:p>
    <w:p w14:paraId="06E3D6AD" w14:textId="7E91A275" w:rsidR="00033E11" w:rsidRDefault="00033E11" w:rsidP="00033E11">
      <w:pPr>
        <w:pStyle w:val="Ttulo2"/>
      </w:pPr>
      <w:bookmarkStart w:id="57" w:name="_Toc480549845"/>
      <w:r>
        <w:lastRenderedPageBreak/>
        <w:t>Modificar datos de usuario</w:t>
      </w:r>
      <w:bookmarkEnd w:id="57"/>
    </w:p>
    <w:p w14:paraId="6DAF6B6F" w14:textId="77777777" w:rsidR="00033E11" w:rsidRDefault="00033E11" w:rsidP="00033E11">
      <w:pPr>
        <w:pStyle w:val="Prrafodelista"/>
        <w:numPr>
          <w:ilvl w:val="0"/>
          <w:numId w:val="6"/>
        </w:numPr>
      </w:pPr>
      <w:r w:rsidRPr="008749FE">
        <w:rPr>
          <w:b/>
        </w:rPr>
        <w:t>Actor:</w:t>
      </w:r>
      <w:r>
        <w:t xml:space="preserve"> Usuario</w:t>
      </w:r>
    </w:p>
    <w:p w14:paraId="7DB97130" w14:textId="77777777" w:rsidR="00033E11" w:rsidRDefault="00033E11" w:rsidP="00033E11">
      <w:pPr>
        <w:pStyle w:val="Prrafodelista"/>
        <w:numPr>
          <w:ilvl w:val="0"/>
          <w:numId w:val="6"/>
        </w:numPr>
      </w:pPr>
      <w:r w:rsidRPr="008749FE">
        <w:rPr>
          <w:b/>
        </w:rPr>
        <w:t>Propósito:</w:t>
      </w:r>
      <w:r>
        <w:t xml:space="preserve"> Poder editar los datos de su perfil, con el fin de tener total control de sus datos.</w:t>
      </w:r>
    </w:p>
    <w:p w14:paraId="4E3845FB" w14:textId="77777777" w:rsidR="00033E11" w:rsidRDefault="00033E11" w:rsidP="00033E11">
      <w:pPr>
        <w:pStyle w:val="Prrafodelista"/>
        <w:numPr>
          <w:ilvl w:val="0"/>
          <w:numId w:val="6"/>
        </w:numPr>
      </w:pPr>
      <w:r w:rsidRPr="00B82E6C">
        <w:rPr>
          <w:b/>
        </w:rPr>
        <w:t>PreCondiciones:</w:t>
      </w:r>
    </w:p>
    <w:p w14:paraId="5FE19EA6" w14:textId="77777777" w:rsidR="00033E11" w:rsidRDefault="00033E11" w:rsidP="00033E11">
      <w:pPr>
        <w:pStyle w:val="Prrafodelista"/>
        <w:numPr>
          <w:ilvl w:val="1"/>
          <w:numId w:val="6"/>
        </w:numPr>
      </w:pPr>
      <w:r>
        <w:t>Haberse autenticado en el sistema.</w:t>
      </w:r>
    </w:p>
    <w:p w14:paraId="6D9038CB" w14:textId="6F0A597C" w:rsidR="00033E11" w:rsidRDefault="00FB3887" w:rsidP="00033E11">
      <w:pPr>
        <w:pStyle w:val="Prrafodelista"/>
        <w:numPr>
          <w:ilvl w:val="1"/>
          <w:numId w:val="6"/>
        </w:numPr>
      </w:pPr>
      <w:r>
        <w:t>Estar en la actividad principal</w:t>
      </w:r>
      <w:r w:rsidR="00033E11">
        <w:t>.</w:t>
      </w:r>
    </w:p>
    <w:p w14:paraId="50DFB290" w14:textId="4F839653" w:rsidR="00033E11" w:rsidRDefault="00033E11" w:rsidP="00033E11">
      <w:pPr>
        <w:pStyle w:val="Prrafodelista"/>
        <w:numPr>
          <w:ilvl w:val="0"/>
          <w:numId w:val="6"/>
        </w:numPr>
      </w:pPr>
      <w:r w:rsidRPr="008749FE">
        <w:rPr>
          <w:b/>
        </w:rPr>
        <w:t>PostCondiciones:</w:t>
      </w:r>
      <w:r w:rsidR="00CE4370">
        <w:rPr>
          <w:b/>
        </w:rPr>
        <w:t xml:space="preserve"> </w:t>
      </w:r>
      <w:r w:rsidR="00EF48AF">
        <w:t>La</w:t>
      </w:r>
      <w:r w:rsidR="008F5C01">
        <w:t xml:space="preserve"> información</w:t>
      </w:r>
      <w:r w:rsidR="009D0B67">
        <w:t xml:space="preserve"> </w:t>
      </w:r>
      <w:r w:rsidR="008F5C01">
        <w:t>del usuario serán diferente</w:t>
      </w:r>
      <w:r w:rsidR="009D0B67">
        <w:t>.</w:t>
      </w:r>
    </w:p>
    <w:p w14:paraId="30D23107" w14:textId="4C5A1951" w:rsidR="00033E11" w:rsidRDefault="00033E11" w:rsidP="008347F5">
      <w:pPr>
        <w:pStyle w:val="Prrafodelista"/>
        <w:numPr>
          <w:ilvl w:val="0"/>
          <w:numId w:val="6"/>
        </w:numPr>
      </w:pPr>
      <w:r w:rsidRPr="00033E11">
        <w:rPr>
          <w:b/>
        </w:rPr>
        <w:t>Resumen:</w:t>
      </w:r>
      <w:r w:rsidR="00CE4370">
        <w:rPr>
          <w:b/>
        </w:rPr>
        <w:t xml:space="preserve"> </w:t>
      </w:r>
      <w:r w:rsidRPr="00033E11">
        <w:t>El usuario podrá</w:t>
      </w:r>
      <w:r>
        <w:t xml:space="preserve"> editar los datos de su perfil, con el fin de tener total control de sus datos.</w:t>
      </w:r>
    </w:p>
    <w:p w14:paraId="0AAFB6E8" w14:textId="3B513F8D" w:rsidR="00033E11" w:rsidRDefault="00033E11" w:rsidP="008347F5">
      <w:pPr>
        <w:pStyle w:val="Prrafodelista"/>
        <w:numPr>
          <w:ilvl w:val="0"/>
          <w:numId w:val="6"/>
        </w:numPr>
      </w:pPr>
      <w:r w:rsidRPr="00033E11">
        <w:rPr>
          <w:b/>
        </w:rPr>
        <w:t>Requerimientos asociados:</w:t>
      </w:r>
    </w:p>
    <w:p w14:paraId="1208A233" w14:textId="77777777" w:rsidR="00033E11" w:rsidRDefault="00033E11" w:rsidP="00033E11">
      <w:pPr>
        <w:pStyle w:val="Ttulo3"/>
      </w:pPr>
      <w:bookmarkStart w:id="58" w:name="_Toc480549846"/>
      <w:r>
        <w:t>Flujo principal</w:t>
      </w:r>
      <w:bookmarkEnd w:id="58"/>
    </w:p>
    <w:p w14:paraId="70432FAD" w14:textId="762E0DD5" w:rsidR="00033E11" w:rsidRDefault="00FB3887" w:rsidP="00D1087D">
      <w:pPr>
        <w:pStyle w:val="Prrafodelista"/>
        <w:numPr>
          <w:ilvl w:val="0"/>
          <w:numId w:val="15"/>
        </w:numPr>
      </w:pPr>
      <w:r>
        <w:t>E</w:t>
      </w:r>
      <w:r w:rsidR="00033E11">
        <w:t>l usuario hace clic en su nombre.</w:t>
      </w:r>
      <w:r>
        <w:t xml:space="preserve"> Se abre actividad </w:t>
      </w:r>
      <w:r w:rsidR="008F5C01">
        <w:t>de perfil.</w:t>
      </w:r>
    </w:p>
    <w:p w14:paraId="5FD58F3A" w14:textId="156ADD7B" w:rsidR="008F5C01" w:rsidRDefault="008F5C01" w:rsidP="00D1087D">
      <w:pPr>
        <w:pStyle w:val="Prrafodelista"/>
        <w:numPr>
          <w:ilvl w:val="0"/>
          <w:numId w:val="15"/>
        </w:numPr>
      </w:pPr>
      <w:r>
        <w:t>Actividad de perfil solicita datos de perfil a servidor. Servidor devuelve datos y son mostrados por pantalla.</w:t>
      </w:r>
    </w:p>
    <w:p w14:paraId="277426AA" w14:textId="77777777" w:rsidR="008F5C01" w:rsidRDefault="008F5C01" w:rsidP="00D1087D">
      <w:pPr>
        <w:pStyle w:val="Prrafodelista"/>
        <w:numPr>
          <w:ilvl w:val="0"/>
          <w:numId w:val="15"/>
        </w:numPr>
      </w:pPr>
      <w:r>
        <w:t xml:space="preserve">Usuario modifica datos y hace clic en actualizar. Servidor valida datos. </w:t>
      </w:r>
    </w:p>
    <w:p w14:paraId="5C89060B" w14:textId="392CDD25" w:rsidR="00033E11" w:rsidRDefault="008F5C01" w:rsidP="00D1087D">
      <w:pPr>
        <w:pStyle w:val="Prrafodelista"/>
        <w:numPr>
          <w:ilvl w:val="0"/>
          <w:numId w:val="15"/>
        </w:numPr>
      </w:pPr>
      <w:r>
        <w:t>Servidor modifica datos. Aplicación abre actividad principal y notifica éxito de operación.</w:t>
      </w:r>
    </w:p>
    <w:p w14:paraId="49BADDF7" w14:textId="77777777" w:rsidR="00033E11" w:rsidRPr="008749FE" w:rsidRDefault="0003316D" w:rsidP="00033E11">
      <w:pPr>
        <w:pStyle w:val="Ttulo3"/>
      </w:pPr>
      <w:bookmarkStart w:id="59" w:name="_Toc480549847"/>
      <w:r>
        <w:t>Flujos alternativos</w:t>
      </w:r>
      <w:bookmarkEnd w:id="59"/>
    </w:p>
    <w:p w14:paraId="20E23209" w14:textId="11C34947" w:rsidR="00033E11" w:rsidRDefault="005003B3" w:rsidP="00033E11">
      <w:r>
        <w:t>Línea 3</w:t>
      </w:r>
      <w:r w:rsidR="00033E11">
        <w:t xml:space="preserve">: </w:t>
      </w:r>
      <w:r w:rsidR="008F5C01">
        <w:t>Si la validación es errónea, se le notifica el error al usuario por pantalla</w:t>
      </w:r>
      <w:r w:rsidR="00EF48AF">
        <w:t xml:space="preserve"> y el Caso de uso no continua.</w:t>
      </w:r>
    </w:p>
    <w:p w14:paraId="0BDEE351" w14:textId="0DE3F99A" w:rsidR="00EF48AF" w:rsidRDefault="00EF48AF" w:rsidP="00033E11">
      <w:r>
        <w:t>Línea 2 o 3: Si no se puede enviar o recuperar datos del servidor. Se le ha de notificar el error al usuario y el caso de uso no continua.</w:t>
      </w:r>
    </w:p>
    <w:p w14:paraId="34ECF7DA" w14:textId="77777777" w:rsidR="00EF48AF" w:rsidRDefault="00EF48AF" w:rsidP="00EF48AF">
      <w:pPr>
        <w:pStyle w:val="Ttulo3"/>
      </w:pPr>
      <w:bookmarkStart w:id="60" w:name="_Toc480549848"/>
      <w:r>
        <w:t>Reglas de negocio</w:t>
      </w:r>
      <w:bookmarkEnd w:id="60"/>
    </w:p>
    <w:p w14:paraId="14CF8678" w14:textId="73955312" w:rsidR="00FB3887" w:rsidRDefault="00EF48AF" w:rsidP="00D1087D">
      <w:pPr>
        <w:pStyle w:val="Prrafodelista"/>
        <w:numPr>
          <w:ilvl w:val="0"/>
          <w:numId w:val="32"/>
        </w:numPr>
      </w:pPr>
      <w:r>
        <w:t>Si hemos recibido clave, hemos de cambiar la clave.</w:t>
      </w:r>
    </w:p>
    <w:p w14:paraId="42A0CFDA" w14:textId="557459A6" w:rsidR="00EF48AF" w:rsidRDefault="00EF48AF" w:rsidP="00D1087D">
      <w:pPr>
        <w:pStyle w:val="Prrafodelista"/>
        <w:numPr>
          <w:ilvl w:val="0"/>
          <w:numId w:val="32"/>
        </w:numPr>
      </w:pPr>
      <w:r>
        <w:t>Si se insertas datos únicos de otro usuario, la validación ha de fallar.</w:t>
      </w:r>
    </w:p>
    <w:p w14:paraId="6BA00CD2" w14:textId="620DD38F" w:rsidR="00EF48AF" w:rsidRDefault="00EF48AF" w:rsidP="00EF48AF">
      <w:pPr>
        <w:pStyle w:val="Ttulo3"/>
      </w:pPr>
      <w:bookmarkStart w:id="61" w:name="_Toc480549849"/>
      <w:r>
        <w:lastRenderedPageBreak/>
        <w:t>Diagrama de interacción</w:t>
      </w:r>
      <w:bookmarkEnd w:id="61"/>
    </w:p>
    <w:p w14:paraId="477A08DD" w14:textId="36233523" w:rsidR="00EF48AF" w:rsidRPr="00EF48AF" w:rsidRDefault="00585B1C" w:rsidP="00EF48AF">
      <w:r>
        <w:object w:dxaOrig="10471" w:dyaOrig="8671" w14:anchorId="2C320ED4">
          <v:shape id="_x0000_i1040" type="#_x0000_t75" style="width:520.15pt;height:430.25pt" o:ole="">
            <v:imagedata r:id="rId40" o:title=""/>
          </v:shape>
          <o:OLEObject Type="Embed" ProgID="Visio.Drawing.15" ShapeID="_x0000_i1040" DrawAspect="Content" ObjectID="_1554291810" r:id="rId41"/>
        </w:object>
      </w:r>
    </w:p>
    <w:p w14:paraId="20A64CED" w14:textId="77777777" w:rsidR="00F91157" w:rsidRDefault="00F91157" w:rsidP="00F91157">
      <w:pPr>
        <w:pStyle w:val="Ttulo2"/>
      </w:pPr>
      <w:bookmarkStart w:id="62" w:name="_Toc480549850"/>
      <w:r>
        <w:lastRenderedPageBreak/>
        <w:t>Consultar Información de amigo</w:t>
      </w:r>
      <w:bookmarkEnd w:id="62"/>
    </w:p>
    <w:p w14:paraId="26E1E8C8" w14:textId="77777777" w:rsidR="00F91157" w:rsidRDefault="00F91157" w:rsidP="00F91157">
      <w:pPr>
        <w:pStyle w:val="Prrafodelista"/>
        <w:numPr>
          <w:ilvl w:val="0"/>
          <w:numId w:val="6"/>
        </w:numPr>
      </w:pPr>
      <w:r w:rsidRPr="008749FE">
        <w:rPr>
          <w:b/>
        </w:rPr>
        <w:t>Actor:</w:t>
      </w:r>
      <w:r>
        <w:t xml:space="preserve"> Usuario</w:t>
      </w:r>
    </w:p>
    <w:p w14:paraId="43ABFB7A" w14:textId="77777777" w:rsidR="00F91157" w:rsidRDefault="00F91157" w:rsidP="00F91157">
      <w:pPr>
        <w:pStyle w:val="Prrafodelista"/>
        <w:numPr>
          <w:ilvl w:val="0"/>
          <w:numId w:val="6"/>
        </w:numPr>
      </w:pPr>
      <w:r w:rsidRPr="008749FE">
        <w:rPr>
          <w:b/>
        </w:rPr>
        <w:t>Propósito:</w:t>
      </w:r>
      <w:r>
        <w:t xml:space="preserve"> El usuario podrá ver la información de perfil de sus amigos, no editarla.</w:t>
      </w:r>
    </w:p>
    <w:p w14:paraId="37DB415A" w14:textId="77777777" w:rsidR="00F91157" w:rsidRDefault="00F91157" w:rsidP="00F91157">
      <w:pPr>
        <w:pStyle w:val="Prrafodelista"/>
        <w:numPr>
          <w:ilvl w:val="0"/>
          <w:numId w:val="6"/>
        </w:numPr>
      </w:pPr>
      <w:r w:rsidRPr="00B82E6C">
        <w:rPr>
          <w:b/>
        </w:rPr>
        <w:t>PreCondiciones:</w:t>
      </w:r>
    </w:p>
    <w:p w14:paraId="7166DEDA" w14:textId="77777777" w:rsidR="00F91157" w:rsidRDefault="00F91157" w:rsidP="00F91157">
      <w:pPr>
        <w:pStyle w:val="Prrafodelista"/>
        <w:numPr>
          <w:ilvl w:val="1"/>
          <w:numId w:val="6"/>
        </w:numPr>
      </w:pPr>
      <w:r>
        <w:t>Haberse autenticado en el sistema.</w:t>
      </w:r>
    </w:p>
    <w:p w14:paraId="12804423" w14:textId="4846DE59" w:rsidR="00876AE2" w:rsidRDefault="003B2B0E" w:rsidP="00F91157">
      <w:pPr>
        <w:pStyle w:val="Prrafodelista"/>
        <w:numPr>
          <w:ilvl w:val="1"/>
          <w:numId w:val="6"/>
        </w:numPr>
      </w:pPr>
      <w:r>
        <w:t>Estar en actividad de inicio.</w:t>
      </w:r>
    </w:p>
    <w:p w14:paraId="5DC2BEC4" w14:textId="77777777" w:rsidR="00F91157" w:rsidRDefault="00F91157" w:rsidP="00F91157">
      <w:pPr>
        <w:pStyle w:val="Prrafodelista"/>
        <w:numPr>
          <w:ilvl w:val="0"/>
          <w:numId w:val="6"/>
        </w:numPr>
      </w:pPr>
      <w:r w:rsidRPr="008749FE">
        <w:rPr>
          <w:b/>
        </w:rPr>
        <w:t>PostCondiciones:</w:t>
      </w:r>
      <w:r>
        <w:t xml:space="preserve"> El usuario estará informado de los datos de su amigo.</w:t>
      </w:r>
    </w:p>
    <w:p w14:paraId="131D4D0F" w14:textId="77777777" w:rsidR="00F91157" w:rsidRDefault="00F91157" w:rsidP="00F91157">
      <w:pPr>
        <w:pStyle w:val="Prrafodelista"/>
        <w:numPr>
          <w:ilvl w:val="0"/>
          <w:numId w:val="6"/>
        </w:numPr>
      </w:pPr>
      <w:r w:rsidRPr="00033E11">
        <w:rPr>
          <w:b/>
        </w:rPr>
        <w:t>Resumen:</w:t>
      </w:r>
      <w:r w:rsidRPr="00033E11">
        <w:t>El usuario podr</w:t>
      </w:r>
      <w:r>
        <w:t>á consultar la información de su amigo, solo con fines informativos.</w:t>
      </w:r>
    </w:p>
    <w:p w14:paraId="6621E27B" w14:textId="77777777" w:rsidR="00F91157" w:rsidRDefault="00F91157" w:rsidP="00F91157">
      <w:pPr>
        <w:pStyle w:val="Prrafodelista"/>
        <w:numPr>
          <w:ilvl w:val="0"/>
          <w:numId w:val="6"/>
        </w:numPr>
      </w:pPr>
      <w:r w:rsidRPr="00033E11">
        <w:rPr>
          <w:b/>
        </w:rPr>
        <w:t>Requerimientos asociados:</w:t>
      </w:r>
    </w:p>
    <w:p w14:paraId="3CFA8511" w14:textId="77777777" w:rsidR="00F91157" w:rsidRDefault="00F91157" w:rsidP="00F91157">
      <w:pPr>
        <w:pStyle w:val="Ttulo3"/>
      </w:pPr>
      <w:bookmarkStart w:id="63" w:name="_Toc480549851"/>
      <w:r>
        <w:t>Flujo principal</w:t>
      </w:r>
      <w:bookmarkEnd w:id="63"/>
    </w:p>
    <w:p w14:paraId="33C935D1" w14:textId="7CA58692" w:rsidR="00CE5B22" w:rsidRDefault="00876AE2" w:rsidP="00AA42EE">
      <w:pPr>
        <w:pStyle w:val="Prrafodelista"/>
        <w:numPr>
          <w:ilvl w:val="0"/>
          <w:numId w:val="29"/>
        </w:numPr>
      </w:pPr>
      <w:r>
        <w:t xml:space="preserve">El usuario hace clic </w:t>
      </w:r>
      <w:r w:rsidR="00563D2F">
        <w:t>en gestión de amigos (el icono de persona).</w:t>
      </w:r>
      <w:r w:rsidR="003B2B0E">
        <w:t xml:space="preserve"> Actividad de in</w:t>
      </w:r>
      <w:r w:rsidR="00A61733">
        <w:t>i</w:t>
      </w:r>
      <w:r w:rsidR="003B2B0E">
        <w:t xml:space="preserve">cio abre actividad de gestión de amigos. Actividad realiza búsqueda de usuarios en servidor. Actividad lista amigos en orden alfabético. </w:t>
      </w:r>
    </w:p>
    <w:p w14:paraId="2547487A" w14:textId="4B15BED9" w:rsidR="00CE5B22" w:rsidRDefault="003B2B0E" w:rsidP="00AA42EE">
      <w:pPr>
        <w:pStyle w:val="Prrafodelista"/>
        <w:numPr>
          <w:ilvl w:val="0"/>
          <w:numId w:val="29"/>
        </w:numPr>
      </w:pPr>
      <w:r>
        <w:t>Usuario busca y selecciona un amigo.</w:t>
      </w:r>
      <w:r w:rsidR="00CE5B22">
        <w:t xml:space="preserve"> Actividad abre actividad de información de amigo. </w:t>
      </w:r>
      <w:r w:rsidR="00545306">
        <w:t xml:space="preserve"> Actividad de información de amigo solicita información a servidor.</w:t>
      </w:r>
    </w:p>
    <w:p w14:paraId="0A85C3B4" w14:textId="77777777" w:rsidR="00545306" w:rsidRDefault="00CE5B22" w:rsidP="00545306">
      <w:pPr>
        <w:pStyle w:val="Prrafodelista"/>
        <w:numPr>
          <w:ilvl w:val="0"/>
          <w:numId w:val="29"/>
        </w:numPr>
      </w:pPr>
      <w:r>
        <w:t>Actividad de información de amigo recupera información de amigo. Actividad muestra información.</w:t>
      </w:r>
    </w:p>
    <w:p w14:paraId="39CC3CF2" w14:textId="551C72A5" w:rsidR="00563D2F" w:rsidRPr="00876AE2" w:rsidRDefault="00563D2F" w:rsidP="00545306">
      <w:pPr>
        <w:pStyle w:val="Prrafodelista"/>
        <w:numPr>
          <w:ilvl w:val="0"/>
          <w:numId w:val="29"/>
        </w:numPr>
      </w:pPr>
      <w:r>
        <w:t>Al acabar de v</w:t>
      </w:r>
      <w:r w:rsidR="00545306">
        <w:t>er los datos, usuario hace clic en volver</w:t>
      </w:r>
      <w:r>
        <w:t>.</w:t>
      </w:r>
      <w:r w:rsidR="00545306">
        <w:t xml:space="preserve"> Actividad se cierra.</w:t>
      </w:r>
      <w:r w:rsidR="00A61733">
        <w:t xml:space="preserve"> </w:t>
      </w:r>
      <w:r w:rsidR="00EA484D">
        <w:t>Actividad realiza búsqueda de usuarios en servidor. Actividad lista amigos en orden alfabético.</w:t>
      </w:r>
    </w:p>
    <w:p w14:paraId="6B4AE2B5" w14:textId="77777777" w:rsidR="00F91157" w:rsidRDefault="0003316D" w:rsidP="00F91157">
      <w:pPr>
        <w:pStyle w:val="Ttulo3"/>
      </w:pPr>
      <w:bookmarkStart w:id="64" w:name="_Toc480549852"/>
      <w:r>
        <w:t>Flujos alternativos</w:t>
      </w:r>
      <w:bookmarkEnd w:id="64"/>
    </w:p>
    <w:p w14:paraId="32E82EF1" w14:textId="77777777" w:rsidR="00876AE2" w:rsidRPr="00876AE2" w:rsidRDefault="00876AE2" w:rsidP="00563D2F">
      <w:pPr>
        <w:pStyle w:val="Ttulo4"/>
      </w:pPr>
      <w:r>
        <w:t>Desde la actividad de conversación</w:t>
      </w:r>
    </w:p>
    <w:p w14:paraId="105DB0B1" w14:textId="030E1972" w:rsidR="00876AE2" w:rsidRDefault="00545306" w:rsidP="00D1087D">
      <w:pPr>
        <w:pStyle w:val="Prrafodelista"/>
        <w:numPr>
          <w:ilvl w:val="0"/>
          <w:numId w:val="20"/>
        </w:numPr>
      </w:pPr>
      <w:r>
        <w:t>Usuario hace clic en la conversación con el amigo deseado. Actividad abre actividad de conversación</w:t>
      </w:r>
      <w:r w:rsidR="00876AE2">
        <w:t>.</w:t>
      </w:r>
    </w:p>
    <w:p w14:paraId="7550214F" w14:textId="360679F7" w:rsidR="00876AE2" w:rsidRDefault="005A64AE" w:rsidP="00D1087D">
      <w:pPr>
        <w:pStyle w:val="Prrafodelista"/>
        <w:numPr>
          <w:ilvl w:val="0"/>
          <w:numId w:val="20"/>
        </w:numPr>
      </w:pPr>
      <w:r>
        <w:t>En la actividad de conversación, el usuario hará clic sobre el nombre de su amigo.</w:t>
      </w:r>
      <w:r w:rsidR="00545306">
        <w:t xml:space="preserve"> Actividad redirige a actividad de información de amigo. Actividad de información de amigo solicita información a servidor.</w:t>
      </w:r>
    </w:p>
    <w:p w14:paraId="2688E567" w14:textId="77777777" w:rsidR="00545306" w:rsidRDefault="00545306" w:rsidP="00545306">
      <w:pPr>
        <w:pStyle w:val="Prrafodelista"/>
        <w:numPr>
          <w:ilvl w:val="0"/>
          <w:numId w:val="20"/>
        </w:numPr>
      </w:pPr>
      <w:r>
        <w:t>Actividad de información de amigo recupera información de amigo. Actividad muestra información.</w:t>
      </w:r>
    </w:p>
    <w:p w14:paraId="6CD55A69" w14:textId="77777777" w:rsidR="00545306" w:rsidRPr="00876AE2" w:rsidRDefault="00545306" w:rsidP="00545306">
      <w:pPr>
        <w:pStyle w:val="Prrafodelista"/>
        <w:numPr>
          <w:ilvl w:val="0"/>
          <w:numId w:val="20"/>
        </w:numPr>
      </w:pPr>
      <w:r>
        <w:t>Al acabar de ver los datos, usuario hace clic en volver. Actividad se cierra.</w:t>
      </w:r>
    </w:p>
    <w:p w14:paraId="51ABA503" w14:textId="38579FEF" w:rsidR="00563D2F" w:rsidRDefault="00876AE2" w:rsidP="00545306">
      <w:pPr>
        <w:pStyle w:val="Ttulo4"/>
      </w:pPr>
      <w:r>
        <w:t>Exce</w:t>
      </w:r>
      <w:r w:rsidR="00563D2F">
        <w:t>pciones a ambos flujos</w:t>
      </w:r>
    </w:p>
    <w:p w14:paraId="138F4F4C" w14:textId="72545E30" w:rsidR="00545306" w:rsidRDefault="00563D2F" w:rsidP="00545306">
      <w:r>
        <w:t>Línea 1</w:t>
      </w:r>
      <w:r w:rsidR="00545306">
        <w:t>, 2 o 3</w:t>
      </w:r>
      <w:r>
        <w:t xml:space="preserve">: En caso de no tener conexión a internet u otro problema para realizar la solicitud de información, se le notificará al usuario el error, y el caso de uso no continua. </w:t>
      </w:r>
    </w:p>
    <w:p w14:paraId="3507813F" w14:textId="77777777" w:rsidR="000E59CF" w:rsidRDefault="000E59CF" w:rsidP="000E59CF">
      <w:pPr>
        <w:pStyle w:val="Ttulo3"/>
      </w:pPr>
      <w:bookmarkStart w:id="65" w:name="_Toc480549853"/>
      <w:r>
        <w:t>Reglas de negocio</w:t>
      </w:r>
      <w:bookmarkEnd w:id="65"/>
    </w:p>
    <w:p w14:paraId="456C046B" w14:textId="44B6C601" w:rsidR="001D24E9" w:rsidRDefault="000E59CF" w:rsidP="001D24E9">
      <w:pPr>
        <w:pStyle w:val="Prrafodelista"/>
        <w:numPr>
          <w:ilvl w:val="0"/>
          <w:numId w:val="33"/>
        </w:numPr>
      </w:pPr>
      <w:r>
        <w:t>Si el campo de búsqueda está vacío, ha de traer todos nuestros amigos.</w:t>
      </w:r>
      <w:r w:rsidR="001D24E9">
        <w:t xml:space="preserve"> Si no, ha de buscar los amigos según el texto indicado.</w:t>
      </w:r>
    </w:p>
    <w:p w14:paraId="7522D01B" w14:textId="77777777" w:rsidR="00C44155" w:rsidRDefault="00C44155" w:rsidP="00C44155">
      <w:pPr>
        <w:pStyle w:val="Ttulo3"/>
      </w:pPr>
      <w:bookmarkStart w:id="66" w:name="_Toc480549854"/>
      <w:r>
        <w:lastRenderedPageBreak/>
        <w:t>Diagrama de interacción</w:t>
      </w:r>
      <w:bookmarkEnd w:id="66"/>
    </w:p>
    <w:p w14:paraId="436F55FC" w14:textId="2B31A048" w:rsidR="001B6F74" w:rsidRDefault="00C40871" w:rsidP="001B6F74">
      <w:r>
        <w:object w:dxaOrig="14280" w:dyaOrig="14175" w14:anchorId="7C61BB4B">
          <v:shape id="_x0000_i1041" type="#_x0000_t75" style="width:511.5pt;height:507.45pt" o:ole="">
            <v:imagedata r:id="rId42" o:title=""/>
          </v:shape>
          <o:OLEObject Type="Embed" ProgID="Visio.Drawing.15" ShapeID="_x0000_i1041" DrawAspect="Content" ObjectID="_1554291811" r:id="rId43"/>
        </w:object>
      </w:r>
    </w:p>
    <w:p w14:paraId="70290D9D" w14:textId="1EDD2EDA" w:rsidR="00EA484D" w:rsidRDefault="00EA484D" w:rsidP="00EA484D">
      <w:pPr>
        <w:pStyle w:val="Ttulo2"/>
      </w:pPr>
      <w:bookmarkStart w:id="67" w:name="_Toc480549855"/>
      <w:r>
        <w:lastRenderedPageBreak/>
        <w:t>Borrar amigo.</w:t>
      </w:r>
      <w:bookmarkEnd w:id="67"/>
    </w:p>
    <w:p w14:paraId="71FC281C" w14:textId="77777777" w:rsidR="00EA484D" w:rsidRDefault="00EA484D" w:rsidP="00EA484D">
      <w:pPr>
        <w:pStyle w:val="Prrafodelista"/>
        <w:numPr>
          <w:ilvl w:val="0"/>
          <w:numId w:val="6"/>
        </w:numPr>
      </w:pPr>
      <w:r w:rsidRPr="008749FE">
        <w:rPr>
          <w:b/>
        </w:rPr>
        <w:t>Actor:</w:t>
      </w:r>
      <w:r>
        <w:t xml:space="preserve"> Usuario</w:t>
      </w:r>
    </w:p>
    <w:p w14:paraId="719B9F8C" w14:textId="77777777" w:rsidR="00EA484D" w:rsidRDefault="00EA484D" w:rsidP="00EA484D">
      <w:pPr>
        <w:pStyle w:val="Prrafodelista"/>
        <w:numPr>
          <w:ilvl w:val="0"/>
          <w:numId w:val="6"/>
        </w:numPr>
      </w:pPr>
      <w:r w:rsidRPr="008749FE">
        <w:rPr>
          <w:b/>
        </w:rPr>
        <w:t>Propósito:</w:t>
      </w:r>
      <w:r>
        <w:t xml:space="preserve"> El usuario podrá borrar a su amigo y su correspondiente conversación de su móvil.</w:t>
      </w:r>
    </w:p>
    <w:p w14:paraId="7A44B4EB" w14:textId="77777777" w:rsidR="00EA484D" w:rsidRDefault="00EA484D" w:rsidP="00EA484D">
      <w:pPr>
        <w:pStyle w:val="Prrafodelista"/>
        <w:numPr>
          <w:ilvl w:val="0"/>
          <w:numId w:val="6"/>
        </w:numPr>
      </w:pPr>
      <w:r w:rsidRPr="00B82E6C">
        <w:rPr>
          <w:b/>
        </w:rPr>
        <w:t>PreCondiciones:</w:t>
      </w:r>
    </w:p>
    <w:p w14:paraId="38DD8D56" w14:textId="77777777" w:rsidR="00EA484D" w:rsidRDefault="00EA484D" w:rsidP="00EA484D">
      <w:pPr>
        <w:pStyle w:val="Prrafodelista"/>
        <w:numPr>
          <w:ilvl w:val="1"/>
          <w:numId w:val="6"/>
        </w:numPr>
      </w:pPr>
      <w:r>
        <w:t>Haberse autenticado en el sistema.</w:t>
      </w:r>
    </w:p>
    <w:p w14:paraId="268400B9" w14:textId="38B9F13E" w:rsidR="00EA484D" w:rsidRDefault="00EA484D" w:rsidP="00EA484D">
      <w:pPr>
        <w:pStyle w:val="Prrafodelista"/>
        <w:numPr>
          <w:ilvl w:val="1"/>
          <w:numId w:val="6"/>
        </w:numPr>
      </w:pPr>
      <w:r>
        <w:t>Estar en la actividad de gestión de amigos/mis amigos.</w:t>
      </w:r>
    </w:p>
    <w:p w14:paraId="311C82F0" w14:textId="77777777" w:rsidR="00EA484D" w:rsidRDefault="00EA484D" w:rsidP="00EA484D">
      <w:pPr>
        <w:pStyle w:val="Prrafodelista"/>
        <w:numPr>
          <w:ilvl w:val="0"/>
          <w:numId w:val="6"/>
        </w:numPr>
      </w:pPr>
      <w:r w:rsidRPr="008749FE">
        <w:rPr>
          <w:b/>
        </w:rPr>
        <w:t>PostCondiciones:</w:t>
      </w:r>
      <w:r>
        <w:t xml:space="preserve"> El usuario habrá borrado a su amigo, conjunto con las conversaciones almacenadas en servidor.</w:t>
      </w:r>
    </w:p>
    <w:p w14:paraId="2DD800D6" w14:textId="77777777" w:rsidR="00EA484D" w:rsidRPr="00A63B8A" w:rsidRDefault="00EA484D" w:rsidP="00EA484D">
      <w:pPr>
        <w:pStyle w:val="Prrafodelista"/>
        <w:numPr>
          <w:ilvl w:val="0"/>
          <w:numId w:val="6"/>
        </w:numPr>
      </w:pPr>
      <w:r w:rsidRPr="00A63B8A">
        <w:rPr>
          <w:b/>
        </w:rPr>
        <w:t>Resumen:</w:t>
      </w:r>
      <w:r>
        <w:t xml:space="preserve"> El usuario podrá borrar a su amigo y su correspondiente conversación de su móvil y del sistema.</w:t>
      </w:r>
    </w:p>
    <w:p w14:paraId="52A4EECD" w14:textId="77777777" w:rsidR="00EA484D" w:rsidRDefault="00EA484D" w:rsidP="00EA484D">
      <w:pPr>
        <w:pStyle w:val="Prrafodelista"/>
        <w:numPr>
          <w:ilvl w:val="0"/>
          <w:numId w:val="6"/>
        </w:numPr>
      </w:pPr>
      <w:r w:rsidRPr="00033E11">
        <w:rPr>
          <w:b/>
        </w:rPr>
        <w:t>Requerimientos asociados:</w:t>
      </w:r>
      <w:r>
        <w:t xml:space="preserve"> RNF5</w:t>
      </w:r>
    </w:p>
    <w:p w14:paraId="1C6A1F3E" w14:textId="77777777" w:rsidR="00EA484D" w:rsidRDefault="00EA484D" w:rsidP="00EA484D">
      <w:pPr>
        <w:pStyle w:val="Ttulo3"/>
      </w:pPr>
      <w:bookmarkStart w:id="68" w:name="_Toc480549856"/>
      <w:r>
        <w:t>Flujo principal</w:t>
      </w:r>
      <w:bookmarkEnd w:id="68"/>
    </w:p>
    <w:p w14:paraId="2E3D4F29" w14:textId="20FBD885" w:rsidR="00EA484D" w:rsidRDefault="00E23628" w:rsidP="00E23628">
      <w:pPr>
        <w:pStyle w:val="Prrafodelista"/>
        <w:numPr>
          <w:ilvl w:val="0"/>
          <w:numId w:val="28"/>
        </w:numPr>
      </w:pPr>
      <w:r>
        <w:t xml:space="preserve">Usuario hace clic en botón de borrar amigo. </w:t>
      </w:r>
      <w:r w:rsidR="00EA484D">
        <w:t>Actividad notifica</w:t>
      </w:r>
      <w:r>
        <w:t xml:space="preserve"> a usuario</w:t>
      </w:r>
      <w:r w:rsidR="00EA484D">
        <w:t xml:space="preserve"> de las consecuencias de la acción.</w:t>
      </w:r>
    </w:p>
    <w:p w14:paraId="45E5C336" w14:textId="18447D3B" w:rsidR="00EA484D" w:rsidRDefault="00EA484D" w:rsidP="00AA42EE">
      <w:pPr>
        <w:pStyle w:val="Prrafodelista"/>
        <w:numPr>
          <w:ilvl w:val="0"/>
          <w:numId w:val="28"/>
        </w:numPr>
      </w:pPr>
      <w:r>
        <w:t>Usuario confirma borrado.</w:t>
      </w:r>
      <w:r w:rsidR="00E23628">
        <w:t xml:space="preserve"> </w:t>
      </w:r>
      <w:r>
        <w:t>Servidor inicia borrado asíncrono de amigo.</w:t>
      </w:r>
      <w:r w:rsidR="00E23628">
        <w:t xml:space="preserve"> </w:t>
      </w:r>
      <w:r w:rsidR="00393662" w:rsidRPr="00393662">
        <w:t>Server</w:t>
      </w:r>
      <w:r>
        <w:t xml:space="preserve"> borra conversación y mensajes asociados del dispositivo. Actividad elimina amigo de listado.</w:t>
      </w:r>
    </w:p>
    <w:p w14:paraId="7777D206" w14:textId="56E2AFD2" w:rsidR="00E23628" w:rsidRDefault="00E23628" w:rsidP="00AA42EE">
      <w:pPr>
        <w:pStyle w:val="Prrafodelista"/>
        <w:numPr>
          <w:ilvl w:val="0"/>
          <w:numId w:val="28"/>
        </w:numPr>
      </w:pPr>
      <w:r>
        <w:t>Cuando el borrado en servidor se acabe, Servidor enviará correo de fin de acción. Usuario recibe información por correo.</w:t>
      </w:r>
    </w:p>
    <w:p w14:paraId="1A7EB6ED" w14:textId="77777777" w:rsidR="00EA484D" w:rsidRPr="008749FE" w:rsidRDefault="00EA484D" w:rsidP="00EA484D">
      <w:pPr>
        <w:pStyle w:val="Ttulo3"/>
      </w:pPr>
      <w:bookmarkStart w:id="69" w:name="_Toc480549857"/>
      <w:r>
        <w:t>Flujos alternativos</w:t>
      </w:r>
      <w:bookmarkEnd w:id="69"/>
    </w:p>
    <w:p w14:paraId="76A4CEB4" w14:textId="4994D864" w:rsidR="00393662" w:rsidRDefault="00393662" w:rsidP="00393662">
      <w:r>
        <w:t>Línea 2. Si usuario no confirma borrado, cancelamos caso de uso.</w:t>
      </w:r>
    </w:p>
    <w:p w14:paraId="51AD9543" w14:textId="51564BBF" w:rsidR="00EA484D" w:rsidRDefault="00EA484D" w:rsidP="00393662">
      <w:r>
        <w:t>Línea 2: En caso de haber algún problema para realizar la solicitud de información, se le notificará al usuario el error, y el caso de uso no continua.</w:t>
      </w:r>
    </w:p>
    <w:p w14:paraId="750545FD" w14:textId="5C6A8FDE" w:rsidR="00E23628" w:rsidRDefault="00393662" w:rsidP="00E23628">
      <w:r>
        <w:t>Línea 3</w:t>
      </w:r>
      <w:r w:rsidR="00E23628">
        <w:t>: En caso que haya habido un problema con el borrado en servidor, inmediatamente se iniciará una incidencia técnica, notificándole a los administradores de la aplicación y al usuario de lo ocurrido para que:</w:t>
      </w:r>
    </w:p>
    <w:p w14:paraId="665AE023" w14:textId="77777777" w:rsidR="00E23628" w:rsidRDefault="00E23628" w:rsidP="00E23628">
      <w:pPr>
        <w:pStyle w:val="Prrafodelista"/>
        <w:numPr>
          <w:ilvl w:val="0"/>
          <w:numId w:val="13"/>
        </w:numPr>
      </w:pPr>
      <w:r>
        <w:t>El usuario realice el debido seguimiento, bajo su derecho.</w:t>
      </w:r>
    </w:p>
    <w:p w14:paraId="475587D7" w14:textId="77777777" w:rsidR="00E23628" w:rsidRDefault="00E23628" w:rsidP="00E23628">
      <w:pPr>
        <w:pStyle w:val="Prrafodelista"/>
        <w:numPr>
          <w:ilvl w:val="0"/>
          <w:numId w:val="13"/>
        </w:numPr>
      </w:pPr>
      <w:r>
        <w:t>Los técnicos se pongan manos a la obra para eliminar la información restante.</w:t>
      </w:r>
    </w:p>
    <w:p w14:paraId="03570390" w14:textId="77777777" w:rsidR="00C44155" w:rsidRDefault="00C44155" w:rsidP="00C44155">
      <w:pPr>
        <w:pStyle w:val="Ttulo3"/>
      </w:pPr>
      <w:bookmarkStart w:id="70" w:name="_Toc480549858"/>
      <w:r>
        <w:lastRenderedPageBreak/>
        <w:t>Diagrama de interacción</w:t>
      </w:r>
      <w:bookmarkEnd w:id="70"/>
    </w:p>
    <w:p w14:paraId="70C4D308" w14:textId="11E2F4A7" w:rsidR="00E23628" w:rsidRDefault="00585B1C" w:rsidP="00EA484D">
      <w:r>
        <w:object w:dxaOrig="6975" w:dyaOrig="5550" w14:anchorId="699A0731">
          <v:shape id="_x0000_i1042" type="#_x0000_t75" style="width:505.15pt;height:402.6pt" o:ole="">
            <v:imagedata r:id="rId44" o:title=""/>
          </v:shape>
          <o:OLEObject Type="Embed" ProgID="Visio.Drawing.15" ShapeID="_x0000_i1042" DrawAspect="Content" ObjectID="_1554291812" r:id="rId45"/>
        </w:object>
      </w:r>
    </w:p>
    <w:p w14:paraId="7AE8AE11" w14:textId="0DF62953" w:rsidR="0012382F" w:rsidRDefault="0012382F" w:rsidP="0012382F">
      <w:pPr>
        <w:pStyle w:val="Ttulo2"/>
      </w:pPr>
      <w:bookmarkStart w:id="71" w:name="_Toc480549859"/>
      <w:r>
        <w:lastRenderedPageBreak/>
        <w:t>Añadir amigo.</w:t>
      </w:r>
      <w:bookmarkEnd w:id="71"/>
    </w:p>
    <w:p w14:paraId="028D7855" w14:textId="2AD3464E" w:rsidR="00843FDF" w:rsidRPr="00843FDF" w:rsidRDefault="00843FDF" w:rsidP="00843FDF">
      <w:pPr>
        <w:jc w:val="center"/>
      </w:pPr>
      <w:r>
        <w:object w:dxaOrig="4906" w:dyaOrig="3945" w14:anchorId="6A827BC6">
          <v:shape id="_x0000_i1043" type="#_x0000_t75" style="width:245.4pt;height:197pt" o:ole="">
            <v:imagedata r:id="rId46" o:title=""/>
          </v:shape>
          <o:OLEObject Type="Embed" ProgID="Visio.Drawing.15" ShapeID="_x0000_i1043" DrawAspect="Content" ObjectID="_1554291813" r:id="rId47"/>
        </w:object>
      </w:r>
    </w:p>
    <w:p w14:paraId="4B6AB6C4" w14:textId="77777777" w:rsidR="0012382F" w:rsidRDefault="0012382F" w:rsidP="0012382F">
      <w:pPr>
        <w:pStyle w:val="Prrafodelista"/>
        <w:numPr>
          <w:ilvl w:val="0"/>
          <w:numId w:val="6"/>
        </w:numPr>
      </w:pPr>
      <w:r w:rsidRPr="008749FE">
        <w:rPr>
          <w:b/>
        </w:rPr>
        <w:t>Actor:</w:t>
      </w:r>
      <w:r>
        <w:t xml:space="preserve"> Usuario</w:t>
      </w:r>
    </w:p>
    <w:p w14:paraId="57F248F4" w14:textId="77777777" w:rsidR="0012382F" w:rsidRDefault="0012382F" w:rsidP="00A172BB">
      <w:pPr>
        <w:pStyle w:val="Prrafodelista"/>
        <w:numPr>
          <w:ilvl w:val="0"/>
          <w:numId w:val="6"/>
        </w:numPr>
      </w:pPr>
      <w:r w:rsidRPr="0012382F">
        <w:rPr>
          <w:b/>
        </w:rPr>
        <w:t>Propósito:</w:t>
      </w:r>
      <w:r>
        <w:t xml:space="preserve"> El usuario podrá elegir a sus contactos en la aplicación. Para lo cual, tendrá que añadirlos.</w:t>
      </w:r>
    </w:p>
    <w:p w14:paraId="04E5AAFC" w14:textId="77777777" w:rsidR="0012382F" w:rsidRDefault="0012382F" w:rsidP="00A172BB">
      <w:pPr>
        <w:pStyle w:val="Prrafodelista"/>
        <w:numPr>
          <w:ilvl w:val="0"/>
          <w:numId w:val="6"/>
        </w:numPr>
      </w:pPr>
      <w:r w:rsidRPr="0012382F">
        <w:rPr>
          <w:b/>
        </w:rPr>
        <w:t>PreCondiciones:</w:t>
      </w:r>
    </w:p>
    <w:p w14:paraId="79DD4010" w14:textId="77777777" w:rsidR="0012382F" w:rsidRDefault="0012382F" w:rsidP="0012382F">
      <w:pPr>
        <w:pStyle w:val="Prrafodelista"/>
        <w:numPr>
          <w:ilvl w:val="1"/>
          <w:numId w:val="6"/>
        </w:numPr>
      </w:pPr>
      <w:r>
        <w:t>Haberse autenticado en el sistema.</w:t>
      </w:r>
    </w:p>
    <w:p w14:paraId="37EFA0B2" w14:textId="77777777" w:rsidR="0012382F" w:rsidRDefault="0012382F" w:rsidP="0012382F">
      <w:pPr>
        <w:pStyle w:val="Prrafodelista"/>
        <w:numPr>
          <w:ilvl w:val="1"/>
          <w:numId w:val="6"/>
        </w:numPr>
      </w:pPr>
      <w:r>
        <w:t xml:space="preserve">Estar en </w:t>
      </w:r>
      <w:r w:rsidR="00CB78C5">
        <w:t>la actividad principal</w:t>
      </w:r>
      <w:r w:rsidR="008772CF">
        <w:t xml:space="preserve"> o en gestión de amigos</w:t>
      </w:r>
      <w:r>
        <w:t>.</w:t>
      </w:r>
    </w:p>
    <w:p w14:paraId="7EF4A24E" w14:textId="77777777" w:rsidR="0012382F" w:rsidRDefault="0012382F" w:rsidP="0012382F">
      <w:pPr>
        <w:pStyle w:val="Prrafodelista"/>
        <w:numPr>
          <w:ilvl w:val="0"/>
          <w:numId w:val="6"/>
        </w:numPr>
      </w:pPr>
      <w:r w:rsidRPr="008749FE">
        <w:rPr>
          <w:b/>
        </w:rPr>
        <w:t>PostCondiciones:</w:t>
      </w:r>
      <w:r>
        <w:t xml:space="preserve"> El usuario </w:t>
      </w:r>
      <w:r w:rsidR="00CB78C5">
        <w:t>tendrá un nuevo amigo en el sistema</w:t>
      </w:r>
      <w:r>
        <w:t>.</w:t>
      </w:r>
    </w:p>
    <w:p w14:paraId="0A037BC8" w14:textId="617FBA82" w:rsidR="0012382F" w:rsidRPr="00A63B8A" w:rsidRDefault="0012382F" w:rsidP="0012382F">
      <w:pPr>
        <w:pStyle w:val="Prrafodelista"/>
        <w:numPr>
          <w:ilvl w:val="0"/>
          <w:numId w:val="6"/>
        </w:numPr>
      </w:pPr>
      <w:r w:rsidRPr="00A63B8A">
        <w:rPr>
          <w:b/>
        </w:rPr>
        <w:t>Resumen:</w:t>
      </w:r>
      <w:r w:rsidR="00384B56">
        <w:rPr>
          <w:b/>
        </w:rPr>
        <w:t xml:space="preserve"> </w:t>
      </w:r>
      <w:r w:rsidR="00CB78C5">
        <w:t>El usuario podrá elegir a sus contactos en la aplicación. Para lo cual, tendrá que añadirlos.</w:t>
      </w:r>
    </w:p>
    <w:p w14:paraId="42B05B6F" w14:textId="77777777" w:rsidR="0012382F" w:rsidRDefault="0012382F" w:rsidP="0012382F">
      <w:pPr>
        <w:pStyle w:val="Prrafodelista"/>
        <w:numPr>
          <w:ilvl w:val="0"/>
          <w:numId w:val="6"/>
        </w:numPr>
      </w:pPr>
      <w:r w:rsidRPr="00033E11">
        <w:rPr>
          <w:b/>
        </w:rPr>
        <w:t>Requerimientos asociados:</w:t>
      </w:r>
    </w:p>
    <w:p w14:paraId="02B07883" w14:textId="77777777" w:rsidR="0012382F" w:rsidRDefault="0012382F" w:rsidP="0012382F">
      <w:pPr>
        <w:pStyle w:val="Ttulo3"/>
      </w:pPr>
      <w:bookmarkStart w:id="72" w:name="_Toc480549860"/>
      <w:r>
        <w:t>Flujo principal</w:t>
      </w:r>
      <w:bookmarkEnd w:id="72"/>
    </w:p>
    <w:p w14:paraId="470BDC22" w14:textId="7A6A52E0" w:rsidR="0012382F" w:rsidRDefault="00384B56" w:rsidP="00D1087D">
      <w:pPr>
        <w:pStyle w:val="Prrafodelista"/>
        <w:numPr>
          <w:ilvl w:val="0"/>
          <w:numId w:val="17"/>
        </w:numPr>
      </w:pPr>
      <w:r>
        <w:t>Usuario</w:t>
      </w:r>
      <w:r w:rsidR="00CB78C5">
        <w:t xml:space="preserve"> hacemos clic sobre el icono de +.</w:t>
      </w:r>
      <w:r>
        <w:t xml:space="preserve"> Actividad muestra desplegable.</w:t>
      </w:r>
    </w:p>
    <w:p w14:paraId="60EB7190" w14:textId="078C566E" w:rsidR="00384B56" w:rsidRDefault="00384B56" w:rsidP="00D65678">
      <w:pPr>
        <w:pStyle w:val="Prrafodelista"/>
        <w:numPr>
          <w:ilvl w:val="0"/>
          <w:numId w:val="17"/>
        </w:numPr>
      </w:pPr>
      <w:r>
        <w:t>Usuario selecciona</w:t>
      </w:r>
      <w:r w:rsidR="00CB78C5">
        <w:t xml:space="preserve"> amigo.</w:t>
      </w:r>
      <w:r>
        <w:t xml:space="preserve"> Actividad abre actividad de gestión de amigos. Actividad abre pestaña de nuevo amigo.</w:t>
      </w:r>
    </w:p>
    <w:p w14:paraId="5DE48B7E" w14:textId="04EA180B" w:rsidR="00384B56" w:rsidRDefault="00384B56" w:rsidP="00AA42EE">
      <w:pPr>
        <w:pStyle w:val="Prrafodelista"/>
        <w:numPr>
          <w:ilvl w:val="0"/>
          <w:numId w:val="17"/>
        </w:numPr>
      </w:pPr>
      <w:r>
        <w:t>Usuario inserta texto por el cual buscar al usuario (</w:t>
      </w:r>
      <w:r w:rsidR="00CB78C5">
        <w:t>nombres y</w:t>
      </w:r>
      <w:r>
        <w:t>/o</w:t>
      </w:r>
      <w:r w:rsidR="00CB78C5">
        <w:t xml:space="preserve"> apellidos, un correo, o bien su n</w:t>
      </w:r>
      <w:r>
        <w:t>úmero de teléfono) y hace clic en buscar. Actividad realiza búsqueda de usuarios en servidor. Servidor devuelve lista de usuarios. Actividad muestra lista de usuarios.</w:t>
      </w:r>
    </w:p>
    <w:p w14:paraId="1EB6EA82" w14:textId="4EE5D57B" w:rsidR="00384B56" w:rsidRDefault="00384B56" w:rsidP="00384B56">
      <w:pPr>
        <w:pStyle w:val="Prrafodelista"/>
        <w:numPr>
          <w:ilvl w:val="0"/>
          <w:numId w:val="17"/>
        </w:numPr>
      </w:pPr>
      <w:r>
        <w:t>Usuario selecciona amigo. Servidor inicia solicitud de amistad.</w:t>
      </w:r>
      <w:r w:rsidR="00537A18">
        <w:t xml:space="preserve"> Actividad notifica envío de solicitud</w:t>
      </w:r>
    </w:p>
    <w:p w14:paraId="3E59C53A" w14:textId="77777777" w:rsidR="0012382F" w:rsidRPr="008749FE" w:rsidRDefault="0003316D" w:rsidP="0012382F">
      <w:pPr>
        <w:pStyle w:val="Ttulo3"/>
      </w:pPr>
      <w:bookmarkStart w:id="73" w:name="_Toc480549861"/>
      <w:r>
        <w:t>Flujos alternativos</w:t>
      </w:r>
      <w:bookmarkEnd w:id="73"/>
    </w:p>
    <w:p w14:paraId="14F009EE" w14:textId="14EFC6EC" w:rsidR="0012382F" w:rsidRDefault="007444F8" w:rsidP="0012382F">
      <w:r>
        <w:t>Línea 3 o 4</w:t>
      </w:r>
      <w:r w:rsidR="0012382F">
        <w:t>: En caso de no tener conexión a internet u otro problema para realizar l</w:t>
      </w:r>
      <w:r w:rsidR="00E6013F">
        <w:t>as búsquedas</w:t>
      </w:r>
      <w:r w:rsidR="0012382F">
        <w:t xml:space="preserve">, se le notificará al usuario el error, y el caso de uso no continua. </w:t>
      </w:r>
    </w:p>
    <w:p w14:paraId="356F9159" w14:textId="77777777" w:rsidR="00C44155" w:rsidRDefault="00C44155" w:rsidP="00C44155">
      <w:pPr>
        <w:pStyle w:val="Ttulo3"/>
      </w:pPr>
      <w:bookmarkStart w:id="74" w:name="_Toc480549862"/>
      <w:r>
        <w:lastRenderedPageBreak/>
        <w:t>Diagrama de interacción</w:t>
      </w:r>
      <w:bookmarkEnd w:id="74"/>
    </w:p>
    <w:p w14:paraId="7506E8A5" w14:textId="28115410" w:rsidR="00063E82" w:rsidRPr="00063E82" w:rsidRDefault="00C40871" w:rsidP="00063E82">
      <w:r>
        <w:object w:dxaOrig="9990" w:dyaOrig="8806" w14:anchorId="792C0038">
          <v:shape id="_x0000_i1044" type="#_x0000_t75" style="width:499.4pt;height:440.05pt" o:ole="">
            <v:imagedata r:id="rId48" o:title=""/>
          </v:shape>
          <o:OLEObject Type="Embed" ProgID="Visio.Drawing.15" ShapeID="_x0000_i1044" DrawAspect="Content" ObjectID="_1554291814" r:id="rId49"/>
        </w:object>
      </w:r>
    </w:p>
    <w:p w14:paraId="2A7D1B05" w14:textId="0ECA21A2" w:rsidR="00384B56" w:rsidRDefault="00384B56" w:rsidP="00384B56">
      <w:pPr>
        <w:pStyle w:val="Ttulo2"/>
        <w:numPr>
          <w:ilvl w:val="1"/>
          <w:numId w:val="40"/>
        </w:numPr>
      </w:pPr>
      <w:bookmarkStart w:id="75" w:name="_Toc480549863"/>
      <w:r>
        <w:lastRenderedPageBreak/>
        <w:t>Recibir aceptación de amistad</w:t>
      </w:r>
      <w:bookmarkEnd w:id="75"/>
    </w:p>
    <w:p w14:paraId="190782D9" w14:textId="77777777" w:rsidR="00A35E81" w:rsidRDefault="00A35E81" w:rsidP="00A35E81">
      <w:pPr>
        <w:pStyle w:val="Prrafodelista"/>
        <w:numPr>
          <w:ilvl w:val="0"/>
          <w:numId w:val="6"/>
        </w:numPr>
      </w:pPr>
      <w:r w:rsidRPr="008749FE">
        <w:rPr>
          <w:b/>
        </w:rPr>
        <w:t>Actor:</w:t>
      </w:r>
      <w:r>
        <w:t xml:space="preserve"> Usuario</w:t>
      </w:r>
    </w:p>
    <w:p w14:paraId="50338FAE" w14:textId="47935D84" w:rsidR="00A35E81" w:rsidRDefault="00A35E81" w:rsidP="00A35E81">
      <w:pPr>
        <w:pStyle w:val="Prrafodelista"/>
        <w:numPr>
          <w:ilvl w:val="0"/>
          <w:numId w:val="6"/>
        </w:numPr>
      </w:pPr>
      <w:r w:rsidRPr="008749FE">
        <w:rPr>
          <w:b/>
        </w:rPr>
        <w:t>Propósito:</w:t>
      </w:r>
      <w:r>
        <w:t xml:space="preserve"> Poder recibir</w:t>
      </w:r>
      <w:r w:rsidR="007F4467">
        <w:t xml:space="preserve"> las aceptaciones de amistad generadas a partir de solicitudes hechas por él.</w:t>
      </w:r>
    </w:p>
    <w:p w14:paraId="651BDFAC" w14:textId="77777777" w:rsidR="00A35E81" w:rsidRDefault="00A35E81" w:rsidP="00A35E81">
      <w:pPr>
        <w:pStyle w:val="Prrafodelista"/>
        <w:numPr>
          <w:ilvl w:val="0"/>
          <w:numId w:val="6"/>
        </w:numPr>
      </w:pPr>
      <w:r w:rsidRPr="00B82E6C">
        <w:rPr>
          <w:b/>
        </w:rPr>
        <w:t>PreCondiciones:</w:t>
      </w:r>
    </w:p>
    <w:p w14:paraId="7960C50A" w14:textId="77777777" w:rsidR="00A35E81" w:rsidRDefault="00A35E81" w:rsidP="00A35E81">
      <w:pPr>
        <w:pStyle w:val="Prrafodelista"/>
        <w:numPr>
          <w:ilvl w:val="1"/>
          <w:numId w:val="6"/>
        </w:numPr>
      </w:pPr>
      <w:r>
        <w:t>Haberse autenticado en el sistema.</w:t>
      </w:r>
    </w:p>
    <w:p w14:paraId="1073FEA1" w14:textId="6CDB27D8" w:rsidR="00A35E81" w:rsidRDefault="00A35E81" w:rsidP="00A35E81">
      <w:pPr>
        <w:pStyle w:val="Prrafodelista"/>
        <w:numPr>
          <w:ilvl w:val="0"/>
          <w:numId w:val="6"/>
        </w:numPr>
      </w:pPr>
      <w:r w:rsidRPr="008749FE">
        <w:rPr>
          <w:b/>
        </w:rPr>
        <w:t>PostCondiciones:</w:t>
      </w:r>
      <w:r>
        <w:t xml:space="preserve"> </w:t>
      </w:r>
      <w:r w:rsidR="007F4467">
        <w:t>El usuario estará informado de su nuevo amigo.</w:t>
      </w:r>
    </w:p>
    <w:p w14:paraId="4CFC32D7" w14:textId="4A4C38C5" w:rsidR="00A35E81" w:rsidRDefault="00A35E81" w:rsidP="00A35E81">
      <w:pPr>
        <w:pStyle w:val="Prrafodelista"/>
        <w:numPr>
          <w:ilvl w:val="0"/>
          <w:numId w:val="6"/>
        </w:numPr>
      </w:pPr>
      <w:r w:rsidRPr="006D58A1">
        <w:rPr>
          <w:b/>
        </w:rPr>
        <w:t>Resumen:</w:t>
      </w:r>
      <w:r>
        <w:t xml:space="preserve"> </w:t>
      </w:r>
      <w:r w:rsidR="007F4467">
        <w:t>El dispositivo le informará al usuario de las solicitudes de amistad enviadas aceptadas.</w:t>
      </w:r>
    </w:p>
    <w:p w14:paraId="02373F78" w14:textId="77777777" w:rsidR="00A35E81" w:rsidRDefault="00A35E81" w:rsidP="00A35E81">
      <w:pPr>
        <w:pStyle w:val="Prrafodelista"/>
        <w:numPr>
          <w:ilvl w:val="0"/>
          <w:numId w:val="6"/>
        </w:numPr>
      </w:pPr>
      <w:r>
        <w:rPr>
          <w:b/>
        </w:rPr>
        <w:t>Requerimientos asociados:</w:t>
      </w:r>
    </w:p>
    <w:p w14:paraId="1C8A9E83" w14:textId="77777777" w:rsidR="00A35E81" w:rsidRDefault="00A35E81" w:rsidP="00A35E81">
      <w:pPr>
        <w:pStyle w:val="Ttulo3"/>
      </w:pPr>
      <w:bookmarkStart w:id="76" w:name="_Toc480549864"/>
      <w:r>
        <w:t>Flujo principal</w:t>
      </w:r>
      <w:bookmarkEnd w:id="76"/>
    </w:p>
    <w:p w14:paraId="0CEFB8C0" w14:textId="63535707" w:rsidR="00A35E81" w:rsidRDefault="00A35E81" w:rsidP="007F4467">
      <w:pPr>
        <w:pStyle w:val="Prrafodelista"/>
        <w:numPr>
          <w:ilvl w:val="0"/>
          <w:numId w:val="46"/>
        </w:numPr>
      </w:pPr>
      <w:r>
        <w:t>ServerListener detecta</w:t>
      </w:r>
      <w:r w:rsidR="007F4467">
        <w:t xml:space="preserve"> solicitud aceptada</w:t>
      </w:r>
      <w:r>
        <w:t xml:space="preserve">. ServerListener solicita a dispositivo notificación push. </w:t>
      </w:r>
    </w:p>
    <w:p w14:paraId="638F47DC" w14:textId="39FD4450" w:rsidR="00A35E81" w:rsidRDefault="007F4467" w:rsidP="007F4467">
      <w:pPr>
        <w:pStyle w:val="Prrafodelista"/>
        <w:numPr>
          <w:ilvl w:val="0"/>
          <w:numId w:val="46"/>
        </w:numPr>
      </w:pPr>
      <w:r>
        <w:t>Usuario hace clic en notificación push. Aplicación abre actividad de gestión de amigos, mostrando el nuevo amigo.</w:t>
      </w:r>
    </w:p>
    <w:p w14:paraId="0AC49FE9" w14:textId="77777777" w:rsidR="00A35E81" w:rsidRDefault="00A35E81" w:rsidP="00A35E81">
      <w:pPr>
        <w:pStyle w:val="Ttulo3"/>
      </w:pPr>
      <w:bookmarkStart w:id="77" w:name="_Toc480549865"/>
      <w:r>
        <w:t>Flujos alternativos</w:t>
      </w:r>
      <w:bookmarkEnd w:id="77"/>
    </w:p>
    <w:p w14:paraId="68452351" w14:textId="4D59C739" w:rsidR="00384B56" w:rsidRPr="00384B56" w:rsidRDefault="00A35E81" w:rsidP="007F4467">
      <w:r>
        <w:t>Línea</w:t>
      </w:r>
      <w:r w:rsidR="00063E82">
        <w:t xml:space="preserve"> 1: Si actividad de gestión de amigos</w:t>
      </w:r>
      <w:r>
        <w:t xml:space="preserve"> está abierta</w:t>
      </w:r>
      <w:r w:rsidR="00063E82">
        <w:t>, Actividad</w:t>
      </w:r>
      <w:r>
        <w:t xml:space="preserve"> actualiza </w:t>
      </w:r>
      <w:r w:rsidR="00063E82">
        <w:t>listado de amigos</w:t>
      </w:r>
      <w:r>
        <w:t xml:space="preserve">. </w:t>
      </w:r>
    </w:p>
    <w:p w14:paraId="08C9360F" w14:textId="57BF3731" w:rsidR="00E37710" w:rsidRDefault="00E37710" w:rsidP="00E37710">
      <w:pPr>
        <w:pStyle w:val="Ttulo2"/>
      </w:pPr>
      <w:bookmarkStart w:id="78" w:name="_Toc480549866"/>
      <w:r>
        <w:lastRenderedPageBreak/>
        <w:t>Aceptar o rechazar solicitud de amistad.</w:t>
      </w:r>
      <w:bookmarkEnd w:id="78"/>
    </w:p>
    <w:p w14:paraId="5DB536AE" w14:textId="44017584" w:rsidR="00843FDF" w:rsidRPr="00843FDF" w:rsidRDefault="00843FDF" w:rsidP="00843FDF">
      <w:pPr>
        <w:jc w:val="center"/>
      </w:pPr>
      <w:r>
        <w:object w:dxaOrig="4906" w:dyaOrig="3945" w14:anchorId="503608EE">
          <v:shape id="_x0000_i1045" type="#_x0000_t75" style="width:245.4pt;height:197pt" o:ole="">
            <v:imagedata r:id="rId50" o:title=""/>
          </v:shape>
          <o:OLEObject Type="Embed" ProgID="Visio.Drawing.15" ShapeID="_x0000_i1045" DrawAspect="Content" ObjectID="_1554291815" r:id="rId51"/>
        </w:object>
      </w:r>
    </w:p>
    <w:p w14:paraId="2A2B9E7D" w14:textId="77777777" w:rsidR="00E37710" w:rsidRDefault="00E37710" w:rsidP="00E37710">
      <w:pPr>
        <w:pStyle w:val="Prrafodelista"/>
        <w:numPr>
          <w:ilvl w:val="0"/>
          <w:numId w:val="6"/>
        </w:numPr>
      </w:pPr>
      <w:r w:rsidRPr="008749FE">
        <w:rPr>
          <w:b/>
        </w:rPr>
        <w:t>Actor:</w:t>
      </w:r>
      <w:r>
        <w:t xml:space="preserve"> Usuario</w:t>
      </w:r>
    </w:p>
    <w:p w14:paraId="666BEE5C" w14:textId="77777777" w:rsidR="00E37710" w:rsidRDefault="00E37710" w:rsidP="00E37710">
      <w:pPr>
        <w:pStyle w:val="Prrafodelista"/>
        <w:numPr>
          <w:ilvl w:val="0"/>
          <w:numId w:val="6"/>
        </w:numPr>
      </w:pPr>
      <w:r w:rsidRPr="0012382F">
        <w:rPr>
          <w:b/>
        </w:rPr>
        <w:t>Propósito:</w:t>
      </w:r>
      <w:r>
        <w:t xml:space="preserve"> El usuario podrá </w:t>
      </w:r>
      <w:r w:rsidR="00C24118">
        <w:t>aceptar o rechazar solicitudes de amistad entrantes, con el fin de proteger su privacidad.</w:t>
      </w:r>
    </w:p>
    <w:p w14:paraId="55A42E2A" w14:textId="77777777" w:rsidR="00E37710" w:rsidRDefault="00E37710" w:rsidP="00E37710">
      <w:pPr>
        <w:pStyle w:val="Prrafodelista"/>
        <w:numPr>
          <w:ilvl w:val="0"/>
          <w:numId w:val="6"/>
        </w:numPr>
      </w:pPr>
      <w:r w:rsidRPr="0012382F">
        <w:rPr>
          <w:b/>
        </w:rPr>
        <w:t>PreCondiciones:</w:t>
      </w:r>
    </w:p>
    <w:p w14:paraId="168BECEF" w14:textId="77777777" w:rsidR="00E37710" w:rsidRDefault="00E37710" w:rsidP="00E37710">
      <w:pPr>
        <w:pStyle w:val="Prrafodelista"/>
        <w:numPr>
          <w:ilvl w:val="1"/>
          <w:numId w:val="6"/>
        </w:numPr>
      </w:pPr>
      <w:r>
        <w:t>Haberse autenticado en el sistema.</w:t>
      </w:r>
    </w:p>
    <w:p w14:paraId="110D40FA" w14:textId="77777777" w:rsidR="00E37710" w:rsidRDefault="00E37710" w:rsidP="00E37710">
      <w:pPr>
        <w:pStyle w:val="Prrafodelista"/>
        <w:numPr>
          <w:ilvl w:val="1"/>
          <w:numId w:val="6"/>
        </w:numPr>
      </w:pPr>
      <w:r>
        <w:t>Estar en la actividad principal</w:t>
      </w:r>
      <w:r w:rsidR="00936547">
        <w:t xml:space="preserve"> o bien recibir una notificación push de solicitud</w:t>
      </w:r>
      <w:r>
        <w:t>.</w:t>
      </w:r>
    </w:p>
    <w:p w14:paraId="44827A7B" w14:textId="77777777" w:rsidR="00E37710" w:rsidRDefault="00E37710" w:rsidP="00E37710">
      <w:pPr>
        <w:pStyle w:val="Prrafodelista"/>
        <w:numPr>
          <w:ilvl w:val="0"/>
          <w:numId w:val="6"/>
        </w:numPr>
      </w:pPr>
      <w:r w:rsidRPr="008749FE">
        <w:rPr>
          <w:b/>
        </w:rPr>
        <w:t>PostCondiciones:</w:t>
      </w:r>
      <w:r>
        <w:t xml:space="preserve"> El usuario tendrá un nuevo amigo en el sistema</w:t>
      </w:r>
      <w:r w:rsidR="00C24118">
        <w:t xml:space="preserve"> o una solicitud de un desconocido o persona no deseada en la herramienta rechazada.</w:t>
      </w:r>
    </w:p>
    <w:p w14:paraId="5CA19B58" w14:textId="3C3111C6" w:rsidR="00E37710" w:rsidRPr="00A63B8A" w:rsidRDefault="00E37710" w:rsidP="00E37710">
      <w:pPr>
        <w:pStyle w:val="Prrafodelista"/>
        <w:numPr>
          <w:ilvl w:val="0"/>
          <w:numId w:val="6"/>
        </w:numPr>
      </w:pPr>
      <w:r w:rsidRPr="00A63B8A">
        <w:rPr>
          <w:b/>
        </w:rPr>
        <w:t>Resumen:</w:t>
      </w:r>
      <w:r w:rsidR="00063E82">
        <w:rPr>
          <w:b/>
        </w:rPr>
        <w:t xml:space="preserve"> </w:t>
      </w:r>
      <w:r w:rsidR="00C24118">
        <w:t>El usuario podrá aceptar o rechazar solicitudes de amistad entrantes, con el fin de proteger su privacidad.</w:t>
      </w:r>
    </w:p>
    <w:p w14:paraId="3ED176EE" w14:textId="77777777" w:rsidR="00E37710" w:rsidRDefault="00E37710" w:rsidP="00E37710">
      <w:pPr>
        <w:pStyle w:val="Prrafodelista"/>
        <w:numPr>
          <w:ilvl w:val="0"/>
          <w:numId w:val="6"/>
        </w:numPr>
      </w:pPr>
      <w:r w:rsidRPr="00033E11">
        <w:rPr>
          <w:b/>
        </w:rPr>
        <w:t>Requerimientos asociados:</w:t>
      </w:r>
    </w:p>
    <w:p w14:paraId="04CC5AE3" w14:textId="77777777" w:rsidR="00E37710" w:rsidRDefault="00E37710" w:rsidP="00E37710">
      <w:pPr>
        <w:pStyle w:val="Ttulo3"/>
      </w:pPr>
      <w:bookmarkStart w:id="79" w:name="_Toc480549867"/>
      <w:r>
        <w:t>Flujo principal</w:t>
      </w:r>
      <w:bookmarkEnd w:id="79"/>
    </w:p>
    <w:p w14:paraId="2EC76273" w14:textId="5C5E9FD2" w:rsidR="00E37710" w:rsidRDefault="00AA42EE" w:rsidP="00D1087D">
      <w:pPr>
        <w:pStyle w:val="Prrafodelista"/>
        <w:numPr>
          <w:ilvl w:val="0"/>
          <w:numId w:val="18"/>
        </w:numPr>
      </w:pPr>
      <w:r>
        <w:t>El usuario hace</w:t>
      </w:r>
      <w:r w:rsidR="008772CF">
        <w:t xml:space="preserve"> clic sobre el icono de persona</w:t>
      </w:r>
      <w:r w:rsidR="00E37710">
        <w:t>.</w:t>
      </w:r>
      <w:r>
        <w:t xml:space="preserve"> Actividad abre actividad de gestión de amigos.</w:t>
      </w:r>
    </w:p>
    <w:p w14:paraId="0D6AFD92" w14:textId="77777777" w:rsidR="00AA42EE" w:rsidRDefault="00AA42EE" w:rsidP="00D1087D">
      <w:pPr>
        <w:pStyle w:val="Prrafodelista"/>
        <w:numPr>
          <w:ilvl w:val="0"/>
          <w:numId w:val="18"/>
        </w:numPr>
      </w:pPr>
      <w:r>
        <w:t>Usuario hace</w:t>
      </w:r>
      <w:r w:rsidR="008772CF">
        <w:t xml:space="preserve"> clic en la pestaña mis solicitudes.</w:t>
      </w:r>
      <w:r>
        <w:t xml:space="preserve"> Actividad abre pestaña. </w:t>
      </w:r>
    </w:p>
    <w:p w14:paraId="3218A128" w14:textId="22C9ACBA" w:rsidR="008772CF" w:rsidRDefault="00AA42EE" w:rsidP="00D1087D">
      <w:pPr>
        <w:pStyle w:val="Prrafodelista"/>
        <w:numPr>
          <w:ilvl w:val="0"/>
          <w:numId w:val="18"/>
        </w:numPr>
      </w:pPr>
      <w:r>
        <w:t>Actividad solicita a servidor listado de solicitudes pendientes.</w:t>
      </w:r>
      <w:r w:rsidR="0049572F">
        <w:t xml:space="preserve"> Servidor devuelve solicitudes pendientes. Actividad muestra solicitudes pendientes.</w:t>
      </w:r>
    </w:p>
    <w:p w14:paraId="5EAA4107" w14:textId="07BA98E9" w:rsidR="00C24118" w:rsidRDefault="0049572F" w:rsidP="00D1087D">
      <w:pPr>
        <w:pStyle w:val="Prrafodelista"/>
        <w:numPr>
          <w:ilvl w:val="0"/>
          <w:numId w:val="18"/>
        </w:numPr>
      </w:pPr>
      <w:r>
        <w:t>Usuario hace clic en aceptar solicitud. Actividad solicita a servidor actualización de amistad. Actividad elimina solicitud de lista. Actividad notifica por pantalla aceptación exitosa.</w:t>
      </w:r>
    </w:p>
    <w:p w14:paraId="448DA28D" w14:textId="77777777" w:rsidR="00E37710" w:rsidRPr="008749FE" w:rsidRDefault="0003316D" w:rsidP="00E37710">
      <w:pPr>
        <w:pStyle w:val="Ttulo3"/>
      </w:pPr>
      <w:bookmarkStart w:id="80" w:name="_Toc480549868"/>
      <w:r>
        <w:t>Flujos alternativos</w:t>
      </w:r>
      <w:bookmarkEnd w:id="80"/>
    </w:p>
    <w:p w14:paraId="457A2156" w14:textId="14AD2125" w:rsidR="00936547" w:rsidRDefault="008772CF" w:rsidP="00936547">
      <w:r>
        <w:t>Línea 1</w:t>
      </w:r>
      <w:r w:rsidR="00936547">
        <w:t>: En caso de iniciar el caso de uso desde una notificación push, el paso uno sería entrar a la aplicación desde la notificación y el siguien</w:t>
      </w:r>
      <w:r>
        <w:t>te paso sería la línea 3</w:t>
      </w:r>
      <w:r w:rsidR="00936547">
        <w:t>. Es decir, el usuario entraría a la aplicación ya en la actividad de gestión de solicitudes</w:t>
      </w:r>
      <w:r w:rsidR="0049572F">
        <w:t xml:space="preserve"> y en la pestaña correcta</w:t>
      </w:r>
      <w:r w:rsidR="00936547">
        <w:t>.</w:t>
      </w:r>
    </w:p>
    <w:p w14:paraId="4884BA88" w14:textId="30100E70" w:rsidR="0049572F" w:rsidRDefault="0049572F" w:rsidP="0049572F">
      <w:r>
        <w:t>Línea 3 o 4: En caso de haber algún problema para listar las solicitudes o enviar a servidor aceptación o rechazo de amistad, se le notificará al usuario el error, y el caso de uso no continua.</w:t>
      </w:r>
    </w:p>
    <w:p w14:paraId="7306B7A0" w14:textId="4DD7746A" w:rsidR="0049572F" w:rsidRDefault="0049572F" w:rsidP="0049572F">
      <w:r>
        <w:lastRenderedPageBreak/>
        <w:t>Línea 4: Usuario hace clic en rechazo. Actividad solicita a servidor eliminación de amistad. Actividad elimina solicitud de lista. Actividad notifica por pantalla rechazo exitoso.</w:t>
      </w:r>
    </w:p>
    <w:p w14:paraId="5D99D914" w14:textId="68668D04" w:rsidR="0049572F" w:rsidRDefault="0049572F" w:rsidP="0049572F">
      <w:pPr>
        <w:pStyle w:val="Ttulo3"/>
      </w:pPr>
      <w:bookmarkStart w:id="81" w:name="_Toc480549869"/>
      <w:r>
        <w:t>Diagrama de interacción</w:t>
      </w:r>
      <w:bookmarkEnd w:id="81"/>
    </w:p>
    <w:p w14:paraId="413CD0A2" w14:textId="2BC1BD6F" w:rsidR="009C71F5" w:rsidRPr="009C71F5" w:rsidRDefault="00C50F04" w:rsidP="009C71F5">
      <w:r>
        <w:object w:dxaOrig="10680" w:dyaOrig="8955" w14:anchorId="03C424A8">
          <v:shape id="_x0000_i1046" type="#_x0000_t75" style="width:511.5pt;height:429.1pt" o:ole="">
            <v:imagedata r:id="rId52" o:title=""/>
          </v:shape>
          <o:OLEObject Type="Embed" ProgID="Visio.Drawing.15" ShapeID="_x0000_i1046" DrawAspect="Content" ObjectID="_1554291816" r:id="rId53"/>
        </w:object>
      </w:r>
    </w:p>
    <w:p w14:paraId="3D5F6FCC" w14:textId="565EB433" w:rsidR="00AA42EE" w:rsidRDefault="00AA42EE" w:rsidP="00AA42EE">
      <w:pPr>
        <w:pStyle w:val="Ttulo2"/>
        <w:numPr>
          <w:ilvl w:val="1"/>
          <w:numId w:val="40"/>
        </w:numPr>
      </w:pPr>
      <w:bookmarkStart w:id="82" w:name="_Toc480549870"/>
      <w:r>
        <w:lastRenderedPageBreak/>
        <w:t>Recibir solicitud de amistad</w:t>
      </w:r>
      <w:bookmarkEnd w:id="82"/>
    </w:p>
    <w:p w14:paraId="1150B18A" w14:textId="77777777" w:rsidR="00AA42EE" w:rsidRDefault="00AA42EE" w:rsidP="00AA42EE">
      <w:pPr>
        <w:pStyle w:val="Prrafodelista"/>
        <w:numPr>
          <w:ilvl w:val="0"/>
          <w:numId w:val="6"/>
        </w:numPr>
      </w:pPr>
      <w:r w:rsidRPr="008749FE">
        <w:rPr>
          <w:b/>
        </w:rPr>
        <w:t>Actor:</w:t>
      </w:r>
      <w:r>
        <w:t xml:space="preserve"> Usuario</w:t>
      </w:r>
    </w:p>
    <w:p w14:paraId="5FB7B919" w14:textId="77777777" w:rsidR="00AA42EE" w:rsidRDefault="00AA42EE" w:rsidP="00AA42EE">
      <w:pPr>
        <w:pStyle w:val="Prrafodelista"/>
        <w:numPr>
          <w:ilvl w:val="0"/>
          <w:numId w:val="6"/>
        </w:numPr>
      </w:pPr>
      <w:r w:rsidRPr="008749FE">
        <w:rPr>
          <w:b/>
        </w:rPr>
        <w:t>Propósito:</w:t>
      </w:r>
      <w:r>
        <w:t xml:space="preserve"> Poder recibir las aceptaciones de amistad generadas a partir de solicitudes hechas por él.</w:t>
      </w:r>
    </w:p>
    <w:p w14:paraId="2644D63D" w14:textId="77777777" w:rsidR="00AA42EE" w:rsidRDefault="00AA42EE" w:rsidP="00AA42EE">
      <w:pPr>
        <w:pStyle w:val="Prrafodelista"/>
        <w:numPr>
          <w:ilvl w:val="0"/>
          <w:numId w:val="6"/>
        </w:numPr>
      </w:pPr>
      <w:r w:rsidRPr="00B82E6C">
        <w:rPr>
          <w:b/>
        </w:rPr>
        <w:t>PreCondiciones:</w:t>
      </w:r>
    </w:p>
    <w:p w14:paraId="39DBBA0D" w14:textId="77777777" w:rsidR="00AA42EE" w:rsidRDefault="00AA42EE" w:rsidP="00AA42EE">
      <w:pPr>
        <w:pStyle w:val="Prrafodelista"/>
        <w:numPr>
          <w:ilvl w:val="1"/>
          <w:numId w:val="6"/>
        </w:numPr>
      </w:pPr>
      <w:r>
        <w:t>Haberse autenticado en el sistema.</w:t>
      </w:r>
    </w:p>
    <w:p w14:paraId="3D7D6109" w14:textId="77777777" w:rsidR="00AA42EE" w:rsidRDefault="00AA42EE" w:rsidP="00AA42EE">
      <w:pPr>
        <w:pStyle w:val="Prrafodelista"/>
        <w:numPr>
          <w:ilvl w:val="0"/>
          <w:numId w:val="6"/>
        </w:numPr>
      </w:pPr>
      <w:r w:rsidRPr="008749FE">
        <w:rPr>
          <w:b/>
        </w:rPr>
        <w:t>PostCondiciones:</w:t>
      </w:r>
      <w:r>
        <w:t xml:space="preserve"> El usuario estará informado de su nuevo amigo.</w:t>
      </w:r>
    </w:p>
    <w:p w14:paraId="0E0067B8" w14:textId="77777777" w:rsidR="00AA42EE" w:rsidRDefault="00AA42EE" w:rsidP="00AA42EE">
      <w:pPr>
        <w:pStyle w:val="Prrafodelista"/>
        <w:numPr>
          <w:ilvl w:val="0"/>
          <w:numId w:val="6"/>
        </w:numPr>
      </w:pPr>
      <w:r w:rsidRPr="006D58A1">
        <w:rPr>
          <w:b/>
        </w:rPr>
        <w:t>Resumen:</w:t>
      </w:r>
      <w:r>
        <w:t xml:space="preserve"> El dispositivo le informará al usuario de las solicitudes de amistad enviadas aceptadas.</w:t>
      </w:r>
    </w:p>
    <w:p w14:paraId="4097C254" w14:textId="77777777" w:rsidR="00AA42EE" w:rsidRDefault="00AA42EE" w:rsidP="00AA42EE">
      <w:pPr>
        <w:pStyle w:val="Prrafodelista"/>
        <w:numPr>
          <w:ilvl w:val="0"/>
          <w:numId w:val="6"/>
        </w:numPr>
      </w:pPr>
      <w:r>
        <w:rPr>
          <w:b/>
        </w:rPr>
        <w:t>Requerimientos asociados:</w:t>
      </w:r>
    </w:p>
    <w:p w14:paraId="1906EB1B" w14:textId="77777777" w:rsidR="00AA42EE" w:rsidRDefault="00AA42EE" w:rsidP="00AA42EE">
      <w:pPr>
        <w:pStyle w:val="Ttulo3"/>
      </w:pPr>
      <w:bookmarkStart w:id="83" w:name="_Toc480549871"/>
      <w:r>
        <w:t>Flujo principal</w:t>
      </w:r>
      <w:bookmarkEnd w:id="83"/>
    </w:p>
    <w:p w14:paraId="39763570" w14:textId="53DD6DD3" w:rsidR="00AA42EE" w:rsidRDefault="00AA42EE" w:rsidP="00AA42EE">
      <w:pPr>
        <w:pStyle w:val="Prrafodelista"/>
        <w:numPr>
          <w:ilvl w:val="0"/>
          <w:numId w:val="46"/>
        </w:numPr>
      </w:pPr>
      <w:r>
        <w:t xml:space="preserve">ServerListener detecta </w:t>
      </w:r>
      <w:r w:rsidR="00C44155">
        <w:t xml:space="preserve">nueva </w:t>
      </w:r>
      <w:r>
        <w:t xml:space="preserve">solicitud. ServerListener solicita a dispositivo notificación push. </w:t>
      </w:r>
    </w:p>
    <w:p w14:paraId="06ECE03C" w14:textId="3D3788AA" w:rsidR="00AA42EE" w:rsidRDefault="00AA42EE" w:rsidP="00AA42EE">
      <w:pPr>
        <w:pStyle w:val="Prrafodelista"/>
        <w:numPr>
          <w:ilvl w:val="0"/>
          <w:numId w:val="46"/>
        </w:numPr>
      </w:pPr>
      <w:r>
        <w:t xml:space="preserve">Usuario hace clic en notificación push. </w:t>
      </w:r>
      <w:r w:rsidR="009C71F5" w:rsidRPr="009C71F5">
        <w:rPr>
          <w:b/>
        </w:rPr>
        <w:t>Extiende caso de uso 12, Aceptar o rechazar solicitud de amistad.</w:t>
      </w:r>
    </w:p>
    <w:p w14:paraId="48630968" w14:textId="77777777" w:rsidR="00AA42EE" w:rsidRDefault="00AA42EE" w:rsidP="00AA42EE">
      <w:pPr>
        <w:pStyle w:val="Ttulo3"/>
      </w:pPr>
      <w:bookmarkStart w:id="84" w:name="_Toc480549872"/>
      <w:r>
        <w:t>Flujos alternativos</w:t>
      </w:r>
      <w:bookmarkEnd w:id="84"/>
    </w:p>
    <w:p w14:paraId="68274497" w14:textId="065351A5" w:rsidR="00253214" w:rsidRPr="008749FE" w:rsidRDefault="00AA42EE" w:rsidP="0049572F">
      <w:r>
        <w:t>Línea 1: Si actividad de gestión de amigos está abierta</w:t>
      </w:r>
      <w:r w:rsidR="009C71F5">
        <w:t xml:space="preserve"> en la pestaña correcta</w:t>
      </w:r>
      <w:r>
        <w:t>, Activ</w:t>
      </w:r>
      <w:r w:rsidR="009C71F5">
        <w:t>idad actualiza listado de solicitudes</w:t>
      </w:r>
      <w:r>
        <w:t xml:space="preserve">. </w:t>
      </w:r>
    </w:p>
    <w:p w14:paraId="1A56F936" w14:textId="77777777" w:rsidR="00936547" w:rsidRDefault="00C13866" w:rsidP="00936547">
      <w:pPr>
        <w:pStyle w:val="Ttulo2"/>
      </w:pPr>
      <w:bookmarkStart w:id="85" w:name="_Toc480549873"/>
      <w:r>
        <w:lastRenderedPageBreak/>
        <w:t>Reiniciar</w:t>
      </w:r>
      <w:r w:rsidR="00486B42">
        <w:t xml:space="preserve"> clave</w:t>
      </w:r>
      <w:bookmarkEnd w:id="85"/>
    </w:p>
    <w:p w14:paraId="15A347E3" w14:textId="76F1D6B9" w:rsidR="002B21A4" w:rsidRPr="002B21A4" w:rsidRDefault="0015518E" w:rsidP="002B21A4">
      <w:pPr>
        <w:jc w:val="center"/>
      </w:pPr>
      <w:r>
        <w:object w:dxaOrig="7351" w:dyaOrig="1905" w14:anchorId="75D491FF">
          <v:shape id="_x0000_i1047" type="#_x0000_t75" style="width:367.5pt;height:95.05pt" o:ole="">
            <v:imagedata r:id="rId54" o:title=""/>
          </v:shape>
          <o:OLEObject Type="Embed" ProgID="Visio.Drawing.15" ShapeID="_x0000_i1047" DrawAspect="Content" ObjectID="_1554291817" r:id="rId55"/>
        </w:object>
      </w:r>
    </w:p>
    <w:p w14:paraId="34099CF1" w14:textId="77777777" w:rsidR="00936547" w:rsidRDefault="00936547" w:rsidP="00936547">
      <w:pPr>
        <w:pStyle w:val="Prrafodelista"/>
        <w:numPr>
          <w:ilvl w:val="0"/>
          <w:numId w:val="6"/>
        </w:numPr>
      </w:pPr>
      <w:r w:rsidRPr="008749FE">
        <w:rPr>
          <w:b/>
        </w:rPr>
        <w:t>Actor:</w:t>
      </w:r>
      <w:r>
        <w:t xml:space="preserve"> Usuario</w:t>
      </w:r>
    </w:p>
    <w:p w14:paraId="6FD69C58" w14:textId="77777777" w:rsidR="00936547" w:rsidRDefault="00936547" w:rsidP="00936547">
      <w:pPr>
        <w:pStyle w:val="Prrafodelista"/>
        <w:numPr>
          <w:ilvl w:val="0"/>
          <w:numId w:val="6"/>
        </w:numPr>
      </w:pPr>
      <w:r w:rsidRPr="0012382F">
        <w:rPr>
          <w:b/>
        </w:rPr>
        <w:t>Propósito:</w:t>
      </w:r>
      <w:r w:rsidR="00486B42">
        <w:t>En caso de que el usuario haya olvidado la clave, el usuario podrá reiniciarla y crear una nueva.</w:t>
      </w:r>
    </w:p>
    <w:p w14:paraId="1738D129" w14:textId="77777777" w:rsidR="00936547" w:rsidRDefault="00936547" w:rsidP="00936547">
      <w:pPr>
        <w:pStyle w:val="Prrafodelista"/>
        <w:numPr>
          <w:ilvl w:val="0"/>
          <w:numId w:val="6"/>
        </w:numPr>
      </w:pPr>
      <w:r w:rsidRPr="0012382F">
        <w:rPr>
          <w:b/>
        </w:rPr>
        <w:t>PreCondiciones:</w:t>
      </w:r>
    </w:p>
    <w:p w14:paraId="79BCC8AA" w14:textId="77777777" w:rsidR="00936547" w:rsidRDefault="00936547" w:rsidP="00936547">
      <w:pPr>
        <w:pStyle w:val="Prrafodelista"/>
        <w:numPr>
          <w:ilvl w:val="1"/>
          <w:numId w:val="6"/>
        </w:numPr>
      </w:pPr>
      <w:r>
        <w:t xml:space="preserve">Haberse </w:t>
      </w:r>
      <w:r w:rsidR="00EE332A">
        <w:t>registrado anteriormente</w:t>
      </w:r>
      <w:r>
        <w:t>.</w:t>
      </w:r>
    </w:p>
    <w:p w14:paraId="5A6B197E" w14:textId="77777777" w:rsidR="00EE332A" w:rsidRDefault="00EE332A" w:rsidP="00936547">
      <w:pPr>
        <w:pStyle w:val="Prrafodelista"/>
        <w:numPr>
          <w:ilvl w:val="1"/>
          <w:numId w:val="6"/>
        </w:numPr>
      </w:pPr>
      <w:r>
        <w:t>Estar en la actividad de login</w:t>
      </w:r>
      <w:r w:rsidR="00C13866">
        <w:t>.</w:t>
      </w:r>
    </w:p>
    <w:p w14:paraId="59BDDACD" w14:textId="77777777" w:rsidR="00936547" w:rsidRDefault="00936547" w:rsidP="00936547">
      <w:pPr>
        <w:pStyle w:val="Prrafodelista"/>
        <w:numPr>
          <w:ilvl w:val="0"/>
          <w:numId w:val="6"/>
        </w:numPr>
      </w:pPr>
      <w:r w:rsidRPr="008749FE">
        <w:rPr>
          <w:b/>
        </w:rPr>
        <w:t>PostCondiciones:</w:t>
      </w:r>
      <w:r>
        <w:t xml:space="preserve"> El usuario tendrá </w:t>
      </w:r>
      <w:r w:rsidR="00EE332A">
        <w:t>una nueva clave con la cual podrá hacer el caso de uso 2, autenticación.</w:t>
      </w:r>
    </w:p>
    <w:p w14:paraId="637FD71E" w14:textId="77777777" w:rsidR="00936547" w:rsidRPr="00A63B8A" w:rsidRDefault="00936547" w:rsidP="00936547">
      <w:pPr>
        <w:pStyle w:val="Prrafodelista"/>
        <w:numPr>
          <w:ilvl w:val="0"/>
          <w:numId w:val="6"/>
        </w:numPr>
      </w:pPr>
      <w:r w:rsidRPr="00A63B8A">
        <w:rPr>
          <w:b/>
        </w:rPr>
        <w:t>Resumen:</w:t>
      </w:r>
      <w:r w:rsidR="00486B42">
        <w:t>En caso de que el usuario haya olvidado la clave, el usuario podrá reiniciarla y crear una nueva.</w:t>
      </w:r>
    </w:p>
    <w:p w14:paraId="3A6C8246" w14:textId="77777777" w:rsidR="00936547" w:rsidRDefault="00936547" w:rsidP="00936547">
      <w:pPr>
        <w:pStyle w:val="Prrafodelista"/>
        <w:numPr>
          <w:ilvl w:val="0"/>
          <w:numId w:val="6"/>
        </w:numPr>
      </w:pPr>
      <w:r w:rsidRPr="00033E11">
        <w:rPr>
          <w:b/>
        </w:rPr>
        <w:t>Requerimientos asociados:</w:t>
      </w:r>
      <w:r w:rsidR="00736864">
        <w:rPr>
          <w:b/>
        </w:rPr>
        <w:t xml:space="preserve"> </w:t>
      </w:r>
      <w:r w:rsidR="00486B42">
        <w:t>RF13</w:t>
      </w:r>
    </w:p>
    <w:p w14:paraId="6FCE923D" w14:textId="77777777" w:rsidR="00936547" w:rsidRDefault="00936547" w:rsidP="00936547">
      <w:pPr>
        <w:pStyle w:val="Ttulo3"/>
      </w:pPr>
      <w:bookmarkStart w:id="86" w:name="_Toc480549874"/>
      <w:r>
        <w:t>Flujo principal</w:t>
      </w:r>
      <w:bookmarkEnd w:id="86"/>
    </w:p>
    <w:p w14:paraId="62CD340E" w14:textId="77777777" w:rsidR="00736864" w:rsidRDefault="00736864" w:rsidP="00D1087D">
      <w:pPr>
        <w:pStyle w:val="Prrafodelista"/>
        <w:numPr>
          <w:ilvl w:val="0"/>
          <w:numId w:val="19"/>
        </w:numPr>
      </w:pPr>
      <w:r>
        <w:t>El usuario hace clic sobre icono en menú de aplicaciones. La aplicación se abre.</w:t>
      </w:r>
    </w:p>
    <w:p w14:paraId="7552EDB3" w14:textId="77777777" w:rsidR="00736864" w:rsidRDefault="00736864" w:rsidP="00D1087D">
      <w:pPr>
        <w:pStyle w:val="Prrafodelista"/>
        <w:numPr>
          <w:ilvl w:val="0"/>
          <w:numId w:val="19"/>
        </w:numPr>
      </w:pPr>
      <w:r>
        <w:t>La aplicación abre formulario inicio de sesión. Usuario inserta email.</w:t>
      </w:r>
    </w:p>
    <w:p w14:paraId="0975EC75" w14:textId="7A5A54E1" w:rsidR="00936547" w:rsidRDefault="00736864" w:rsidP="00D1087D">
      <w:pPr>
        <w:pStyle w:val="Prrafodelista"/>
        <w:numPr>
          <w:ilvl w:val="0"/>
          <w:numId w:val="19"/>
        </w:numPr>
      </w:pPr>
      <w:r>
        <w:t>Usuario hace clic en</w:t>
      </w:r>
      <w:r w:rsidR="00C13866">
        <w:t xml:space="preserve"> reiniciar clave.</w:t>
      </w:r>
      <w:r>
        <w:t xml:space="preserve"> </w:t>
      </w:r>
      <w:r w:rsidR="005B3002">
        <w:rPr>
          <w:b/>
        </w:rPr>
        <w:t>Extiende caso de uso 12.a</w:t>
      </w:r>
      <w:r>
        <w:rPr>
          <w:b/>
        </w:rPr>
        <w:t>, petición de reinicio de clave a servidor</w:t>
      </w:r>
      <w:r w:rsidRPr="00736864">
        <w:rPr>
          <w:b/>
        </w:rPr>
        <w:t>.</w:t>
      </w:r>
    </w:p>
    <w:p w14:paraId="0BFD04DF" w14:textId="77777777" w:rsidR="00C13866" w:rsidRDefault="00736864" w:rsidP="00D1087D">
      <w:pPr>
        <w:pStyle w:val="Prrafodelista"/>
        <w:numPr>
          <w:ilvl w:val="0"/>
          <w:numId w:val="19"/>
        </w:numPr>
      </w:pPr>
      <w:r>
        <w:t>Actividad muestra</w:t>
      </w:r>
      <w:r w:rsidR="00C13866">
        <w:t xml:space="preserve"> notificación que nos dirá que un correo ha sido enviado a nuestra casilla para continuar el proceso.</w:t>
      </w:r>
      <w:r>
        <w:t xml:space="preserve"> </w:t>
      </w:r>
      <w:r w:rsidR="00C13866">
        <w:t>Si el usuario tiene acceso a su casilla de correo, podrá acceder a una web donde podrá reiniciar la clave.</w:t>
      </w:r>
    </w:p>
    <w:p w14:paraId="04B0939E" w14:textId="77777777" w:rsidR="00936547" w:rsidRPr="008749FE" w:rsidRDefault="0003316D" w:rsidP="00936547">
      <w:pPr>
        <w:pStyle w:val="Ttulo3"/>
      </w:pPr>
      <w:bookmarkStart w:id="87" w:name="_Toc480549875"/>
      <w:r>
        <w:t>Flujos alternativos</w:t>
      </w:r>
      <w:bookmarkEnd w:id="87"/>
    </w:p>
    <w:p w14:paraId="051BB525" w14:textId="77777777" w:rsidR="00936547" w:rsidRDefault="00736864" w:rsidP="00936547">
      <w:r>
        <w:t>Línea 3</w:t>
      </w:r>
      <w:r w:rsidR="00C13866">
        <w:t>: En caso de haber problemas</w:t>
      </w:r>
      <w:r>
        <w:t xml:space="preserve"> </w:t>
      </w:r>
      <w:r w:rsidR="00C13866">
        <w:t>de conexión u otros para realizar el envío de la solicitud</w:t>
      </w:r>
      <w:r w:rsidR="00936547">
        <w:t>, se le notificará al usuario el error, y el caso de uso no continua</w:t>
      </w:r>
      <w:r w:rsidR="00C13866">
        <w:t>rá</w:t>
      </w:r>
      <w:r w:rsidR="00936547">
        <w:t xml:space="preserve">. Nos quedaríamos en la actividad </w:t>
      </w:r>
      <w:r w:rsidR="00C13866">
        <w:t>de login</w:t>
      </w:r>
      <w:r w:rsidR="00936547">
        <w:t>.</w:t>
      </w:r>
    </w:p>
    <w:p w14:paraId="13010E62" w14:textId="77777777" w:rsidR="00936547" w:rsidRDefault="00736864" w:rsidP="00936547">
      <w:r>
        <w:t>Línea 3</w:t>
      </w:r>
      <w:r w:rsidR="00936547">
        <w:t xml:space="preserve">: En caso de </w:t>
      </w:r>
      <w:r w:rsidR="00C13866">
        <w:t>no existir el correo, nos aparecerá un error pidiéndonos que nos registremos en la herramienta. El caso no continua y nos quedamos en la actividad de login.</w:t>
      </w:r>
    </w:p>
    <w:p w14:paraId="2A917316" w14:textId="77777777" w:rsidR="002B21A4" w:rsidRDefault="002B21A4" w:rsidP="002B21A4">
      <w:r>
        <w:t>Línea 3: En caso de no insertar correo, nos aparecerá un error pidiéndonos que lo insertemos.</w:t>
      </w:r>
    </w:p>
    <w:p w14:paraId="28F8D049" w14:textId="77777777" w:rsidR="00423300" w:rsidRDefault="00736864" w:rsidP="00D1087D">
      <w:pPr>
        <w:pStyle w:val="Ttulo2"/>
        <w:numPr>
          <w:ilvl w:val="1"/>
          <w:numId w:val="40"/>
        </w:numPr>
      </w:pPr>
      <w:bookmarkStart w:id="88" w:name="_Toc480549876"/>
      <w:r>
        <w:lastRenderedPageBreak/>
        <w:t>Petición de reinicio de clave a servidor.</w:t>
      </w:r>
      <w:bookmarkEnd w:id="88"/>
    </w:p>
    <w:p w14:paraId="6C5B4A52" w14:textId="77777777" w:rsidR="00423300" w:rsidRDefault="00423300" w:rsidP="00423300">
      <w:pPr>
        <w:pStyle w:val="Prrafodelista"/>
        <w:numPr>
          <w:ilvl w:val="0"/>
          <w:numId w:val="6"/>
        </w:numPr>
      </w:pPr>
      <w:r w:rsidRPr="008749FE">
        <w:rPr>
          <w:b/>
        </w:rPr>
        <w:t>Actor:</w:t>
      </w:r>
      <w:r>
        <w:t xml:space="preserve"> Usuario</w:t>
      </w:r>
    </w:p>
    <w:p w14:paraId="053F28C6" w14:textId="77777777" w:rsidR="00423300" w:rsidRDefault="00423300" w:rsidP="00423300">
      <w:pPr>
        <w:pStyle w:val="Prrafodelista"/>
        <w:numPr>
          <w:ilvl w:val="0"/>
          <w:numId w:val="6"/>
        </w:numPr>
      </w:pPr>
      <w:r w:rsidRPr="0012382F">
        <w:rPr>
          <w:b/>
        </w:rPr>
        <w:t>Propósito:</w:t>
      </w:r>
      <w:r>
        <w:t xml:space="preserve"> En caso de que el usuario haya olvidado la clave, el usuario podrá reiniciarla y crear una nueva.</w:t>
      </w:r>
    </w:p>
    <w:p w14:paraId="630BE681" w14:textId="77777777" w:rsidR="00423300" w:rsidRDefault="00423300" w:rsidP="00423300">
      <w:pPr>
        <w:pStyle w:val="Prrafodelista"/>
        <w:numPr>
          <w:ilvl w:val="0"/>
          <w:numId w:val="6"/>
        </w:numPr>
      </w:pPr>
      <w:r w:rsidRPr="0012382F">
        <w:rPr>
          <w:b/>
        </w:rPr>
        <w:t>PreCondiciones:</w:t>
      </w:r>
    </w:p>
    <w:p w14:paraId="5A96D401" w14:textId="77777777" w:rsidR="00423300" w:rsidRDefault="00423300" w:rsidP="00423300">
      <w:pPr>
        <w:pStyle w:val="Prrafodelista"/>
        <w:numPr>
          <w:ilvl w:val="1"/>
          <w:numId w:val="6"/>
        </w:numPr>
      </w:pPr>
      <w:r>
        <w:t>Haberse registrado anteriormente.</w:t>
      </w:r>
    </w:p>
    <w:p w14:paraId="67500ED7" w14:textId="77777777" w:rsidR="00423300" w:rsidRDefault="00423300" w:rsidP="00423300">
      <w:pPr>
        <w:pStyle w:val="Prrafodelista"/>
        <w:numPr>
          <w:ilvl w:val="1"/>
          <w:numId w:val="6"/>
        </w:numPr>
      </w:pPr>
      <w:r>
        <w:t>Estar en la actividad de login.</w:t>
      </w:r>
    </w:p>
    <w:p w14:paraId="05563E34" w14:textId="77777777" w:rsidR="00423300" w:rsidRDefault="00423300" w:rsidP="00423300">
      <w:pPr>
        <w:pStyle w:val="Prrafodelista"/>
        <w:numPr>
          <w:ilvl w:val="0"/>
          <w:numId w:val="6"/>
        </w:numPr>
      </w:pPr>
      <w:r w:rsidRPr="008749FE">
        <w:rPr>
          <w:b/>
        </w:rPr>
        <w:t>PostCondiciones:</w:t>
      </w:r>
      <w:r>
        <w:t xml:space="preserve"> El usuario tendrá una nueva clave con la cual podrá hacer el caso de uso 2, autenticación.</w:t>
      </w:r>
    </w:p>
    <w:p w14:paraId="589CFA2D" w14:textId="77777777" w:rsidR="00423300" w:rsidRPr="00A63B8A" w:rsidRDefault="00423300" w:rsidP="00423300">
      <w:pPr>
        <w:pStyle w:val="Prrafodelista"/>
        <w:numPr>
          <w:ilvl w:val="0"/>
          <w:numId w:val="6"/>
        </w:numPr>
      </w:pPr>
      <w:r w:rsidRPr="00A63B8A">
        <w:rPr>
          <w:b/>
        </w:rPr>
        <w:t>Resumen:</w:t>
      </w:r>
      <w:r>
        <w:t xml:space="preserve"> En caso de que el usuario haya olvidado la clave, el usuario podrá reiniciarla y crear una nueva.</w:t>
      </w:r>
    </w:p>
    <w:p w14:paraId="19366D69" w14:textId="77777777" w:rsidR="00423300" w:rsidRDefault="00423300" w:rsidP="00423300">
      <w:pPr>
        <w:pStyle w:val="Prrafodelista"/>
        <w:numPr>
          <w:ilvl w:val="0"/>
          <w:numId w:val="6"/>
        </w:numPr>
      </w:pPr>
      <w:r w:rsidRPr="00033E11">
        <w:rPr>
          <w:b/>
        </w:rPr>
        <w:t>Requerimientos asociados:</w:t>
      </w:r>
      <w:r>
        <w:t xml:space="preserve"> RF13</w:t>
      </w:r>
    </w:p>
    <w:p w14:paraId="58101F8C" w14:textId="77777777" w:rsidR="00423300" w:rsidRDefault="00423300" w:rsidP="00423300">
      <w:pPr>
        <w:pStyle w:val="Ttulo3"/>
      </w:pPr>
      <w:bookmarkStart w:id="89" w:name="_Toc480549877"/>
      <w:r>
        <w:t>Flujo principal</w:t>
      </w:r>
      <w:bookmarkEnd w:id="89"/>
    </w:p>
    <w:p w14:paraId="7D9725DB" w14:textId="77777777" w:rsidR="00736864" w:rsidRDefault="00423300" w:rsidP="00D1087D">
      <w:pPr>
        <w:pStyle w:val="Prrafodelista"/>
        <w:numPr>
          <w:ilvl w:val="0"/>
          <w:numId w:val="36"/>
        </w:numPr>
      </w:pPr>
      <w:r>
        <w:t xml:space="preserve">Usuario </w:t>
      </w:r>
      <w:r w:rsidR="00736864">
        <w:t xml:space="preserve">hace clic en reinicio de clave. Actividad </w:t>
      </w:r>
      <w:r>
        <w:t>solicita reinicio de clave</w:t>
      </w:r>
      <w:r w:rsidR="00736864">
        <w:t xml:space="preserve"> a servidor</w:t>
      </w:r>
      <w:r>
        <w:t xml:space="preserve">. </w:t>
      </w:r>
    </w:p>
    <w:p w14:paraId="2A944742" w14:textId="77777777" w:rsidR="00423300" w:rsidRDefault="00423300" w:rsidP="00D1087D">
      <w:pPr>
        <w:pStyle w:val="Prrafodelista"/>
        <w:numPr>
          <w:ilvl w:val="0"/>
          <w:numId w:val="36"/>
        </w:numPr>
      </w:pPr>
      <w:r>
        <w:t>Servidor valida solicitud. Actividad notifica envió de correo.</w:t>
      </w:r>
    </w:p>
    <w:p w14:paraId="157E7CD4" w14:textId="77777777" w:rsidR="00423300" w:rsidRPr="008749FE" w:rsidRDefault="0003316D" w:rsidP="00423300">
      <w:pPr>
        <w:pStyle w:val="Ttulo3"/>
      </w:pPr>
      <w:bookmarkStart w:id="90" w:name="_Toc480549878"/>
      <w:r>
        <w:t>Flujos alternativos</w:t>
      </w:r>
      <w:bookmarkEnd w:id="90"/>
    </w:p>
    <w:p w14:paraId="3087A04B" w14:textId="77777777" w:rsidR="00423300" w:rsidRDefault="00423300" w:rsidP="00423300">
      <w:r>
        <w:t>L</w:t>
      </w:r>
      <w:r w:rsidR="002B21A4">
        <w:t>ínea 2</w:t>
      </w:r>
      <w:r>
        <w:t>: En caso de haber problemas de conexión u otros para realizar el envío de la solicitud, se le notificará al usuario el error, y el caso de uso no continuará. Nos quedaríamos en la actividad de login.</w:t>
      </w:r>
    </w:p>
    <w:p w14:paraId="5E1D1777" w14:textId="77777777" w:rsidR="00423300" w:rsidRDefault="002B21A4" w:rsidP="00423300">
      <w:r>
        <w:t>Línea 2</w:t>
      </w:r>
      <w:r w:rsidR="00423300">
        <w:t>: En caso de no existir el correo, nos aparecerá un error pidiéndonos que nos registremos en la herramienta. El caso no continua y nos quedamos en la actividad de login.</w:t>
      </w:r>
    </w:p>
    <w:p w14:paraId="1D1A0F3E" w14:textId="77777777" w:rsidR="00423300" w:rsidRDefault="00423300" w:rsidP="00423300">
      <w:r>
        <w:t>Línea 1: En caso de no</w:t>
      </w:r>
      <w:r w:rsidR="002B21A4">
        <w:t xml:space="preserve"> haber insertado</w:t>
      </w:r>
      <w:r>
        <w:t xml:space="preserve"> correo</w:t>
      </w:r>
      <w:r w:rsidR="002B21A4">
        <w:t xml:space="preserve"> en caso de uso 12</w:t>
      </w:r>
      <w:r>
        <w:t>, nos aparecerá un error pidiéndonos que lo insertemos.</w:t>
      </w:r>
    </w:p>
    <w:p w14:paraId="0BC77D4A" w14:textId="33FBF25C" w:rsidR="002B21A4" w:rsidRDefault="00EF48AF" w:rsidP="002B21A4">
      <w:pPr>
        <w:pStyle w:val="Ttulo3"/>
      </w:pPr>
      <w:bookmarkStart w:id="91" w:name="_Toc480549879"/>
      <w:r>
        <w:lastRenderedPageBreak/>
        <w:t xml:space="preserve">Diagrama de </w:t>
      </w:r>
      <w:r w:rsidR="0049572F">
        <w:t>interacción</w:t>
      </w:r>
      <w:bookmarkEnd w:id="91"/>
    </w:p>
    <w:p w14:paraId="7F1E4975" w14:textId="3A01BC49" w:rsidR="00423300" w:rsidRDefault="00585B1C" w:rsidP="002B21A4">
      <w:pPr>
        <w:jc w:val="center"/>
      </w:pPr>
      <w:r>
        <w:object w:dxaOrig="6406" w:dyaOrig="6316" w14:anchorId="4BF7EB88">
          <v:shape id="_x0000_i1048" type="#_x0000_t75" style="width:521.85pt;height:514.35pt" o:ole="">
            <v:imagedata r:id="rId56" o:title=""/>
          </v:shape>
          <o:OLEObject Type="Embed" ProgID="Visio.Drawing.15" ShapeID="_x0000_i1048" DrawAspect="Content" ObjectID="_1554291818" r:id="rId57"/>
        </w:object>
      </w:r>
    </w:p>
    <w:p w14:paraId="0B6B6A28" w14:textId="5D4B5DFD" w:rsidR="001D2CBF" w:rsidRDefault="00D15BE2" w:rsidP="009B3EE8">
      <w:pPr>
        <w:spacing w:before="0" w:after="160" w:line="259" w:lineRule="auto"/>
        <w:ind w:left="0"/>
        <w:jc w:val="left"/>
      </w:pPr>
      <w:r>
        <w:br w:type="page"/>
      </w:r>
    </w:p>
    <w:p w14:paraId="4D7E56C9" w14:textId="1D2D66D2" w:rsidR="00A41201" w:rsidRDefault="00FF560F" w:rsidP="00A41201">
      <w:pPr>
        <w:pStyle w:val="Ttulo1"/>
      </w:pPr>
      <w:bookmarkStart w:id="92" w:name="_Toc480549880"/>
      <w:r>
        <w:lastRenderedPageBreak/>
        <w:t>Diagrama de clases servidor</w:t>
      </w:r>
      <w:bookmarkEnd w:id="92"/>
    </w:p>
    <w:p w14:paraId="1365D0AF" w14:textId="13AFC638" w:rsidR="0019570C" w:rsidRPr="0019570C" w:rsidRDefault="00C61BB7" w:rsidP="00D43F0C">
      <w:pPr>
        <w:ind w:left="0"/>
        <w:jc w:val="center"/>
      </w:pPr>
      <w:r>
        <w:object w:dxaOrig="14761" w:dyaOrig="5296" w14:anchorId="61191124">
          <v:shape id="_x0000_i1049" type="#_x0000_t75" style="width:538pt;height:192.95pt" o:ole="">
            <v:imagedata r:id="rId58" o:title=""/>
          </v:shape>
          <o:OLEObject Type="Embed" ProgID="Visio.Drawing.15" ShapeID="_x0000_i1049" DrawAspect="Content" ObjectID="_1554291819" r:id="rId59"/>
        </w:object>
      </w:r>
    </w:p>
    <w:p w14:paraId="6D9D31E3" w14:textId="2313D1A9" w:rsidR="00153D90" w:rsidRDefault="00153D90" w:rsidP="00F12F98">
      <w:pPr>
        <w:pStyle w:val="Ttulo1"/>
      </w:pPr>
      <w:bookmarkStart w:id="93" w:name="_Toc480549881"/>
      <w:r>
        <w:lastRenderedPageBreak/>
        <w:t>Diagrama de clases Dispositivo</w:t>
      </w:r>
      <w:bookmarkEnd w:id="93"/>
    </w:p>
    <w:p w14:paraId="4A5EF2AC" w14:textId="1F1AB872" w:rsidR="00153D90" w:rsidRPr="00153D90" w:rsidRDefault="00FF335D" w:rsidP="00153D90">
      <w:r>
        <w:object w:dxaOrig="29056" w:dyaOrig="17851" w14:anchorId="64F2C09A">
          <v:shape id="_x0000_i1050" type="#_x0000_t75" style="width:537.4pt;height:330.05pt" o:ole="">
            <v:imagedata r:id="rId60" o:title=""/>
          </v:shape>
          <o:OLEObject Type="Embed" ProgID="Visio.Drawing.15" ShapeID="_x0000_i1050" DrawAspect="Content" ObjectID="_1554291820" r:id="rId61"/>
        </w:object>
      </w:r>
    </w:p>
    <w:p w14:paraId="44038777" w14:textId="2B1F5F71" w:rsidR="00F30DB4" w:rsidRDefault="00F30DB4" w:rsidP="00F12F98">
      <w:pPr>
        <w:pStyle w:val="Ttulo1"/>
      </w:pPr>
      <w:bookmarkStart w:id="94" w:name="_Toc480549882"/>
      <w:r>
        <w:lastRenderedPageBreak/>
        <w:t>Wireframes Generales</w:t>
      </w:r>
      <w:bookmarkEnd w:id="94"/>
    </w:p>
    <w:p w14:paraId="5670BB6B" w14:textId="4892AE35" w:rsidR="00F30DB4" w:rsidRDefault="008E2C97" w:rsidP="008E2C97">
      <w:pPr>
        <w:pStyle w:val="Ttulo3"/>
        <w:jc w:val="center"/>
      </w:pPr>
      <w:bookmarkStart w:id="95" w:name="_Toc480549883"/>
      <w:r>
        <w:t>Actividad de Login</w:t>
      </w:r>
      <w:bookmarkEnd w:id="95"/>
    </w:p>
    <w:p w14:paraId="3E3214B9" w14:textId="4AE69095" w:rsidR="008E2C97" w:rsidRDefault="008E2C97" w:rsidP="008E2C97">
      <w:r w:rsidRPr="008E2C97">
        <w:drawing>
          <wp:inline distT="0" distB="0" distL="0" distR="0" wp14:anchorId="7499F99A" wp14:editId="07639C97">
            <wp:extent cx="6098640" cy="4554886"/>
            <wp:effectExtent l="0" t="781050" r="0" b="760095"/>
            <wp:docPr id="10"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2"/>
                    <a:stretch>
                      <a:fillRect/>
                    </a:stretch>
                  </pic:blipFill>
                  <pic:spPr>
                    <a:xfrm rot="5400000">
                      <a:off x="0" y="0"/>
                      <a:ext cx="6099586" cy="4555593"/>
                    </a:xfrm>
                    <a:prstGeom prst="rect">
                      <a:avLst/>
                    </a:prstGeom>
                  </pic:spPr>
                </pic:pic>
              </a:graphicData>
            </a:graphic>
          </wp:inline>
        </w:drawing>
      </w:r>
    </w:p>
    <w:p w14:paraId="0A457C53" w14:textId="06AEEE92" w:rsidR="008E2C97" w:rsidRDefault="008E2C97" w:rsidP="008E2C97">
      <w:pPr>
        <w:pStyle w:val="Ttulo3"/>
        <w:jc w:val="center"/>
      </w:pPr>
      <w:bookmarkStart w:id="96" w:name="_Toc480549884"/>
      <w:r>
        <w:lastRenderedPageBreak/>
        <w:t>Actividad de registro</w:t>
      </w:r>
      <w:bookmarkEnd w:id="96"/>
    </w:p>
    <w:p w14:paraId="0003105D" w14:textId="7D3AE241" w:rsidR="008E2C97" w:rsidRDefault="008E2C97" w:rsidP="008E2C97">
      <w:pPr>
        <w:jc w:val="center"/>
      </w:pPr>
      <w:r w:rsidRPr="008E2C97">
        <w:drawing>
          <wp:inline distT="0" distB="0" distL="0" distR="0" wp14:anchorId="5C590900" wp14:editId="5EBB382A">
            <wp:extent cx="4947844" cy="6875164"/>
            <wp:effectExtent l="0" t="0" r="5715" b="1905"/>
            <wp:docPr id="11"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63"/>
                    <a:srcRect r="46247"/>
                    <a:stretch/>
                  </pic:blipFill>
                  <pic:spPr>
                    <a:xfrm>
                      <a:off x="0" y="0"/>
                      <a:ext cx="4947844" cy="6875164"/>
                    </a:xfrm>
                    <a:prstGeom prst="rect">
                      <a:avLst/>
                    </a:prstGeom>
                  </pic:spPr>
                </pic:pic>
              </a:graphicData>
            </a:graphic>
          </wp:inline>
        </w:drawing>
      </w:r>
    </w:p>
    <w:p w14:paraId="5706C5C2" w14:textId="77777777" w:rsidR="004C004D" w:rsidRDefault="004C004D" w:rsidP="008E2C97">
      <w:pPr>
        <w:jc w:val="center"/>
      </w:pPr>
    </w:p>
    <w:p w14:paraId="4E967DB5" w14:textId="78A30FA0" w:rsidR="008E2C97" w:rsidRDefault="004C004D" w:rsidP="004C004D">
      <w:pPr>
        <w:pStyle w:val="Ttulo3"/>
        <w:jc w:val="center"/>
      </w:pPr>
      <w:bookmarkStart w:id="97" w:name="_Toc480549885"/>
      <w:r>
        <w:lastRenderedPageBreak/>
        <w:t>Actividad de inicio</w:t>
      </w:r>
      <w:bookmarkEnd w:id="97"/>
    </w:p>
    <w:p w14:paraId="66655C6C" w14:textId="225FA960" w:rsidR="004C004D" w:rsidRDefault="004C004D" w:rsidP="004C004D">
      <w:pPr>
        <w:jc w:val="center"/>
      </w:pPr>
      <w:r w:rsidRPr="004C004D">
        <w:t>A veces referenciada como panta</w:t>
      </w:r>
      <w:r>
        <w:t>lla principal, menú principal,</w:t>
      </w:r>
      <w:r w:rsidRPr="004C004D">
        <w:t xml:space="preserve"> actividad principal</w:t>
      </w:r>
      <w:r>
        <w:t>, o inicioActivity</w:t>
      </w:r>
      <w:r w:rsidRPr="004C004D">
        <w:t>.</w:t>
      </w:r>
    </w:p>
    <w:p w14:paraId="4AF186F7" w14:textId="0E2C8979" w:rsidR="004C004D" w:rsidRPr="004C004D" w:rsidRDefault="004C004D" w:rsidP="004C004D">
      <w:pPr>
        <w:jc w:val="center"/>
      </w:pPr>
      <w:r w:rsidRPr="004C004D">
        <w:drawing>
          <wp:inline distT="0" distB="0" distL="0" distR="0" wp14:anchorId="5DA2A166" wp14:editId="69E6C010">
            <wp:extent cx="6840220" cy="5109220"/>
            <wp:effectExtent l="0" t="857250" r="0" b="853440"/>
            <wp:docPr id="12"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4"/>
                    <a:stretch>
                      <a:fillRect/>
                    </a:stretch>
                  </pic:blipFill>
                  <pic:spPr>
                    <a:xfrm rot="5400000">
                      <a:off x="0" y="0"/>
                      <a:ext cx="6840220" cy="5109220"/>
                    </a:xfrm>
                    <a:prstGeom prst="rect">
                      <a:avLst/>
                    </a:prstGeom>
                  </pic:spPr>
                </pic:pic>
              </a:graphicData>
            </a:graphic>
          </wp:inline>
        </w:drawing>
      </w:r>
    </w:p>
    <w:p w14:paraId="229B5AF9" w14:textId="2B845D6B" w:rsidR="004C004D" w:rsidRDefault="004C004D" w:rsidP="004C004D">
      <w:pPr>
        <w:pStyle w:val="Ttulo3"/>
        <w:jc w:val="center"/>
      </w:pPr>
      <w:bookmarkStart w:id="98" w:name="_Toc480549886"/>
      <w:r>
        <w:lastRenderedPageBreak/>
        <w:t>Actividad de solicitudes</w:t>
      </w:r>
      <w:bookmarkEnd w:id="98"/>
    </w:p>
    <w:p w14:paraId="10008AD2" w14:textId="119C9EF3" w:rsidR="004C004D" w:rsidRDefault="004C004D" w:rsidP="004C004D">
      <w:pPr>
        <w:jc w:val="center"/>
      </w:pPr>
      <w:r w:rsidRPr="004C004D">
        <w:drawing>
          <wp:inline distT="0" distB="0" distL="0" distR="0" wp14:anchorId="18F62FB6" wp14:editId="2A990892">
            <wp:extent cx="6840220" cy="5108631"/>
            <wp:effectExtent l="0" t="857250" r="0" b="854075"/>
            <wp:docPr id="13"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5"/>
                    <a:stretch>
                      <a:fillRect/>
                    </a:stretch>
                  </pic:blipFill>
                  <pic:spPr>
                    <a:xfrm rot="5400000">
                      <a:off x="0" y="0"/>
                      <a:ext cx="6840220" cy="5108631"/>
                    </a:xfrm>
                    <a:prstGeom prst="rect">
                      <a:avLst/>
                    </a:prstGeom>
                  </pic:spPr>
                </pic:pic>
              </a:graphicData>
            </a:graphic>
          </wp:inline>
        </w:drawing>
      </w:r>
    </w:p>
    <w:p w14:paraId="408A9E21" w14:textId="77777777" w:rsidR="004C004D" w:rsidRDefault="004C004D" w:rsidP="004C004D">
      <w:pPr>
        <w:jc w:val="center"/>
      </w:pPr>
    </w:p>
    <w:p w14:paraId="1240B8C4" w14:textId="1919E3CC" w:rsidR="004C004D" w:rsidRDefault="004C004D" w:rsidP="004C004D">
      <w:pPr>
        <w:pStyle w:val="Ttulo3"/>
        <w:jc w:val="center"/>
      </w:pPr>
      <w:bookmarkStart w:id="99" w:name="_Toc480549887"/>
      <w:r>
        <w:lastRenderedPageBreak/>
        <w:t>Actividad de conversación</w:t>
      </w:r>
      <w:bookmarkEnd w:id="99"/>
    </w:p>
    <w:p w14:paraId="1144D2FE" w14:textId="474C37F7" w:rsidR="004C004D" w:rsidRDefault="004C004D" w:rsidP="004C004D">
      <w:pPr>
        <w:jc w:val="center"/>
      </w:pPr>
      <w:r>
        <w:t>A veces referenciada como pantalla de conversación, o conversation activity.</w:t>
      </w:r>
    </w:p>
    <w:p w14:paraId="520BDBA4" w14:textId="52834415" w:rsidR="004C004D" w:rsidRDefault="004C004D" w:rsidP="004C004D">
      <w:pPr>
        <w:jc w:val="center"/>
      </w:pPr>
      <w:r w:rsidRPr="004C004D">
        <w:drawing>
          <wp:inline distT="0" distB="0" distL="0" distR="0" wp14:anchorId="714D214A" wp14:editId="37F3C2B1">
            <wp:extent cx="6840220" cy="5109174"/>
            <wp:effectExtent l="0" t="857250" r="0" b="854075"/>
            <wp:docPr id="14"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6"/>
                    <a:stretch>
                      <a:fillRect/>
                    </a:stretch>
                  </pic:blipFill>
                  <pic:spPr>
                    <a:xfrm rot="5400000">
                      <a:off x="0" y="0"/>
                      <a:ext cx="6840220" cy="5109174"/>
                    </a:xfrm>
                    <a:prstGeom prst="rect">
                      <a:avLst/>
                    </a:prstGeom>
                  </pic:spPr>
                </pic:pic>
              </a:graphicData>
            </a:graphic>
          </wp:inline>
        </w:drawing>
      </w:r>
    </w:p>
    <w:p w14:paraId="10D7B98A" w14:textId="3C6E1B98" w:rsidR="004C004D" w:rsidRDefault="004C004D" w:rsidP="004C004D">
      <w:pPr>
        <w:pStyle w:val="Ttulo3"/>
        <w:jc w:val="center"/>
      </w:pPr>
      <w:bookmarkStart w:id="100" w:name="_Toc480549888"/>
      <w:r>
        <w:lastRenderedPageBreak/>
        <w:t>Actividad Perfil de amigo</w:t>
      </w:r>
      <w:bookmarkEnd w:id="100"/>
    </w:p>
    <w:p w14:paraId="672566C4" w14:textId="16232B1E" w:rsidR="004C004D" w:rsidRDefault="004C004D" w:rsidP="004C004D">
      <w:pPr>
        <w:jc w:val="center"/>
      </w:pPr>
      <w:r w:rsidRPr="004C004D">
        <w:drawing>
          <wp:inline distT="0" distB="0" distL="0" distR="0" wp14:anchorId="1AF84D61" wp14:editId="6F3CE3D6">
            <wp:extent cx="6840220" cy="5108959"/>
            <wp:effectExtent l="0" t="857250" r="0" b="854075"/>
            <wp:docPr id="15"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7"/>
                    <a:stretch>
                      <a:fillRect/>
                    </a:stretch>
                  </pic:blipFill>
                  <pic:spPr>
                    <a:xfrm rot="5400000">
                      <a:off x="0" y="0"/>
                      <a:ext cx="6840220" cy="5108959"/>
                    </a:xfrm>
                    <a:prstGeom prst="rect">
                      <a:avLst/>
                    </a:prstGeom>
                  </pic:spPr>
                </pic:pic>
              </a:graphicData>
            </a:graphic>
          </wp:inline>
        </w:drawing>
      </w:r>
    </w:p>
    <w:p w14:paraId="5E39CD2D" w14:textId="77777777" w:rsidR="004C004D" w:rsidRDefault="004C004D" w:rsidP="004C004D">
      <w:pPr>
        <w:jc w:val="center"/>
      </w:pPr>
    </w:p>
    <w:p w14:paraId="7EB0E968" w14:textId="21ABDEA2" w:rsidR="004C004D" w:rsidRDefault="004C004D" w:rsidP="004C004D">
      <w:pPr>
        <w:pStyle w:val="Ttulo3"/>
        <w:jc w:val="center"/>
      </w:pPr>
      <w:bookmarkStart w:id="101" w:name="_Toc480549889"/>
      <w:r>
        <w:lastRenderedPageBreak/>
        <w:t>Actividad de perfil</w:t>
      </w:r>
      <w:bookmarkEnd w:id="101"/>
    </w:p>
    <w:p w14:paraId="66BA70F7" w14:textId="5FD69493" w:rsidR="004C004D" w:rsidRPr="004C004D" w:rsidRDefault="004C004D" w:rsidP="004C004D">
      <w:pPr>
        <w:jc w:val="center"/>
      </w:pPr>
      <w:r w:rsidRPr="004C004D">
        <w:t>A veces referenciada como pantalla de perfil</w:t>
      </w:r>
      <w:r>
        <w:t>, o Perfil Activity</w:t>
      </w:r>
      <w:r w:rsidRPr="004C004D">
        <w:t>.</w:t>
      </w:r>
    </w:p>
    <w:p w14:paraId="5988C1AB" w14:textId="44552002" w:rsidR="004C004D" w:rsidRPr="004C004D" w:rsidRDefault="004C004D" w:rsidP="004C004D">
      <w:pPr>
        <w:jc w:val="center"/>
      </w:pPr>
      <w:r w:rsidRPr="004C004D">
        <w:drawing>
          <wp:inline distT="0" distB="0" distL="0" distR="0" wp14:anchorId="10B9B75C" wp14:editId="25A2373D">
            <wp:extent cx="6840220" cy="5108750"/>
            <wp:effectExtent l="0" t="857250" r="0" b="854075"/>
            <wp:docPr id="16"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8"/>
                    <a:stretch>
                      <a:fillRect/>
                    </a:stretch>
                  </pic:blipFill>
                  <pic:spPr>
                    <a:xfrm rot="5400000">
                      <a:off x="0" y="0"/>
                      <a:ext cx="6840220" cy="5108750"/>
                    </a:xfrm>
                    <a:prstGeom prst="rect">
                      <a:avLst/>
                    </a:prstGeom>
                  </pic:spPr>
                </pic:pic>
              </a:graphicData>
            </a:graphic>
          </wp:inline>
        </w:drawing>
      </w:r>
    </w:p>
    <w:p w14:paraId="3DD2D3E2" w14:textId="7644FB6E" w:rsidR="00FA53AB" w:rsidRDefault="00D43F0C" w:rsidP="00F12F98">
      <w:pPr>
        <w:pStyle w:val="Ttulo1"/>
      </w:pPr>
      <w:bookmarkStart w:id="102" w:name="_Toc480549890"/>
      <w:r>
        <w:lastRenderedPageBreak/>
        <w:t>Workflow</w:t>
      </w:r>
      <w:bookmarkEnd w:id="102"/>
    </w:p>
    <w:p w14:paraId="5C17610A" w14:textId="64AE291E" w:rsidR="00153D90" w:rsidRPr="003B4541" w:rsidRDefault="00C476B1" w:rsidP="00153D90">
      <w:r>
        <w:object w:dxaOrig="14535" w:dyaOrig="11010" w14:anchorId="3CD82F11">
          <v:shape id="_x0000_i1112" type="#_x0000_t75" style="width:538.55pt;height:407.8pt" o:ole="">
            <v:imagedata r:id="rId69" o:title=""/>
          </v:shape>
          <o:OLEObject Type="Embed" ProgID="Visio.Drawing.15" ShapeID="_x0000_i1112" DrawAspect="Content" ObjectID="_1554291821" r:id="rId70"/>
        </w:object>
      </w:r>
    </w:p>
    <w:p w14:paraId="42341034" w14:textId="643DA87D" w:rsidR="00FF335D" w:rsidRDefault="00FF335D" w:rsidP="00FF335D">
      <w:pPr>
        <w:pStyle w:val="Ttulo1"/>
      </w:pPr>
      <w:bookmarkStart w:id="103" w:name="_Toc480549891"/>
      <w:r>
        <w:t xml:space="preserve">Wireframes </w:t>
      </w:r>
      <w:r w:rsidR="006F2A3C">
        <w:t>específicos</w:t>
      </w:r>
      <w:bookmarkEnd w:id="103"/>
    </w:p>
    <w:p w14:paraId="5B2E4258" w14:textId="4EE8237B" w:rsidR="006F2A3C" w:rsidRDefault="006F2A3C" w:rsidP="008E2C97">
      <w:pPr>
        <w:pStyle w:val="Ttulo2"/>
        <w:numPr>
          <w:ilvl w:val="0"/>
          <w:numId w:val="53"/>
        </w:numPr>
      </w:pPr>
      <w:bookmarkStart w:id="104" w:name="_Toc480549892"/>
      <w:r>
        <w:lastRenderedPageBreak/>
        <w:t>RegisterActivity</w:t>
      </w:r>
      <w:bookmarkEnd w:id="104"/>
    </w:p>
    <w:p w14:paraId="3AA60B23" w14:textId="77777777" w:rsidR="006F2A3C" w:rsidRPr="006F2A3C" w:rsidRDefault="006F2A3C" w:rsidP="006F2A3C"/>
    <w:p w14:paraId="5804A0EF" w14:textId="23A3E48D" w:rsidR="006F2A3C" w:rsidRDefault="006F2A3C" w:rsidP="006F2A3C">
      <w:pPr>
        <w:jc w:val="center"/>
      </w:pPr>
      <w:r>
        <w:rPr>
          <w:noProof/>
        </w:rPr>
        <w:drawing>
          <wp:inline distT="0" distB="0" distL="0" distR="0" wp14:anchorId="5513209E" wp14:editId="59D72A02">
            <wp:extent cx="2771775" cy="5343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Activity.png"/>
                    <pic:cNvPicPr/>
                  </pic:nvPicPr>
                  <pic:blipFill>
                    <a:blip r:embed="rId71">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ABAAFBD" w14:textId="4FC09D7A" w:rsidR="008E2C97" w:rsidRDefault="008E2C97" w:rsidP="008E2C97">
      <w:pPr>
        <w:pStyle w:val="Ttulo3"/>
        <w:jc w:val="center"/>
      </w:pPr>
      <w:bookmarkStart w:id="105" w:name="_Toc480549893"/>
      <w:r>
        <w:lastRenderedPageBreak/>
        <w:t>Perfil de Amigo</w:t>
      </w:r>
      <w:bookmarkEnd w:id="105"/>
    </w:p>
    <w:p w14:paraId="6183C159" w14:textId="32C295EB" w:rsidR="008E2C97" w:rsidRDefault="008E2C97" w:rsidP="006F2A3C">
      <w:pPr>
        <w:jc w:val="center"/>
      </w:pPr>
      <w:r>
        <w:rPr>
          <w:noProof/>
        </w:rPr>
        <w:drawing>
          <wp:inline distT="0" distB="0" distL="0" distR="0" wp14:anchorId="1C7F07B9" wp14:editId="50580518">
            <wp:extent cx="2771775" cy="5343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filActivity.png"/>
                    <pic:cNvPicPr/>
                  </pic:nvPicPr>
                  <pic:blipFill>
                    <a:blip r:embed="rId72">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DFE216C" w14:textId="0F8C140A" w:rsidR="008E2C97" w:rsidRDefault="008E2C97" w:rsidP="008E2C97">
      <w:pPr>
        <w:pStyle w:val="Ttulo3"/>
        <w:jc w:val="center"/>
      </w:pPr>
      <w:bookmarkStart w:id="106" w:name="_Toc480549894"/>
      <w:r>
        <w:lastRenderedPageBreak/>
        <w:t>PerfilActivity</w:t>
      </w:r>
      <w:bookmarkEnd w:id="106"/>
    </w:p>
    <w:p w14:paraId="0BE97E9B" w14:textId="7FA74FD9" w:rsidR="008E2C97" w:rsidRPr="008E2C97" w:rsidRDefault="008E2C97" w:rsidP="008E2C97">
      <w:pPr>
        <w:jc w:val="center"/>
      </w:pPr>
      <w:r>
        <w:rPr>
          <w:noProof/>
        </w:rPr>
        <w:drawing>
          <wp:inline distT="0" distB="0" distL="0" distR="0" wp14:anchorId="50AF3902" wp14:editId="6D2AE142">
            <wp:extent cx="2771775" cy="5343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fil amigo.png"/>
                    <pic:cNvPicPr/>
                  </pic:nvPicPr>
                  <pic:blipFill>
                    <a:blip r:embed="rId73">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55D34813" w14:textId="77777777" w:rsidR="008E2C97" w:rsidRDefault="008E2C97" w:rsidP="008E2C97">
      <w:pPr>
        <w:pStyle w:val="Ttulo2"/>
      </w:pPr>
      <w:bookmarkStart w:id="107" w:name="_Toc480549895"/>
      <w:r>
        <w:lastRenderedPageBreak/>
        <w:t>LoginActivity</w:t>
      </w:r>
      <w:bookmarkEnd w:id="107"/>
    </w:p>
    <w:p w14:paraId="2580D905" w14:textId="77777777" w:rsidR="008E2C97" w:rsidRPr="006F2A3C" w:rsidRDefault="008E2C97" w:rsidP="008E2C97"/>
    <w:p w14:paraId="5B125FAB" w14:textId="77777777" w:rsidR="008E2C97" w:rsidRDefault="008E2C97" w:rsidP="008E2C97">
      <w:pPr>
        <w:jc w:val="center"/>
      </w:pPr>
      <w:r>
        <w:rPr>
          <w:noProof/>
        </w:rPr>
        <w:drawing>
          <wp:inline distT="0" distB="0" distL="0" distR="0" wp14:anchorId="6AED0E91" wp14:editId="2354BCA6">
            <wp:extent cx="2765145" cy="53307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Activity.png"/>
                    <pic:cNvPicPr/>
                  </pic:nvPicPr>
                  <pic:blipFill>
                    <a:blip r:embed="rId74">
                      <a:extLst>
                        <a:ext uri="{28A0092B-C50C-407E-A947-70E740481C1C}">
                          <a14:useLocalDpi xmlns:a14="http://schemas.microsoft.com/office/drawing/2010/main" val="0"/>
                        </a:ext>
                      </a:extLst>
                    </a:blip>
                    <a:stretch>
                      <a:fillRect/>
                    </a:stretch>
                  </pic:blipFill>
                  <pic:spPr>
                    <a:xfrm>
                      <a:off x="0" y="0"/>
                      <a:ext cx="2768309" cy="5336842"/>
                    </a:xfrm>
                    <a:prstGeom prst="rect">
                      <a:avLst/>
                    </a:prstGeom>
                  </pic:spPr>
                </pic:pic>
              </a:graphicData>
            </a:graphic>
          </wp:inline>
        </w:drawing>
      </w:r>
    </w:p>
    <w:p w14:paraId="49333FF5" w14:textId="77777777" w:rsidR="008E2C97" w:rsidRDefault="008E2C97" w:rsidP="006F2A3C">
      <w:pPr>
        <w:jc w:val="center"/>
      </w:pPr>
    </w:p>
    <w:p w14:paraId="2800B6CB" w14:textId="415B8712" w:rsidR="006F2A3C" w:rsidRDefault="006F2A3C" w:rsidP="008E2C97">
      <w:pPr>
        <w:pStyle w:val="Ttulo2"/>
      </w:pPr>
      <w:bookmarkStart w:id="108" w:name="_Toc480549896"/>
      <w:r>
        <w:lastRenderedPageBreak/>
        <w:t>InicioActivity</w:t>
      </w:r>
      <w:bookmarkEnd w:id="108"/>
    </w:p>
    <w:p w14:paraId="6F598AF0" w14:textId="77777777" w:rsidR="008E2C97" w:rsidRPr="008E2C97" w:rsidRDefault="008E2C97" w:rsidP="008E2C97"/>
    <w:p w14:paraId="75ECC4CE" w14:textId="752654A3" w:rsidR="008E2C97" w:rsidRDefault="008E2C97" w:rsidP="008E2C97">
      <w:pPr>
        <w:jc w:val="center"/>
        <w:rPr>
          <w:noProof/>
        </w:rPr>
      </w:pPr>
      <w:r>
        <w:rPr>
          <w:noProof/>
        </w:rPr>
        <w:drawing>
          <wp:inline distT="0" distB="0" distL="0" distR="0" wp14:anchorId="5A89F251" wp14:editId="7921E610">
            <wp:extent cx="2771775" cy="5343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cioActivity.png"/>
                    <pic:cNvPicPr/>
                  </pic:nvPicPr>
                  <pic:blipFill>
                    <a:blip r:embed="rId75">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44158938" w14:textId="6BB65F99" w:rsidR="008E2C97" w:rsidRDefault="008E2C97" w:rsidP="008E2C97">
      <w:pPr>
        <w:jc w:val="center"/>
      </w:pPr>
    </w:p>
    <w:p w14:paraId="3F0DD2F0" w14:textId="2DEADAF0" w:rsidR="008E2C97" w:rsidRDefault="008E2C97" w:rsidP="008E2C97">
      <w:pPr>
        <w:pStyle w:val="Ttulo2"/>
      </w:pPr>
      <w:bookmarkStart w:id="109" w:name="_Toc480549897"/>
      <w:r>
        <w:lastRenderedPageBreak/>
        <w:t>ConversationActivity</w:t>
      </w:r>
      <w:bookmarkEnd w:id="109"/>
    </w:p>
    <w:p w14:paraId="25DDF5FE" w14:textId="77777777" w:rsidR="008E2C97" w:rsidRPr="008E2C97" w:rsidRDefault="008E2C97" w:rsidP="008E2C97"/>
    <w:p w14:paraId="78716B9A" w14:textId="2CC18AD6" w:rsidR="008E2C97" w:rsidRDefault="008E2C97" w:rsidP="008E2C97">
      <w:pPr>
        <w:jc w:val="center"/>
      </w:pPr>
      <w:r>
        <w:rPr>
          <w:noProof/>
        </w:rPr>
        <w:drawing>
          <wp:inline distT="0" distB="0" distL="0" distR="0" wp14:anchorId="6D546363" wp14:editId="5975BEC8">
            <wp:extent cx="2781300" cy="5353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rsationActivity.png"/>
                    <pic:cNvPicPr/>
                  </pic:nvPicPr>
                  <pic:blipFill>
                    <a:blip r:embed="rId76">
                      <a:extLst>
                        <a:ext uri="{28A0092B-C50C-407E-A947-70E740481C1C}">
                          <a14:useLocalDpi xmlns:a14="http://schemas.microsoft.com/office/drawing/2010/main" val="0"/>
                        </a:ext>
                      </a:extLst>
                    </a:blip>
                    <a:stretch>
                      <a:fillRect/>
                    </a:stretch>
                  </pic:blipFill>
                  <pic:spPr>
                    <a:xfrm>
                      <a:off x="0" y="0"/>
                      <a:ext cx="2781300" cy="5353050"/>
                    </a:xfrm>
                    <a:prstGeom prst="rect">
                      <a:avLst/>
                    </a:prstGeom>
                  </pic:spPr>
                </pic:pic>
              </a:graphicData>
            </a:graphic>
          </wp:inline>
        </w:drawing>
      </w:r>
    </w:p>
    <w:p w14:paraId="17F80C89" w14:textId="2C8140E0" w:rsidR="008E2C97" w:rsidRDefault="008E2C97" w:rsidP="008E2C97">
      <w:pPr>
        <w:pStyle w:val="Ttulo2"/>
      </w:pPr>
      <w:bookmarkStart w:id="110" w:name="_Toc480549898"/>
      <w:r>
        <w:lastRenderedPageBreak/>
        <w:t>FriendsActivity</w:t>
      </w:r>
      <w:bookmarkEnd w:id="110"/>
    </w:p>
    <w:p w14:paraId="75A2976E" w14:textId="18E34AF0" w:rsidR="008E2C97" w:rsidRPr="008E2C97" w:rsidRDefault="008E2C97" w:rsidP="008E2C97">
      <w:pPr>
        <w:pStyle w:val="Ttulo3"/>
        <w:jc w:val="center"/>
      </w:pPr>
      <w:bookmarkStart w:id="111" w:name="_Toc480549899"/>
      <w:r>
        <w:t>Solicitudes</w:t>
      </w:r>
      <w:bookmarkEnd w:id="111"/>
    </w:p>
    <w:p w14:paraId="2E0AE2C8" w14:textId="3CA90AB7" w:rsidR="008E2C97" w:rsidRDefault="006F2A3C" w:rsidP="008E2C97">
      <w:pPr>
        <w:tabs>
          <w:tab w:val="left" w:pos="726"/>
        </w:tabs>
        <w:jc w:val="center"/>
      </w:pPr>
      <w:r>
        <w:rPr>
          <w:noProof/>
        </w:rPr>
        <w:drawing>
          <wp:inline distT="0" distB="0" distL="0" distR="0" wp14:anchorId="64F1DFC3" wp14:editId="5390B708">
            <wp:extent cx="2771775" cy="5343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iendsActivity5.1.png"/>
                    <pic:cNvPicPr/>
                  </pic:nvPicPr>
                  <pic:blipFill>
                    <a:blip r:embed="rId77">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3C0CECF7" w14:textId="638FD13C" w:rsidR="008E2C97" w:rsidRDefault="008E2C97" w:rsidP="008E2C97">
      <w:pPr>
        <w:pStyle w:val="Ttulo3"/>
        <w:jc w:val="center"/>
      </w:pPr>
      <w:bookmarkStart w:id="112" w:name="_Toc480549900"/>
      <w:r>
        <w:lastRenderedPageBreak/>
        <w:t>Amigos</w:t>
      </w:r>
      <w:bookmarkEnd w:id="112"/>
    </w:p>
    <w:p w14:paraId="69B82350" w14:textId="6EA9601A" w:rsidR="00FF335D" w:rsidRPr="00FF335D" w:rsidRDefault="008E2C97" w:rsidP="008E2C97">
      <w:pPr>
        <w:tabs>
          <w:tab w:val="left" w:pos="726"/>
        </w:tabs>
        <w:jc w:val="center"/>
      </w:pPr>
      <w:r>
        <w:rPr>
          <w:noProof/>
        </w:rPr>
        <w:drawing>
          <wp:inline distT="0" distB="0" distL="0" distR="0" wp14:anchorId="72D8C4BF" wp14:editId="0100C49C">
            <wp:extent cx="2772461" cy="5343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iendsActivity5.png"/>
                    <pic:cNvPicPr/>
                  </pic:nvPicPr>
                  <pic:blipFill rotWithShape="1">
                    <a:blip r:embed="rId78">
                      <a:extLst>
                        <a:ext uri="{28A0092B-C50C-407E-A947-70E740481C1C}">
                          <a14:useLocalDpi xmlns:a14="http://schemas.microsoft.com/office/drawing/2010/main" val="0"/>
                        </a:ext>
                      </a:extLst>
                    </a:blip>
                    <a:srcRect r="48116"/>
                    <a:stretch/>
                  </pic:blipFill>
                  <pic:spPr bwMode="auto">
                    <a:xfrm>
                      <a:off x="0" y="0"/>
                      <a:ext cx="2772461" cy="5343525"/>
                    </a:xfrm>
                    <a:prstGeom prst="rect">
                      <a:avLst/>
                    </a:prstGeom>
                    <a:ln>
                      <a:noFill/>
                    </a:ln>
                    <a:extLst>
                      <a:ext uri="{53640926-AAD7-44D8-BBD7-CCE9431645EC}">
                        <a14:shadowObscured xmlns:a14="http://schemas.microsoft.com/office/drawing/2010/main"/>
                      </a:ext>
                    </a:extLst>
                  </pic:spPr>
                </pic:pic>
              </a:graphicData>
            </a:graphic>
          </wp:inline>
        </w:drawing>
      </w:r>
    </w:p>
    <w:sectPr w:rsidR="00FF335D" w:rsidRPr="00FF335D" w:rsidSect="00585B1C">
      <w:headerReference w:type="default" r:id="rId79"/>
      <w:footerReference w:type="default" r:id="rId80"/>
      <w:pgSz w:w="11906" w:h="16838"/>
      <w:pgMar w:top="1418" w:right="567" w:bottom="1418"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B834B" w14:textId="77777777" w:rsidR="003210A5" w:rsidRDefault="003210A5" w:rsidP="0057772E">
      <w:r>
        <w:separator/>
      </w:r>
    </w:p>
  </w:endnote>
  <w:endnote w:type="continuationSeparator" w:id="0">
    <w:p w14:paraId="430174D4" w14:textId="77777777" w:rsidR="003210A5" w:rsidRDefault="003210A5" w:rsidP="00577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Quicksand">
    <w:altName w:val="Times New Roman"/>
    <w:panose1 w:val="02070303000000060000"/>
    <w:charset w:val="00"/>
    <w:family w:val="modern"/>
    <w:notTrueType/>
    <w:pitch w:val="variable"/>
    <w:sig w:usb0="800000AF" w:usb1="0000000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color w:val="1F4E79" w:themeColor="accent1" w:themeShade="80"/>
        <w:sz w:val="20"/>
        <w:szCs w:val="20"/>
      </w:rPr>
      <w:id w:val="2123804315"/>
      <w:docPartObj>
        <w:docPartGallery w:val="Page Numbers (Bottom of Page)"/>
        <w:docPartUnique/>
      </w:docPartObj>
    </w:sdtPr>
    <w:sdtContent>
      <w:p w14:paraId="18FB622E" w14:textId="73859479" w:rsidR="00F97654" w:rsidRPr="009073E4" w:rsidRDefault="00F97654" w:rsidP="009073E4">
        <w:pPr>
          <w:pStyle w:val="Piedepgina"/>
          <w:rPr>
            <w:noProof/>
            <w:color w:val="auto"/>
            <w:sz w:val="20"/>
            <w:szCs w:val="20"/>
          </w:rPr>
        </w:pPr>
        <w:r>
          <w:rPr>
            <w:noProof/>
            <w:color w:val="1F4E79" w:themeColor="accent1" w:themeShade="80"/>
            <w:sz w:val="20"/>
            <w:szCs w:val="20"/>
          </w:rPr>
          <w:t xml:space="preserve">             EUG:  Documento funcional APP – Chat</w:t>
        </w:r>
        <w:r>
          <w:rPr>
            <w:noProof/>
            <w:color w:val="1F4E79" w:themeColor="accent1" w:themeShade="80"/>
            <w:sz w:val="20"/>
            <w:szCs w:val="20"/>
          </w:rPr>
          <w:tab/>
        </w:r>
        <w:r w:rsidRPr="0049433E">
          <w:rPr>
            <w:noProof/>
            <w:color w:val="auto"/>
            <w:sz w:val="20"/>
            <w:szCs w:val="20"/>
          </w:rPr>
          <w:tab/>
          <w:t xml:space="preserve">Página </w:t>
        </w:r>
        <w:r w:rsidRPr="0049433E">
          <w:rPr>
            <w:noProof/>
            <w:color w:val="auto"/>
            <w:sz w:val="20"/>
            <w:szCs w:val="20"/>
          </w:rPr>
          <w:fldChar w:fldCharType="begin"/>
        </w:r>
        <w:r w:rsidRPr="0049433E">
          <w:rPr>
            <w:noProof/>
            <w:color w:val="auto"/>
            <w:sz w:val="20"/>
            <w:szCs w:val="20"/>
          </w:rPr>
          <w:instrText>PAGE   \* MERGEFORMAT</w:instrText>
        </w:r>
        <w:r w:rsidRPr="0049433E">
          <w:rPr>
            <w:noProof/>
            <w:color w:val="auto"/>
            <w:sz w:val="20"/>
            <w:szCs w:val="20"/>
          </w:rPr>
          <w:fldChar w:fldCharType="separate"/>
        </w:r>
        <w:r w:rsidR="002369BD">
          <w:rPr>
            <w:noProof/>
            <w:color w:val="auto"/>
            <w:sz w:val="20"/>
            <w:szCs w:val="20"/>
          </w:rPr>
          <w:t>9</w:t>
        </w:r>
        <w:r w:rsidRPr="0049433E">
          <w:rPr>
            <w:noProof/>
            <w:color w:val="auto"/>
            <w:sz w:val="20"/>
            <w:szCs w:val="20"/>
          </w:rPr>
          <w:fldChar w:fldCharType="end"/>
        </w:r>
      </w:p>
    </w:sdtContent>
  </w:sdt>
  <w:p w14:paraId="7EF23DCC" w14:textId="77777777" w:rsidR="00F97654" w:rsidRDefault="00F97654" w:rsidP="0049433E">
    <w:pP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F64D01" w14:textId="77777777" w:rsidR="003210A5" w:rsidRDefault="003210A5" w:rsidP="0057772E">
      <w:r>
        <w:separator/>
      </w:r>
    </w:p>
  </w:footnote>
  <w:footnote w:type="continuationSeparator" w:id="0">
    <w:p w14:paraId="28E9CA02" w14:textId="77777777" w:rsidR="003210A5" w:rsidRDefault="003210A5" w:rsidP="00577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E8844" w14:textId="77777777" w:rsidR="00F97654" w:rsidRPr="0049433E" w:rsidRDefault="00F97654" w:rsidP="00D806D8">
    <w:pPr>
      <w:pStyle w:val="Encabezado"/>
      <w:jc w:val="center"/>
      <w:rPr>
        <w:noProof/>
        <w:color w:val="1F4E79" w:themeColor="accent1" w:themeShade="80"/>
        <w:sz w:val="20"/>
        <w:szCs w:val="20"/>
      </w:rPr>
    </w:pPr>
    <w:r>
      <w:rPr>
        <w:noProof/>
        <w:color w:val="1F4E79" w:themeColor="accent1" w:themeShade="80"/>
        <w:sz w:val="20"/>
        <w:szCs w:val="20"/>
      </w:rPr>
      <w:drawing>
        <wp:inline distT="0" distB="0" distL="0" distR="0" wp14:anchorId="24E525D7" wp14:editId="05E967F9">
          <wp:extent cx="923925" cy="914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cg.png"/>
                  <pic:cNvPicPr/>
                </pic:nvPicPr>
                <pic:blipFill>
                  <a:blip r:embed="rId1">
                    <a:extLst>
                      <a:ext uri="{28A0092B-C50C-407E-A947-70E740481C1C}">
                        <a14:useLocalDpi xmlns:a14="http://schemas.microsoft.com/office/drawing/2010/main" val="0"/>
                      </a:ext>
                    </a:extLst>
                  </a:blip>
                  <a:stretch>
                    <a:fillRect/>
                  </a:stretch>
                </pic:blipFill>
                <pic:spPr>
                  <a:xfrm>
                    <a:off x="0" y="0"/>
                    <a:ext cx="925601" cy="916059"/>
                  </a:xfrm>
                  <a:prstGeom prst="rect">
                    <a:avLst/>
                  </a:prstGeom>
                </pic:spPr>
              </pic:pic>
            </a:graphicData>
          </a:graphic>
        </wp:inline>
      </w:drawing>
    </w:r>
  </w:p>
  <w:p w14:paraId="2DFE7F0E" w14:textId="77777777" w:rsidR="00F97654" w:rsidRDefault="00F97654" w:rsidP="00D806D8">
    <w:pPr>
      <w:ind w:left="0"/>
      <w:rPr>
        <w:color w:val="1F4E79" w:themeColor="accent1" w:themeShade="80"/>
        <w:sz w:val="20"/>
        <w:szCs w:val="20"/>
      </w:rPr>
    </w:pPr>
  </w:p>
  <w:p w14:paraId="175D1A93" w14:textId="77777777" w:rsidR="00F97654" w:rsidRDefault="00F97654">
    <w:pPr>
      <w:rPr>
        <w:color w:val="1F4E79" w:themeColor="accent1" w:themeShade="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DA5"/>
    <w:multiLevelType w:val="hybridMultilevel"/>
    <w:tmpl w:val="EE0248B8"/>
    <w:lvl w:ilvl="0" w:tplc="0C0A0001">
      <w:start w:val="1"/>
      <w:numFmt w:val="bullet"/>
      <w:lvlText w:val=""/>
      <w:lvlJc w:val="left"/>
      <w:pPr>
        <w:ind w:left="1050" w:hanging="360"/>
      </w:pPr>
      <w:rPr>
        <w:rFonts w:ascii="Symbol" w:hAnsi="Symbol" w:hint="default"/>
      </w:rPr>
    </w:lvl>
    <w:lvl w:ilvl="1" w:tplc="0C0A0003" w:tentative="1">
      <w:start w:val="1"/>
      <w:numFmt w:val="bullet"/>
      <w:lvlText w:val="o"/>
      <w:lvlJc w:val="left"/>
      <w:pPr>
        <w:ind w:left="1770" w:hanging="360"/>
      </w:pPr>
      <w:rPr>
        <w:rFonts w:ascii="Courier New" w:hAnsi="Courier New" w:cs="Courier New" w:hint="default"/>
      </w:rPr>
    </w:lvl>
    <w:lvl w:ilvl="2" w:tplc="0C0A0005" w:tentative="1">
      <w:start w:val="1"/>
      <w:numFmt w:val="bullet"/>
      <w:lvlText w:val=""/>
      <w:lvlJc w:val="left"/>
      <w:pPr>
        <w:ind w:left="2490" w:hanging="360"/>
      </w:pPr>
      <w:rPr>
        <w:rFonts w:ascii="Wingdings" w:hAnsi="Wingdings" w:hint="default"/>
      </w:rPr>
    </w:lvl>
    <w:lvl w:ilvl="3" w:tplc="0C0A0001" w:tentative="1">
      <w:start w:val="1"/>
      <w:numFmt w:val="bullet"/>
      <w:lvlText w:val=""/>
      <w:lvlJc w:val="left"/>
      <w:pPr>
        <w:ind w:left="3210" w:hanging="360"/>
      </w:pPr>
      <w:rPr>
        <w:rFonts w:ascii="Symbol" w:hAnsi="Symbol" w:hint="default"/>
      </w:rPr>
    </w:lvl>
    <w:lvl w:ilvl="4" w:tplc="0C0A0003" w:tentative="1">
      <w:start w:val="1"/>
      <w:numFmt w:val="bullet"/>
      <w:lvlText w:val="o"/>
      <w:lvlJc w:val="left"/>
      <w:pPr>
        <w:ind w:left="3930" w:hanging="360"/>
      </w:pPr>
      <w:rPr>
        <w:rFonts w:ascii="Courier New" w:hAnsi="Courier New" w:cs="Courier New" w:hint="default"/>
      </w:rPr>
    </w:lvl>
    <w:lvl w:ilvl="5" w:tplc="0C0A0005" w:tentative="1">
      <w:start w:val="1"/>
      <w:numFmt w:val="bullet"/>
      <w:lvlText w:val=""/>
      <w:lvlJc w:val="left"/>
      <w:pPr>
        <w:ind w:left="4650" w:hanging="360"/>
      </w:pPr>
      <w:rPr>
        <w:rFonts w:ascii="Wingdings" w:hAnsi="Wingdings" w:hint="default"/>
      </w:rPr>
    </w:lvl>
    <w:lvl w:ilvl="6" w:tplc="0C0A0001" w:tentative="1">
      <w:start w:val="1"/>
      <w:numFmt w:val="bullet"/>
      <w:lvlText w:val=""/>
      <w:lvlJc w:val="left"/>
      <w:pPr>
        <w:ind w:left="5370" w:hanging="360"/>
      </w:pPr>
      <w:rPr>
        <w:rFonts w:ascii="Symbol" w:hAnsi="Symbol" w:hint="default"/>
      </w:rPr>
    </w:lvl>
    <w:lvl w:ilvl="7" w:tplc="0C0A0003" w:tentative="1">
      <w:start w:val="1"/>
      <w:numFmt w:val="bullet"/>
      <w:lvlText w:val="o"/>
      <w:lvlJc w:val="left"/>
      <w:pPr>
        <w:ind w:left="6090" w:hanging="360"/>
      </w:pPr>
      <w:rPr>
        <w:rFonts w:ascii="Courier New" w:hAnsi="Courier New" w:cs="Courier New" w:hint="default"/>
      </w:rPr>
    </w:lvl>
    <w:lvl w:ilvl="8" w:tplc="0C0A0005" w:tentative="1">
      <w:start w:val="1"/>
      <w:numFmt w:val="bullet"/>
      <w:lvlText w:val=""/>
      <w:lvlJc w:val="left"/>
      <w:pPr>
        <w:ind w:left="6810" w:hanging="360"/>
      </w:pPr>
      <w:rPr>
        <w:rFonts w:ascii="Wingdings" w:hAnsi="Wingdings" w:hint="default"/>
      </w:rPr>
    </w:lvl>
  </w:abstractNum>
  <w:abstractNum w:abstractNumId="1" w15:restartNumberingAfterBreak="0">
    <w:nsid w:val="03B02B21"/>
    <w:multiLevelType w:val="multilevel"/>
    <w:tmpl w:val="E570A34A"/>
    <w:lvl w:ilvl="0">
      <w:start w:val="1"/>
      <w:numFmt w:val="decimal"/>
      <w:pStyle w:val="Seccinysubseccin"/>
      <w:isLgl/>
      <w:lvlText w:val="%1."/>
      <w:lvlJc w:val="left"/>
      <w:pPr>
        <w:tabs>
          <w:tab w:val="num" w:pos="567"/>
        </w:tabs>
      </w:pPr>
      <w:rPr>
        <w:rFonts w:cs="Times New Roman" w:hint="default"/>
      </w:rPr>
    </w:lvl>
    <w:lvl w:ilvl="1">
      <w:start w:val="1"/>
      <w:numFmt w:val="decimal"/>
      <w:isLgl/>
      <w:lvlText w:val="%1.%2."/>
      <w:lvlJc w:val="left"/>
      <w:pPr>
        <w:tabs>
          <w:tab w:val="num" w:pos="567"/>
        </w:tabs>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 w15:restartNumberingAfterBreak="0">
    <w:nsid w:val="080276EB"/>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 w15:restartNumberingAfterBreak="0">
    <w:nsid w:val="091C1B5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 w15:restartNumberingAfterBreak="0">
    <w:nsid w:val="1212763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 w15:restartNumberingAfterBreak="0">
    <w:nsid w:val="12531F3B"/>
    <w:multiLevelType w:val="hybridMultilevel"/>
    <w:tmpl w:val="9F74BF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15:restartNumberingAfterBreak="0">
    <w:nsid w:val="16365BAE"/>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7" w15:restartNumberingAfterBreak="0">
    <w:nsid w:val="189A774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15:restartNumberingAfterBreak="0">
    <w:nsid w:val="19C558A4"/>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1C6A4BCA"/>
    <w:multiLevelType w:val="hybridMultilevel"/>
    <w:tmpl w:val="5A0AA0EC"/>
    <w:lvl w:ilvl="0" w:tplc="9A94C886">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DFA477A"/>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25921D54"/>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2BD073AF"/>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2BED6EB9"/>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4" w15:restartNumberingAfterBreak="0">
    <w:nsid w:val="2C2F3EB7"/>
    <w:multiLevelType w:val="hybridMultilevel"/>
    <w:tmpl w:val="08089E74"/>
    <w:lvl w:ilvl="0" w:tplc="0C0A0019">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6A4077"/>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6" w15:restartNumberingAfterBreak="0">
    <w:nsid w:val="32983117"/>
    <w:multiLevelType w:val="hybridMultilevel"/>
    <w:tmpl w:val="28743F86"/>
    <w:lvl w:ilvl="0" w:tplc="FFFFFFFF">
      <w:start w:val="1"/>
      <w:numFmt w:val="bullet"/>
      <w:pStyle w:val="Puntos"/>
      <w:lvlText w:val=""/>
      <w:lvlJc w:val="left"/>
      <w:pPr>
        <w:tabs>
          <w:tab w:val="num" w:pos="717"/>
        </w:tabs>
        <w:ind w:left="717"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F54E8D"/>
    <w:multiLevelType w:val="hybridMultilevel"/>
    <w:tmpl w:val="9DAAFEF8"/>
    <w:lvl w:ilvl="0" w:tplc="0C0A0019">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66214B"/>
    <w:multiLevelType w:val="hybridMultilevel"/>
    <w:tmpl w:val="F1306DD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9" w15:restartNumberingAfterBreak="0">
    <w:nsid w:val="45D6659E"/>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0" w15:restartNumberingAfterBreak="0">
    <w:nsid w:val="4E79317B"/>
    <w:multiLevelType w:val="hybridMultilevel"/>
    <w:tmpl w:val="744CF874"/>
    <w:lvl w:ilvl="0" w:tplc="261A3E96">
      <w:start w:val="1"/>
      <w:numFmt w:val="decimal"/>
      <w:lvlText w:val="%1."/>
      <w:lvlJc w:val="left"/>
      <w:pPr>
        <w:ind w:left="704" w:hanging="42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4F511B92"/>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15:restartNumberingAfterBreak="0">
    <w:nsid w:val="56C463F4"/>
    <w:multiLevelType w:val="hybridMultilevel"/>
    <w:tmpl w:val="53C6599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59597568"/>
    <w:multiLevelType w:val="multilevel"/>
    <w:tmpl w:val="AC7C9CC6"/>
    <w:lvl w:ilvl="0">
      <w:start w:val="1"/>
      <w:numFmt w:val="bullet"/>
      <w:pStyle w:val="PrrafodetextoFigura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59F66DDA"/>
    <w:multiLevelType w:val="hybridMultilevel"/>
    <w:tmpl w:val="00D4090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5" w15:restartNumberingAfterBreak="0">
    <w:nsid w:val="5D456EA3"/>
    <w:multiLevelType w:val="hybridMultilevel"/>
    <w:tmpl w:val="F088453E"/>
    <w:lvl w:ilvl="0" w:tplc="261A3E96">
      <w:start w:val="1"/>
      <w:numFmt w:val="decimal"/>
      <w:lvlText w:val="%1."/>
      <w:lvlJc w:val="left"/>
      <w:pPr>
        <w:ind w:left="988" w:hanging="42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6" w15:restartNumberingAfterBreak="0">
    <w:nsid w:val="629D6A4D"/>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7" w15:restartNumberingAfterBreak="0">
    <w:nsid w:val="634D4BD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8" w15:restartNumberingAfterBreak="0">
    <w:nsid w:val="66A93724"/>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692E45EF"/>
    <w:multiLevelType w:val="hybridMultilevel"/>
    <w:tmpl w:val="266EBF20"/>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695E7C41"/>
    <w:multiLevelType w:val="hybridMultilevel"/>
    <w:tmpl w:val="3D4030C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1" w15:restartNumberingAfterBreak="0">
    <w:nsid w:val="6A0E5EE7"/>
    <w:multiLevelType w:val="hybridMultilevel"/>
    <w:tmpl w:val="3D4030C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6AFB6279"/>
    <w:multiLevelType w:val="hybridMultilevel"/>
    <w:tmpl w:val="F088453E"/>
    <w:lvl w:ilvl="0" w:tplc="261A3E96">
      <w:start w:val="1"/>
      <w:numFmt w:val="decimal"/>
      <w:lvlText w:val="%1."/>
      <w:lvlJc w:val="left"/>
      <w:pPr>
        <w:ind w:left="988" w:hanging="42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15:restartNumberingAfterBreak="0">
    <w:nsid w:val="6B543A2E"/>
    <w:multiLevelType w:val="hybridMultilevel"/>
    <w:tmpl w:val="77FA1506"/>
    <w:lvl w:ilvl="0" w:tplc="0C0A000F">
      <w:start w:val="1"/>
      <w:numFmt w:val="decimal"/>
      <w:lvlText w:val="%1."/>
      <w:lvlJc w:val="left"/>
      <w:pPr>
        <w:ind w:left="1004" w:hanging="360"/>
      </w:pPr>
      <w:rPr>
        <w:rFont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6B810E69"/>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5" w15:restartNumberingAfterBreak="0">
    <w:nsid w:val="6BD4621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6" w15:restartNumberingAfterBreak="0">
    <w:nsid w:val="6DAF22CA"/>
    <w:multiLevelType w:val="hybridMultilevel"/>
    <w:tmpl w:val="26C25360"/>
    <w:lvl w:ilvl="0" w:tplc="B944FF40">
      <w:start w:val="1"/>
      <w:numFmt w:val="decimal"/>
      <w:pStyle w:val="Ttulo2"/>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7" w15:restartNumberingAfterBreak="0">
    <w:nsid w:val="6DDA0083"/>
    <w:multiLevelType w:val="hybridMultilevel"/>
    <w:tmpl w:val="77FA1506"/>
    <w:lvl w:ilvl="0" w:tplc="0C0A000F">
      <w:start w:val="1"/>
      <w:numFmt w:val="decimal"/>
      <w:lvlText w:val="%1."/>
      <w:lvlJc w:val="left"/>
      <w:pPr>
        <w:ind w:left="1004" w:hanging="360"/>
      </w:pPr>
      <w:rPr>
        <w:rFont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716B7616"/>
    <w:multiLevelType w:val="multilevel"/>
    <w:tmpl w:val="36967BFA"/>
    <w:lvl w:ilvl="0">
      <w:start w:val="1"/>
      <w:numFmt w:val="bullet"/>
      <w:pStyle w:val="PrrafodetextoPunto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9" w15:restartNumberingAfterBreak="0">
    <w:nsid w:val="743E4904"/>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0" w15:restartNumberingAfterBreak="0">
    <w:nsid w:val="75602DDA"/>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15:restartNumberingAfterBreak="0">
    <w:nsid w:val="76241721"/>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2" w15:restartNumberingAfterBreak="0">
    <w:nsid w:val="76F72E17"/>
    <w:multiLevelType w:val="hybridMultilevel"/>
    <w:tmpl w:val="0D024A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3" w15:restartNumberingAfterBreak="0">
    <w:nsid w:val="79E80282"/>
    <w:multiLevelType w:val="hybridMultilevel"/>
    <w:tmpl w:val="2F94A648"/>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4" w15:restartNumberingAfterBreak="0">
    <w:nsid w:val="7D1D06D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5" w15:restartNumberingAfterBreak="0">
    <w:nsid w:val="7FAF3F6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num w:numId="1">
    <w:abstractNumId w:val="38"/>
  </w:num>
  <w:num w:numId="2">
    <w:abstractNumId w:val="16"/>
  </w:num>
  <w:num w:numId="3">
    <w:abstractNumId w:val="23"/>
  </w:num>
  <w:num w:numId="4">
    <w:abstractNumId w:val="1"/>
  </w:num>
  <w:num w:numId="5">
    <w:abstractNumId w:val="9"/>
  </w:num>
  <w:num w:numId="6">
    <w:abstractNumId w:val="43"/>
  </w:num>
  <w:num w:numId="7">
    <w:abstractNumId w:val="4"/>
  </w:num>
  <w:num w:numId="8">
    <w:abstractNumId w:val="27"/>
  </w:num>
  <w:num w:numId="9">
    <w:abstractNumId w:val="33"/>
  </w:num>
  <w:num w:numId="10">
    <w:abstractNumId w:val="34"/>
  </w:num>
  <w:num w:numId="11">
    <w:abstractNumId w:val="29"/>
  </w:num>
  <w:num w:numId="12">
    <w:abstractNumId w:val="22"/>
  </w:num>
  <w:num w:numId="13">
    <w:abstractNumId w:val="0"/>
  </w:num>
  <w:num w:numId="14">
    <w:abstractNumId w:val="26"/>
  </w:num>
  <w:num w:numId="15">
    <w:abstractNumId w:val="3"/>
  </w:num>
  <w:num w:numId="16">
    <w:abstractNumId w:val="7"/>
  </w:num>
  <w:num w:numId="17">
    <w:abstractNumId w:val="15"/>
  </w:num>
  <w:num w:numId="18">
    <w:abstractNumId w:val="8"/>
  </w:num>
  <w:num w:numId="19">
    <w:abstractNumId w:val="10"/>
  </w:num>
  <w:num w:numId="20">
    <w:abstractNumId w:val="20"/>
  </w:num>
  <w:num w:numId="21">
    <w:abstractNumId w:val="32"/>
  </w:num>
  <w:num w:numId="22">
    <w:abstractNumId w:val="9"/>
    <w:lvlOverride w:ilvl="0">
      <w:startOverride w:val="1"/>
    </w:lvlOverride>
  </w:num>
  <w:num w:numId="23">
    <w:abstractNumId w:val="44"/>
  </w:num>
  <w:num w:numId="24">
    <w:abstractNumId w:val="42"/>
  </w:num>
  <w:num w:numId="25">
    <w:abstractNumId w:val="41"/>
  </w:num>
  <w:num w:numId="26">
    <w:abstractNumId w:val="31"/>
  </w:num>
  <w:num w:numId="27">
    <w:abstractNumId w:val="25"/>
  </w:num>
  <w:num w:numId="28">
    <w:abstractNumId w:val="19"/>
  </w:num>
  <w:num w:numId="29">
    <w:abstractNumId w:val="45"/>
  </w:num>
  <w:num w:numId="30">
    <w:abstractNumId w:val="18"/>
  </w:num>
  <w:num w:numId="31">
    <w:abstractNumId w:val="37"/>
  </w:num>
  <w:num w:numId="32">
    <w:abstractNumId w:val="35"/>
  </w:num>
  <w:num w:numId="33">
    <w:abstractNumId w:val="24"/>
  </w:num>
  <w:num w:numId="34">
    <w:abstractNumId w:val="39"/>
  </w:num>
  <w:num w:numId="35">
    <w:abstractNumId w:val="28"/>
  </w:num>
  <w:num w:numId="36">
    <w:abstractNumId w:val="12"/>
  </w:num>
  <w:num w:numId="37">
    <w:abstractNumId w:val="40"/>
  </w:num>
  <w:num w:numId="38">
    <w:abstractNumId w:val="21"/>
  </w:num>
  <w:num w:numId="39">
    <w:abstractNumId w:val="2"/>
  </w:num>
  <w:num w:numId="40">
    <w:abstractNumId w:val="36"/>
  </w:num>
  <w:num w:numId="41">
    <w:abstractNumId w:val="14"/>
  </w:num>
  <w:num w:numId="42">
    <w:abstractNumId w:val="17"/>
  </w:num>
  <w:num w:numId="43">
    <w:abstractNumId w:val="36"/>
    <w:lvlOverride w:ilvl="0">
      <w:startOverride w:val="1"/>
    </w:lvlOverride>
  </w:num>
  <w:num w:numId="44">
    <w:abstractNumId w:val="6"/>
  </w:num>
  <w:num w:numId="45">
    <w:abstractNumId w:val="11"/>
  </w:num>
  <w:num w:numId="46">
    <w:abstractNumId w:val="13"/>
  </w:num>
  <w:num w:numId="47">
    <w:abstractNumId w:val="30"/>
  </w:num>
  <w:num w:numId="48">
    <w:abstractNumId w:val="5"/>
  </w:num>
  <w:num w:numId="49">
    <w:abstractNumId w:val="9"/>
  </w:num>
  <w:num w:numId="50">
    <w:abstractNumId w:val="9"/>
    <w:lvlOverride w:ilvl="0">
      <w:startOverride w:val="1"/>
    </w:lvlOverride>
  </w:num>
  <w:num w:numId="51">
    <w:abstractNumId w:val="36"/>
    <w:lvlOverride w:ilvl="0">
      <w:startOverride w:val="1"/>
    </w:lvlOverride>
  </w:num>
  <w:num w:numId="52">
    <w:abstractNumId w:val="36"/>
  </w:num>
  <w:num w:numId="53">
    <w:abstractNumId w:val="36"/>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48A2"/>
    <w:rsid w:val="0000168E"/>
    <w:rsid w:val="00011423"/>
    <w:rsid w:val="00020D97"/>
    <w:rsid w:val="000258EB"/>
    <w:rsid w:val="00026AAE"/>
    <w:rsid w:val="0003316D"/>
    <w:rsid w:val="00033E11"/>
    <w:rsid w:val="00034C34"/>
    <w:rsid w:val="00055C05"/>
    <w:rsid w:val="00056E69"/>
    <w:rsid w:val="00060682"/>
    <w:rsid w:val="00060D26"/>
    <w:rsid w:val="00063E82"/>
    <w:rsid w:val="00076993"/>
    <w:rsid w:val="00083D7A"/>
    <w:rsid w:val="000865DC"/>
    <w:rsid w:val="00086EA9"/>
    <w:rsid w:val="00091C56"/>
    <w:rsid w:val="00095E7E"/>
    <w:rsid w:val="00097989"/>
    <w:rsid w:val="000A56D9"/>
    <w:rsid w:val="000B5330"/>
    <w:rsid w:val="000C4FDD"/>
    <w:rsid w:val="000D53D4"/>
    <w:rsid w:val="000E4993"/>
    <w:rsid w:val="000E59CF"/>
    <w:rsid w:val="000E6296"/>
    <w:rsid w:val="0011053C"/>
    <w:rsid w:val="001127F7"/>
    <w:rsid w:val="00114652"/>
    <w:rsid w:val="00121088"/>
    <w:rsid w:val="0012382F"/>
    <w:rsid w:val="0012636D"/>
    <w:rsid w:val="00140E5B"/>
    <w:rsid w:val="00146CCD"/>
    <w:rsid w:val="00151012"/>
    <w:rsid w:val="00153D90"/>
    <w:rsid w:val="0015518E"/>
    <w:rsid w:val="0016542E"/>
    <w:rsid w:val="00174546"/>
    <w:rsid w:val="0018013E"/>
    <w:rsid w:val="0018181E"/>
    <w:rsid w:val="001838E8"/>
    <w:rsid w:val="00191C8F"/>
    <w:rsid w:val="0019378D"/>
    <w:rsid w:val="00194462"/>
    <w:rsid w:val="00194939"/>
    <w:rsid w:val="0019570C"/>
    <w:rsid w:val="0019588D"/>
    <w:rsid w:val="001959FE"/>
    <w:rsid w:val="00197BB3"/>
    <w:rsid w:val="001A019E"/>
    <w:rsid w:val="001A1634"/>
    <w:rsid w:val="001A68C3"/>
    <w:rsid w:val="001A6A37"/>
    <w:rsid w:val="001B6F74"/>
    <w:rsid w:val="001C0DE6"/>
    <w:rsid w:val="001C176F"/>
    <w:rsid w:val="001C3906"/>
    <w:rsid w:val="001C4616"/>
    <w:rsid w:val="001D12EE"/>
    <w:rsid w:val="001D24E9"/>
    <w:rsid w:val="001D2CBF"/>
    <w:rsid w:val="001D76FE"/>
    <w:rsid w:val="001D7D94"/>
    <w:rsid w:val="0020093E"/>
    <w:rsid w:val="002023A4"/>
    <w:rsid w:val="002060B0"/>
    <w:rsid w:val="00206B50"/>
    <w:rsid w:val="00212B60"/>
    <w:rsid w:val="002139D4"/>
    <w:rsid w:val="00222EEE"/>
    <w:rsid w:val="0022382B"/>
    <w:rsid w:val="0022526A"/>
    <w:rsid w:val="00232B2D"/>
    <w:rsid w:val="002339E5"/>
    <w:rsid w:val="002369BD"/>
    <w:rsid w:val="00236A47"/>
    <w:rsid w:val="0024143A"/>
    <w:rsid w:val="00241E09"/>
    <w:rsid w:val="00252FD4"/>
    <w:rsid w:val="00253214"/>
    <w:rsid w:val="00255A03"/>
    <w:rsid w:val="00256D20"/>
    <w:rsid w:val="002600F4"/>
    <w:rsid w:val="00260159"/>
    <w:rsid w:val="00264BFB"/>
    <w:rsid w:val="0027055F"/>
    <w:rsid w:val="00274C28"/>
    <w:rsid w:val="002767C6"/>
    <w:rsid w:val="00281CD1"/>
    <w:rsid w:val="002832C5"/>
    <w:rsid w:val="00284499"/>
    <w:rsid w:val="002869A3"/>
    <w:rsid w:val="00287732"/>
    <w:rsid w:val="00287FDA"/>
    <w:rsid w:val="00291C53"/>
    <w:rsid w:val="0029478D"/>
    <w:rsid w:val="002A0087"/>
    <w:rsid w:val="002A1253"/>
    <w:rsid w:val="002A498D"/>
    <w:rsid w:val="002A68B8"/>
    <w:rsid w:val="002B21A4"/>
    <w:rsid w:val="002B501F"/>
    <w:rsid w:val="002B558E"/>
    <w:rsid w:val="002C35F6"/>
    <w:rsid w:val="002C5BD8"/>
    <w:rsid w:val="002D12F9"/>
    <w:rsid w:val="002D3513"/>
    <w:rsid w:val="002D6D66"/>
    <w:rsid w:val="002D75D4"/>
    <w:rsid w:val="002D79C7"/>
    <w:rsid w:val="002E3429"/>
    <w:rsid w:val="002F130A"/>
    <w:rsid w:val="002F506B"/>
    <w:rsid w:val="002F6367"/>
    <w:rsid w:val="002F6466"/>
    <w:rsid w:val="00312D0B"/>
    <w:rsid w:val="00313ADD"/>
    <w:rsid w:val="003148C1"/>
    <w:rsid w:val="003210A5"/>
    <w:rsid w:val="0032186C"/>
    <w:rsid w:val="0032282B"/>
    <w:rsid w:val="00322FA2"/>
    <w:rsid w:val="003335FC"/>
    <w:rsid w:val="00335431"/>
    <w:rsid w:val="003413DA"/>
    <w:rsid w:val="00341F14"/>
    <w:rsid w:val="00344690"/>
    <w:rsid w:val="00344A41"/>
    <w:rsid w:val="00352EE4"/>
    <w:rsid w:val="0035348E"/>
    <w:rsid w:val="00353C12"/>
    <w:rsid w:val="00370C8D"/>
    <w:rsid w:val="0037216E"/>
    <w:rsid w:val="00383132"/>
    <w:rsid w:val="00384B56"/>
    <w:rsid w:val="00385B31"/>
    <w:rsid w:val="00393662"/>
    <w:rsid w:val="003A2126"/>
    <w:rsid w:val="003A2D4C"/>
    <w:rsid w:val="003B2B0E"/>
    <w:rsid w:val="003B4541"/>
    <w:rsid w:val="003C1904"/>
    <w:rsid w:val="003C1DEC"/>
    <w:rsid w:val="003C5761"/>
    <w:rsid w:val="003C5EC0"/>
    <w:rsid w:val="003D4629"/>
    <w:rsid w:val="003D561E"/>
    <w:rsid w:val="003D5AAC"/>
    <w:rsid w:val="003F1654"/>
    <w:rsid w:val="00413B72"/>
    <w:rsid w:val="00415C17"/>
    <w:rsid w:val="00416D4A"/>
    <w:rsid w:val="00417FA1"/>
    <w:rsid w:val="00420DBD"/>
    <w:rsid w:val="00423300"/>
    <w:rsid w:val="00444144"/>
    <w:rsid w:val="0044660B"/>
    <w:rsid w:val="00451C0C"/>
    <w:rsid w:val="00454FBF"/>
    <w:rsid w:val="0045751C"/>
    <w:rsid w:val="00460C5C"/>
    <w:rsid w:val="0047709C"/>
    <w:rsid w:val="00484594"/>
    <w:rsid w:val="00485DA7"/>
    <w:rsid w:val="00486B42"/>
    <w:rsid w:val="0049433E"/>
    <w:rsid w:val="0049572F"/>
    <w:rsid w:val="004A0DA8"/>
    <w:rsid w:val="004A5067"/>
    <w:rsid w:val="004B17C1"/>
    <w:rsid w:val="004C004D"/>
    <w:rsid w:val="004C22AE"/>
    <w:rsid w:val="004C4098"/>
    <w:rsid w:val="004C7057"/>
    <w:rsid w:val="004D1273"/>
    <w:rsid w:val="004D14B4"/>
    <w:rsid w:val="004D1A17"/>
    <w:rsid w:val="004D44F5"/>
    <w:rsid w:val="004E1493"/>
    <w:rsid w:val="004F40C8"/>
    <w:rsid w:val="004F6701"/>
    <w:rsid w:val="005003B3"/>
    <w:rsid w:val="005139F1"/>
    <w:rsid w:val="0051634A"/>
    <w:rsid w:val="0052073C"/>
    <w:rsid w:val="00535915"/>
    <w:rsid w:val="005377F6"/>
    <w:rsid w:val="00537A18"/>
    <w:rsid w:val="0054013D"/>
    <w:rsid w:val="0054035C"/>
    <w:rsid w:val="005414FC"/>
    <w:rsid w:val="0054211F"/>
    <w:rsid w:val="00545306"/>
    <w:rsid w:val="00551BA9"/>
    <w:rsid w:val="0055342F"/>
    <w:rsid w:val="005554F1"/>
    <w:rsid w:val="005554F3"/>
    <w:rsid w:val="0056129C"/>
    <w:rsid w:val="00561744"/>
    <w:rsid w:val="005617E4"/>
    <w:rsid w:val="00561E3C"/>
    <w:rsid w:val="00563D2F"/>
    <w:rsid w:val="005649C8"/>
    <w:rsid w:val="00564AB9"/>
    <w:rsid w:val="00570C3C"/>
    <w:rsid w:val="0057374D"/>
    <w:rsid w:val="0057422B"/>
    <w:rsid w:val="0057772E"/>
    <w:rsid w:val="005856FE"/>
    <w:rsid w:val="00585B1C"/>
    <w:rsid w:val="005A0B7D"/>
    <w:rsid w:val="005A64AE"/>
    <w:rsid w:val="005B3002"/>
    <w:rsid w:val="005B4F38"/>
    <w:rsid w:val="005B5C90"/>
    <w:rsid w:val="005C21F4"/>
    <w:rsid w:val="005C5F94"/>
    <w:rsid w:val="005C63E2"/>
    <w:rsid w:val="005D106D"/>
    <w:rsid w:val="005D6EA3"/>
    <w:rsid w:val="005E1C3D"/>
    <w:rsid w:val="005E605D"/>
    <w:rsid w:val="005F2A69"/>
    <w:rsid w:val="005F66B1"/>
    <w:rsid w:val="005F718A"/>
    <w:rsid w:val="00603992"/>
    <w:rsid w:val="00603B31"/>
    <w:rsid w:val="00604AFC"/>
    <w:rsid w:val="00606F21"/>
    <w:rsid w:val="00610616"/>
    <w:rsid w:val="006241DD"/>
    <w:rsid w:val="00624B79"/>
    <w:rsid w:val="00625D8F"/>
    <w:rsid w:val="00627CE4"/>
    <w:rsid w:val="00632EE7"/>
    <w:rsid w:val="0064514D"/>
    <w:rsid w:val="00653634"/>
    <w:rsid w:val="006541A2"/>
    <w:rsid w:val="00670046"/>
    <w:rsid w:val="006718EC"/>
    <w:rsid w:val="00673E37"/>
    <w:rsid w:val="0068110A"/>
    <w:rsid w:val="00681415"/>
    <w:rsid w:val="00684677"/>
    <w:rsid w:val="006864D3"/>
    <w:rsid w:val="00695E33"/>
    <w:rsid w:val="006A0965"/>
    <w:rsid w:val="006B0672"/>
    <w:rsid w:val="006B306E"/>
    <w:rsid w:val="006B30B4"/>
    <w:rsid w:val="006C0B88"/>
    <w:rsid w:val="006C5385"/>
    <w:rsid w:val="006C55FD"/>
    <w:rsid w:val="006D40ED"/>
    <w:rsid w:val="006D5022"/>
    <w:rsid w:val="006D58A1"/>
    <w:rsid w:val="006E73CF"/>
    <w:rsid w:val="006F02C4"/>
    <w:rsid w:val="006F2A3C"/>
    <w:rsid w:val="006F2CA7"/>
    <w:rsid w:val="006F2FF5"/>
    <w:rsid w:val="007037FE"/>
    <w:rsid w:val="00707237"/>
    <w:rsid w:val="00710B6C"/>
    <w:rsid w:val="0071567D"/>
    <w:rsid w:val="00716370"/>
    <w:rsid w:val="007203F4"/>
    <w:rsid w:val="007239DB"/>
    <w:rsid w:val="00723F07"/>
    <w:rsid w:val="007277BB"/>
    <w:rsid w:val="0073212A"/>
    <w:rsid w:val="00734AFE"/>
    <w:rsid w:val="00736864"/>
    <w:rsid w:val="007409DD"/>
    <w:rsid w:val="007444F8"/>
    <w:rsid w:val="00747FE4"/>
    <w:rsid w:val="00753DE3"/>
    <w:rsid w:val="00756950"/>
    <w:rsid w:val="00762A48"/>
    <w:rsid w:val="007678B4"/>
    <w:rsid w:val="007739D8"/>
    <w:rsid w:val="00776256"/>
    <w:rsid w:val="0078282A"/>
    <w:rsid w:val="00783765"/>
    <w:rsid w:val="00791A6E"/>
    <w:rsid w:val="00792577"/>
    <w:rsid w:val="007948A2"/>
    <w:rsid w:val="007957A5"/>
    <w:rsid w:val="007978CE"/>
    <w:rsid w:val="007A4C6E"/>
    <w:rsid w:val="007B0D6B"/>
    <w:rsid w:val="007B2DE8"/>
    <w:rsid w:val="007C01D6"/>
    <w:rsid w:val="007C0CF5"/>
    <w:rsid w:val="007C25CF"/>
    <w:rsid w:val="007C273E"/>
    <w:rsid w:val="007D372D"/>
    <w:rsid w:val="007D42F7"/>
    <w:rsid w:val="007D4F8D"/>
    <w:rsid w:val="007D66C4"/>
    <w:rsid w:val="007D7EE1"/>
    <w:rsid w:val="007F4467"/>
    <w:rsid w:val="007F66EB"/>
    <w:rsid w:val="00801820"/>
    <w:rsid w:val="00801F42"/>
    <w:rsid w:val="00803D1C"/>
    <w:rsid w:val="00804233"/>
    <w:rsid w:val="00811201"/>
    <w:rsid w:val="008167ED"/>
    <w:rsid w:val="00822DA0"/>
    <w:rsid w:val="00824F86"/>
    <w:rsid w:val="0082532E"/>
    <w:rsid w:val="0083422D"/>
    <w:rsid w:val="008347F5"/>
    <w:rsid w:val="00837784"/>
    <w:rsid w:val="00837F4F"/>
    <w:rsid w:val="008404F2"/>
    <w:rsid w:val="008439C3"/>
    <w:rsid w:val="00843FDF"/>
    <w:rsid w:val="008543E6"/>
    <w:rsid w:val="0085517A"/>
    <w:rsid w:val="0085577C"/>
    <w:rsid w:val="008609F5"/>
    <w:rsid w:val="0087027B"/>
    <w:rsid w:val="008749FE"/>
    <w:rsid w:val="00874C1E"/>
    <w:rsid w:val="008753CF"/>
    <w:rsid w:val="00876AE2"/>
    <w:rsid w:val="008772CF"/>
    <w:rsid w:val="00880336"/>
    <w:rsid w:val="00880FB0"/>
    <w:rsid w:val="008832CB"/>
    <w:rsid w:val="00883908"/>
    <w:rsid w:val="0088408A"/>
    <w:rsid w:val="00886A8E"/>
    <w:rsid w:val="00892358"/>
    <w:rsid w:val="00896387"/>
    <w:rsid w:val="008A67D6"/>
    <w:rsid w:val="008B683A"/>
    <w:rsid w:val="008B7A08"/>
    <w:rsid w:val="008C4AE2"/>
    <w:rsid w:val="008D11AA"/>
    <w:rsid w:val="008D11DE"/>
    <w:rsid w:val="008D46F4"/>
    <w:rsid w:val="008D4BEF"/>
    <w:rsid w:val="008E2C97"/>
    <w:rsid w:val="008E5CDE"/>
    <w:rsid w:val="008E5E6F"/>
    <w:rsid w:val="008F0191"/>
    <w:rsid w:val="008F5C01"/>
    <w:rsid w:val="008F5DC3"/>
    <w:rsid w:val="008F65FC"/>
    <w:rsid w:val="00901848"/>
    <w:rsid w:val="009021DF"/>
    <w:rsid w:val="0090288F"/>
    <w:rsid w:val="00906457"/>
    <w:rsid w:val="009073E4"/>
    <w:rsid w:val="00912122"/>
    <w:rsid w:val="00916DF5"/>
    <w:rsid w:val="0091751A"/>
    <w:rsid w:val="00920C88"/>
    <w:rsid w:val="00921B35"/>
    <w:rsid w:val="00921C5F"/>
    <w:rsid w:val="00921D09"/>
    <w:rsid w:val="0092281C"/>
    <w:rsid w:val="00924799"/>
    <w:rsid w:val="00925E2E"/>
    <w:rsid w:val="0092790C"/>
    <w:rsid w:val="00930768"/>
    <w:rsid w:val="0093305A"/>
    <w:rsid w:val="00933787"/>
    <w:rsid w:val="00933C2F"/>
    <w:rsid w:val="00934833"/>
    <w:rsid w:val="00936547"/>
    <w:rsid w:val="009367E2"/>
    <w:rsid w:val="00944228"/>
    <w:rsid w:val="00944714"/>
    <w:rsid w:val="00956CA0"/>
    <w:rsid w:val="009677C7"/>
    <w:rsid w:val="00967A8B"/>
    <w:rsid w:val="00984CBE"/>
    <w:rsid w:val="0098588F"/>
    <w:rsid w:val="00987B86"/>
    <w:rsid w:val="00991C1F"/>
    <w:rsid w:val="0099222C"/>
    <w:rsid w:val="0099239F"/>
    <w:rsid w:val="0099272E"/>
    <w:rsid w:val="009945A0"/>
    <w:rsid w:val="009952C7"/>
    <w:rsid w:val="009B07FA"/>
    <w:rsid w:val="009B1CBC"/>
    <w:rsid w:val="009B3EE8"/>
    <w:rsid w:val="009B4996"/>
    <w:rsid w:val="009C0EB1"/>
    <w:rsid w:val="009C163E"/>
    <w:rsid w:val="009C5447"/>
    <w:rsid w:val="009C71F5"/>
    <w:rsid w:val="009D0AD7"/>
    <w:rsid w:val="009D0B67"/>
    <w:rsid w:val="009D0E0A"/>
    <w:rsid w:val="009D79FC"/>
    <w:rsid w:val="009E74C1"/>
    <w:rsid w:val="009F2FAC"/>
    <w:rsid w:val="009F7AFD"/>
    <w:rsid w:val="00A02FB2"/>
    <w:rsid w:val="00A037EB"/>
    <w:rsid w:val="00A0484D"/>
    <w:rsid w:val="00A050C9"/>
    <w:rsid w:val="00A1178D"/>
    <w:rsid w:val="00A16A21"/>
    <w:rsid w:val="00A172BB"/>
    <w:rsid w:val="00A21A33"/>
    <w:rsid w:val="00A2244F"/>
    <w:rsid w:val="00A26E7B"/>
    <w:rsid w:val="00A27355"/>
    <w:rsid w:val="00A328C2"/>
    <w:rsid w:val="00A33638"/>
    <w:rsid w:val="00A35E81"/>
    <w:rsid w:val="00A41201"/>
    <w:rsid w:val="00A41BB8"/>
    <w:rsid w:val="00A56FD0"/>
    <w:rsid w:val="00A6132C"/>
    <w:rsid w:val="00A61733"/>
    <w:rsid w:val="00A6247A"/>
    <w:rsid w:val="00A63B8A"/>
    <w:rsid w:val="00A63CDC"/>
    <w:rsid w:val="00A72526"/>
    <w:rsid w:val="00A752F9"/>
    <w:rsid w:val="00A76C51"/>
    <w:rsid w:val="00A80D1B"/>
    <w:rsid w:val="00A84032"/>
    <w:rsid w:val="00A9475E"/>
    <w:rsid w:val="00AA0BB0"/>
    <w:rsid w:val="00AA42EE"/>
    <w:rsid w:val="00AA73BB"/>
    <w:rsid w:val="00AB174D"/>
    <w:rsid w:val="00AC0AD3"/>
    <w:rsid w:val="00AC283A"/>
    <w:rsid w:val="00AC39A4"/>
    <w:rsid w:val="00AC414D"/>
    <w:rsid w:val="00AC6D62"/>
    <w:rsid w:val="00AC7E6F"/>
    <w:rsid w:val="00AD11CB"/>
    <w:rsid w:val="00AD4828"/>
    <w:rsid w:val="00AD60A3"/>
    <w:rsid w:val="00AD6A4E"/>
    <w:rsid w:val="00AE3C7B"/>
    <w:rsid w:val="00AE5175"/>
    <w:rsid w:val="00AE7991"/>
    <w:rsid w:val="00B06AC1"/>
    <w:rsid w:val="00B10732"/>
    <w:rsid w:val="00B109F5"/>
    <w:rsid w:val="00B13313"/>
    <w:rsid w:val="00B14FF2"/>
    <w:rsid w:val="00B17702"/>
    <w:rsid w:val="00B230B2"/>
    <w:rsid w:val="00B25CAB"/>
    <w:rsid w:val="00B26718"/>
    <w:rsid w:val="00B26FDF"/>
    <w:rsid w:val="00B329C5"/>
    <w:rsid w:val="00B35049"/>
    <w:rsid w:val="00B35C59"/>
    <w:rsid w:val="00B368BA"/>
    <w:rsid w:val="00B36DBD"/>
    <w:rsid w:val="00B42EF7"/>
    <w:rsid w:val="00B44D27"/>
    <w:rsid w:val="00B568B2"/>
    <w:rsid w:val="00B619A8"/>
    <w:rsid w:val="00B65736"/>
    <w:rsid w:val="00B722DA"/>
    <w:rsid w:val="00B749DD"/>
    <w:rsid w:val="00B7690A"/>
    <w:rsid w:val="00B81D0D"/>
    <w:rsid w:val="00B821FD"/>
    <w:rsid w:val="00B82E6C"/>
    <w:rsid w:val="00B87FC4"/>
    <w:rsid w:val="00BA359C"/>
    <w:rsid w:val="00BA451C"/>
    <w:rsid w:val="00BB6152"/>
    <w:rsid w:val="00BB7448"/>
    <w:rsid w:val="00BB7D13"/>
    <w:rsid w:val="00BC2FB6"/>
    <w:rsid w:val="00BC5A71"/>
    <w:rsid w:val="00BD25F6"/>
    <w:rsid w:val="00BE2EC2"/>
    <w:rsid w:val="00BE3BD8"/>
    <w:rsid w:val="00BE3F86"/>
    <w:rsid w:val="00C00556"/>
    <w:rsid w:val="00C118A9"/>
    <w:rsid w:val="00C12A84"/>
    <w:rsid w:val="00C13866"/>
    <w:rsid w:val="00C13D4E"/>
    <w:rsid w:val="00C15E40"/>
    <w:rsid w:val="00C16475"/>
    <w:rsid w:val="00C21585"/>
    <w:rsid w:val="00C21C34"/>
    <w:rsid w:val="00C24118"/>
    <w:rsid w:val="00C31143"/>
    <w:rsid w:val="00C35CA2"/>
    <w:rsid w:val="00C3678D"/>
    <w:rsid w:val="00C40871"/>
    <w:rsid w:val="00C4393F"/>
    <w:rsid w:val="00C44155"/>
    <w:rsid w:val="00C476B1"/>
    <w:rsid w:val="00C507ED"/>
    <w:rsid w:val="00C50F04"/>
    <w:rsid w:val="00C53816"/>
    <w:rsid w:val="00C61BB7"/>
    <w:rsid w:val="00C62257"/>
    <w:rsid w:val="00C622ED"/>
    <w:rsid w:val="00C62C34"/>
    <w:rsid w:val="00C711EE"/>
    <w:rsid w:val="00C713B0"/>
    <w:rsid w:val="00C76022"/>
    <w:rsid w:val="00C76A75"/>
    <w:rsid w:val="00C76F48"/>
    <w:rsid w:val="00C7778B"/>
    <w:rsid w:val="00C7791F"/>
    <w:rsid w:val="00C82CB1"/>
    <w:rsid w:val="00C8392D"/>
    <w:rsid w:val="00C85DF8"/>
    <w:rsid w:val="00C935FE"/>
    <w:rsid w:val="00C947B6"/>
    <w:rsid w:val="00C95C6D"/>
    <w:rsid w:val="00CA78F8"/>
    <w:rsid w:val="00CB2CB9"/>
    <w:rsid w:val="00CB44F2"/>
    <w:rsid w:val="00CB574D"/>
    <w:rsid w:val="00CB78C5"/>
    <w:rsid w:val="00CC27A8"/>
    <w:rsid w:val="00CC582E"/>
    <w:rsid w:val="00CD3DBF"/>
    <w:rsid w:val="00CE4370"/>
    <w:rsid w:val="00CE5B22"/>
    <w:rsid w:val="00CF0A05"/>
    <w:rsid w:val="00CF3F4D"/>
    <w:rsid w:val="00CF400F"/>
    <w:rsid w:val="00D03287"/>
    <w:rsid w:val="00D04CCD"/>
    <w:rsid w:val="00D1087D"/>
    <w:rsid w:val="00D15BE2"/>
    <w:rsid w:val="00D161BE"/>
    <w:rsid w:val="00D17730"/>
    <w:rsid w:val="00D3404A"/>
    <w:rsid w:val="00D35111"/>
    <w:rsid w:val="00D368E5"/>
    <w:rsid w:val="00D41E9D"/>
    <w:rsid w:val="00D42D88"/>
    <w:rsid w:val="00D43F0C"/>
    <w:rsid w:val="00D53084"/>
    <w:rsid w:val="00D65678"/>
    <w:rsid w:val="00D7180F"/>
    <w:rsid w:val="00D768DE"/>
    <w:rsid w:val="00D806D8"/>
    <w:rsid w:val="00D80F6D"/>
    <w:rsid w:val="00D83A51"/>
    <w:rsid w:val="00D8602A"/>
    <w:rsid w:val="00D86336"/>
    <w:rsid w:val="00D917C6"/>
    <w:rsid w:val="00D97654"/>
    <w:rsid w:val="00DA1DD4"/>
    <w:rsid w:val="00DA5357"/>
    <w:rsid w:val="00DB1514"/>
    <w:rsid w:val="00DB495B"/>
    <w:rsid w:val="00DC1FC1"/>
    <w:rsid w:val="00DC7146"/>
    <w:rsid w:val="00DC74FA"/>
    <w:rsid w:val="00DF12CA"/>
    <w:rsid w:val="00DF3979"/>
    <w:rsid w:val="00E00F98"/>
    <w:rsid w:val="00E045D9"/>
    <w:rsid w:val="00E23628"/>
    <w:rsid w:val="00E26586"/>
    <w:rsid w:val="00E317C7"/>
    <w:rsid w:val="00E37710"/>
    <w:rsid w:val="00E47CF7"/>
    <w:rsid w:val="00E53CA7"/>
    <w:rsid w:val="00E552F1"/>
    <w:rsid w:val="00E6013F"/>
    <w:rsid w:val="00E61885"/>
    <w:rsid w:val="00E6441A"/>
    <w:rsid w:val="00E71C43"/>
    <w:rsid w:val="00E72FAE"/>
    <w:rsid w:val="00E744E4"/>
    <w:rsid w:val="00E75BB4"/>
    <w:rsid w:val="00E76BAF"/>
    <w:rsid w:val="00E82468"/>
    <w:rsid w:val="00E82F3D"/>
    <w:rsid w:val="00E83C29"/>
    <w:rsid w:val="00E92123"/>
    <w:rsid w:val="00E94010"/>
    <w:rsid w:val="00E94E0D"/>
    <w:rsid w:val="00EA079E"/>
    <w:rsid w:val="00EA1BBD"/>
    <w:rsid w:val="00EA484D"/>
    <w:rsid w:val="00EA4FE8"/>
    <w:rsid w:val="00EA699D"/>
    <w:rsid w:val="00EB0E79"/>
    <w:rsid w:val="00EB2940"/>
    <w:rsid w:val="00EB31DE"/>
    <w:rsid w:val="00EB3328"/>
    <w:rsid w:val="00EC4327"/>
    <w:rsid w:val="00EC4ABF"/>
    <w:rsid w:val="00ED2BB9"/>
    <w:rsid w:val="00ED556A"/>
    <w:rsid w:val="00EE2AAF"/>
    <w:rsid w:val="00EE332A"/>
    <w:rsid w:val="00EE6B2D"/>
    <w:rsid w:val="00EE77F8"/>
    <w:rsid w:val="00EF16CD"/>
    <w:rsid w:val="00EF4021"/>
    <w:rsid w:val="00EF48AF"/>
    <w:rsid w:val="00EF5279"/>
    <w:rsid w:val="00EF5673"/>
    <w:rsid w:val="00EF685F"/>
    <w:rsid w:val="00EF7DF7"/>
    <w:rsid w:val="00F01345"/>
    <w:rsid w:val="00F01BB5"/>
    <w:rsid w:val="00F02386"/>
    <w:rsid w:val="00F0244A"/>
    <w:rsid w:val="00F033BA"/>
    <w:rsid w:val="00F03BF6"/>
    <w:rsid w:val="00F12F98"/>
    <w:rsid w:val="00F12FE8"/>
    <w:rsid w:val="00F13208"/>
    <w:rsid w:val="00F21804"/>
    <w:rsid w:val="00F30DB4"/>
    <w:rsid w:val="00F407D1"/>
    <w:rsid w:val="00F43A71"/>
    <w:rsid w:val="00F4449B"/>
    <w:rsid w:val="00F44FCE"/>
    <w:rsid w:val="00F50EC0"/>
    <w:rsid w:val="00F51FF2"/>
    <w:rsid w:val="00F52695"/>
    <w:rsid w:val="00F53A87"/>
    <w:rsid w:val="00F60403"/>
    <w:rsid w:val="00F70713"/>
    <w:rsid w:val="00F70BF1"/>
    <w:rsid w:val="00F7656C"/>
    <w:rsid w:val="00F7710D"/>
    <w:rsid w:val="00F87E31"/>
    <w:rsid w:val="00F90423"/>
    <w:rsid w:val="00F91157"/>
    <w:rsid w:val="00F92C86"/>
    <w:rsid w:val="00F96184"/>
    <w:rsid w:val="00F968BD"/>
    <w:rsid w:val="00F97654"/>
    <w:rsid w:val="00FA0245"/>
    <w:rsid w:val="00FA53AB"/>
    <w:rsid w:val="00FA5408"/>
    <w:rsid w:val="00FA63D6"/>
    <w:rsid w:val="00FB149F"/>
    <w:rsid w:val="00FB3887"/>
    <w:rsid w:val="00FB444F"/>
    <w:rsid w:val="00FB52C2"/>
    <w:rsid w:val="00FB5683"/>
    <w:rsid w:val="00FB734F"/>
    <w:rsid w:val="00FC15A9"/>
    <w:rsid w:val="00FC7E56"/>
    <w:rsid w:val="00FD1DCA"/>
    <w:rsid w:val="00FD5C49"/>
    <w:rsid w:val="00FD6109"/>
    <w:rsid w:val="00FD7465"/>
    <w:rsid w:val="00FE0A6E"/>
    <w:rsid w:val="00FE3F99"/>
    <w:rsid w:val="00FE6E85"/>
    <w:rsid w:val="00FE7B95"/>
    <w:rsid w:val="00FF3079"/>
    <w:rsid w:val="00FF335D"/>
    <w:rsid w:val="00FF337F"/>
    <w:rsid w:val="00FF560F"/>
    <w:rsid w:val="00FF7C15"/>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21E3E"/>
  <w15:docId w15:val="{A92326A1-248C-427B-958C-7A0C47654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53"/>
    <w:pPr>
      <w:spacing w:before="120" w:after="120" w:line="240" w:lineRule="auto"/>
      <w:ind w:left="284"/>
      <w:jc w:val="both"/>
    </w:pPr>
    <w:rPr>
      <w:rFonts w:ascii="Corbel" w:eastAsia="Times New Roman" w:hAnsi="Corbel" w:cs="Times New Roman"/>
      <w:color w:val="000000" w:themeColor="text1"/>
      <w:szCs w:val="24"/>
      <w:lang w:eastAsia="es-ES"/>
    </w:rPr>
  </w:style>
  <w:style w:type="paragraph" w:styleId="Ttulo1">
    <w:name w:val="heading 1"/>
    <w:basedOn w:val="Normal"/>
    <w:next w:val="Normal"/>
    <w:link w:val="Ttulo1Car"/>
    <w:uiPriority w:val="9"/>
    <w:qFormat/>
    <w:rsid w:val="00734AFE"/>
    <w:pPr>
      <w:keepNext/>
      <w:keepLines/>
      <w:numPr>
        <w:numId w:val="49"/>
      </w:numPr>
      <w:pBdr>
        <w:bottom w:val="single" w:sz="4" w:space="1" w:color="5B9BD5" w:themeColor="accent1"/>
      </w:pBdr>
      <w:spacing w:before="360" w:after="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585B1C"/>
    <w:pPr>
      <w:keepNext/>
      <w:keepLines/>
      <w:pageBreakBefore/>
      <w:numPr>
        <w:numId w:val="52"/>
      </w:numPr>
      <w:spacing w:before="36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7216E"/>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563D2F"/>
    <w:pPr>
      <w:keepNext/>
      <w:keepLines/>
      <w:spacing w:before="40" w:after="0"/>
      <w:outlineLvl w:val="3"/>
    </w:pPr>
    <w:rPr>
      <w:rFonts w:asciiTheme="majorHAnsi" w:eastAsiaTheme="majorEastAsia" w:hAnsiTheme="majorHAnsi" w:cstheme="majorBidi"/>
      <w:i/>
      <w:iCs/>
    </w:rPr>
  </w:style>
  <w:style w:type="paragraph" w:styleId="Ttulo5">
    <w:name w:val="heading 5"/>
    <w:basedOn w:val="Normal"/>
    <w:next w:val="Normal"/>
    <w:link w:val="Ttulo5Car"/>
    <w:uiPriority w:val="9"/>
    <w:unhideWhenUsed/>
    <w:qFormat/>
    <w:rsid w:val="0070723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AFE"/>
    <w:rPr>
      <w:rFonts w:ascii="Corbel" w:eastAsiaTheme="majorEastAsia" w:hAnsi="Corbel" w:cstheme="majorBidi"/>
      <w:color w:val="2E74B5" w:themeColor="accent1" w:themeShade="BF"/>
      <w:sz w:val="32"/>
      <w:szCs w:val="32"/>
      <w:lang w:eastAsia="es-ES"/>
    </w:rPr>
  </w:style>
  <w:style w:type="character" w:customStyle="1" w:styleId="Ttulo2Car">
    <w:name w:val="Título 2 Car"/>
    <w:basedOn w:val="Fuentedeprrafopredeter"/>
    <w:link w:val="Ttulo2"/>
    <w:uiPriority w:val="9"/>
    <w:rsid w:val="00585B1C"/>
    <w:rPr>
      <w:rFonts w:asciiTheme="majorHAnsi" w:eastAsiaTheme="majorEastAsia" w:hAnsiTheme="majorHAnsi" w:cstheme="majorBidi"/>
      <w:color w:val="2E74B5" w:themeColor="accent1" w:themeShade="BF"/>
      <w:sz w:val="26"/>
      <w:szCs w:val="26"/>
      <w:lang w:eastAsia="es-ES"/>
    </w:rPr>
  </w:style>
  <w:style w:type="character" w:customStyle="1" w:styleId="Ttulo3Car">
    <w:name w:val="Título 3 Car"/>
    <w:basedOn w:val="Fuentedeprrafopredeter"/>
    <w:link w:val="Ttulo3"/>
    <w:uiPriority w:val="9"/>
    <w:rsid w:val="0037216E"/>
    <w:rPr>
      <w:rFonts w:asciiTheme="majorHAnsi" w:eastAsiaTheme="majorEastAsia" w:hAnsiTheme="majorHAnsi" w:cstheme="majorBidi"/>
      <w:color w:val="1F4D78" w:themeColor="accent1" w:themeShade="7F"/>
      <w:sz w:val="24"/>
      <w:szCs w:val="24"/>
      <w:lang w:eastAsia="es-ES"/>
    </w:rPr>
  </w:style>
  <w:style w:type="character" w:customStyle="1" w:styleId="Ttulo4Car">
    <w:name w:val="Título 4 Car"/>
    <w:basedOn w:val="Fuentedeprrafopredeter"/>
    <w:link w:val="Ttulo4"/>
    <w:uiPriority w:val="9"/>
    <w:rsid w:val="00563D2F"/>
    <w:rPr>
      <w:rFonts w:asciiTheme="majorHAnsi" w:eastAsiaTheme="majorEastAsia" w:hAnsiTheme="majorHAnsi" w:cstheme="majorBidi"/>
      <w:i/>
      <w:iCs/>
      <w:color w:val="000000" w:themeColor="text1"/>
      <w:szCs w:val="24"/>
      <w:lang w:eastAsia="es-ES"/>
    </w:rPr>
  </w:style>
  <w:style w:type="character" w:customStyle="1" w:styleId="Ttulo5Car">
    <w:name w:val="Título 5 Car"/>
    <w:basedOn w:val="Fuentedeprrafopredeter"/>
    <w:link w:val="Ttulo5"/>
    <w:uiPriority w:val="9"/>
    <w:rsid w:val="00707237"/>
    <w:rPr>
      <w:rFonts w:asciiTheme="majorHAnsi" w:eastAsiaTheme="majorEastAsia" w:hAnsiTheme="majorHAnsi" w:cstheme="majorBidi"/>
      <w:color w:val="2E74B5" w:themeColor="accent1" w:themeShade="BF"/>
      <w:szCs w:val="24"/>
      <w:lang w:eastAsia="es-ES"/>
    </w:rPr>
  </w:style>
  <w:style w:type="paragraph" w:styleId="Encabezado">
    <w:name w:val="header"/>
    <w:basedOn w:val="Normal"/>
    <w:link w:val="EncabezadoCar"/>
    <w:uiPriority w:val="99"/>
    <w:unhideWhenUsed/>
    <w:rsid w:val="0057772E"/>
    <w:pPr>
      <w:tabs>
        <w:tab w:val="center" w:pos="4252"/>
        <w:tab w:val="right" w:pos="8504"/>
      </w:tabs>
    </w:pPr>
  </w:style>
  <w:style w:type="character" w:customStyle="1" w:styleId="EncabezadoCar">
    <w:name w:val="Encabezado Car"/>
    <w:basedOn w:val="Fuentedeprrafopredeter"/>
    <w:link w:val="Encabezado"/>
    <w:uiPriority w:val="99"/>
    <w:rsid w:val="0057772E"/>
  </w:style>
  <w:style w:type="paragraph" w:styleId="Piedepgina">
    <w:name w:val="footer"/>
    <w:basedOn w:val="Normal"/>
    <w:link w:val="PiedepginaCar"/>
    <w:uiPriority w:val="99"/>
    <w:unhideWhenUsed/>
    <w:rsid w:val="0057772E"/>
    <w:pPr>
      <w:tabs>
        <w:tab w:val="center" w:pos="4252"/>
        <w:tab w:val="right" w:pos="8504"/>
      </w:tabs>
    </w:pPr>
  </w:style>
  <w:style w:type="character" w:customStyle="1" w:styleId="PiedepginaCar">
    <w:name w:val="Pie de página Car"/>
    <w:basedOn w:val="Fuentedeprrafopredeter"/>
    <w:link w:val="Piedepgina"/>
    <w:uiPriority w:val="99"/>
    <w:rsid w:val="0057772E"/>
  </w:style>
  <w:style w:type="paragraph" w:customStyle="1" w:styleId="a">
    <w:basedOn w:val="Normal"/>
    <w:next w:val="Ttulo"/>
    <w:qFormat/>
    <w:rsid w:val="0057772E"/>
    <w:pPr>
      <w:jc w:val="center"/>
    </w:pPr>
    <w:rPr>
      <w:rFonts w:ascii="Times New Roman" w:hAnsi="Times New Roman"/>
      <w:b/>
      <w:color w:val="auto"/>
      <w:sz w:val="20"/>
      <w:szCs w:val="20"/>
      <w:lang w:eastAsia="en-US"/>
    </w:rPr>
  </w:style>
  <w:style w:type="paragraph" w:styleId="Ttulo">
    <w:name w:val="Title"/>
    <w:basedOn w:val="Normal"/>
    <w:next w:val="Normal"/>
    <w:link w:val="TtuloCar"/>
    <w:uiPriority w:val="10"/>
    <w:qFormat/>
    <w:rsid w:val="0057772E"/>
    <w:pPr>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57772E"/>
    <w:rPr>
      <w:rFonts w:asciiTheme="majorHAnsi" w:eastAsiaTheme="majorEastAsia" w:hAnsiTheme="majorHAnsi" w:cstheme="majorBidi"/>
      <w:spacing w:val="-10"/>
      <w:kern w:val="28"/>
      <w:sz w:val="56"/>
      <w:szCs w:val="56"/>
      <w:lang w:eastAsia="es-ES"/>
    </w:rPr>
  </w:style>
  <w:style w:type="paragraph" w:styleId="Textoindependiente">
    <w:name w:val="Body Text"/>
    <w:basedOn w:val="Normal"/>
    <w:link w:val="TextoindependienteCar"/>
    <w:rsid w:val="0057772E"/>
    <w:rPr>
      <w:rFonts w:ascii="Times New Roman" w:hAnsi="Times New Roman"/>
      <w:b/>
      <w:color w:val="auto"/>
      <w:sz w:val="20"/>
      <w:szCs w:val="20"/>
      <w:lang w:eastAsia="en-US"/>
    </w:rPr>
  </w:style>
  <w:style w:type="character" w:customStyle="1" w:styleId="TextoindependienteCar">
    <w:name w:val="Texto independiente Car"/>
    <w:basedOn w:val="Fuentedeprrafopredeter"/>
    <w:link w:val="Textoindependiente"/>
    <w:rsid w:val="0057772E"/>
    <w:rPr>
      <w:rFonts w:ascii="Times New Roman" w:eastAsia="Times New Roman" w:hAnsi="Times New Roman" w:cs="Times New Roman"/>
      <w:b/>
      <w:sz w:val="20"/>
      <w:szCs w:val="20"/>
    </w:rPr>
  </w:style>
  <w:style w:type="paragraph" w:styleId="Prrafodelista">
    <w:name w:val="List Paragraph"/>
    <w:basedOn w:val="Normal"/>
    <w:uiPriority w:val="34"/>
    <w:qFormat/>
    <w:rsid w:val="009D0E0A"/>
    <w:pPr>
      <w:ind w:left="720"/>
      <w:contextualSpacing/>
    </w:pPr>
  </w:style>
  <w:style w:type="paragraph" w:styleId="NormalWeb">
    <w:name w:val="Normal (Web)"/>
    <w:basedOn w:val="Normal"/>
    <w:uiPriority w:val="99"/>
    <w:semiHidden/>
    <w:unhideWhenUsed/>
    <w:rsid w:val="00AC283A"/>
    <w:pPr>
      <w:spacing w:before="240" w:after="240"/>
    </w:pPr>
    <w:rPr>
      <w:rFonts w:ascii="Times New Roman" w:hAnsi="Times New Roman"/>
      <w:color w:val="auto"/>
    </w:rPr>
  </w:style>
  <w:style w:type="character" w:styleId="Textoennegrita">
    <w:name w:val="Strong"/>
    <w:basedOn w:val="Fuentedeprrafopredeter"/>
    <w:uiPriority w:val="22"/>
    <w:qFormat/>
    <w:rsid w:val="00AC283A"/>
    <w:rPr>
      <w:b/>
      <w:bCs/>
    </w:rPr>
  </w:style>
  <w:style w:type="table" w:styleId="Tablaconcuadrcula">
    <w:name w:val="Table Grid"/>
    <w:basedOn w:val="Tablanormal"/>
    <w:uiPriority w:val="39"/>
    <w:rsid w:val="00747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51">
    <w:name w:val="Tabla de cuadrícula 3 - Énfasis 51"/>
    <w:basedOn w:val="Tablanormal"/>
    <w:uiPriority w:val="48"/>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adecuadrcula5oscura-nfasis51">
    <w:name w:val="Tabla de cuadrícula 5 oscura - Énfasis 51"/>
    <w:basedOn w:val="Tablanormal"/>
    <w:uiPriority w:val="50"/>
    <w:rsid w:val="00747F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lista4-nfasis11">
    <w:name w:val="Tabla de lista 4 - Énfasis 11"/>
    <w:basedOn w:val="Tablanormal"/>
    <w:uiPriority w:val="49"/>
    <w:rsid w:val="00747F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2-nfasis11">
    <w:name w:val="Tabla de lista 2 - Énfasis 11"/>
    <w:basedOn w:val="Tablanormal"/>
    <w:uiPriority w:val="47"/>
    <w:rsid w:val="00747FE4"/>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7concolores-nfasis11">
    <w:name w:val="Tabla de cuadrícula 7 con colores - Énfasis 11"/>
    <w:basedOn w:val="Tablanormal"/>
    <w:uiPriority w:val="52"/>
    <w:rsid w:val="00747FE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adecuadrcula4-nfasis51">
    <w:name w:val="Tabla de cuadrícula 4 - Énfasis 51"/>
    <w:basedOn w:val="Tablanormal"/>
    <w:uiPriority w:val="49"/>
    <w:rsid w:val="0016542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3-nfasis11">
    <w:name w:val="Tabla de lista 3 - Énfasis 11"/>
    <w:basedOn w:val="Tablanormal"/>
    <w:uiPriority w:val="48"/>
    <w:rsid w:val="0016542E"/>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ndice8">
    <w:name w:val="index 8"/>
    <w:basedOn w:val="Normal"/>
    <w:next w:val="Normal"/>
    <w:autoRedefine/>
    <w:uiPriority w:val="99"/>
    <w:unhideWhenUsed/>
    <w:rsid w:val="000258EB"/>
    <w:pPr>
      <w:ind w:left="1920" w:hanging="240"/>
    </w:pPr>
    <w:rPr>
      <w:rFonts w:asciiTheme="minorHAnsi" w:hAnsiTheme="minorHAnsi"/>
      <w:sz w:val="20"/>
      <w:szCs w:val="20"/>
    </w:rPr>
  </w:style>
  <w:style w:type="character" w:styleId="Hipervnculo">
    <w:name w:val="Hyperlink"/>
    <w:basedOn w:val="Fuentedeprrafopredeter"/>
    <w:uiPriority w:val="99"/>
    <w:unhideWhenUsed/>
    <w:rsid w:val="005856FE"/>
    <w:rPr>
      <w:color w:val="0563C1" w:themeColor="hyperlink"/>
      <w:u w:val="single"/>
    </w:rPr>
  </w:style>
  <w:style w:type="paragraph" w:styleId="Sinespaciado">
    <w:name w:val="No Spacing"/>
    <w:basedOn w:val="Normal"/>
    <w:link w:val="SinespaciadoCar"/>
    <w:uiPriority w:val="1"/>
    <w:qFormat/>
    <w:rsid w:val="00606F21"/>
    <w:rPr>
      <w:rFonts w:asciiTheme="minorHAnsi" w:eastAsiaTheme="minorEastAsia" w:hAnsiTheme="minorHAnsi" w:cstheme="minorBidi"/>
      <w:sz w:val="20"/>
      <w:szCs w:val="20"/>
      <w:lang w:eastAsia="fr-FR"/>
    </w:rPr>
  </w:style>
  <w:style w:type="character" w:customStyle="1" w:styleId="SinespaciadoCar">
    <w:name w:val="Sin espaciado Car"/>
    <w:basedOn w:val="Fuentedeprrafopredeter"/>
    <w:link w:val="Sinespaciado"/>
    <w:uiPriority w:val="1"/>
    <w:rsid w:val="00C713B0"/>
    <w:rPr>
      <w:rFonts w:eastAsiaTheme="minorEastAsia"/>
      <w:color w:val="000000" w:themeColor="text1"/>
      <w:sz w:val="20"/>
      <w:szCs w:val="20"/>
      <w:lang w:eastAsia="fr-FR"/>
    </w:rPr>
  </w:style>
  <w:style w:type="paragraph" w:customStyle="1" w:styleId="PrrafodetextoPuntos">
    <w:name w:val="Párrafo de texto: Puntos"/>
    <w:basedOn w:val="Prrafodetexto"/>
    <w:next w:val="Prrafodetexto"/>
    <w:rsid w:val="00B87FC4"/>
    <w:pPr>
      <w:numPr>
        <w:numId w:val="1"/>
      </w:numPr>
      <w:spacing w:line="360" w:lineRule="auto"/>
      <w:contextualSpacing/>
    </w:pPr>
  </w:style>
  <w:style w:type="paragraph" w:customStyle="1" w:styleId="Prrafodetexto">
    <w:name w:val="Párrafo de texto"/>
    <w:basedOn w:val="Normal"/>
    <w:link w:val="PrrafodetextoCar"/>
    <w:rsid w:val="00B87FC4"/>
    <w:pPr>
      <w:spacing w:before="240" w:after="240" w:line="280" w:lineRule="exact"/>
    </w:pPr>
    <w:rPr>
      <w:rFonts w:ascii="Arial" w:hAnsi="Arial"/>
      <w:color w:val="auto"/>
      <w:sz w:val="18"/>
      <w:szCs w:val="18"/>
    </w:rPr>
  </w:style>
  <w:style w:type="character" w:customStyle="1" w:styleId="PrrafodetextoCar">
    <w:name w:val="Párrafo de texto Car"/>
    <w:link w:val="Prrafodetexto"/>
    <w:locked/>
    <w:rsid w:val="00B87FC4"/>
    <w:rPr>
      <w:rFonts w:ascii="Arial" w:eastAsia="Times New Roman" w:hAnsi="Arial" w:cs="Times New Roman"/>
      <w:sz w:val="18"/>
      <w:szCs w:val="18"/>
      <w:lang w:eastAsia="es-ES"/>
    </w:rPr>
  </w:style>
  <w:style w:type="paragraph" w:customStyle="1" w:styleId="Propuesta">
    <w:name w:val="Propuesta"/>
    <w:basedOn w:val="Encabezado"/>
    <w:rsid w:val="00B87FC4"/>
    <w:pPr>
      <w:spacing w:after="60" w:line="280" w:lineRule="exact"/>
    </w:pPr>
    <w:rPr>
      <w:rFonts w:ascii="Arial" w:hAnsi="Arial"/>
      <w:color w:val="auto"/>
      <w:sz w:val="26"/>
      <w:szCs w:val="18"/>
    </w:rPr>
  </w:style>
  <w:style w:type="paragraph" w:customStyle="1" w:styleId="EstiloPrrafodetextoPuntosAmarillooscuro">
    <w:name w:val="Estilo Párrafo de texto: Puntos + Amarillo oscuro"/>
    <w:basedOn w:val="PrrafodetextoPuntos"/>
    <w:link w:val="EstiloPrrafodetextoPuntosAmarillooscuroCar"/>
    <w:rsid w:val="00B87FC4"/>
    <w:rPr>
      <w:color w:val="808000"/>
    </w:rPr>
  </w:style>
  <w:style w:type="character" w:customStyle="1" w:styleId="EstiloPrrafodetextoPuntosAmarillooscuroCar">
    <w:name w:val="Estilo Párrafo de texto: Puntos + Amarillo oscuro Car"/>
    <w:link w:val="EstiloPrrafodetextoPuntosAmarillooscuro"/>
    <w:locked/>
    <w:rsid w:val="00B87FC4"/>
    <w:rPr>
      <w:rFonts w:ascii="Arial" w:eastAsia="Times New Roman" w:hAnsi="Arial" w:cs="Times New Roman"/>
      <w:color w:val="808000"/>
      <w:sz w:val="18"/>
      <w:szCs w:val="18"/>
      <w:lang w:eastAsia="es-ES"/>
    </w:rPr>
  </w:style>
  <w:style w:type="paragraph" w:styleId="Textoindependiente3">
    <w:name w:val="Body Text 3"/>
    <w:basedOn w:val="Normal"/>
    <w:link w:val="Textoindependiente3Car"/>
    <w:uiPriority w:val="99"/>
    <w:semiHidden/>
    <w:unhideWhenUsed/>
    <w:rsid w:val="009073E4"/>
    <w:rPr>
      <w:sz w:val="16"/>
      <w:szCs w:val="16"/>
    </w:rPr>
  </w:style>
  <w:style w:type="character" w:customStyle="1" w:styleId="Textoindependiente3Car">
    <w:name w:val="Texto independiente 3 Car"/>
    <w:basedOn w:val="Fuentedeprrafopredeter"/>
    <w:link w:val="Textoindependiente3"/>
    <w:uiPriority w:val="99"/>
    <w:semiHidden/>
    <w:rsid w:val="009073E4"/>
    <w:rPr>
      <w:rFonts w:ascii="Verdana" w:eastAsia="Times New Roman" w:hAnsi="Verdana" w:cs="Times New Roman"/>
      <w:color w:val="282A55"/>
      <w:sz w:val="16"/>
      <w:szCs w:val="16"/>
      <w:lang w:eastAsia="es-ES"/>
    </w:rPr>
  </w:style>
  <w:style w:type="paragraph" w:styleId="Textodeglobo">
    <w:name w:val="Balloon Text"/>
    <w:basedOn w:val="Normal"/>
    <w:link w:val="TextodegloboCar"/>
    <w:uiPriority w:val="99"/>
    <w:semiHidden/>
    <w:unhideWhenUsed/>
    <w:rsid w:val="0067004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0046"/>
    <w:rPr>
      <w:rFonts w:ascii="Segoe UI" w:eastAsia="Times New Roman" w:hAnsi="Segoe UI" w:cs="Segoe UI"/>
      <w:color w:val="282A55"/>
      <w:sz w:val="18"/>
      <w:szCs w:val="18"/>
      <w:lang w:eastAsia="es-ES"/>
    </w:rPr>
  </w:style>
  <w:style w:type="paragraph" w:customStyle="1" w:styleId="Puntos">
    <w:name w:val="Puntos •"/>
    <w:basedOn w:val="Normal"/>
    <w:autoRedefine/>
    <w:rsid w:val="00060D26"/>
    <w:pPr>
      <w:numPr>
        <w:numId w:val="2"/>
      </w:numPr>
      <w:spacing w:line="280" w:lineRule="exact"/>
      <w:ind w:left="714" w:hanging="357"/>
    </w:pPr>
    <w:rPr>
      <w:rFonts w:ascii="Arial" w:eastAsia="MS Mincho" w:hAnsi="Arial"/>
      <w:color w:val="000000"/>
      <w:sz w:val="18"/>
      <w:szCs w:val="20"/>
      <w:lang w:val="es-ES_tradnl" w:eastAsia="en-US"/>
    </w:rPr>
  </w:style>
  <w:style w:type="paragraph" w:customStyle="1" w:styleId="PrrafodetextoFiguras">
    <w:name w:val="Párrafo de texto: Figuras"/>
    <w:basedOn w:val="PrrafodetextoPuntos"/>
    <w:rsid w:val="00083D7A"/>
    <w:pPr>
      <w:numPr>
        <w:numId w:val="3"/>
      </w:numPr>
    </w:pPr>
  </w:style>
  <w:style w:type="paragraph" w:customStyle="1" w:styleId="Seccinysubseccin">
    <w:name w:val="Sección y subsección"/>
    <w:basedOn w:val="Encabezadodelista"/>
    <w:next w:val="Normal"/>
    <w:link w:val="SeccinysubseccinCar"/>
    <w:rsid w:val="008167ED"/>
    <w:pPr>
      <w:numPr>
        <w:numId w:val="4"/>
      </w:numPr>
      <w:spacing w:before="240" w:after="240" w:line="280" w:lineRule="exact"/>
    </w:pPr>
    <w:rPr>
      <w:rFonts w:ascii="Arial" w:eastAsia="Times New Roman" w:hAnsi="Arial" w:cs="Arial"/>
      <w:color w:val="auto"/>
      <w:lang w:val="en-GB"/>
    </w:rPr>
  </w:style>
  <w:style w:type="paragraph" w:styleId="Encabezadodelista">
    <w:name w:val="toa heading"/>
    <w:basedOn w:val="Normal"/>
    <w:next w:val="Normal"/>
    <w:uiPriority w:val="99"/>
    <w:semiHidden/>
    <w:unhideWhenUsed/>
    <w:rsid w:val="008167ED"/>
    <w:rPr>
      <w:rFonts w:asciiTheme="majorHAnsi" w:eastAsiaTheme="majorEastAsia" w:hAnsiTheme="majorHAnsi" w:cstheme="majorBidi"/>
      <w:b/>
      <w:bCs/>
    </w:rPr>
  </w:style>
  <w:style w:type="character" w:customStyle="1" w:styleId="SeccinysubseccinCar">
    <w:name w:val="Sección y subsección Car"/>
    <w:link w:val="Seccinysubseccin"/>
    <w:locked/>
    <w:rsid w:val="008167ED"/>
    <w:rPr>
      <w:rFonts w:ascii="Arial" w:eastAsia="Times New Roman" w:hAnsi="Arial" w:cs="Arial"/>
      <w:b/>
      <w:bCs/>
      <w:szCs w:val="24"/>
      <w:lang w:val="en-GB" w:eastAsia="es-ES"/>
    </w:rPr>
  </w:style>
  <w:style w:type="paragraph" w:customStyle="1" w:styleId="Prrafodetextoasubstituir">
    <w:name w:val="Párrafo de texto a substituir"/>
    <w:basedOn w:val="Normal"/>
    <w:next w:val="PrrafodetextoPuntos"/>
    <w:link w:val="PrrafodetextoasubstituirCar"/>
    <w:rsid w:val="009F7AFD"/>
    <w:pPr>
      <w:spacing w:before="60" w:after="60" w:line="280" w:lineRule="exact"/>
    </w:pPr>
    <w:rPr>
      <w:rFonts w:ascii="Arial" w:hAnsi="Arial"/>
      <w:color w:val="808000"/>
      <w:sz w:val="18"/>
      <w:szCs w:val="18"/>
    </w:rPr>
  </w:style>
  <w:style w:type="character" w:customStyle="1" w:styleId="PrrafodetextoasubstituirCar">
    <w:name w:val="Párrafo de texto a substituir Car"/>
    <w:link w:val="Prrafodetextoasubstituir"/>
    <w:locked/>
    <w:rsid w:val="009F7AFD"/>
    <w:rPr>
      <w:rFonts w:ascii="Arial" w:eastAsia="Times New Roman" w:hAnsi="Arial" w:cs="Times New Roman"/>
      <w:color w:val="808000"/>
      <w:sz w:val="18"/>
      <w:szCs w:val="18"/>
      <w:lang w:eastAsia="es-ES"/>
    </w:rPr>
  </w:style>
  <w:style w:type="character" w:customStyle="1" w:styleId="font7">
    <w:name w:val="font_7"/>
    <w:basedOn w:val="Fuentedeprrafopredeter"/>
    <w:rsid w:val="000865DC"/>
  </w:style>
  <w:style w:type="character" w:customStyle="1" w:styleId="font6">
    <w:name w:val="font_6"/>
    <w:basedOn w:val="Fuentedeprrafopredeter"/>
    <w:rsid w:val="000865DC"/>
  </w:style>
  <w:style w:type="character" w:customStyle="1" w:styleId="bold">
    <w:name w:val="bold"/>
    <w:basedOn w:val="Fuentedeprrafopredeter"/>
    <w:rsid w:val="000865DC"/>
  </w:style>
  <w:style w:type="paragraph" w:styleId="ndice1">
    <w:name w:val="index 1"/>
    <w:basedOn w:val="Normal"/>
    <w:next w:val="Normal"/>
    <w:autoRedefine/>
    <w:uiPriority w:val="99"/>
    <w:unhideWhenUsed/>
    <w:rsid w:val="00EB2940"/>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EB2940"/>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EB2940"/>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EB2940"/>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EB2940"/>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EB2940"/>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EB2940"/>
    <w:pPr>
      <w:ind w:left="1680" w:hanging="240"/>
    </w:pPr>
    <w:rPr>
      <w:rFonts w:asciiTheme="minorHAnsi" w:hAnsiTheme="minorHAnsi"/>
      <w:sz w:val="20"/>
      <w:szCs w:val="20"/>
    </w:rPr>
  </w:style>
  <w:style w:type="paragraph" w:styleId="ndice9">
    <w:name w:val="index 9"/>
    <w:basedOn w:val="Normal"/>
    <w:next w:val="Normal"/>
    <w:autoRedefine/>
    <w:uiPriority w:val="99"/>
    <w:unhideWhenUsed/>
    <w:rsid w:val="00EB2940"/>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EB2940"/>
    <w:rPr>
      <w:rFonts w:asciiTheme="minorHAnsi" w:hAnsiTheme="minorHAnsi"/>
      <w:b/>
      <w:bCs/>
      <w:i/>
      <w:iCs/>
      <w:sz w:val="20"/>
      <w:szCs w:val="20"/>
    </w:rPr>
  </w:style>
  <w:style w:type="paragraph" w:styleId="TtuloTDC">
    <w:name w:val="TOC Heading"/>
    <w:basedOn w:val="Ttulo1"/>
    <w:next w:val="Normal"/>
    <w:uiPriority w:val="39"/>
    <w:unhideWhenUsed/>
    <w:qFormat/>
    <w:rsid w:val="00E94010"/>
    <w:pPr>
      <w:spacing w:line="259" w:lineRule="auto"/>
      <w:outlineLvl w:val="9"/>
    </w:pPr>
  </w:style>
  <w:style w:type="paragraph" w:styleId="TDC1">
    <w:name w:val="toc 1"/>
    <w:basedOn w:val="Normal"/>
    <w:next w:val="Normal"/>
    <w:autoRedefine/>
    <w:uiPriority w:val="39"/>
    <w:unhideWhenUsed/>
    <w:rsid w:val="00E94010"/>
    <w:pPr>
      <w:spacing w:after="100"/>
    </w:pPr>
  </w:style>
  <w:style w:type="paragraph" w:styleId="TDC2">
    <w:name w:val="toc 2"/>
    <w:basedOn w:val="Normal"/>
    <w:next w:val="Normal"/>
    <w:autoRedefine/>
    <w:uiPriority w:val="39"/>
    <w:unhideWhenUsed/>
    <w:rsid w:val="00E94010"/>
    <w:pPr>
      <w:spacing w:after="100"/>
      <w:ind w:left="240"/>
    </w:pPr>
  </w:style>
  <w:style w:type="character" w:customStyle="1" w:styleId="hps">
    <w:name w:val="hps"/>
    <w:basedOn w:val="Fuentedeprrafopredeter"/>
    <w:rsid w:val="005C63E2"/>
  </w:style>
  <w:style w:type="character" w:customStyle="1" w:styleId="apple-converted-space">
    <w:name w:val="apple-converted-space"/>
    <w:basedOn w:val="Fuentedeprrafopredeter"/>
    <w:rsid w:val="005C63E2"/>
  </w:style>
  <w:style w:type="character" w:styleId="Textodelmarcadordeposicin">
    <w:name w:val="Placeholder Text"/>
    <w:basedOn w:val="Fuentedeprrafopredeter"/>
    <w:uiPriority w:val="99"/>
    <w:semiHidden/>
    <w:rsid w:val="00D03287"/>
    <w:rPr>
      <w:color w:val="808080"/>
    </w:rPr>
  </w:style>
  <w:style w:type="character" w:styleId="Hipervnculovisitado">
    <w:name w:val="FollowedHyperlink"/>
    <w:basedOn w:val="Fuentedeprrafopredeter"/>
    <w:uiPriority w:val="99"/>
    <w:semiHidden/>
    <w:unhideWhenUsed/>
    <w:rsid w:val="00EE77F8"/>
    <w:rPr>
      <w:color w:val="954F72" w:themeColor="followedHyperlink"/>
      <w:u w:val="single"/>
    </w:rPr>
  </w:style>
  <w:style w:type="table" w:customStyle="1" w:styleId="Tabladecuadrcula1clara-nfasis51">
    <w:name w:val="Tabla de cuadrícula 1 clara - Énfasis 51"/>
    <w:basedOn w:val="Tablanormal"/>
    <w:uiPriority w:val="46"/>
    <w:rsid w:val="00F87E3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9B07FA"/>
    <w:rPr>
      <w:sz w:val="16"/>
      <w:szCs w:val="16"/>
    </w:rPr>
  </w:style>
  <w:style w:type="paragraph" w:styleId="Textocomentario">
    <w:name w:val="annotation text"/>
    <w:basedOn w:val="Normal"/>
    <w:link w:val="TextocomentarioCar"/>
    <w:uiPriority w:val="99"/>
    <w:semiHidden/>
    <w:unhideWhenUsed/>
    <w:rsid w:val="009B07FA"/>
    <w:rPr>
      <w:sz w:val="20"/>
      <w:szCs w:val="20"/>
    </w:rPr>
  </w:style>
  <w:style w:type="character" w:customStyle="1" w:styleId="TextocomentarioCar">
    <w:name w:val="Texto comentario Car"/>
    <w:basedOn w:val="Fuentedeprrafopredeter"/>
    <w:link w:val="Textocomentario"/>
    <w:uiPriority w:val="99"/>
    <w:semiHidden/>
    <w:rsid w:val="009B07FA"/>
    <w:rPr>
      <w:rFonts w:ascii="Corbel" w:eastAsia="Times New Roman" w:hAnsi="Corbel" w:cs="Times New Roman"/>
      <w:color w:val="000000" w:themeColor="text1"/>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B07FA"/>
    <w:rPr>
      <w:b/>
      <w:bCs/>
    </w:rPr>
  </w:style>
  <w:style w:type="character" w:customStyle="1" w:styleId="AsuntodelcomentarioCar">
    <w:name w:val="Asunto del comentario Car"/>
    <w:basedOn w:val="TextocomentarioCar"/>
    <w:link w:val="Asuntodelcomentario"/>
    <w:uiPriority w:val="99"/>
    <w:semiHidden/>
    <w:rsid w:val="009B07FA"/>
    <w:rPr>
      <w:rFonts w:ascii="Corbel" w:eastAsia="Times New Roman" w:hAnsi="Corbel" w:cs="Times New Roman"/>
      <w:b/>
      <w:bCs/>
      <w:color w:val="000000" w:themeColor="text1"/>
      <w:sz w:val="20"/>
      <w:szCs w:val="20"/>
      <w:lang w:eastAsia="es-ES"/>
    </w:rPr>
  </w:style>
  <w:style w:type="paragraph" w:styleId="TDC3">
    <w:name w:val="toc 3"/>
    <w:basedOn w:val="Normal"/>
    <w:next w:val="Normal"/>
    <w:autoRedefine/>
    <w:uiPriority w:val="39"/>
    <w:unhideWhenUsed/>
    <w:rsid w:val="00313ADD"/>
    <w:pPr>
      <w:spacing w:after="100"/>
      <w:ind w:left="440"/>
    </w:pPr>
  </w:style>
  <w:style w:type="paragraph" w:styleId="TDC4">
    <w:name w:val="toc 4"/>
    <w:basedOn w:val="Normal"/>
    <w:next w:val="Normal"/>
    <w:autoRedefine/>
    <w:uiPriority w:val="39"/>
    <w:unhideWhenUsed/>
    <w:rsid w:val="002023A4"/>
    <w:pPr>
      <w:spacing w:before="0" w:after="100" w:line="259" w:lineRule="auto"/>
      <w:ind w:left="660"/>
      <w:jc w:val="left"/>
    </w:pPr>
    <w:rPr>
      <w:rFonts w:asciiTheme="minorHAnsi" w:eastAsiaTheme="minorEastAsia" w:hAnsiTheme="minorHAnsi" w:cstheme="minorBidi"/>
      <w:color w:val="auto"/>
      <w:szCs w:val="22"/>
    </w:rPr>
  </w:style>
  <w:style w:type="paragraph" w:styleId="TDC5">
    <w:name w:val="toc 5"/>
    <w:basedOn w:val="Normal"/>
    <w:next w:val="Normal"/>
    <w:autoRedefine/>
    <w:uiPriority w:val="39"/>
    <w:unhideWhenUsed/>
    <w:rsid w:val="002023A4"/>
    <w:pPr>
      <w:spacing w:before="0" w:after="100" w:line="259" w:lineRule="auto"/>
      <w:ind w:left="880"/>
      <w:jc w:val="left"/>
    </w:pPr>
    <w:rPr>
      <w:rFonts w:asciiTheme="minorHAnsi" w:eastAsiaTheme="minorEastAsia" w:hAnsiTheme="minorHAnsi" w:cstheme="minorBidi"/>
      <w:color w:val="auto"/>
      <w:szCs w:val="22"/>
    </w:rPr>
  </w:style>
  <w:style w:type="paragraph" w:styleId="TDC6">
    <w:name w:val="toc 6"/>
    <w:basedOn w:val="Normal"/>
    <w:next w:val="Normal"/>
    <w:autoRedefine/>
    <w:uiPriority w:val="39"/>
    <w:unhideWhenUsed/>
    <w:rsid w:val="002023A4"/>
    <w:pPr>
      <w:spacing w:before="0" w:after="100" w:line="259" w:lineRule="auto"/>
      <w:ind w:left="1100"/>
      <w:jc w:val="left"/>
    </w:pPr>
    <w:rPr>
      <w:rFonts w:asciiTheme="minorHAnsi" w:eastAsiaTheme="minorEastAsia" w:hAnsiTheme="minorHAnsi" w:cstheme="minorBidi"/>
      <w:color w:val="auto"/>
      <w:szCs w:val="22"/>
    </w:rPr>
  </w:style>
  <w:style w:type="paragraph" w:styleId="TDC7">
    <w:name w:val="toc 7"/>
    <w:basedOn w:val="Normal"/>
    <w:next w:val="Normal"/>
    <w:autoRedefine/>
    <w:uiPriority w:val="39"/>
    <w:unhideWhenUsed/>
    <w:rsid w:val="002023A4"/>
    <w:pPr>
      <w:spacing w:before="0" w:after="100" w:line="259" w:lineRule="auto"/>
      <w:ind w:left="1320"/>
      <w:jc w:val="left"/>
    </w:pPr>
    <w:rPr>
      <w:rFonts w:asciiTheme="minorHAnsi" w:eastAsiaTheme="minorEastAsia" w:hAnsiTheme="minorHAnsi" w:cstheme="minorBidi"/>
      <w:color w:val="auto"/>
      <w:szCs w:val="22"/>
    </w:rPr>
  </w:style>
  <w:style w:type="paragraph" w:styleId="TDC8">
    <w:name w:val="toc 8"/>
    <w:basedOn w:val="Normal"/>
    <w:next w:val="Normal"/>
    <w:autoRedefine/>
    <w:uiPriority w:val="39"/>
    <w:unhideWhenUsed/>
    <w:rsid w:val="002023A4"/>
    <w:pPr>
      <w:spacing w:before="0" w:after="100" w:line="259" w:lineRule="auto"/>
      <w:ind w:left="1540"/>
      <w:jc w:val="left"/>
    </w:pPr>
    <w:rPr>
      <w:rFonts w:asciiTheme="minorHAnsi" w:eastAsiaTheme="minorEastAsia" w:hAnsiTheme="minorHAnsi" w:cstheme="minorBidi"/>
      <w:color w:val="auto"/>
      <w:szCs w:val="22"/>
    </w:rPr>
  </w:style>
  <w:style w:type="paragraph" w:styleId="TDC9">
    <w:name w:val="toc 9"/>
    <w:basedOn w:val="Normal"/>
    <w:next w:val="Normal"/>
    <w:autoRedefine/>
    <w:uiPriority w:val="39"/>
    <w:unhideWhenUsed/>
    <w:rsid w:val="002023A4"/>
    <w:pPr>
      <w:spacing w:before="0" w:after="100" w:line="259" w:lineRule="auto"/>
      <w:ind w:left="1760"/>
      <w:jc w:val="left"/>
    </w:pPr>
    <w:rPr>
      <w:rFonts w:asciiTheme="minorHAnsi" w:eastAsiaTheme="minorEastAsia" w:hAnsiTheme="minorHAnsi" w:cstheme="minorBidi"/>
      <w:color w:val="auto"/>
      <w:szCs w:val="22"/>
    </w:rPr>
  </w:style>
  <w:style w:type="character" w:styleId="Mencionar">
    <w:name w:val="Mention"/>
    <w:basedOn w:val="Fuentedeprrafopredeter"/>
    <w:uiPriority w:val="99"/>
    <w:semiHidden/>
    <w:unhideWhenUsed/>
    <w:rsid w:val="002023A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60314">
      <w:bodyDiv w:val="1"/>
      <w:marLeft w:val="0"/>
      <w:marRight w:val="0"/>
      <w:marTop w:val="0"/>
      <w:marBottom w:val="0"/>
      <w:divBdr>
        <w:top w:val="none" w:sz="0" w:space="0" w:color="auto"/>
        <w:left w:val="none" w:sz="0" w:space="0" w:color="auto"/>
        <w:bottom w:val="none" w:sz="0" w:space="0" w:color="auto"/>
        <w:right w:val="none" w:sz="0" w:space="0" w:color="auto"/>
      </w:divBdr>
    </w:div>
    <w:div w:id="208421785">
      <w:bodyDiv w:val="1"/>
      <w:marLeft w:val="0"/>
      <w:marRight w:val="0"/>
      <w:marTop w:val="0"/>
      <w:marBottom w:val="0"/>
      <w:divBdr>
        <w:top w:val="none" w:sz="0" w:space="0" w:color="auto"/>
        <w:left w:val="none" w:sz="0" w:space="0" w:color="auto"/>
        <w:bottom w:val="none" w:sz="0" w:space="0" w:color="auto"/>
        <w:right w:val="none" w:sz="0" w:space="0" w:color="auto"/>
      </w:divBdr>
    </w:div>
    <w:div w:id="231044307">
      <w:bodyDiv w:val="1"/>
      <w:marLeft w:val="0"/>
      <w:marRight w:val="0"/>
      <w:marTop w:val="0"/>
      <w:marBottom w:val="0"/>
      <w:divBdr>
        <w:top w:val="none" w:sz="0" w:space="0" w:color="auto"/>
        <w:left w:val="none" w:sz="0" w:space="0" w:color="auto"/>
        <w:bottom w:val="none" w:sz="0" w:space="0" w:color="auto"/>
        <w:right w:val="none" w:sz="0" w:space="0" w:color="auto"/>
      </w:divBdr>
    </w:div>
    <w:div w:id="417673683">
      <w:bodyDiv w:val="1"/>
      <w:marLeft w:val="0"/>
      <w:marRight w:val="0"/>
      <w:marTop w:val="0"/>
      <w:marBottom w:val="0"/>
      <w:divBdr>
        <w:top w:val="none" w:sz="0" w:space="0" w:color="auto"/>
        <w:left w:val="none" w:sz="0" w:space="0" w:color="auto"/>
        <w:bottom w:val="none" w:sz="0" w:space="0" w:color="auto"/>
        <w:right w:val="none" w:sz="0" w:space="0" w:color="auto"/>
      </w:divBdr>
      <w:divsChild>
        <w:div w:id="1405253838">
          <w:marLeft w:val="0"/>
          <w:marRight w:val="0"/>
          <w:marTop w:val="0"/>
          <w:marBottom w:val="0"/>
          <w:divBdr>
            <w:top w:val="none" w:sz="0" w:space="0" w:color="auto"/>
            <w:left w:val="none" w:sz="0" w:space="0" w:color="auto"/>
            <w:bottom w:val="none" w:sz="0" w:space="0" w:color="auto"/>
            <w:right w:val="none" w:sz="0" w:space="0" w:color="auto"/>
          </w:divBdr>
          <w:divsChild>
            <w:div w:id="6937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2212">
      <w:bodyDiv w:val="1"/>
      <w:marLeft w:val="0"/>
      <w:marRight w:val="0"/>
      <w:marTop w:val="0"/>
      <w:marBottom w:val="0"/>
      <w:divBdr>
        <w:top w:val="none" w:sz="0" w:space="0" w:color="auto"/>
        <w:left w:val="none" w:sz="0" w:space="0" w:color="auto"/>
        <w:bottom w:val="none" w:sz="0" w:space="0" w:color="auto"/>
        <w:right w:val="none" w:sz="0" w:space="0" w:color="auto"/>
      </w:divBdr>
    </w:div>
    <w:div w:id="601914970">
      <w:bodyDiv w:val="1"/>
      <w:marLeft w:val="0"/>
      <w:marRight w:val="0"/>
      <w:marTop w:val="0"/>
      <w:marBottom w:val="0"/>
      <w:divBdr>
        <w:top w:val="none" w:sz="0" w:space="0" w:color="auto"/>
        <w:left w:val="none" w:sz="0" w:space="0" w:color="auto"/>
        <w:bottom w:val="none" w:sz="0" w:space="0" w:color="auto"/>
        <w:right w:val="none" w:sz="0" w:space="0" w:color="auto"/>
      </w:divBdr>
    </w:div>
    <w:div w:id="602492303">
      <w:bodyDiv w:val="1"/>
      <w:marLeft w:val="0"/>
      <w:marRight w:val="0"/>
      <w:marTop w:val="0"/>
      <w:marBottom w:val="0"/>
      <w:divBdr>
        <w:top w:val="none" w:sz="0" w:space="0" w:color="auto"/>
        <w:left w:val="none" w:sz="0" w:space="0" w:color="auto"/>
        <w:bottom w:val="none" w:sz="0" w:space="0" w:color="auto"/>
        <w:right w:val="none" w:sz="0" w:space="0" w:color="auto"/>
      </w:divBdr>
    </w:div>
    <w:div w:id="969869361">
      <w:bodyDiv w:val="1"/>
      <w:marLeft w:val="0"/>
      <w:marRight w:val="0"/>
      <w:marTop w:val="0"/>
      <w:marBottom w:val="0"/>
      <w:divBdr>
        <w:top w:val="none" w:sz="0" w:space="0" w:color="auto"/>
        <w:left w:val="none" w:sz="0" w:space="0" w:color="auto"/>
        <w:bottom w:val="none" w:sz="0" w:space="0" w:color="auto"/>
        <w:right w:val="none" w:sz="0" w:space="0" w:color="auto"/>
      </w:divBdr>
    </w:div>
    <w:div w:id="971904800">
      <w:bodyDiv w:val="1"/>
      <w:marLeft w:val="0"/>
      <w:marRight w:val="0"/>
      <w:marTop w:val="0"/>
      <w:marBottom w:val="0"/>
      <w:divBdr>
        <w:top w:val="none" w:sz="0" w:space="0" w:color="auto"/>
        <w:left w:val="none" w:sz="0" w:space="0" w:color="auto"/>
        <w:bottom w:val="none" w:sz="0" w:space="0" w:color="auto"/>
        <w:right w:val="none" w:sz="0" w:space="0" w:color="auto"/>
      </w:divBdr>
    </w:div>
    <w:div w:id="1352494584">
      <w:bodyDiv w:val="1"/>
      <w:marLeft w:val="0"/>
      <w:marRight w:val="0"/>
      <w:marTop w:val="0"/>
      <w:marBottom w:val="0"/>
      <w:divBdr>
        <w:top w:val="none" w:sz="0" w:space="0" w:color="auto"/>
        <w:left w:val="none" w:sz="0" w:space="0" w:color="auto"/>
        <w:bottom w:val="none" w:sz="0" w:space="0" w:color="auto"/>
        <w:right w:val="none" w:sz="0" w:space="0" w:color="auto"/>
      </w:divBdr>
    </w:div>
    <w:div w:id="1694764537">
      <w:bodyDiv w:val="1"/>
      <w:marLeft w:val="0"/>
      <w:marRight w:val="0"/>
      <w:marTop w:val="0"/>
      <w:marBottom w:val="0"/>
      <w:divBdr>
        <w:top w:val="none" w:sz="0" w:space="0" w:color="auto"/>
        <w:left w:val="none" w:sz="0" w:space="0" w:color="auto"/>
        <w:bottom w:val="none" w:sz="0" w:space="0" w:color="auto"/>
        <w:right w:val="none" w:sz="0" w:space="0" w:color="auto"/>
      </w:divBdr>
    </w:div>
    <w:div w:id="1928222620">
      <w:bodyDiv w:val="1"/>
      <w:marLeft w:val="0"/>
      <w:marRight w:val="0"/>
      <w:marTop w:val="0"/>
      <w:marBottom w:val="0"/>
      <w:divBdr>
        <w:top w:val="none" w:sz="0" w:space="0" w:color="auto"/>
        <w:left w:val="none" w:sz="0" w:space="0" w:color="auto"/>
        <w:bottom w:val="none" w:sz="0" w:space="0" w:color="auto"/>
        <w:right w:val="none" w:sz="0" w:space="0" w:color="auto"/>
      </w:divBdr>
    </w:div>
    <w:div w:id="1977488550">
      <w:bodyDiv w:val="1"/>
      <w:marLeft w:val="0"/>
      <w:marRight w:val="0"/>
      <w:marTop w:val="0"/>
      <w:marBottom w:val="0"/>
      <w:divBdr>
        <w:top w:val="none" w:sz="0" w:space="0" w:color="auto"/>
        <w:left w:val="none" w:sz="0" w:space="0" w:color="auto"/>
        <w:bottom w:val="none" w:sz="0" w:space="0" w:color="auto"/>
        <w:right w:val="none" w:sz="0" w:space="0" w:color="auto"/>
      </w:divBdr>
    </w:div>
    <w:div w:id="2124419151">
      <w:bodyDiv w:val="1"/>
      <w:marLeft w:val="0"/>
      <w:marRight w:val="0"/>
      <w:marTop w:val="0"/>
      <w:marBottom w:val="0"/>
      <w:divBdr>
        <w:top w:val="none" w:sz="0" w:space="0" w:color="auto"/>
        <w:left w:val="none" w:sz="0" w:space="0" w:color="auto"/>
        <w:bottom w:val="none" w:sz="0" w:space="0" w:color="auto"/>
        <w:right w:val="none" w:sz="0" w:space="0" w:color="auto"/>
      </w:divBdr>
    </w:div>
    <w:div w:id="2141531535">
      <w:bodyDiv w:val="1"/>
      <w:marLeft w:val="0"/>
      <w:marRight w:val="0"/>
      <w:marTop w:val="0"/>
      <w:marBottom w:val="0"/>
      <w:divBdr>
        <w:top w:val="none" w:sz="0" w:space="0" w:color="auto"/>
        <w:left w:val="none" w:sz="0" w:space="0" w:color="auto"/>
        <w:bottom w:val="none" w:sz="0" w:space="0" w:color="auto"/>
        <w:right w:val="none" w:sz="0" w:space="0" w:color="auto"/>
      </w:divBdr>
      <w:divsChild>
        <w:div w:id="947736395">
          <w:marLeft w:val="0"/>
          <w:marRight w:val="0"/>
          <w:marTop w:val="0"/>
          <w:marBottom w:val="0"/>
          <w:divBdr>
            <w:top w:val="none" w:sz="0" w:space="0" w:color="auto"/>
            <w:left w:val="none" w:sz="0" w:space="0" w:color="auto"/>
            <w:bottom w:val="none" w:sz="0" w:space="0" w:color="auto"/>
            <w:right w:val="none" w:sz="0" w:space="0" w:color="auto"/>
          </w:divBdr>
          <w:divsChild>
            <w:div w:id="682167779">
              <w:marLeft w:val="0"/>
              <w:marRight w:val="0"/>
              <w:marTop w:val="0"/>
              <w:marBottom w:val="0"/>
              <w:divBdr>
                <w:top w:val="none" w:sz="0" w:space="0" w:color="auto"/>
                <w:left w:val="none" w:sz="0" w:space="0" w:color="auto"/>
                <w:bottom w:val="none" w:sz="0" w:space="0" w:color="auto"/>
                <w:right w:val="none" w:sz="0" w:space="0" w:color="auto"/>
              </w:divBdr>
              <w:divsChild>
                <w:div w:id="479034898">
                  <w:marLeft w:val="90"/>
                  <w:marRight w:val="90"/>
                  <w:marTop w:val="90"/>
                  <w:marBottom w:val="90"/>
                  <w:divBdr>
                    <w:top w:val="none" w:sz="0" w:space="0" w:color="auto"/>
                    <w:left w:val="none" w:sz="0" w:space="0" w:color="auto"/>
                    <w:bottom w:val="none" w:sz="0" w:space="0" w:color="auto"/>
                    <w:right w:val="none" w:sz="0" w:space="0" w:color="auto"/>
                  </w:divBdr>
                  <w:divsChild>
                    <w:div w:id="1447578970">
                      <w:marLeft w:val="90"/>
                      <w:marRight w:val="90"/>
                      <w:marTop w:val="90"/>
                      <w:marBottom w:val="90"/>
                      <w:divBdr>
                        <w:top w:val="none" w:sz="0" w:space="0" w:color="auto"/>
                        <w:left w:val="none" w:sz="0" w:space="0" w:color="auto"/>
                        <w:bottom w:val="none" w:sz="0" w:space="0" w:color="auto"/>
                        <w:right w:val="none" w:sz="0" w:space="0" w:color="auto"/>
                      </w:divBdr>
                      <w:divsChild>
                        <w:div w:id="1730375800">
                          <w:marLeft w:val="0"/>
                          <w:marRight w:val="0"/>
                          <w:marTop w:val="0"/>
                          <w:marBottom w:val="0"/>
                          <w:divBdr>
                            <w:top w:val="none" w:sz="0" w:space="0" w:color="auto"/>
                            <w:left w:val="none" w:sz="0" w:space="0" w:color="auto"/>
                            <w:bottom w:val="none" w:sz="0" w:space="0" w:color="auto"/>
                            <w:right w:val="none" w:sz="0" w:space="0" w:color="auto"/>
                          </w:divBdr>
                          <w:divsChild>
                            <w:div w:id="17195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Visio_Drawing18.vsdx"/><Relationship Id="rId50" Type="http://schemas.openxmlformats.org/officeDocument/2006/relationships/image" Target="media/image22.emf"/><Relationship Id="rId55" Type="http://schemas.openxmlformats.org/officeDocument/2006/relationships/package" Target="embeddings/Microsoft_Visio_Drawing22.vsdx"/><Relationship Id="rId63" Type="http://schemas.openxmlformats.org/officeDocument/2006/relationships/image" Target="media/image29.jpg"/><Relationship Id="rId68" Type="http://schemas.openxmlformats.org/officeDocument/2006/relationships/image" Target="media/image34.jp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vsdx"/><Relationship Id="rId40" Type="http://schemas.openxmlformats.org/officeDocument/2006/relationships/image" Target="media/image17.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image" Target="media/image26.emf"/><Relationship Id="rId66" Type="http://schemas.openxmlformats.org/officeDocument/2006/relationships/image" Target="media/image32.jpg"/><Relationship Id="rId74" Type="http://schemas.openxmlformats.org/officeDocument/2006/relationships/image" Target="media/image3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_Drawing25.vsdx"/><Relationship Id="rId82"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image" Target="media/image31.jp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30.jpg"/><Relationship Id="rId69" Type="http://schemas.openxmlformats.org/officeDocument/2006/relationships/image" Target="media/image35.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package" Target="embeddings/Microsoft_Visio_Drawing20.vsdx"/><Relationship Id="rId72" Type="http://schemas.openxmlformats.org/officeDocument/2006/relationships/image" Target="media/image37.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vsdx"/><Relationship Id="rId67" Type="http://schemas.openxmlformats.org/officeDocument/2006/relationships/image" Target="media/image33.jpg"/><Relationship Id="rId20" Type="http://schemas.openxmlformats.org/officeDocument/2006/relationships/image" Target="media/image7.emf"/><Relationship Id="rId41" Type="http://schemas.openxmlformats.org/officeDocument/2006/relationships/package" Target="embeddings/Microsoft_Visio_Drawing15.vsdx"/><Relationship Id="rId54" Type="http://schemas.openxmlformats.org/officeDocument/2006/relationships/image" Target="media/image24.emf"/><Relationship Id="rId62" Type="http://schemas.openxmlformats.org/officeDocument/2006/relationships/image" Target="media/image28.jpg"/><Relationship Id="rId70" Type="http://schemas.openxmlformats.org/officeDocument/2006/relationships/package" Target="embeddings/Microsoft_Visio_Drawing26.vsdx"/><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vsdx"/><Relationship Id="rId57" Type="http://schemas.openxmlformats.org/officeDocument/2006/relationships/package" Target="embeddings/Microsoft_Visio_Drawing23.vsdx"/></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juan\Documentos\Plantillas%20personalizadas%20de%20Office\Propuesta%20Tec&amp;Web.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Mercabarna, Longitudinal 11, Parcela 34B  (Barcelona)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A208F6-EB5F-467A-AA76-3507DC03B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Tec&amp;Web.dotx</Template>
  <TotalTime>3379</TotalTime>
  <Pages>1</Pages>
  <Words>6306</Words>
  <Characters>34684</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Manager>Juan Ignacio Avendaño Huergo</Manager>
  <Company/>
  <LinksUpToDate>false</LinksUpToDate>
  <CharactersWithSpaces>40909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20052015</dc:subject>
  <dc:creator>Juan Ignacio Avendaño Huergo</dc:creator>
  <cp:keywords/>
  <dc:description/>
  <cp:lastModifiedBy>Juan Ignacio Avendaño Huergo</cp:lastModifiedBy>
  <cp:revision>81</cp:revision>
  <cp:lastPrinted>2017-04-21T12:55:00Z</cp:lastPrinted>
  <dcterms:created xsi:type="dcterms:W3CDTF">2017-03-26T13:35:00Z</dcterms:created>
  <dcterms:modified xsi:type="dcterms:W3CDTF">2017-04-21T12:55:00Z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744968964</vt:i4>
  </property>
</Properties>
</file>