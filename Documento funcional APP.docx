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55CDADA" w14:textId="77777777" w:rsidR="00762A48" w:rsidRDefault="00762A48">
      <w:pPr>
        <w:rPr>
          <w:color w:val="auto"/>
          <w:sz w:val="48"/>
          <w:szCs w:val="48"/>
          <w:u w:val="single"/>
          <w:lang w:val="ca-ES"/>
        </w:rPr>
      </w:pPr>
      <w:bookmarkStart w:id="0" w:name="_Hlk480548699"/>
      <w:bookmarkEnd w:id="0"/>
    </w:p>
    <w:p w14:paraId="1644C1D4" w14:textId="77777777" w:rsidR="00632EE7" w:rsidRDefault="007948A2">
      <w:pPr>
        <w:rPr>
          <w:rFonts w:ascii="Quicksand" w:hAnsi="Quicksand"/>
          <w:b/>
          <w:color w:val="262626" w:themeColor="text1" w:themeTint="D9"/>
          <w:sz w:val="40"/>
          <w:szCs w:val="40"/>
          <w:lang w:val="ca-ES"/>
        </w:rPr>
      </w:pPr>
      <w:r>
        <w:rPr>
          <w:rFonts w:ascii="Quicksand" w:hAnsi="Quicksand"/>
          <w:b/>
          <w:color w:val="262626" w:themeColor="text1" w:themeTint="D9"/>
          <w:sz w:val="40"/>
          <w:szCs w:val="40"/>
          <w:lang w:val="ca-ES"/>
        </w:rPr>
        <w:t>Documento funcional</w:t>
      </w:r>
    </w:p>
    <w:p w14:paraId="66CC9351" w14:textId="77777777" w:rsidR="003C1904" w:rsidRPr="00921C5F" w:rsidRDefault="007948A2">
      <w:pPr>
        <w:rPr>
          <w:rFonts w:ascii="Quicksand" w:hAnsi="Quicksand"/>
          <w:b/>
          <w:color w:val="262626" w:themeColor="text1" w:themeTint="D9"/>
          <w:sz w:val="40"/>
          <w:szCs w:val="40"/>
          <w:lang w:val="ca-ES"/>
        </w:rPr>
      </w:pPr>
      <w:r>
        <w:rPr>
          <w:rFonts w:ascii="Quicksand" w:hAnsi="Quicksand"/>
          <w:b/>
          <w:color w:val="262626" w:themeColor="text1" w:themeTint="D9"/>
          <w:sz w:val="40"/>
          <w:szCs w:val="40"/>
          <w:lang w:val="ca-ES"/>
        </w:rPr>
        <w:t>APP - Chat</w:t>
      </w:r>
    </w:p>
    <w:p w14:paraId="513C7832" w14:textId="77777777" w:rsidR="00987B86" w:rsidRPr="002D3513" w:rsidRDefault="00987B86">
      <w:pPr>
        <w:rPr>
          <w:sz w:val="28"/>
          <w:lang w:val="ca-ES"/>
        </w:rPr>
      </w:pPr>
    </w:p>
    <w:p w14:paraId="17DBF3FA" w14:textId="77777777" w:rsidR="00C622ED" w:rsidRDefault="00C622ED">
      <w:pPr>
        <w:rPr>
          <w:rFonts w:ascii="Arial" w:hAnsi="Arial" w:cs="Arial"/>
          <w:noProof/>
          <w:sz w:val="20"/>
          <w:szCs w:val="20"/>
        </w:rPr>
      </w:pPr>
    </w:p>
    <w:p w14:paraId="6C2B812E" w14:textId="77777777" w:rsidR="0018181E" w:rsidRPr="00241E09" w:rsidRDefault="0018181E">
      <w:pPr>
        <w:rPr>
          <w:rFonts w:cs="Arial"/>
          <w:noProof/>
          <w:color w:val="auto"/>
          <w:sz w:val="20"/>
          <w:szCs w:val="20"/>
        </w:rPr>
      </w:pPr>
    </w:p>
    <w:p w14:paraId="5C07A6DD" w14:textId="77777777" w:rsidR="0018181E" w:rsidRPr="00241E09" w:rsidRDefault="0018181E">
      <w:pPr>
        <w:rPr>
          <w:rFonts w:cs="Arial"/>
          <w:noProof/>
          <w:color w:val="auto"/>
          <w:sz w:val="20"/>
          <w:szCs w:val="20"/>
        </w:rPr>
      </w:pPr>
    </w:p>
    <w:p w14:paraId="2C994E85" w14:textId="77777777" w:rsidR="005856FE" w:rsidRPr="009D0AD7" w:rsidRDefault="005856FE">
      <w:pPr>
        <w:rPr>
          <w:rFonts w:cs="Arial"/>
          <w:noProof/>
          <w:color w:val="auto"/>
          <w:sz w:val="20"/>
          <w:szCs w:val="20"/>
        </w:rPr>
      </w:pPr>
      <w:r w:rsidRPr="009D0AD7">
        <w:rPr>
          <w:rFonts w:cs="Arial"/>
          <w:noProof/>
          <w:color w:val="auto"/>
          <w:sz w:val="20"/>
          <w:szCs w:val="20"/>
        </w:rPr>
        <w:t>De:</w:t>
      </w:r>
    </w:p>
    <w:p w14:paraId="1065FCD1" w14:textId="77777777" w:rsidR="005856FE" w:rsidRPr="009D0AD7" w:rsidRDefault="007948A2">
      <w:pPr>
        <w:rPr>
          <w:rFonts w:cs="Arial"/>
          <w:b/>
          <w:noProof/>
          <w:color w:val="auto"/>
        </w:rPr>
      </w:pPr>
      <w:r>
        <w:rPr>
          <w:rFonts w:cs="Arial"/>
          <w:b/>
          <w:noProof/>
          <w:color w:val="auto"/>
        </w:rPr>
        <w:t>Juan Ignacio Avendaño Huergo</w:t>
      </w:r>
    </w:p>
    <w:p w14:paraId="33A08FC1" w14:textId="77777777" w:rsidR="00804233" w:rsidRPr="00B722DA" w:rsidRDefault="00762A48" w:rsidP="00673E37">
      <w:pPr>
        <w:tabs>
          <w:tab w:val="right" w:pos="8504"/>
        </w:tabs>
        <w:rPr>
          <w:rFonts w:cs="Arial"/>
          <w:noProof/>
          <w:color w:val="auto"/>
          <w:sz w:val="20"/>
          <w:szCs w:val="20"/>
        </w:rPr>
      </w:pPr>
      <w:r>
        <w:rPr>
          <w:rFonts w:eastAsia="MS Mincho" w:cs="Segoe UI"/>
          <w:bCs/>
          <w:noProof/>
          <w:color w:val="auto"/>
          <w:sz w:val="20"/>
          <w:szCs w:val="20"/>
        </w:rPr>
        <w:drawing>
          <wp:anchor distT="0" distB="0" distL="114300" distR="114300" simplePos="0" relativeHeight="251667456" behindDoc="1" locked="0" layoutInCell="1" allowOverlap="1" wp14:anchorId="7FC89A08" wp14:editId="4DCA23FC">
            <wp:simplePos x="0" y="0"/>
            <wp:positionH relativeFrom="column">
              <wp:posOffset>1236980</wp:posOffset>
            </wp:positionH>
            <wp:positionV relativeFrom="paragraph">
              <wp:posOffset>116012</wp:posOffset>
            </wp:positionV>
            <wp:extent cx="7236372" cy="7610961"/>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SIN_LETRAS.png"/>
                    <pic:cNvPicPr/>
                  </pic:nvPicPr>
                  <pic:blipFill>
                    <a:blip r:embed="rId9">
                      <a:extLst>
                        <a:ext uri="{28A0092B-C50C-407E-A947-70E740481C1C}">
                          <a14:useLocalDpi xmlns:a14="http://schemas.microsoft.com/office/drawing/2010/main" val="0"/>
                        </a:ext>
                      </a:extLst>
                    </a:blip>
                    <a:stretch>
                      <a:fillRect/>
                    </a:stretch>
                  </pic:blipFill>
                  <pic:spPr>
                    <a:xfrm>
                      <a:off x="0" y="0"/>
                      <a:ext cx="7236372" cy="7610961"/>
                    </a:xfrm>
                    <a:prstGeom prst="rect">
                      <a:avLst/>
                    </a:prstGeom>
                  </pic:spPr>
                </pic:pic>
              </a:graphicData>
            </a:graphic>
          </wp:anchor>
        </w:drawing>
      </w:r>
      <w:r w:rsidR="0073212A">
        <w:rPr>
          <w:rFonts w:cs="Arial"/>
          <w:noProof/>
          <w:color w:val="auto"/>
          <w:sz w:val="20"/>
          <w:szCs w:val="20"/>
        </w:rPr>
        <w:t>juan.avendano</w:t>
      </w:r>
      <w:r w:rsidR="002E3429">
        <w:rPr>
          <w:rFonts w:cs="Arial"/>
          <w:noProof/>
          <w:color w:val="auto"/>
          <w:sz w:val="20"/>
          <w:szCs w:val="20"/>
        </w:rPr>
        <w:t>@tecandweb.com</w:t>
      </w:r>
      <w:r w:rsidR="00673E37">
        <w:rPr>
          <w:rFonts w:cs="Arial"/>
          <w:noProof/>
          <w:color w:val="auto"/>
          <w:sz w:val="20"/>
          <w:szCs w:val="20"/>
        </w:rPr>
        <w:tab/>
      </w:r>
    </w:p>
    <w:p w14:paraId="31B7B0F0" w14:textId="77777777" w:rsidR="002E3429" w:rsidRPr="005E605D" w:rsidRDefault="007948A2">
      <w:pPr>
        <w:rPr>
          <w:rFonts w:cs="Arial"/>
          <w:noProof/>
          <w:color w:val="auto"/>
          <w:sz w:val="20"/>
          <w:szCs w:val="20"/>
        </w:rPr>
      </w:pPr>
      <w:r>
        <w:rPr>
          <w:rFonts w:cs="Arial"/>
          <w:noProof/>
          <w:color w:val="auto"/>
          <w:sz w:val="20"/>
          <w:szCs w:val="20"/>
        </w:rPr>
        <w:t>Escoles universitaries Gimbernat</w:t>
      </w:r>
    </w:p>
    <w:p w14:paraId="6F0BA826" w14:textId="77777777" w:rsidR="002E3429" w:rsidRPr="007B0D6B" w:rsidRDefault="002E3429">
      <w:pPr>
        <w:rPr>
          <w:rFonts w:eastAsia="MS Mincho" w:cs="Segoe UI"/>
          <w:bCs/>
          <w:color w:val="auto"/>
          <w:sz w:val="20"/>
          <w:szCs w:val="20"/>
        </w:rPr>
      </w:pPr>
    </w:p>
    <w:p w14:paraId="2D3EA627" w14:textId="77777777" w:rsidR="001959FE" w:rsidRDefault="001959FE">
      <w:pPr>
        <w:rPr>
          <w:rFonts w:eastAsia="MS Mincho" w:cs="Segoe UI"/>
          <w:bCs/>
          <w:color w:val="auto"/>
          <w:sz w:val="20"/>
          <w:szCs w:val="20"/>
        </w:rPr>
      </w:pPr>
    </w:p>
    <w:p w14:paraId="5778F2D2" w14:textId="77777777" w:rsidR="001959FE" w:rsidRDefault="001959FE">
      <w:pPr>
        <w:rPr>
          <w:rFonts w:eastAsia="MS Mincho" w:cs="Segoe UI"/>
          <w:bCs/>
          <w:color w:val="auto"/>
          <w:sz w:val="20"/>
          <w:szCs w:val="20"/>
        </w:rPr>
      </w:pPr>
    </w:p>
    <w:p w14:paraId="56083529" w14:textId="77777777" w:rsidR="008D46F4" w:rsidRPr="00B722DA" w:rsidRDefault="001C3906" w:rsidP="001C3906">
      <w:pPr>
        <w:tabs>
          <w:tab w:val="left" w:pos="2520"/>
        </w:tabs>
        <w:rPr>
          <w:color w:val="auto"/>
          <w:sz w:val="28"/>
          <w:lang w:val="ca-ES"/>
        </w:rPr>
      </w:pPr>
      <w:r w:rsidRPr="00B722DA">
        <w:rPr>
          <w:color w:val="auto"/>
          <w:sz w:val="28"/>
          <w:lang w:val="ca-ES"/>
        </w:rPr>
        <w:tab/>
      </w:r>
    </w:p>
    <w:p w14:paraId="13EC3BB1" w14:textId="77777777" w:rsidR="0027055F" w:rsidRDefault="0027055F">
      <w:pPr>
        <w:spacing w:after="160" w:line="259" w:lineRule="auto"/>
        <w:rPr>
          <w:color w:val="auto"/>
          <w:sz w:val="20"/>
          <w:szCs w:val="20"/>
          <w:lang w:val="ca-ES"/>
        </w:rPr>
      </w:pPr>
      <w:r>
        <w:rPr>
          <w:color w:val="auto"/>
          <w:sz w:val="20"/>
          <w:szCs w:val="20"/>
          <w:lang w:val="ca-ES"/>
        </w:rPr>
        <w:br w:type="page"/>
      </w:r>
    </w:p>
    <w:p w14:paraId="68BAA7F3" w14:textId="77777777" w:rsidR="00710B6C" w:rsidRDefault="00710B6C" w:rsidP="00B87FC4">
      <w:pPr>
        <w:pStyle w:val="Propuesta"/>
        <w:rPr>
          <w:rFonts w:ascii="Corbel" w:hAnsi="Corbel" w:cs="Calibri"/>
          <w:sz w:val="20"/>
          <w:szCs w:val="20"/>
        </w:rPr>
      </w:pPr>
    </w:p>
    <w:p w14:paraId="5BCA0D63" w14:textId="77777777" w:rsidR="00710B6C" w:rsidRDefault="00710B6C" w:rsidP="00B87FC4">
      <w:pPr>
        <w:pStyle w:val="Propuesta"/>
        <w:rPr>
          <w:rFonts w:ascii="Corbel" w:hAnsi="Corbel" w:cs="Calibri"/>
          <w:sz w:val="20"/>
          <w:szCs w:val="20"/>
        </w:rPr>
      </w:pPr>
    </w:p>
    <w:p w14:paraId="71706F52" w14:textId="77777777" w:rsidR="00710B6C" w:rsidRDefault="00710B6C" w:rsidP="00B87FC4">
      <w:pPr>
        <w:pStyle w:val="Propuesta"/>
        <w:rPr>
          <w:rFonts w:ascii="Corbel" w:hAnsi="Corbel" w:cs="Calibri"/>
          <w:sz w:val="20"/>
          <w:szCs w:val="20"/>
        </w:rPr>
      </w:pPr>
    </w:p>
    <w:p w14:paraId="016B8D43" w14:textId="77777777" w:rsidR="00710B6C" w:rsidRDefault="00710B6C" w:rsidP="00B87FC4">
      <w:pPr>
        <w:pStyle w:val="Propuesta"/>
        <w:rPr>
          <w:rFonts w:ascii="Corbel" w:hAnsi="Corbel" w:cs="Calibri"/>
          <w:sz w:val="20"/>
          <w:szCs w:val="20"/>
        </w:rPr>
      </w:pPr>
    </w:p>
    <w:p w14:paraId="1616E92E" w14:textId="77777777" w:rsidR="00710B6C" w:rsidRDefault="00710B6C" w:rsidP="00B87FC4">
      <w:pPr>
        <w:pStyle w:val="Propuesta"/>
        <w:rPr>
          <w:rFonts w:ascii="Corbel" w:hAnsi="Corbel" w:cs="Calibri"/>
          <w:sz w:val="20"/>
          <w:szCs w:val="20"/>
        </w:rPr>
      </w:pPr>
    </w:p>
    <w:p w14:paraId="07FC5924" w14:textId="77777777" w:rsidR="00710B6C" w:rsidRDefault="00710B6C" w:rsidP="00B87FC4">
      <w:pPr>
        <w:pStyle w:val="Propuesta"/>
        <w:rPr>
          <w:rFonts w:ascii="Corbel" w:hAnsi="Corbel" w:cs="Calibri"/>
          <w:sz w:val="20"/>
          <w:szCs w:val="20"/>
        </w:rPr>
      </w:pPr>
    </w:p>
    <w:p w14:paraId="76F4675F" w14:textId="77777777" w:rsidR="00710B6C" w:rsidRDefault="00710B6C" w:rsidP="00B87FC4">
      <w:pPr>
        <w:pStyle w:val="Propuesta"/>
        <w:rPr>
          <w:rFonts w:ascii="Corbel" w:hAnsi="Corbel" w:cs="Calibri"/>
          <w:sz w:val="20"/>
          <w:szCs w:val="20"/>
        </w:rPr>
      </w:pPr>
    </w:p>
    <w:p w14:paraId="192E8CEE" w14:textId="77777777" w:rsidR="00710B6C" w:rsidRDefault="00710B6C" w:rsidP="00B87FC4">
      <w:pPr>
        <w:pStyle w:val="Propuesta"/>
        <w:rPr>
          <w:rFonts w:ascii="Corbel" w:hAnsi="Corbel" w:cs="Calibri"/>
          <w:sz w:val="20"/>
          <w:szCs w:val="20"/>
        </w:rPr>
      </w:pPr>
    </w:p>
    <w:p w14:paraId="29E1476D" w14:textId="052BCD38" w:rsidR="00B87FC4" w:rsidRPr="00FC7E56" w:rsidRDefault="007948A2" w:rsidP="00B87FC4">
      <w:pPr>
        <w:pStyle w:val="Propuesta"/>
        <w:rPr>
          <w:rFonts w:ascii="Corbel" w:hAnsi="Corbel" w:cs="Calibri"/>
          <w:sz w:val="28"/>
          <w:szCs w:val="28"/>
        </w:rPr>
      </w:pPr>
      <w:r>
        <w:rPr>
          <w:rFonts w:ascii="Corbel" w:hAnsi="Corbel" w:cs="Calibri"/>
          <w:sz w:val="28"/>
          <w:szCs w:val="28"/>
        </w:rPr>
        <w:t xml:space="preserve">Para </w:t>
      </w:r>
      <w:r w:rsidRPr="007948A2">
        <w:rPr>
          <w:rFonts w:ascii="Corbel" w:hAnsi="Corbel" w:cs="Calibri"/>
          <w:sz w:val="28"/>
          <w:szCs w:val="28"/>
        </w:rPr>
        <w:t>Tecnologia</w:t>
      </w:r>
      <w:r w:rsidR="000E59CF">
        <w:rPr>
          <w:rFonts w:ascii="Corbel" w:hAnsi="Corbel" w:cs="Calibri"/>
          <w:sz w:val="28"/>
          <w:szCs w:val="28"/>
        </w:rPr>
        <w:t xml:space="preserve"> </w:t>
      </w:r>
      <w:r w:rsidRPr="007948A2">
        <w:rPr>
          <w:rFonts w:ascii="Corbel" w:hAnsi="Corbel" w:cs="Calibri"/>
          <w:sz w:val="28"/>
          <w:szCs w:val="28"/>
        </w:rPr>
        <w:t>Multimèdia i Dispositius</w:t>
      </w:r>
      <w:r w:rsidR="000E59CF">
        <w:rPr>
          <w:rFonts w:ascii="Corbel" w:hAnsi="Corbel" w:cs="Calibri"/>
          <w:sz w:val="28"/>
          <w:szCs w:val="28"/>
        </w:rPr>
        <w:t xml:space="preserve"> </w:t>
      </w:r>
      <w:r w:rsidRPr="007948A2">
        <w:rPr>
          <w:rFonts w:ascii="Corbel" w:hAnsi="Corbel" w:cs="Calibri"/>
          <w:sz w:val="28"/>
          <w:szCs w:val="28"/>
        </w:rPr>
        <w:t>Mòbils</w:t>
      </w:r>
    </w:p>
    <w:p w14:paraId="427DE695" w14:textId="6F9AFBD5" w:rsidR="00B87FC4" w:rsidRDefault="00B87FC4" w:rsidP="00B87FC4">
      <w:pPr>
        <w:pStyle w:val="Prrafodetexto"/>
        <w:rPr>
          <w:rFonts w:ascii="Corbel" w:hAnsi="Corbel" w:cs="Calibri"/>
          <w:sz w:val="20"/>
          <w:szCs w:val="20"/>
        </w:rPr>
      </w:pPr>
      <w:r w:rsidRPr="00B87FC4">
        <w:rPr>
          <w:rFonts w:ascii="Corbel" w:hAnsi="Corbel" w:cs="Calibri"/>
          <w:sz w:val="20"/>
          <w:szCs w:val="20"/>
        </w:rPr>
        <w:t xml:space="preserve">Fecha de presentación: </w:t>
      </w:r>
      <w:r w:rsidR="00716370">
        <w:rPr>
          <w:rFonts w:ascii="Corbel" w:hAnsi="Corbel" w:cs="Calibri"/>
          <w:sz w:val="20"/>
          <w:szCs w:val="20"/>
        </w:rPr>
        <w:fldChar w:fldCharType="begin"/>
      </w:r>
      <w:r w:rsidR="00D03287">
        <w:rPr>
          <w:rFonts w:ascii="Corbel" w:hAnsi="Corbel" w:cs="Calibri"/>
          <w:sz w:val="20"/>
          <w:szCs w:val="20"/>
        </w:rPr>
        <w:instrText xml:space="preserve"> DATE  \@ "dddd, d' de 'MMMM' de 'yyyy"  \* MERGEFORMAT </w:instrText>
      </w:r>
      <w:r w:rsidR="00716370">
        <w:rPr>
          <w:rFonts w:ascii="Corbel" w:hAnsi="Corbel" w:cs="Calibri"/>
          <w:sz w:val="20"/>
          <w:szCs w:val="20"/>
        </w:rPr>
        <w:fldChar w:fldCharType="separate"/>
      </w:r>
      <w:r w:rsidR="00C75952">
        <w:rPr>
          <w:rFonts w:ascii="Corbel" w:hAnsi="Corbel" w:cs="Calibri"/>
          <w:noProof/>
          <w:sz w:val="20"/>
          <w:szCs w:val="20"/>
        </w:rPr>
        <w:t>domingo, 14 de mayo de 2017</w:t>
      </w:r>
      <w:r w:rsidR="00716370">
        <w:rPr>
          <w:rFonts w:ascii="Corbel" w:hAnsi="Corbel" w:cs="Calibri"/>
          <w:sz w:val="20"/>
          <w:szCs w:val="20"/>
        </w:rPr>
        <w:fldChar w:fldCharType="end"/>
      </w:r>
    </w:p>
    <w:p w14:paraId="7303AEA1" w14:textId="77777777" w:rsidR="00486B42" w:rsidRDefault="009073E4" w:rsidP="0090288F">
      <w:pPr>
        <w:pStyle w:val="Ttulo1"/>
      </w:pPr>
      <w:r>
        <w:br w:type="page"/>
      </w:r>
    </w:p>
    <w:bookmarkStart w:id="1" w:name="_Toc480549790" w:displacedByCustomXml="next"/>
    <w:sdt>
      <w:sdtPr>
        <w:rPr>
          <w:rFonts w:eastAsia="Times New Roman" w:cs="Times New Roman"/>
          <w:color w:val="000000" w:themeColor="text1"/>
          <w:sz w:val="22"/>
          <w:szCs w:val="24"/>
        </w:rPr>
        <w:id w:val="19974866"/>
        <w:docPartObj>
          <w:docPartGallery w:val="Table of Contents"/>
          <w:docPartUnique/>
        </w:docPartObj>
      </w:sdtPr>
      <w:sdtEndPr>
        <w:rPr>
          <w:b/>
          <w:bCs/>
        </w:rPr>
      </w:sdtEndPr>
      <w:sdtContent>
        <w:p w14:paraId="5BCFFF32" w14:textId="20677C71" w:rsidR="00313ADD" w:rsidRPr="00313ADD" w:rsidRDefault="00313ADD" w:rsidP="00313ADD">
          <w:pPr>
            <w:pStyle w:val="Ttulo1"/>
            <w:numPr>
              <w:ilvl w:val="0"/>
              <w:numId w:val="50"/>
            </w:numPr>
            <w:rPr>
              <w:rStyle w:val="Ttulo1Car"/>
            </w:rPr>
          </w:pPr>
          <w:r w:rsidRPr="00313ADD">
            <w:rPr>
              <w:rStyle w:val="Ttulo1Car"/>
            </w:rPr>
            <w:t>Contenido</w:t>
          </w:r>
          <w:bookmarkEnd w:id="1"/>
        </w:p>
        <w:p w14:paraId="74BB838A" w14:textId="59E23F2C" w:rsidR="008C4AE2" w:rsidRDefault="00313ADD">
          <w:pPr>
            <w:pStyle w:val="TDC1"/>
            <w:tabs>
              <w:tab w:val="left" w:pos="880"/>
              <w:tab w:val="right" w:leader="dot" w:pos="10762"/>
            </w:tabs>
            <w:rPr>
              <w:rFonts w:asciiTheme="minorHAnsi" w:eastAsiaTheme="minorEastAsia" w:hAnsiTheme="minorHAnsi" w:cstheme="minorBidi"/>
              <w:noProof/>
              <w:color w:val="auto"/>
              <w:szCs w:val="22"/>
            </w:rPr>
          </w:pPr>
          <w:r>
            <w:fldChar w:fldCharType="begin"/>
          </w:r>
          <w:r>
            <w:instrText xml:space="preserve"> TOC \o "1-3" \h \z \u </w:instrText>
          </w:r>
          <w:r>
            <w:fldChar w:fldCharType="separate"/>
          </w:r>
          <w:hyperlink w:anchor="_Toc480549790" w:history="1">
            <w:r w:rsidR="008C4AE2" w:rsidRPr="008F040E">
              <w:rPr>
                <w:rStyle w:val="Hipervnculo"/>
                <w:noProof/>
              </w:rPr>
              <w:t>1.</w:t>
            </w:r>
            <w:r w:rsidR="008C4AE2">
              <w:rPr>
                <w:rFonts w:asciiTheme="minorHAnsi" w:eastAsiaTheme="minorEastAsia" w:hAnsiTheme="minorHAnsi" w:cstheme="minorBidi"/>
                <w:noProof/>
                <w:color w:val="auto"/>
                <w:szCs w:val="22"/>
              </w:rPr>
              <w:tab/>
            </w:r>
            <w:r w:rsidR="008C4AE2" w:rsidRPr="008F040E">
              <w:rPr>
                <w:rStyle w:val="Hipervnculo"/>
                <w:noProof/>
              </w:rPr>
              <w:t>Contenido</w:t>
            </w:r>
            <w:r w:rsidR="008C4AE2">
              <w:rPr>
                <w:noProof/>
                <w:webHidden/>
              </w:rPr>
              <w:tab/>
            </w:r>
            <w:r w:rsidR="008C4AE2">
              <w:rPr>
                <w:noProof/>
                <w:webHidden/>
              </w:rPr>
              <w:fldChar w:fldCharType="begin"/>
            </w:r>
            <w:r w:rsidR="008C4AE2">
              <w:rPr>
                <w:noProof/>
                <w:webHidden/>
              </w:rPr>
              <w:instrText xml:space="preserve"> PAGEREF _Toc480549790 \h </w:instrText>
            </w:r>
            <w:r w:rsidR="008C4AE2">
              <w:rPr>
                <w:noProof/>
                <w:webHidden/>
              </w:rPr>
            </w:r>
            <w:r w:rsidR="008C4AE2">
              <w:rPr>
                <w:noProof/>
                <w:webHidden/>
              </w:rPr>
              <w:fldChar w:fldCharType="separate"/>
            </w:r>
            <w:r w:rsidR="002369BD">
              <w:rPr>
                <w:noProof/>
                <w:webHidden/>
              </w:rPr>
              <w:t>3</w:t>
            </w:r>
            <w:r w:rsidR="008C4AE2">
              <w:rPr>
                <w:noProof/>
                <w:webHidden/>
              </w:rPr>
              <w:fldChar w:fldCharType="end"/>
            </w:r>
          </w:hyperlink>
        </w:p>
        <w:p w14:paraId="58B245EF" w14:textId="70039601" w:rsidR="008C4AE2" w:rsidRDefault="00F11CF8">
          <w:pPr>
            <w:pStyle w:val="TDC1"/>
            <w:tabs>
              <w:tab w:val="left" w:pos="880"/>
              <w:tab w:val="right" w:leader="dot" w:pos="10762"/>
            </w:tabs>
            <w:rPr>
              <w:rFonts w:asciiTheme="minorHAnsi" w:eastAsiaTheme="minorEastAsia" w:hAnsiTheme="minorHAnsi" w:cstheme="minorBidi"/>
              <w:noProof/>
              <w:color w:val="auto"/>
              <w:szCs w:val="22"/>
            </w:rPr>
          </w:pPr>
          <w:hyperlink w:anchor="_Toc480549791" w:history="1">
            <w:r w:rsidR="008C4AE2" w:rsidRPr="008F040E">
              <w:rPr>
                <w:rStyle w:val="Hipervnculo"/>
                <w:noProof/>
              </w:rPr>
              <w:t>2.</w:t>
            </w:r>
            <w:r w:rsidR="008C4AE2">
              <w:rPr>
                <w:rFonts w:asciiTheme="minorHAnsi" w:eastAsiaTheme="minorEastAsia" w:hAnsiTheme="minorHAnsi" w:cstheme="minorBidi"/>
                <w:noProof/>
                <w:color w:val="auto"/>
                <w:szCs w:val="22"/>
              </w:rPr>
              <w:tab/>
            </w:r>
            <w:r w:rsidR="008C4AE2" w:rsidRPr="008F040E">
              <w:rPr>
                <w:rStyle w:val="Hipervnculo"/>
                <w:noProof/>
              </w:rPr>
              <w:t>Requerimientos no funcionales</w:t>
            </w:r>
            <w:r w:rsidR="008C4AE2">
              <w:rPr>
                <w:noProof/>
                <w:webHidden/>
              </w:rPr>
              <w:tab/>
            </w:r>
            <w:r w:rsidR="008C4AE2">
              <w:rPr>
                <w:noProof/>
                <w:webHidden/>
              </w:rPr>
              <w:fldChar w:fldCharType="begin"/>
            </w:r>
            <w:r w:rsidR="008C4AE2">
              <w:rPr>
                <w:noProof/>
                <w:webHidden/>
              </w:rPr>
              <w:instrText xml:space="preserve"> PAGEREF _Toc480549791 \h </w:instrText>
            </w:r>
            <w:r w:rsidR="008C4AE2">
              <w:rPr>
                <w:noProof/>
                <w:webHidden/>
              </w:rPr>
            </w:r>
            <w:r w:rsidR="008C4AE2">
              <w:rPr>
                <w:noProof/>
                <w:webHidden/>
              </w:rPr>
              <w:fldChar w:fldCharType="separate"/>
            </w:r>
            <w:r w:rsidR="002369BD">
              <w:rPr>
                <w:noProof/>
                <w:webHidden/>
              </w:rPr>
              <w:t>7</w:t>
            </w:r>
            <w:r w:rsidR="008C4AE2">
              <w:rPr>
                <w:noProof/>
                <w:webHidden/>
              </w:rPr>
              <w:fldChar w:fldCharType="end"/>
            </w:r>
          </w:hyperlink>
        </w:p>
        <w:p w14:paraId="4A31C4F4" w14:textId="6192A915" w:rsidR="008C4AE2" w:rsidRDefault="00F11CF8">
          <w:pPr>
            <w:pStyle w:val="TDC1"/>
            <w:tabs>
              <w:tab w:val="left" w:pos="880"/>
              <w:tab w:val="right" w:leader="dot" w:pos="10762"/>
            </w:tabs>
            <w:rPr>
              <w:rFonts w:asciiTheme="minorHAnsi" w:eastAsiaTheme="minorEastAsia" w:hAnsiTheme="minorHAnsi" w:cstheme="minorBidi"/>
              <w:noProof/>
              <w:color w:val="auto"/>
              <w:szCs w:val="22"/>
            </w:rPr>
          </w:pPr>
          <w:hyperlink w:anchor="_Toc480549792" w:history="1">
            <w:r w:rsidR="008C4AE2" w:rsidRPr="008F040E">
              <w:rPr>
                <w:rStyle w:val="Hipervnculo"/>
                <w:noProof/>
              </w:rPr>
              <w:t>3.</w:t>
            </w:r>
            <w:r w:rsidR="008C4AE2">
              <w:rPr>
                <w:rFonts w:asciiTheme="minorHAnsi" w:eastAsiaTheme="minorEastAsia" w:hAnsiTheme="minorHAnsi" w:cstheme="minorBidi"/>
                <w:noProof/>
                <w:color w:val="auto"/>
                <w:szCs w:val="22"/>
              </w:rPr>
              <w:tab/>
            </w:r>
            <w:r w:rsidR="008C4AE2" w:rsidRPr="008F040E">
              <w:rPr>
                <w:rStyle w:val="Hipervnculo"/>
                <w:noProof/>
              </w:rPr>
              <w:t>Casos de uso</w:t>
            </w:r>
            <w:r w:rsidR="008C4AE2">
              <w:rPr>
                <w:noProof/>
                <w:webHidden/>
              </w:rPr>
              <w:tab/>
            </w:r>
            <w:r w:rsidR="008C4AE2">
              <w:rPr>
                <w:noProof/>
                <w:webHidden/>
              </w:rPr>
              <w:fldChar w:fldCharType="begin"/>
            </w:r>
            <w:r w:rsidR="008C4AE2">
              <w:rPr>
                <w:noProof/>
                <w:webHidden/>
              </w:rPr>
              <w:instrText xml:space="preserve"> PAGEREF _Toc480549792 \h </w:instrText>
            </w:r>
            <w:r w:rsidR="008C4AE2">
              <w:rPr>
                <w:noProof/>
                <w:webHidden/>
              </w:rPr>
            </w:r>
            <w:r w:rsidR="008C4AE2">
              <w:rPr>
                <w:noProof/>
                <w:webHidden/>
              </w:rPr>
              <w:fldChar w:fldCharType="separate"/>
            </w:r>
            <w:r w:rsidR="002369BD">
              <w:rPr>
                <w:noProof/>
                <w:webHidden/>
              </w:rPr>
              <w:t>8</w:t>
            </w:r>
            <w:r w:rsidR="008C4AE2">
              <w:rPr>
                <w:noProof/>
                <w:webHidden/>
              </w:rPr>
              <w:fldChar w:fldCharType="end"/>
            </w:r>
          </w:hyperlink>
        </w:p>
        <w:p w14:paraId="725DAA64" w14:textId="4E740A8F" w:rsidR="008C4AE2" w:rsidRDefault="00F11CF8">
          <w:pPr>
            <w:pStyle w:val="TDC2"/>
            <w:tabs>
              <w:tab w:val="left" w:pos="660"/>
              <w:tab w:val="right" w:leader="dot" w:pos="10762"/>
            </w:tabs>
            <w:rPr>
              <w:rFonts w:asciiTheme="minorHAnsi" w:eastAsiaTheme="minorEastAsia" w:hAnsiTheme="minorHAnsi" w:cstheme="minorBidi"/>
              <w:noProof/>
              <w:color w:val="auto"/>
              <w:szCs w:val="22"/>
            </w:rPr>
          </w:pPr>
          <w:hyperlink w:anchor="_Toc480549793" w:history="1">
            <w:r w:rsidR="008C4AE2" w:rsidRPr="008F040E">
              <w:rPr>
                <w:rStyle w:val="Hipervnculo"/>
                <w:noProof/>
              </w:rPr>
              <w:t>1.</w:t>
            </w:r>
            <w:r w:rsidR="008C4AE2">
              <w:rPr>
                <w:rFonts w:asciiTheme="minorHAnsi" w:eastAsiaTheme="minorEastAsia" w:hAnsiTheme="minorHAnsi" w:cstheme="minorBidi"/>
                <w:noProof/>
                <w:color w:val="auto"/>
                <w:szCs w:val="22"/>
              </w:rPr>
              <w:tab/>
            </w:r>
            <w:r w:rsidR="008C4AE2" w:rsidRPr="008F040E">
              <w:rPr>
                <w:rStyle w:val="Hipervnculo"/>
                <w:noProof/>
              </w:rPr>
              <w:t>Registro</w:t>
            </w:r>
            <w:r w:rsidR="008C4AE2">
              <w:rPr>
                <w:noProof/>
                <w:webHidden/>
              </w:rPr>
              <w:tab/>
            </w:r>
            <w:r w:rsidR="008C4AE2">
              <w:rPr>
                <w:noProof/>
                <w:webHidden/>
              </w:rPr>
              <w:fldChar w:fldCharType="begin"/>
            </w:r>
            <w:r w:rsidR="008C4AE2">
              <w:rPr>
                <w:noProof/>
                <w:webHidden/>
              </w:rPr>
              <w:instrText xml:space="preserve"> PAGEREF _Toc480549793 \h </w:instrText>
            </w:r>
            <w:r w:rsidR="008C4AE2">
              <w:rPr>
                <w:noProof/>
                <w:webHidden/>
              </w:rPr>
            </w:r>
            <w:r w:rsidR="008C4AE2">
              <w:rPr>
                <w:noProof/>
                <w:webHidden/>
              </w:rPr>
              <w:fldChar w:fldCharType="separate"/>
            </w:r>
            <w:r w:rsidR="002369BD">
              <w:rPr>
                <w:noProof/>
                <w:webHidden/>
              </w:rPr>
              <w:t>9</w:t>
            </w:r>
            <w:r w:rsidR="008C4AE2">
              <w:rPr>
                <w:noProof/>
                <w:webHidden/>
              </w:rPr>
              <w:fldChar w:fldCharType="end"/>
            </w:r>
          </w:hyperlink>
        </w:p>
        <w:p w14:paraId="0E5EB1CC" w14:textId="4ACE77B7"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794" w:history="1">
            <w:r w:rsidR="008C4AE2" w:rsidRPr="008F040E">
              <w:rPr>
                <w:rStyle w:val="Hipervnculo"/>
                <w:noProof/>
              </w:rPr>
              <w:t>Flujo principal</w:t>
            </w:r>
            <w:r w:rsidR="008C4AE2">
              <w:rPr>
                <w:noProof/>
                <w:webHidden/>
              </w:rPr>
              <w:tab/>
            </w:r>
            <w:r w:rsidR="008C4AE2">
              <w:rPr>
                <w:noProof/>
                <w:webHidden/>
              </w:rPr>
              <w:fldChar w:fldCharType="begin"/>
            </w:r>
            <w:r w:rsidR="008C4AE2">
              <w:rPr>
                <w:noProof/>
                <w:webHidden/>
              </w:rPr>
              <w:instrText xml:space="preserve"> PAGEREF _Toc480549794 \h </w:instrText>
            </w:r>
            <w:r w:rsidR="008C4AE2">
              <w:rPr>
                <w:noProof/>
                <w:webHidden/>
              </w:rPr>
            </w:r>
            <w:r w:rsidR="008C4AE2">
              <w:rPr>
                <w:noProof/>
                <w:webHidden/>
              </w:rPr>
              <w:fldChar w:fldCharType="separate"/>
            </w:r>
            <w:r w:rsidR="002369BD">
              <w:rPr>
                <w:noProof/>
                <w:webHidden/>
              </w:rPr>
              <w:t>9</w:t>
            </w:r>
            <w:r w:rsidR="008C4AE2">
              <w:rPr>
                <w:noProof/>
                <w:webHidden/>
              </w:rPr>
              <w:fldChar w:fldCharType="end"/>
            </w:r>
          </w:hyperlink>
        </w:p>
        <w:p w14:paraId="61D78F23" w14:textId="64F2A585"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795" w:history="1">
            <w:r w:rsidR="008C4AE2" w:rsidRPr="008F040E">
              <w:rPr>
                <w:rStyle w:val="Hipervnculo"/>
                <w:noProof/>
              </w:rPr>
              <w:t>Flujos alternativos</w:t>
            </w:r>
            <w:r w:rsidR="008C4AE2">
              <w:rPr>
                <w:noProof/>
                <w:webHidden/>
              </w:rPr>
              <w:tab/>
            </w:r>
            <w:r w:rsidR="008C4AE2">
              <w:rPr>
                <w:noProof/>
                <w:webHidden/>
              </w:rPr>
              <w:fldChar w:fldCharType="begin"/>
            </w:r>
            <w:r w:rsidR="008C4AE2">
              <w:rPr>
                <w:noProof/>
                <w:webHidden/>
              </w:rPr>
              <w:instrText xml:space="preserve"> PAGEREF _Toc480549795 \h </w:instrText>
            </w:r>
            <w:r w:rsidR="008C4AE2">
              <w:rPr>
                <w:noProof/>
                <w:webHidden/>
              </w:rPr>
            </w:r>
            <w:r w:rsidR="008C4AE2">
              <w:rPr>
                <w:noProof/>
                <w:webHidden/>
              </w:rPr>
              <w:fldChar w:fldCharType="separate"/>
            </w:r>
            <w:r w:rsidR="002369BD">
              <w:rPr>
                <w:noProof/>
                <w:webHidden/>
              </w:rPr>
              <w:t>9</w:t>
            </w:r>
            <w:r w:rsidR="008C4AE2">
              <w:rPr>
                <w:noProof/>
                <w:webHidden/>
              </w:rPr>
              <w:fldChar w:fldCharType="end"/>
            </w:r>
          </w:hyperlink>
        </w:p>
        <w:p w14:paraId="259B1C1D" w14:textId="59D40D97" w:rsidR="008C4AE2" w:rsidRDefault="00F11CF8">
          <w:pPr>
            <w:pStyle w:val="TDC2"/>
            <w:tabs>
              <w:tab w:val="left" w:pos="660"/>
              <w:tab w:val="right" w:leader="dot" w:pos="10762"/>
            </w:tabs>
            <w:rPr>
              <w:rFonts w:asciiTheme="minorHAnsi" w:eastAsiaTheme="minorEastAsia" w:hAnsiTheme="minorHAnsi" w:cstheme="minorBidi"/>
              <w:noProof/>
              <w:color w:val="auto"/>
              <w:szCs w:val="22"/>
            </w:rPr>
          </w:pPr>
          <w:hyperlink w:anchor="_Toc480549796" w:history="1">
            <w:r w:rsidR="008C4AE2" w:rsidRPr="008F040E">
              <w:rPr>
                <w:rStyle w:val="Hipervnculo"/>
                <w:noProof/>
              </w:rPr>
              <w:t>a.</w:t>
            </w:r>
            <w:r w:rsidR="008C4AE2">
              <w:rPr>
                <w:rFonts w:asciiTheme="minorHAnsi" w:eastAsiaTheme="minorEastAsia" w:hAnsiTheme="minorHAnsi" w:cstheme="minorBidi"/>
                <w:noProof/>
                <w:color w:val="auto"/>
                <w:szCs w:val="22"/>
              </w:rPr>
              <w:tab/>
            </w:r>
            <w:r w:rsidR="008C4AE2" w:rsidRPr="008F040E">
              <w:rPr>
                <w:rStyle w:val="Hipervnculo"/>
                <w:noProof/>
              </w:rPr>
              <w:t>Alta usuario en servidor</w:t>
            </w:r>
            <w:r w:rsidR="008C4AE2">
              <w:rPr>
                <w:noProof/>
                <w:webHidden/>
              </w:rPr>
              <w:tab/>
            </w:r>
            <w:r w:rsidR="008C4AE2">
              <w:rPr>
                <w:noProof/>
                <w:webHidden/>
              </w:rPr>
              <w:fldChar w:fldCharType="begin"/>
            </w:r>
            <w:r w:rsidR="008C4AE2">
              <w:rPr>
                <w:noProof/>
                <w:webHidden/>
              </w:rPr>
              <w:instrText xml:space="preserve"> PAGEREF _Toc480549796 \h </w:instrText>
            </w:r>
            <w:r w:rsidR="008C4AE2">
              <w:rPr>
                <w:noProof/>
                <w:webHidden/>
              </w:rPr>
            </w:r>
            <w:r w:rsidR="008C4AE2">
              <w:rPr>
                <w:noProof/>
                <w:webHidden/>
              </w:rPr>
              <w:fldChar w:fldCharType="separate"/>
            </w:r>
            <w:r w:rsidR="002369BD">
              <w:rPr>
                <w:noProof/>
                <w:webHidden/>
              </w:rPr>
              <w:t>10</w:t>
            </w:r>
            <w:r w:rsidR="008C4AE2">
              <w:rPr>
                <w:noProof/>
                <w:webHidden/>
              </w:rPr>
              <w:fldChar w:fldCharType="end"/>
            </w:r>
          </w:hyperlink>
        </w:p>
        <w:p w14:paraId="4A925BAD" w14:textId="07D2D093"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797" w:history="1">
            <w:r w:rsidR="008C4AE2" w:rsidRPr="008F040E">
              <w:rPr>
                <w:rStyle w:val="Hipervnculo"/>
                <w:noProof/>
              </w:rPr>
              <w:t>Flujo principal</w:t>
            </w:r>
            <w:r w:rsidR="008C4AE2">
              <w:rPr>
                <w:noProof/>
                <w:webHidden/>
              </w:rPr>
              <w:tab/>
            </w:r>
            <w:r w:rsidR="008C4AE2">
              <w:rPr>
                <w:noProof/>
                <w:webHidden/>
              </w:rPr>
              <w:fldChar w:fldCharType="begin"/>
            </w:r>
            <w:r w:rsidR="008C4AE2">
              <w:rPr>
                <w:noProof/>
                <w:webHidden/>
              </w:rPr>
              <w:instrText xml:space="preserve"> PAGEREF _Toc480549797 \h </w:instrText>
            </w:r>
            <w:r w:rsidR="008C4AE2">
              <w:rPr>
                <w:noProof/>
                <w:webHidden/>
              </w:rPr>
            </w:r>
            <w:r w:rsidR="008C4AE2">
              <w:rPr>
                <w:noProof/>
                <w:webHidden/>
              </w:rPr>
              <w:fldChar w:fldCharType="separate"/>
            </w:r>
            <w:r w:rsidR="002369BD">
              <w:rPr>
                <w:noProof/>
                <w:webHidden/>
              </w:rPr>
              <w:t>10</w:t>
            </w:r>
            <w:r w:rsidR="008C4AE2">
              <w:rPr>
                <w:noProof/>
                <w:webHidden/>
              </w:rPr>
              <w:fldChar w:fldCharType="end"/>
            </w:r>
          </w:hyperlink>
        </w:p>
        <w:p w14:paraId="6BD3DF33" w14:textId="176920CF"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798" w:history="1">
            <w:r w:rsidR="008C4AE2" w:rsidRPr="008F040E">
              <w:rPr>
                <w:rStyle w:val="Hipervnculo"/>
                <w:noProof/>
              </w:rPr>
              <w:t>Flujos alternativos</w:t>
            </w:r>
            <w:r w:rsidR="008C4AE2">
              <w:rPr>
                <w:noProof/>
                <w:webHidden/>
              </w:rPr>
              <w:tab/>
            </w:r>
            <w:r w:rsidR="008C4AE2">
              <w:rPr>
                <w:noProof/>
                <w:webHidden/>
              </w:rPr>
              <w:fldChar w:fldCharType="begin"/>
            </w:r>
            <w:r w:rsidR="008C4AE2">
              <w:rPr>
                <w:noProof/>
                <w:webHidden/>
              </w:rPr>
              <w:instrText xml:space="preserve"> PAGEREF _Toc480549798 \h </w:instrText>
            </w:r>
            <w:r w:rsidR="008C4AE2">
              <w:rPr>
                <w:noProof/>
                <w:webHidden/>
              </w:rPr>
            </w:r>
            <w:r w:rsidR="008C4AE2">
              <w:rPr>
                <w:noProof/>
                <w:webHidden/>
              </w:rPr>
              <w:fldChar w:fldCharType="separate"/>
            </w:r>
            <w:r w:rsidR="002369BD">
              <w:rPr>
                <w:noProof/>
                <w:webHidden/>
              </w:rPr>
              <w:t>10</w:t>
            </w:r>
            <w:r w:rsidR="008C4AE2">
              <w:rPr>
                <w:noProof/>
                <w:webHidden/>
              </w:rPr>
              <w:fldChar w:fldCharType="end"/>
            </w:r>
          </w:hyperlink>
        </w:p>
        <w:p w14:paraId="3A26A230" w14:textId="568B2A9F"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799" w:history="1">
            <w:r w:rsidR="008C4AE2" w:rsidRPr="008F040E">
              <w:rPr>
                <w:rStyle w:val="Hipervnculo"/>
                <w:noProof/>
              </w:rPr>
              <w:t>Reglas de negocio</w:t>
            </w:r>
            <w:r w:rsidR="008C4AE2">
              <w:rPr>
                <w:noProof/>
                <w:webHidden/>
              </w:rPr>
              <w:tab/>
            </w:r>
            <w:r w:rsidR="008C4AE2">
              <w:rPr>
                <w:noProof/>
                <w:webHidden/>
              </w:rPr>
              <w:fldChar w:fldCharType="begin"/>
            </w:r>
            <w:r w:rsidR="008C4AE2">
              <w:rPr>
                <w:noProof/>
                <w:webHidden/>
              </w:rPr>
              <w:instrText xml:space="preserve"> PAGEREF _Toc480549799 \h </w:instrText>
            </w:r>
            <w:r w:rsidR="008C4AE2">
              <w:rPr>
                <w:noProof/>
                <w:webHidden/>
              </w:rPr>
            </w:r>
            <w:r w:rsidR="008C4AE2">
              <w:rPr>
                <w:noProof/>
                <w:webHidden/>
              </w:rPr>
              <w:fldChar w:fldCharType="separate"/>
            </w:r>
            <w:r w:rsidR="002369BD">
              <w:rPr>
                <w:noProof/>
                <w:webHidden/>
              </w:rPr>
              <w:t>10</w:t>
            </w:r>
            <w:r w:rsidR="008C4AE2">
              <w:rPr>
                <w:noProof/>
                <w:webHidden/>
              </w:rPr>
              <w:fldChar w:fldCharType="end"/>
            </w:r>
          </w:hyperlink>
        </w:p>
        <w:p w14:paraId="7728CC3F" w14:textId="7105F1A2"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00" w:history="1">
            <w:r w:rsidR="008C4AE2" w:rsidRPr="008F040E">
              <w:rPr>
                <w:rStyle w:val="Hipervnculo"/>
                <w:noProof/>
              </w:rPr>
              <w:t>Diagrama de interacción</w:t>
            </w:r>
            <w:r w:rsidR="008C4AE2">
              <w:rPr>
                <w:noProof/>
                <w:webHidden/>
              </w:rPr>
              <w:tab/>
            </w:r>
            <w:r w:rsidR="008C4AE2">
              <w:rPr>
                <w:noProof/>
                <w:webHidden/>
              </w:rPr>
              <w:fldChar w:fldCharType="begin"/>
            </w:r>
            <w:r w:rsidR="008C4AE2">
              <w:rPr>
                <w:noProof/>
                <w:webHidden/>
              </w:rPr>
              <w:instrText xml:space="preserve"> PAGEREF _Toc480549800 \h </w:instrText>
            </w:r>
            <w:r w:rsidR="008C4AE2">
              <w:rPr>
                <w:noProof/>
                <w:webHidden/>
              </w:rPr>
            </w:r>
            <w:r w:rsidR="008C4AE2">
              <w:rPr>
                <w:noProof/>
                <w:webHidden/>
              </w:rPr>
              <w:fldChar w:fldCharType="separate"/>
            </w:r>
            <w:r w:rsidR="002369BD">
              <w:rPr>
                <w:noProof/>
                <w:webHidden/>
              </w:rPr>
              <w:t>11</w:t>
            </w:r>
            <w:r w:rsidR="008C4AE2">
              <w:rPr>
                <w:noProof/>
                <w:webHidden/>
              </w:rPr>
              <w:fldChar w:fldCharType="end"/>
            </w:r>
          </w:hyperlink>
        </w:p>
        <w:p w14:paraId="733091A8" w14:textId="6B0F24A1" w:rsidR="008C4AE2" w:rsidRDefault="00F11CF8">
          <w:pPr>
            <w:pStyle w:val="TDC2"/>
            <w:tabs>
              <w:tab w:val="left" w:pos="660"/>
              <w:tab w:val="right" w:leader="dot" w:pos="10762"/>
            </w:tabs>
            <w:rPr>
              <w:rFonts w:asciiTheme="minorHAnsi" w:eastAsiaTheme="minorEastAsia" w:hAnsiTheme="minorHAnsi" w:cstheme="minorBidi"/>
              <w:noProof/>
              <w:color w:val="auto"/>
              <w:szCs w:val="22"/>
            </w:rPr>
          </w:pPr>
          <w:hyperlink w:anchor="_Toc480549801" w:history="1">
            <w:r w:rsidR="008C4AE2" w:rsidRPr="008F040E">
              <w:rPr>
                <w:rStyle w:val="Hipervnculo"/>
                <w:noProof/>
              </w:rPr>
              <w:t>2.</w:t>
            </w:r>
            <w:r w:rsidR="008C4AE2">
              <w:rPr>
                <w:rFonts w:asciiTheme="minorHAnsi" w:eastAsiaTheme="minorEastAsia" w:hAnsiTheme="minorHAnsi" w:cstheme="minorBidi"/>
                <w:noProof/>
                <w:color w:val="auto"/>
                <w:szCs w:val="22"/>
              </w:rPr>
              <w:tab/>
            </w:r>
            <w:r w:rsidR="008C4AE2" w:rsidRPr="008F040E">
              <w:rPr>
                <w:rStyle w:val="Hipervnculo"/>
                <w:noProof/>
              </w:rPr>
              <w:t>Autenticación</w:t>
            </w:r>
            <w:r w:rsidR="008C4AE2">
              <w:rPr>
                <w:noProof/>
                <w:webHidden/>
              </w:rPr>
              <w:tab/>
            </w:r>
            <w:r w:rsidR="008C4AE2">
              <w:rPr>
                <w:noProof/>
                <w:webHidden/>
              </w:rPr>
              <w:fldChar w:fldCharType="begin"/>
            </w:r>
            <w:r w:rsidR="008C4AE2">
              <w:rPr>
                <w:noProof/>
                <w:webHidden/>
              </w:rPr>
              <w:instrText xml:space="preserve"> PAGEREF _Toc480549801 \h </w:instrText>
            </w:r>
            <w:r w:rsidR="008C4AE2">
              <w:rPr>
                <w:noProof/>
                <w:webHidden/>
              </w:rPr>
            </w:r>
            <w:r w:rsidR="008C4AE2">
              <w:rPr>
                <w:noProof/>
                <w:webHidden/>
              </w:rPr>
              <w:fldChar w:fldCharType="separate"/>
            </w:r>
            <w:r w:rsidR="002369BD">
              <w:rPr>
                <w:noProof/>
                <w:webHidden/>
              </w:rPr>
              <w:t>12</w:t>
            </w:r>
            <w:r w:rsidR="008C4AE2">
              <w:rPr>
                <w:noProof/>
                <w:webHidden/>
              </w:rPr>
              <w:fldChar w:fldCharType="end"/>
            </w:r>
          </w:hyperlink>
        </w:p>
        <w:p w14:paraId="2950D524" w14:textId="12096591"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02" w:history="1">
            <w:r w:rsidR="008C4AE2" w:rsidRPr="008F040E">
              <w:rPr>
                <w:rStyle w:val="Hipervnculo"/>
                <w:noProof/>
              </w:rPr>
              <w:t>Flujo principal</w:t>
            </w:r>
            <w:r w:rsidR="008C4AE2">
              <w:rPr>
                <w:noProof/>
                <w:webHidden/>
              </w:rPr>
              <w:tab/>
            </w:r>
            <w:r w:rsidR="008C4AE2">
              <w:rPr>
                <w:noProof/>
                <w:webHidden/>
              </w:rPr>
              <w:fldChar w:fldCharType="begin"/>
            </w:r>
            <w:r w:rsidR="008C4AE2">
              <w:rPr>
                <w:noProof/>
                <w:webHidden/>
              </w:rPr>
              <w:instrText xml:space="preserve"> PAGEREF _Toc480549802 \h </w:instrText>
            </w:r>
            <w:r w:rsidR="008C4AE2">
              <w:rPr>
                <w:noProof/>
                <w:webHidden/>
              </w:rPr>
            </w:r>
            <w:r w:rsidR="008C4AE2">
              <w:rPr>
                <w:noProof/>
                <w:webHidden/>
              </w:rPr>
              <w:fldChar w:fldCharType="separate"/>
            </w:r>
            <w:r w:rsidR="002369BD">
              <w:rPr>
                <w:noProof/>
                <w:webHidden/>
              </w:rPr>
              <w:t>12</w:t>
            </w:r>
            <w:r w:rsidR="008C4AE2">
              <w:rPr>
                <w:noProof/>
                <w:webHidden/>
              </w:rPr>
              <w:fldChar w:fldCharType="end"/>
            </w:r>
          </w:hyperlink>
        </w:p>
        <w:p w14:paraId="1D0D8A57" w14:textId="07F6800A"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03" w:history="1">
            <w:r w:rsidR="008C4AE2" w:rsidRPr="008F040E">
              <w:rPr>
                <w:rStyle w:val="Hipervnculo"/>
                <w:noProof/>
              </w:rPr>
              <w:t>Flujos alternativos</w:t>
            </w:r>
            <w:r w:rsidR="008C4AE2">
              <w:rPr>
                <w:noProof/>
                <w:webHidden/>
              </w:rPr>
              <w:tab/>
            </w:r>
            <w:r w:rsidR="008C4AE2">
              <w:rPr>
                <w:noProof/>
                <w:webHidden/>
              </w:rPr>
              <w:fldChar w:fldCharType="begin"/>
            </w:r>
            <w:r w:rsidR="008C4AE2">
              <w:rPr>
                <w:noProof/>
                <w:webHidden/>
              </w:rPr>
              <w:instrText xml:space="preserve"> PAGEREF _Toc480549803 \h </w:instrText>
            </w:r>
            <w:r w:rsidR="008C4AE2">
              <w:rPr>
                <w:noProof/>
                <w:webHidden/>
              </w:rPr>
            </w:r>
            <w:r w:rsidR="008C4AE2">
              <w:rPr>
                <w:noProof/>
                <w:webHidden/>
              </w:rPr>
              <w:fldChar w:fldCharType="separate"/>
            </w:r>
            <w:r w:rsidR="002369BD">
              <w:rPr>
                <w:noProof/>
                <w:webHidden/>
              </w:rPr>
              <w:t>12</w:t>
            </w:r>
            <w:r w:rsidR="008C4AE2">
              <w:rPr>
                <w:noProof/>
                <w:webHidden/>
              </w:rPr>
              <w:fldChar w:fldCharType="end"/>
            </w:r>
          </w:hyperlink>
        </w:p>
        <w:p w14:paraId="2B80F14A" w14:textId="49DE536F" w:rsidR="008C4AE2" w:rsidRDefault="00F11CF8">
          <w:pPr>
            <w:pStyle w:val="TDC2"/>
            <w:tabs>
              <w:tab w:val="left" w:pos="660"/>
              <w:tab w:val="right" w:leader="dot" w:pos="10762"/>
            </w:tabs>
            <w:rPr>
              <w:rFonts w:asciiTheme="minorHAnsi" w:eastAsiaTheme="minorEastAsia" w:hAnsiTheme="minorHAnsi" w:cstheme="minorBidi"/>
              <w:noProof/>
              <w:color w:val="auto"/>
              <w:szCs w:val="22"/>
            </w:rPr>
          </w:pPr>
          <w:hyperlink w:anchor="_Toc480549804" w:history="1">
            <w:r w:rsidR="008C4AE2" w:rsidRPr="008F040E">
              <w:rPr>
                <w:rStyle w:val="Hipervnculo"/>
                <w:noProof/>
              </w:rPr>
              <w:t>a.</w:t>
            </w:r>
            <w:r w:rsidR="008C4AE2">
              <w:rPr>
                <w:rFonts w:asciiTheme="minorHAnsi" w:eastAsiaTheme="minorEastAsia" w:hAnsiTheme="minorHAnsi" w:cstheme="minorBidi"/>
                <w:noProof/>
                <w:color w:val="auto"/>
                <w:szCs w:val="22"/>
              </w:rPr>
              <w:tab/>
            </w:r>
            <w:r w:rsidR="008C4AE2" w:rsidRPr="008F040E">
              <w:rPr>
                <w:rStyle w:val="Hipervnculo"/>
                <w:noProof/>
              </w:rPr>
              <w:t>Validación de login con servidor</w:t>
            </w:r>
            <w:r w:rsidR="008C4AE2">
              <w:rPr>
                <w:noProof/>
                <w:webHidden/>
              </w:rPr>
              <w:tab/>
            </w:r>
            <w:r w:rsidR="008C4AE2">
              <w:rPr>
                <w:noProof/>
                <w:webHidden/>
              </w:rPr>
              <w:fldChar w:fldCharType="begin"/>
            </w:r>
            <w:r w:rsidR="008C4AE2">
              <w:rPr>
                <w:noProof/>
                <w:webHidden/>
              </w:rPr>
              <w:instrText xml:space="preserve"> PAGEREF _Toc480549804 \h </w:instrText>
            </w:r>
            <w:r w:rsidR="008C4AE2">
              <w:rPr>
                <w:noProof/>
                <w:webHidden/>
              </w:rPr>
            </w:r>
            <w:r w:rsidR="008C4AE2">
              <w:rPr>
                <w:noProof/>
                <w:webHidden/>
              </w:rPr>
              <w:fldChar w:fldCharType="separate"/>
            </w:r>
            <w:r w:rsidR="002369BD">
              <w:rPr>
                <w:noProof/>
                <w:webHidden/>
              </w:rPr>
              <w:t>13</w:t>
            </w:r>
            <w:r w:rsidR="008C4AE2">
              <w:rPr>
                <w:noProof/>
                <w:webHidden/>
              </w:rPr>
              <w:fldChar w:fldCharType="end"/>
            </w:r>
          </w:hyperlink>
        </w:p>
        <w:p w14:paraId="0CB57AE1" w14:textId="68294FD8"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05" w:history="1">
            <w:r w:rsidR="008C4AE2" w:rsidRPr="008F040E">
              <w:rPr>
                <w:rStyle w:val="Hipervnculo"/>
                <w:noProof/>
              </w:rPr>
              <w:t>Flujo principal</w:t>
            </w:r>
            <w:r w:rsidR="008C4AE2">
              <w:rPr>
                <w:noProof/>
                <w:webHidden/>
              </w:rPr>
              <w:tab/>
            </w:r>
            <w:r w:rsidR="008C4AE2">
              <w:rPr>
                <w:noProof/>
                <w:webHidden/>
              </w:rPr>
              <w:fldChar w:fldCharType="begin"/>
            </w:r>
            <w:r w:rsidR="008C4AE2">
              <w:rPr>
                <w:noProof/>
                <w:webHidden/>
              </w:rPr>
              <w:instrText xml:space="preserve"> PAGEREF _Toc480549805 \h </w:instrText>
            </w:r>
            <w:r w:rsidR="008C4AE2">
              <w:rPr>
                <w:noProof/>
                <w:webHidden/>
              </w:rPr>
            </w:r>
            <w:r w:rsidR="008C4AE2">
              <w:rPr>
                <w:noProof/>
                <w:webHidden/>
              </w:rPr>
              <w:fldChar w:fldCharType="separate"/>
            </w:r>
            <w:r w:rsidR="002369BD">
              <w:rPr>
                <w:noProof/>
                <w:webHidden/>
              </w:rPr>
              <w:t>13</w:t>
            </w:r>
            <w:r w:rsidR="008C4AE2">
              <w:rPr>
                <w:noProof/>
                <w:webHidden/>
              </w:rPr>
              <w:fldChar w:fldCharType="end"/>
            </w:r>
          </w:hyperlink>
        </w:p>
        <w:p w14:paraId="2937B8CC" w14:textId="6F7483DC"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06" w:history="1">
            <w:r w:rsidR="008C4AE2" w:rsidRPr="008F040E">
              <w:rPr>
                <w:rStyle w:val="Hipervnculo"/>
                <w:noProof/>
              </w:rPr>
              <w:t>Flujos alternativos</w:t>
            </w:r>
            <w:r w:rsidR="008C4AE2">
              <w:rPr>
                <w:noProof/>
                <w:webHidden/>
              </w:rPr>
              <w:tab/>
            </w:r>
            <w:r w:rsidR="008C4AE2">
              <w:rPr>
                <w:noProof/>
                <w:webHidden/>
              </w:rPr>
              <w:fldChar w:fldCharType="begin"/>
            </w:r>
            <w:r w:rsidR="008C4AE2">
              <w:rPr>
                <w:noProof/>
                <w:webHidden/>
              </w:rPr>
              <w:instrText xml:space="preserve"> PAGEREF _Toc480549806 \h </w:instrText>
            </w:r>
            <w:r w:rsidR="008C4AE2">
              <w:rPr>
                <w:noProof/>
                <w:webHidden/>
              </w:rPr>
            </w:r>
            <w:r w:rsidR="008C4AE2">
              <w:rPr>
                <w:noProof/>
                <w:webHidden/>
              </w:rPr>
              <w:fldChar w:fldCharType="separate"/>
            </w:r>
            <w:r w:rsidR="002369BD">
              <w:rPr>
                <w:noProof/>
                <w:webHidden/>
              </w:rPr>
              <w:t>13</w:t>
            </w:r>
            <w:r w:rsidR="008C4AE2">
              <w:rPr>
                <w:noProof/>
                <w:webHidden/>
              </w:rPr>
              <w:fldChar w:fldCharType="end"/>
            </w:r>
          </w:hyperlink>
        </w:p>
        <w:p w14:paraId="59B92048" w14:textId="11481611"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07" w:history="1">
            <w:r w:rsidR="008C4AE2" w:rsidRPr="008F040E">
              <w:rPr>
                <w:rStyle w:val="Hipervnculo"/>
                <w:noProof/>
              </w:rPr>
              <w:t>Reglas de negocio</w:t>
            </w:r>
            <w:r w:rsidR="008C4AE2">
              <w:rPr>
                <w:noProof/>
                <w:webHidden/>
              </w:rPr>
              <w:tab/>
            </w:r>
            <w:r w:rsidR="008C4AE2">
              <w:rPr>
                <w:noProof/>
                <w:webHidden/>
              </w:rPr>
              <w:fldChar w:fldCharType="begin"/>
            </w:r>
            <w:r w:rsidR="008C4AE2">
              <w:rPr>
                <w:noProof/>
                <w:webHidden/>
              </w:rPr>
              <w:instrText xml:space="preserve"> PAGEREF _Toc480549807 \h </w:instrText>
            </w:r>
            <w:r w:rsidR="008C4AE2">
              <w:rPr>
                <w:noProof/>
                <w:webHidden/>
              </w:rPr>
            </w:r>
            <w:r w:rsidR="008C4AE2">
              <w:rPr>
                <w:noProof/>
                <w:webHidden/>
              </w:rPr>
              <w:fldChar w:fldCharType="separate"/>
            </w:r>
            <w:r w:rsidR="002369BD">
              <w:rPr>
                <w:noProof/>
                <w:webHidden/>
              </w:rPr>
              <w:t>13</w:t>
            </w:r>
            <w:r w:rsidR="008C4AE2">
              <w:rPr>
                <w:noProof/>
                <w:webHidden/>
              </w:rPr>
              <w:fldChar w:fldCharType="end"/>
            </w:r>
          </w:hyperlink>
        </w:p>
        <w:p w14:paraId="2E185082" w14:textId="6648A831"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08" w:history="1">
            <w:r w:rsidR="008C4AE2" w:rsidRPr="008F040E">
              <w:rPr>
                <w:rStyle w:val="Hipervnculo"/>
                <w:noProof/>
              </w:rPr>
              <w:t>Diagrama de interacción</w:t>
            </w:r>
            <w:r w:rsidR="008C4AE2">
              <w:rPr>
                <w:noProof/>
                <w:webHidden/>
              </w:rPr>
              <w:tab/>
            </w:r>
            <w:r w:rsidR="008C4AE2">
              <w:rPr>
                <w:noProof/>
                <w:webHidden/>
              </w:rPr>
              <w:fldChar w:fldCharType="begin"/>
            </w:r>
            <w:r w:rsidR="008C4AE2">
              <w:rPr>
                <w:noProof/>
                <w:webHidden/>
              </w:rPr>
              <w:instrText xml:space="preserve"> PAGEREF _Toc480549808 \h </w:instrText>
            </w:r>
            <w:r w:rsidR="008C4AE2">
              <w:rPr>
                <w:noProof/>
                <w:webHidden/>
              </w:rPr>
            </w:r>
            <w:r w:rsidR="008C4AE2">
              <w:rPr>
                <w:noProof/>
                <w:webHidden/>
              </w:rPr>
              <w:fldChar w:fldCharType="separate"/>
            </w:r>
            <w:r w:rsidR="002369BD">
              <w:rPr>
                <w:noProof/>
                <w:webHidden/>
              </w:rPr>
              <w:t>14</w:t>
            </w:r>
            <w:r w:rsidR="008C4AE2">
              <w:rPr>
                <w:noProof/>
                <w:webHidden/>
              </w:rPr>
              <w:fldChar w:fldCharType="end"/>
            </w:r>
          </w:hyperlink>
        </w:p>
        <w:p w14:paraId="75D569B5" w14:textId="3FC04D1E" w:rsidR="008C4AE2" w:rsidRDefault="00F11CF8">
          <w:pPr>
            <w:pStyle w:val="TDC2"/>
            <w:tabs>
              <w:tab w:val="left" w:pos="660"/>
              <w:tab w:val="right" w:leader="dot" w:pos="10762"/>
            </w:tabs>
            <w:rPr>
              <w:rFonts w:asciiTheme="minorHAnsi" w:eastAsiaTheme="minorEastAsia" w:hAnsiTheme="minorHAnsi" w:cstheme="minorBidi"/>
              <w:noProof/>
              <w:color w:val="auto"/>
              <w:szCs w:val="22"/>
            </w:rPr>
          </w:pPr>
          <w:hyperlink w:anchor="_Toc480549809" w:history="1">
            <w:r w:rsidR="008C4AE2" w:rsidRPr="008F040E">
              <w:rPr>
                <w:rStyle w:val="Hipervnculo"/>
                <w:noProof/>
              </w:rPr>
              <w:t>b.</w:t>
            </w:r>
            <w:r w:rsidR="008C4AE2">
              <w:rPr>
                <w:rFonts w:asciiTheme="minorHAnsi" w:eastAsiaTheme="minorEastAsia" w:hAnsiTheme="minorHAnsi" w:cstheme="minorBidi"/>
                <w:noProof/>
                <w:color w:val="auto"/>
                <w:szCs w:val="22"/>
              </w:rPr>
              <w:tab/>
            </w:r>
            <w:r w:rsidR="008C4AE2" w:rsidRPr="008F040E">
              <w:rPr>
                <w:rStyle w:val="Hipervnculo"/>
                <w:noProof/>
              </w:rPr>
              <w:t>Guardar datos de registro en teléfono e iniciar escucha en servidor</w:t>
            </w:r>
            <w:r w:rsidR="008C4AE2">
              <w:rPr>
                <w:noProof/>
                <w:webHidden/>
              </w:rPr>
              <w:tab/>
            </w:r>
            <w:r w:rsidR="008C4AE2">
              <w:rPr>
                <w:noProof/>
                <w:webHidden/>
              </w:rPr>
              <w:fldChar w:fldCharType="begin"/>
            </w:r>
            <w:r w:rsidR="008C4AE2">
              <w:rPr>
                <w:noProof/>
                <w:webHidden/>
              </w:rPr>
              <w:instrText xml:space="preserve"> PAGEREF _Toc480549809 \h </w:instrText>
            </w:r>
            <w:r w:rsidR="008C4AE2">
              <w:rPr>
                <w:noProof/>
                <w:webHidden/>
              </w:rPr>
            </w:r>
            <w:r w:rsidR="008C4AE2">
              <w:rPr>
                <w:noProof/>
                <w:webHidden/>
              </w:rPr>
              <w:fldChar w:fldCharType="separate"/>
            </w:r>
            <w:r w:rsidR="002369BD">
              <w:rPr>
                <w:noProof/>
                <w:webHidden/>
              </w:rPr>
              <w:t>15</w:t>
            </w:r>
            <w:r w:rsidR="008C4AE2">
              <w:rPr>
                <w:noProof/>
                <w:webHidden/>
              </w:rPr>
              <w:fldChar w:fldCharType="end"/>
            </w:r>
          </w:hyperlink>
        </w:p>
        <w:p w14:paraId="174546D5" w14:textId="7A78D291"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10" w:history="1">
            <w:r w:rsidR="008C4AE2" w:rsidRPr="008F040E">
              <w:rPr>
                <w:rStyle w:val="Hipervnculo"/>
                <w:noProof/>
              </w:rPr>
              <w:t>Flujo principal</w:t>
            </w:r>
            <w:r w:rsidR="008C4AE2">
              <w:rPr>
                <w:noProof/>
                <w:webHidden/>
              </w:rPr>
              <w:tab/>
            </w:r>
            <w:r w:rsidR="008C4AE2">
              <w:rPr>
                <w:noProof/>
                <w:webHidden/>
              </w:rPr>
              <w:fldChar w:fldCharType="begin"/>
            </w:r>
            <w:r w:rsidR="008C4AE2">
              <w:rPr>
                <w:noProof/>
                <w:webHidden/>
              </w:rPr>
              <w:instrText xml:space="preserve"> PAGEREF _Toc480549810 \h </w:instrText>
            </w:r>
            <w:r w:rsidR="008C4AE2">
              <w:rPr>
                <w:noProof/>
                <w:webHidden/>
              </w:rPr>
            </w:r>
            <w:r w:rsidR="008C4AE2">
              <w:rPr>
                <w:noProof/>
                <w:webHidden/>
              </w:rPr>
              <w:fldChar w:fldCharType="separate"/>
            </w:r>
            <w:r w:rsidR="002369BD">
              <w:rPr>
                <w:noProof/>
                <w:webHidden/>
              </w:rPr>
              <w:t>15</w:t>
            </w:r>
            <w:r w:rsidR="008C4AE2">
              <w:rPr>
                <w:noProof/>
                <w:webHidden/>
              </w:rPr>
              <w:fldChar w:fldCharType="end"/>
            </w:r>
          </w:hyperlink>
        </w:p>
        <w:p w14:paraId="57BB1971" w14:textId="25FBF82F"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11" w:history="1">
            <w:r w:rsidR="008C4AE2" w:rsidRPr="008F040E">
              <w:rPr>
                <w:rStyle w:val="Hipervnculo"/>
                <w:noProof/>
              </w:rPr>
              <w:t>Flujos alternativos</w:t>
            </w:r>
            <w:r w:rsidR="008C4AE2">
              <w:rPr>
                <w:noProof/>
                <w:webHidden/>
              </w:rPr>
              <w:tab/>
            </w:r>
            <w:r w:rsidR="008C4AE2">
              <w:rPr>
                <w:noProof/>
                <w:webHidden/>
              </w:rPr>
              <w:fldChar w:fldCharType="begin"/>
            </w:r>
            <w:r w:rsidR="008C4AE2">
              <w:rPr>
                <w:noProof/>
                <w:webHidden/>
              </w:rPr>
              <w:instrText xml:space="preserve"> PAGEREF _Toc480549811 \h </w:instrText>
            </w:r>
            <w:r w:rsidR="008C4AE2">
              <w:rPr>
                <w:noProof/>
                <w:webHidden/>
              </w:rPr>
            </w:r>
            <w:r w:rsidR="008C4AE2">
              <w:rPr>
                <w:noProof/>
                <w:webHidden/>
              </w:rPr>
              <w:fldChar w:fldCharType="separate"/>
            </w:r>
            <w:r w:rsidR="002369BD">
              <w:rPr>
                <w:noProof/>
                <w:webHidden/>
              </w:rPr>
              <w:t>15</w:t>
            </w:r>
            <w:r w:rsidR="008C4AE2">
              <w:rPr>
                <w:noProof/>
                <w:webHidden/>
              </w:rPr>
              <w:fldChar w:fldCharType="end"/>
            </w:r>
          </w:hyperlink>
        </w:p>
        <w:p w14:paraId="3FCBE981" w14:textId="41BA4206" w:rsidR="008C4AE2" w:rsidRDefault="00F11CF8">
          <w:pPr>
            <w:pStyle w:val="TDC2"/>
            <w:tabs>
              <w:tab w:val="left" w:pos="660"/>
              <w:tab w:val="right" w:leader="dot" w:pos="10762"/>
            </w:tabs>
            <w:rPr>
              <w:rFonts w:asciiTheme="minorHAnsi" w:eastAsiaTheme="minorEastAsia" w:hAnsiTheme="minorHAnsi" w:cstheme="minorBidi"/>
              <w:noProof/>
              <w:color w:val="auto"/>
              <w:szCs w:val="22"/>
            </w:rPr>
          </w:pPr>
          <w:hyperlink w:anchor="_Toc480549812" w:history="1">
            <w:r w:rsidR="008C4AE2" w:rsidRPr="008F040E">
              <w:rPr>
                <w:rStyle w:val="Hipervnculo"/>
                <w:noProof/>
              </w:rPr>
              <w:t>3.</w:t>
            </w:r>
            <w:r w:rsidR="008C4AE2">
              <w:rPr>
                <w:rFonts w:asciiTheme="minorHAnsi" w:eastAsiaTheme="minorEastAsia" w:hAnsiTheme="minorHAnsi" w:cstheme="minorBidi"/>
                <w:noProof/>
                <w:color w:val="auto"/>
                <w:szCs w:val="22"/>
              </w:rPr>
              <w:tab/>
            </w:r>
            <w:r w:rsidR="008C4AE2" w:rsidRPr="008F040E">
              <w:rPr>
                <w:rStyle w:val="Hipervnculo"/>
                <w:noProof/>
              </w:rPr>
              <w:t>Abrir o actualizar actividad principal</w:t>
            </w:r>
            <w:r w:rsidR="008C4AE2">
              <w:rPr>
                <w:noProof/>
                <w:webHidden/>
              </w:rPr>
              <w:tab/>
            </w:r>
            <w:r w:rsidR="008C4AE2">
              <w:rPr>
                <w:noProof/>
                <w:webHidden/>
              </w:rPr>
              <w:fldChar w:fldCharType="begin"/>
            </w:r>
            <w:r w:rsidR="008C4AE2">
              <w:rPr>
                <w:noProof/>
                <w:webHidden/>
              </w:rPr>
              <w:instrText xml:space="preserve"> PAGEREF _Toc480549812 \h </w:instrText>
            </w:r>
            <w:r w:rsidR="008C4AE2">
              <w:rPr>
                <w:noProof/>
                <w:webHidden/>
              </w:rPr>
            </w:r>
            <w:r w:rsidR="008C4AE2">
              <w:rPr>
                <w:noProof/>
                <w:webHidden/>
              </w:rPr>
              <w:fldChar w:fldCharType="separate"/>
            </w:r>
            <w:r w:rsidR="002369BD">
              <w:rPr>
                <w:noProof/>
                <w:webHidden/>
              </w:rPr>
              <w:t>16</w:t>
            </w:r>
            <w:r w:rsidR="008C4AE2">
              <w:rPr>
                <w:noProof/>
                <w:webHidden/>
              </w:rPr>
              <w:fldChar w:fldCharType="end"/>
            </w:r>
          </w:hyperlink>
        </w:p>
        <w:p w14:paraId="0CC9D175" w14:textId="536A9BAC"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13" w:history="1">
            <w:r w:rsidR="008C4AE2" w:rsidRPr="008F040E">
              <w:rPr>
                <w:rStyle w:val="Hipervnculo"/>
                <w:noProof/>
              </w:rPr>
              <w:t>Flujo principal</w:t>
            </w:r>
            <w:r w:rsidR="008C4AE2">
              <w:rPr>
                <w:noProof/>
                <w:webHidden/>
              </w:rPr>
              <w:tab/>
            </w:r>
            <w:r w:rsidR="008C4AE2">
              <w:rPr>
                <w:noProof/>
                <w:webHidden/>
              </w:rPr>
              <w:fldChar w:fldCharType="begin"/>
            </w:r>
            <w:r w:rsidR="008C4AE2">
              <w:rPr>
                <w:noProof/>
                <w:webHidden/>
              </w:rPr>
              <w:instrText xml:space="preserve"> PAGEREF _Toc480549813 \h </w:instrText>
            </w:r>
            <w:r w:rsidR="008C4AE2">
              <w:rPr>
                <w:noProof/>
                <w:webHidden/>
              </w:rPr>
            </w:r>
            <w:r w:rsidR="008C4AE2">
              <w:rPr>
                <w:noProof/>
                <w:webHidden/>
              </w:rPr>
              <w:fldChar w:fldCharType="separate"/>
            </w:r>
            <w:r w:rsidR="002369BD">
              <w:rPr>
                <w:noProof/>
                <w:webHidden/>
              </w:rPr>
              <w:t>16</w:t>
            </w:r>
            <w:r w:rsidR="008C4AE2">
              <w:rPr>
                <w:noProof/>
                <w:webHidden/>
              </w:rPr>
              <w:fldChar w:fldCharType="end"/>
            </w:r>
          </w:hyperlink>
        </w:p>
        <w:p w14:paraId="357535F1" w14:textId="0C742FC9"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14" w:history="1">
            <w:r w:rsidR="008C4AE2" w:rsidRPr="008F040E">
              <w:rPr>
                <w:rStyle w:val="Hipervnculo"/>
                <w:noProof/>
              </w:rPr>
              <w:t>Flujos alternativos</w:t>
            </w:r>
            <w:r w:rsidR="008C4AE2">
              <w:rPr>
                <w:noProof/>
                <w:webHidden/>
              </w:rPr>
              <w:tab/>
            </w:r>
            <w:r w:rsidR="008C4AE2">
              <w:rPr>
                <w:noProof/>
                <w:webHidden/>
              </w:rPr>
              <w:fldChar w:fldCharType="begin"/>
            </w:r>
            <w:r w:rsidR="008C4AE2">
              <w:rPr>
                <w:noProof/>
                <w:webHidden/>
              </w:rPr>
              <w:instrText xml:space="preserve"> PAGEREF _Toc480549814 \h </w:instrText>
            </w:r>
            <w:r w:rsidR="008C4AE2">
              <w:rPr>
                <w:noProof/>
                <w:webHidden/>
              </w:rPr>
            </w:r>
            <w:r w:rsidR="008C4AE2">
              <w:rPr>
                <w:noProof/>
                <w:webHidden/>
              </w:rPr>
              <w:fldChar w:fldCharType="separate"/>
            </w:r>
            <w:r w:rsidR="002369BD">
              <w:rPr>
                <w:noProof/>
                <w:webHidden/>
              </w:rPr>
              <w:t>16</w:t>
            </w:r>
            <w:r w:rsidR="008C4AE2">
              <w:rPr>
                <w:noProof/>
                <w:webHidden/>
              </w:rPr>
              <w:fldChar w:fldCharType="end"/>
            </w:r>
          </w:hyperlink>
        </w:p>
        <w:p w14:paraId="6CA3407B" w14:textId="729DF820" w:rsidR="008C4AE2" w:rsidRDefault="00F11CF8">
          <w:pPr>
            <w:pStyle w:val="TDC2"/>
            <w:tabs>
              <w:tab w:val="left" w:pos="660"/>
              <w:tab w:val="right" w:leader="dot" w:pos="10762"/>
            </w:tabs>
            <w:rPr>
              <w:rFonts w:asciiTheme="minorHAnsi" w:eastAsiaTheme="minorEastAsia" w:hAnsiTheme="minorHAnsi" w:cstheme="minorBidi"/>
              <w:noProof/>
              <w:color w:val="auto"/>
              <w:szCs w:val="22"/>
            </w:rPr>
          </w:pPr>
          <w:hyperlink w:anchor="_Toc480549815" w:history="1">
            <w:r w:rsidR="008C4AE2" w:rsidRPr="008F040E">
              <w:rPr>
                <w:rStyle w:val="Hipervnculo"/>
                <w:noProof/>
              </w:rPr>
              <w:t>a.</w:t>
            </w:r>
            <w:r w:rsidR="008C4AE2">
              <w:rPr>
                <w:rFonts w:asciiTheme="minorHAnsi" w:eastAsiaTheme="minorEastAsia" w:hAnsiTheme="minorHAnsi" w:cstheme="minorBidi"/>
                <w:noProof/>
                <w:color w:val="auto"/>
                <w:szCs w:val="22"/>
              </w:rPr>
              <w:tab/>
            </w:r>
            <w:r w:rsidR="008C4AE2" w:rsidRPr="008F040E">
              <w:rPr>
                <w:rStyle w:val="Hipervnculo"/>
                <w:noProof/>
              </w:rPr>
              <w:t>Construir conversaciones</w:t>
            </w:r>
            <w:r w:rsidR="008C4AE2">
              <w:rPr>
                <w:noProof/>
                <w:webHidden/>
              </w:rPr>
              <w:tab/>
            </w:r>
            <w:r w:rsidR="008C4AE2">
              <w:rPr>
                <w:noProof/>
                <w:webHidden/>
              </w:rPr>
              <w:fldChar w:fldCharType="begin"/>
            </w:r>
            <w:r w:rsidR="008C4AE2">
              <w:rPr>
                <w:noProof/>
                <w:webHidden/>
              </w:rPr>
              <w:instrText xml:space="preserve"> PAGEREF _Toc480549815 \h </w:instrText>
            </w:r>
            <w:r w:rsidR="008C4AE2">
              <w:rPr>
                <w:noProof/>
                <w:webHidden/>
              </w:rPr>
            </w:r>
            <w:r w:rsidR="008C4AE2">
              <w:rPr>
                <w:noProof/>
                <w:webHidden/>
              </w:rPr>
              <w:fldChar w:fldCharType="separate"/>
            </w:r>
            <w:r w:rsidR="002369BD">
              <w:rPr>
                <w:noProof/>
                <w:webHidden/>
              </w:rPr>
              <w:t>17</w:t>
            </w:r>
            <w:r w:rsidR="008C4AE2">
              <w:rPr>
                <w:noProof/>
                <w:webHidden/>
              </w:rPr>
              <w:fldChar w:fldCharType="end"/>
            </w:r>
          </w:hyperlink>
        </w:p>
        <w:p w14:paraId="4DED9808" w14:textId="3B32AA59"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16" w:history="1">
            <w:r w:rsidR="008C4AE2" w:rsidRPr="008F040E">
              <w:rPr>
                <w:rStyle w:val="Hipervnculo"/>
                <w:noProof/>
              </w:rPr>
              <w:t>Flujo principal</w:t>
            </w:r>
            <w:r w:rsidR="008C4AE2">
              <w:rPr>
                <w:noProof/>
                <w:webHidden/>
              </w:rPr>
              <w:tab/>
            </w:r>
            <w:r w:rsidR="008C4AE2">
              <w:rPr>
                <w:noProof/>
                <w:webHidden/>
              </w:rPr>
              <w:fldChar w:fldCharType="begin"/>
            </w:r>
            <w:r w:rsidR="008C4AE2">
              <w:rPr>
                <w:noProof/>
                <w:webHidden/>
              </w:rPr>
              <w:instrText xml:space="preserve"> PAGEREF _Toc480549816 \h </w:instrText>
            </w:r>
            <w:r w:rsidR="008C4AE2">
              <w:rPr>
                <w:noProof/>
                <w:webHidden/>
              </w:rPr>
            </w:r>
            <w:r w:rsidR="008C4AE2">
              <w:rPr>
                <w:noProof/>
                <w:webHidden/>
              </w:rPr>
              <w:fldChar w:fldCharType="separate"/>
            </w:r>
            <w:r w:rsidR="002369BD">
              <w:rPr>
                <w:noProof/>
                <w:webHidden/>
              </w:rPr>
              <w:t>17</w:t>
            </w:r>
            <w:r w:rsidR="008C4AE2">
              <w:rPr>
                <w:noProof/>
                <w:webHidden/>
              </w:rPr>
              <w:fldChar w:fldCharType="end"/>
            </w:r>
          </w:hyperlink>
        </w:p>
        <w:p w14:paraId="2EEE53BB" w14:textId="0BD89800"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17" w:history="1">
            <w:r w:rsidR="008C4AE2" w:rsidRPr="008F040E">
              <w:rPr>
                <w:rStyle w:val="Hipervnculo"/>
                <w:noProof/>
              </w:rPr>
              <w:t>Flujos alternativos</w:t>
            </w:r>
            <w:r w:rsidR="008C4AE2">
              <w:rPr>
                <w:noProof/>
                <w:webHidden/>
              </w:rPr>
              <w:tab/>
            </w:r>
            <w:r w:rsidR="008C4AE2">
              <w:rPr>
                <w:noProof/>
                <w:webHidden/>
              </w:rPr>
              <w:fldChar w:fldCharType="begin"/>
            </w:r>
            <w:r w:rsidR="008C4AE2">
              <w:rPr>
                <w:noProof/>
                <w:webHidden/>
              </w:rPr>
              <w:instrText xml:space="preserve"> PAGEREF _Toc480549817 \h </w:instrText>
            </w:r>
            <w:r w:rsidR="008C4AE2">
              <w:rPr>
                <w:noProof/>
                <w:webHidden/>
              </w:rPr>
            </w:r>
            <w:r w:rsidR="008C4AE2">
              <w:rPr>
                <w:noProof/>
                <w:webHidden/>
              </w:rPr>
              <w:fldChar w:fldCharType="separate"/>
            </w:r>
            <w:r w:rsidR="002369BD">
              <w:rPr>
                <w:noProof/>
                <w:webHidden/>
              </w:rPr>
              <w:t>17</w:t>
            </w:r>
            <w:r w:rsidR="008C4AE2">
              <w:rPr>
                <w:noProof/>
                <w:webHidden/>
              </w:rPr>
              <w:fldChar w:fldCharType="end"/>
            </w:r>
          </w:hyperlink>
        </w:p>
        <w:p w14:paraId="080F0B32" w14:textId="6F954D7B"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18" w:history="1">
            <w:r w:rsidR="008C4AE2" w:rsidRPr="008F040E">
              <w:rPr>
                <w:rStyle w:val="Hipervnculo"/>
                <w:noProof/>
              </w:rPr>
              <w:t>Diagrama de interacción</w:t>
            </w:r>
            <w:r w:rsidR="008C4AE2">
              <w:rPr>
                <w:noProof/>
                <w:webHidden/>
              </w:rPr>
              <w:tab/>
            </w:r>
            <w:r w:rsidR="008C4AE2">
              <w:rPr>
                <w:noProof/>
                <w:webHidden/>
              </w:rPr>
              <w:fldChar w:fldCharType="begin"/>
            </w:r>
            <w:r w:rsidR="008C4AE2">
              <w:rPr>
                <w:noProof/>
                <w:webHidden/>
              </w:rPr>
              <w:instrText xml:space="preserve"> PAGEREF _Toc480549818 \h </w:instrText>
            </w:r>
            <w:r w:rsidR="008C4AE2">
              <w:rPr>
                <w:noProof/>
                <w:webHidden/>
              </w:rPr>
            </w:r>
            <w:r w:rsidR="008C4AE2">
              <w:rPr>
                <w:noProof/>
                <w:webHidden/>
              </w:rPr>
              <w:fldChar w:fldCharType="separate"/>
            </w:r>
            <w:r w:rsidR="002369BD">
              <w:rPr>
                <w:noProof/>
                <w:webHidden/>
              </w:rPr>
              <w:t>18</w:t>
            </w:r>
            <w:r w:rsidR="008C4AE2">
              <w:rPr>
                <w:noProof/>
                <w:webHidden/>
              </w:rPr>
              <w:fldChar w:fldCharType="end"/>
            </w:r>
          </w:hyperlink>
        </w:p>
        <w:p w14:paraId="442D43F9" w14:textId="65B6072D" w:rsidR="008C4AE2" w:rsidRDefault="00F11CF8">
          <w:pPr>
            <w:pStyle w:val="TDC2"/>
            <w:tabs>
              <w:tab w:val="left" w:pos="660"/>
              <w:tab w:val="right" w:leader="dot" w:pos="10762"/>
            </w:tabs>
            <w:rPr>
              <w:rFonts w:asciiTheme="minorHAnsi" w:eastAsiaTheme="minorEastAsia" w:hAnsiTheme="minorHAnsi" w:cstheme="minorBidi"/>
              <w:noProof/>
              <w:color w:val="auto"/>
              <w:szCs w:val="22"/>
            </w:rPr>
          </w:pPr>
          <w:hyperlink w:anchor="_Toc480549819" w:history="1">
            <w:r w:rsidR="008C4AE2" w:rsidRPr="008F040E">
              <w:rPr>
                <w:rStyle w:val="Hipervnculo"/>
                <w:noProof/>
              </w:rPr>
              <w:t>4.</w:t>
            </w:r>
            <w:r w:rsidR="008C4AE2">
              <w:rPr>
                <w:rFonts w:asciiTheme="minorHAnsi" w:eastAsiaTheme="minorEastAsia" w:hAnsiTheme="minorHAnsi" w:cstheme="minorBidi"/>
                <w:noProof/>
                <w:color w:val="auto"/>
                <w:szCs w:val="22"/>
              </w:rPr>
              <w:tab/>
            </w:r>
            <w:r w:rsidR="008C4AE2" w:rsidRPr="008F040E">
              <w:rPr>
                <w:rStyle w:val="Hipervnculo"/>
                <w:noProof/>
              </w:rPr>
              <w:t>Cerrar sesión</w:t>
            </w:r>
            <w:r w:rsidR="008C4AE2">
              <w:rPr>
                <w:noProof/>
                <w:webHidden/>
              </w:rPr>
              <w:tab/>
            </w:r>
            <w:r w:rsidR="008C4AE2">
              <w:rPr>
                <w:noProof/>
                <w:webHidden/>
              </w:rPr>
              <w:fldChar w:fldCharType="begin"/>
            </w:r>
            <w:r w:rsidR="008C4AE2">
              <w:rPr>
                <w:noProof/>
                <w:webHidden/>
              </w:rPr>
              <w:instrText xml:space="preserve"> PAGEREF _Toc480549819 \h </w:instrText>
            </w:r>
            <w:r w:rsidR="008C4AE2">
              <w:rPr>
                <w:noProof/>
                <w:webHidden/>
              </w:rPr>
            </w:r>
            <w:r w:rsidR="008C4AE2">
              <w:rPr>
                <w:noProof/>
                <w:webHidden/>
              </w:rPr>
              <w:fldChar w:fldCharType="separate"/>
            </w:r>
            <w:r w:rsidR="002369BD">
              <w:rPr>
                <w:noProof/>
                <w:webHidden/>
              </w:rPr>
              <w:t>19</w:t>
            </w:r>
            <w:r w:rsidR="008C4AE2">
              <w:rPr>
                <w:noProof/>
                <w:webHidden/>
              </w:rPr>
              <w:fldChar w:fldCharType="end"/>
            </w:r>
          </w:hyperlink>
        </w:p>
        <w:p w14:paraId="179573E3" w14:textId="5698A367"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20" w:history="1">
            <w:r w:rsidR="008C4AE2" w:rsidRPr="008F040E">
              <w:rPr>
                <w:rStyle w:val="Hipervnculo"/>
                <w:noProof/>
              </w:rPr>
              <w:t>Flujo principal</w:t>
            </w:r>
            <w:r w:rsidR="008C4AE2">
              <w:rPr>
                <w:noProof/>
                <w:webHidden/>
              </w:rPr>
              <w:tab/>
            </w:r>
            <w:r w:rsidR="008C4AE2">
              <w:rPr>
                <w:noProof/>
                <w:webHidden/>
              </w:rPr>
              <w:fldChar w:fldCharType="begin"/>
            </w:r>
            <w:r w:rsidR="008C4AE2">
              <w:rPr>
                <w:noProof/>
                <w:webHidden/>
              </w:rPr>
              <w:instrText xml:space="preserve"> PAGEREF _Toc480549820 \h </w:instrText>
            </w:r>
            <w:r w:rsidR="008C4AE2">
              <w:rPr>
                <w:noProof/>
                <w:webHidden/>
              </w:rPr>
            </w:r>
            <w:r w:rsidR="008C4AE2">
              <w:rPr>
                <w:noProof/>
                <w:webHidden/>
              </w:rPr>
              <w:fldChar w:fldCharType="separate"/>
            </w:r>
            <w:r w:rsidR="002369BD">
              <w:rPr>
                <w:noProof/>
                <w:webHidden/>
              </w:rPr>
              <w:t>19</w:t>
            </w:r>
            <w:r w:rsidR="008C4AE2">
              <w:rPr>
                <w:noProof/>
                <w:webHidden/>
              </w:rPr>
              <w:fldChar w:fldCharType="end"/>
            </w:r>
          </w:hyperlink>
        </w:p>
        <w:p w14:paraId="5B8B896E" w14:textId="7589F14E"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21" w:history="1">
            <w:r w:rsidR="008C4AE2" w:rsidRPr="008F040E">
              <w:rPr>
                <w:rStyle w:val="Hipervnculo"/>
                <w:noProof/>
              </w:rPr>
              <w:t>Flujos alternativos</w:t>
            </w:r>
            <w:r w:rsidR="008C4AE2">
              <w:rPr>
                <w:noProof/>
                <w:webHidden/>
              </w:rPr>
              <w:tab/>
            </w:r>
            <w:r w:rsidR="008C4AE2">
              <w:rPr>
                <w:noProof/>
                <w:webHidden/>
              </w:rPr>
              <w:fldChar w:fldCharType="begin"/>
            </w:r>
            <w:r w:rsidR="008C4AE2">
              <w:rPr>
                <w:noProof/>
                <w:webHidden/>
              </w:rPr>
              <w:instrText xml:space="preserve"> PAGEREF _Toc480549821 \h </w:instrText>
            </w:r>
            <w:r w:rsidR="008C4AE2">
              <w:rPr>
                <w:noProof/>
                <w:webHidden/>
              </w:rPr>
            </w:r>
            <w:r w:rsidR="008C4AE2">
              <w:rPr>
                <w:noProof/>
                <w:webHidden/>
              </w:rPr>
              <w:fldChar w:fldCharType="separate"/>
            </w:r>
            <w:r w:rsidR="002369BD">
              <w:rPr>
                <w:noProof/>
                <w:webHidden/>
              </w:rPr>
              <w:t>19</w:t>
            </w:r>
            <w:r w:rsidR="008C4AE2">
              <w:rPr>
                <w:noProof/>
                <w:webHidden/>
              </w:rPr>
              <w:fldChar w:fldCharType="end"/>
            </w:r>
          </w:hyperlink>
        </w:p>
        <w:p w14:paraId="1324231F" w14:textId="0B525605" w:rsidR="008C4AE2" w:rsidRDefault="00F11CF8">
          <w:pPr>
            <w:pStyle w:val="TDC2"/>
            <w:tabs>
              <w:tab w:val="left" w:pos="660"/>
              <w:tab w:val="right" w:leader="dot" w:pos="10762"/>
            </w:tabs>
            <w:rPr>
              <w:rFonts w:asciiTheme="minorHAnsi" w:eastAsiaTheme="minorEastAsia" w:hAnsiTheme="minorHAnsi" w:cstheme="minorBidi"/>
              <w:noProof/>
              <w:color w:val="auto"/>
              <w:szCs w:val="22"/>
            </w:rPr>
          </w:pPr>
          <w:hyperlink w:anchor="_Toc480549822" w:history="1">
            <w:r w:rsidR="008C4AE2" w:rsidRPr="008F040E">
              <w:rPr>
                <w:rStyle w:val="Hipervnculo"/>
                <w:noProof/>
              </w:rPr>
              <w:t>a.</w:t>
            </w:r>
            <w:r w:rsidR="008C4AE2">
              <w:rPr>
                <w:rFonts w:asciiTheme="minorHAnsi" w:eastAsiaTheme="minorEastAsia" w:hAnsiTheme="minorHAnsi" w:cstheme="minorBidi"/>
                <w:noProof/>
                <w:color w:val="auto"/>
                <w:szCs w:val="22"/>
              </w:rPr>
              <w:tab/>
            </w:r>
            <w:r w:rsidR="008C4AE2" w:rsidRPr="008F040E">
              <w:rPr>
                <w:rStyle w:val="Hipervnculo"/>
                <w:noProof/>
              </w:rPr>
              <w:t>Componente de Cierre de sesión</w:t>
            </w:r>
            <w:r w:rsidR="008C4AE2">
              <w:rPr>
                <w:noProof/>
                <w:webHidden/>
              </w:rPr>
              <w:tab/>
            </w:r>
            <w:r w:rsidR="008C4AE2">
              <w:rPr>
                <w:noProof/>
                <w:webHidden/>
              </w:rPr>
              <w:fldChar w:fldCharType="begin"/>
            </w:r>
            <w:r w:rsidR="008C4AE2">
              <w:rPr>
                <w:noProof/>
                <w:webHidden/>
              </w:rPr>
              <w:instrText xml:space="preserve"> PAGEREF _Toc480549822 \h </w:instrText>
            </w:r>
            <w:r w:rsidR="008C4AE2">
              <w:rPr>
                <w:noProof/>
                <w:webHidden/>
              </w:rPr>
            </w:r>
            <w:r w:rsidR="008C4AE2">
              <w:rPr>
                <w:noProof/>
                <w:webHidden/>
              </w:rPr>
              <w:fldChar w:fldCharType="separate"/>
            </w:r>
            <w:r w:rsidR="002369BD">
              <w:rPr>
                <w:noProof/>
                <w:webHidden/>
              </w:rPr>
              <w:t>20</w:t>
            </w:r>
            <w:r w:rsidR="008C4AE2">
              <w:rPr>
                <w:noProof/>
                <w:webHidden/>
              </w:rPr>
              <w:fldChar w:fldCharType="end"/>
            </w:r>
          </w:hyperlink>
        </w:p>
        <w:p w14:paraId="6C640DC9" w14:textId="46586E99"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23" w:history="1">
            <w:r w:rsidR="008C4AE2" w:rsidRPr="008F040E">
              <w:rPr>
                <w:rStyle w:val="Hipervnculo"/>
                <w:noProof/>
              </w:rPr>
              <w:t>Flujo principal</w:t>
            </w:r>
            <w:r w:rsidR="008C4AE2">
              <w:rPr>
                <w:noProof/>
                <w:webHidden/>
              </w:rPr>
              <w:tab/>
            </w:r>
            <w:r w:rsidR="008C4AE2">
              <w:rPr>
                <w:noProof/>
                <w:webHidden/>
              </w:rPr>
              <w:fldChar w:fldCharType="begin"/>
            </w:r>
            <w:r w:rsidR="008C4AE2">
              <w:rPr>
                <w:noProof/>
                <w:webHidden/>
              </w:rPr>
              <w:instrText xml:space="preserve"> PAGEREF _Toc480549823 \h </w:instrText>
            </w:r>
            <w:r w:rsidR="008C4AE2">
              <w:rPr>
                <w:noProof/>
                <w:webHidden/>
              </w:rPr>
            </w:r>
            <w:r w:rsidR="008C4AE2">
              <w:rPr>
                <w:noProof/>
                <w:webHidden/>
              </w:rPr>
              <w:fldChar w:fldCharType="separate"/>
            </w:r>
            <w:r w:rsidR="002369BD">
              <w:rPr>
                <w:noProof/>
                <w:webHidden/>
              </w:rPr>
              <w:t>20</w:t>
            </w:r>
            <w:r w:rsidR="008C4AE2">
              <w:rPr>
                <w:noProof/>
                <w:webHidden/>
              </w:rPr>
              <w:fldChar w:fldCharType="end"/>
            </w:r>
          </w:hyperlink>
        </w:p>
        <w:p w14:paraId="5571DAB2" w14:textId="5CDD6ED2"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24" w:history="1">
            <w:r w:rsidR="008C4AE2" w:rsidRPr="008F040E">
              <w:rPr>
                <w:rStyle w:val="Hipervnculo"/>
                <w:noProof/>
              </w:rPr>
              <w:t>Flujos alternativos</w:t>
            </w:r>
            <w:r w:rsidR="008C4AE2">
              <w:rPr>
                <w:noProof/>
                <w:webHidden/>
              </w:rPr>
              <w:tab/>
            </w:r>
            <w:r w:rsidR="008C4AE2">
              <w:rPr>
                <w:noProof/>
                <w:webHidden/>
              </w:rPr>
              <w:fldChar w:fldCharType="begin"/>
            </w:r>
            <w:r w:rsidR="008C4AE2">
              <w:rPr>
                <w:noProof/>
                <w:webHidden/>
              </w:rPr>
              <w:instrText xml:space="preserve"> PAGEREF _Toc480549824 \h </w:instrText>
            </w:r>
            <w:r w:rsidR="008C4AE2">
              <w:rPr>
                <w:noProof/>
                <w:webHidden/>
              </w:rPr>
            </w:r>
            <w:r w:rsidR="008C4AE2">
              <w:rPr>
                <w:noProof/>
                <w:webHidden/>
              </w:rPr>
              <w:fldChar w:fldCharType="separate"/>
            </w:r>
            <w:r w:rsidR="002369BD">
              <w:rPr>
                <w:noProof/>
                <w:webHidden/>
              </w:rPr>
              <w:t>20</w:t>
            </w:r>
            <w:r w:rsidR="008C4AE2">
              <w:rPr>
                <w:noProof/>
                <w:webHidden/>
              </w:rPr>
              <w:fldChar w:fldCharType="end"/>
            </w:r>
          </w:hyperlink>
        </w:p>
        <w:p w14:paraId="0BDFB01D" w14:textId="04D06702"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25" w:history="1">
            <w:r w:rsidR="008C4AE2" w:rsidRPr="008F040E">
              <w:rPr>
                <w:rStyle w:val="Hipervnculo"/>
                <w:noProof/>
              </w:rPr>
              <w:t>Reglas de negocio</w:t>
            </w:r>
            <w:r w:rsidR="008C4AE2">
              <w:rPr>
                <w:noProof/>
                <w:webHidden/>
              </w:rPr>
              <w:tab/>
            </w:r>
            <w:r w:rsidR="008C4AE2">
              <w:rPr>
                <w:noProof/>
                <w:webHidden/>
              </w:rPr>
              <w:fldChar w:fldCharType="begin"/>
            </w:r>
            <w:r w:rsidR="008C4AE2">
              <w:rPr>
                <w:noProof/>
                <w:webHidden/>
              </w:rPr>
              <w:instrText xml:space="preserve"> PAGEREF _Toc480549825 \h </w:instrText>
            </w:r>
            <w:r w:rsidR="008C4AE2">
              <w:rPr>
                <w:noProof/>
                <w:webHidden/>
              </w:rPr>
            </w:r>
            <w:r w:rsidR="008C4AE2">
              <w:rPr>
                <w:noProof/>
                <w:webHidden/>
              </w:rPr>
              <w:fldChar w:fldCharType="separate"/>
            </w:r>
            <w:r w:rsidR="002369BD">
              <w:rPr>
                <w:noProof/>
                <w:webHidden/>
              </w:rPr>
              <w:t>20</w:t>
            </w:r>
            <w:r w:rsidR="008C4AE2">
              <w:rPr>
                <w:noProof/>
                <w:webHidden/>
              </w:rPr>
              <w:fldChar w:fldCharType="end"/>
            </w:r>
          </w:hyperlink>
        </w:p>
        <w:p w14:paraId="1F740D06" w14:textId="5A2BB38B"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26" w:history="1">
            <w:r w:rsidR="008C4AE2" w:rsidRPr="008F040E">
              <w:rPr>
                <w:rStyle w:val="Hipervnculo"/>
                <w:noProof/>
              </w:rPr>
              <w:t>Diagrama de interacción</w:t>
            </w:r>
            <w:r w:rsidR="008C4AE2">
              <w:rPr>
                <w:noProof/>
                <w:webHidden/>
              </w:rPr>
              <w:tab/>
            </w:r>
            <w:r w:rsidR="008C4AE2">
              <w:rPr>
                <w:noProof/>
                <w:webHidden/>
              </w:rPr>
              <w:fldChar w:fldCharType="begin"/>
            </w:r>
            <w:r w:rsidR="008C4AE2">
              <w:rPr>
                <w:noProof/>
                <w:webHidden/>
              </w:rPr>
              <w:instrText xml:space="preserve"> PAGEREF _Toc480549826 \h </w:instrText>
            </w:r>
            <w:r w:rsidR="008C4AE2">
              <w:rPr>
                <w:noProof/>
                <w:webHidden/>
              </w:rPr>
            </w:r>
            <w:r w:rsidR="008C4AE2">
              <w:rPr>
                <w:noProof/>
                <w:webHidden/>
              </w:rPr>
              <w:fldChar w:fldCharType="separate"/>
            </w:r>
            <w:r w:rsidR="002369BD">
              <w:rPr>
                <w:noProof/>
                <w:webHidden/>
              </w:rPr>
              <w:t>21</w:t>
            </w:r>
            <w:r w:rsidR="008C4AE2">
              <w:rPr>
                <w:noProof/>
                <w:webHidden/>
              </w:rPr>
              <w:fldChar w:fldCharType="end"/>
            </w:r>
          </w:hyperlink>
        </w:p>
        <w:p w14:paraId="42245368" w14:textId="14836031" w:rsidR="008C4AE2" w:rsidRDefault="00F11CF8">
          <w:pPr>
            <w:pStyle w:val="TDC2"/>
            <w:tabs>
              <w:tab w:val="left" w:pos="660"/>
              <w:tab w:val="right" w:leader="dot" w:pos="10762"/>
            </w:tabs>
            <w:rPr>
              <w:rFonts w:asciiTheme="minorHAnsi" w:eastAsiaTheme="minorEastAsia" w:hAnsiTheme="minorHAnsi" w:cstheme="minorBidi"/>
              <w:noProof/>
              <w:color w:val="auto"/>
              <w:szCs w:val="22"/>
            </w:rPr>
          </w:pPr>
          <w:hyperlink w:anchor="_Toc480549827" w:history="1">
            <w:r w:rsidR="008C4AE2" w:rsidRPr="008F040E">
              <w:rPr>
                <w:rStyle w:val="Hipervnculo"/>
                <w:noProof/>
              </w:rPr>
              <w:t>5.</w:t>
            </w:r>
            <w:r w:rsidR="008C4AE2">
              <w:rPr>
                <w:rFonts w:asciiTheme="minorHAnsi" w:eastAsiaTheme="minorEastAsia" w:hAnsiTheme="minorHAnsi" w:cstheme="minorBidi"/>
                <w:noProof/>
                <w:color w:val="auto"/>
                <w:szCs w:val="22"/>
              </w:rPr>
              <w:tab/>
            </w:r>
            <w:r w:rsidR="008C4AE2" w:rsidRPr="008F040E">
              <w:rPr>
                <w:rStyle w:val="Hipervnculo"/>
                <w:noProof/>
              </w:rPr>
              <w:t>Dar de baja usuario</w:t>
            </w:r>
            <w:r w:rsidR="008C4AE2">
              <w:rPr>
                <w:noProof/>
                <w:webHidden/>
              </w:rPr>
              <w:tab/>
            </w:r>
            <w:r w:rsidR="008C4AE2">
              <w:rPr>
                <w:noProof/>
                <w:webHidden/>
              </w:rPr>
              <w:fldChar w:fldCharType="begin"/>
            </w:r>
            <w:r w:rsidR="008C4AE2">
              <w:rPr>
                <w:noProof/>
                <w:webHidden/>
              </w:rPr>
              <w:instrText xml:space="preserve"> PAGEREF _Toc480549827 \h </w:instrText>
            </w:r>
            <w:r w:rsidR="008C4AE2">
              <w:rPr>
                <w:noProof/>
                <w:webHidden/>
              </w:rPr>
            </w:r>
            <w:r w:rsidR="008C4AE2">
              <w:rPr>
                <w:noProof/>
                <w:webHidden/>
              </w:rPr>
              <w:fldChar w:fldCharType="separate"/>
            </w:r>
            <w:r w:rsidR="002369BD">
              <w:rPr>
                <w:noProof/>
                <w:webHidden/>
              </w:rPr>
              <w:t>22</w:t>
            </w:r>
            <w:r w:rsidR="008C4AE2">
              <w:rPr>
                <w:noProof/>
                <w:webHidden/>
              </w:rPr>
              <w:fldChar w:fldCharType="end"/>
            </w:r>
          </w:hyperlink>
        </w:p>
        <w:p w14:paraId="06A0876A" w14:textId="23B19859"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28" w:history="1">
            <w:r w:rsidR="008C4AE2" w:rsidRPr="008F040E">
              <w:rPr>
                <w:rStyle w:val="Hipervnculo"/>
                <w:noProof/>
              </w:rPr>
              <w:t>Flujo principal</w:t>
            </w:r>
            <w:r w:rsidR="008C4AE2">
              <w:rPr>
                <w:noProof/>
                <w:webHidden/>
              </w:rPr>
              <w:tab/>
            </w:r>
            <w:r w:rsidR="008C4AE2">
              <w:rPr>
                <w:noProof/>
                <w:webHidden/>
              </w:rPr>
              <w:fldChar w:fldCharType="begin"/>
            </w:r>
            <w:r w:rsidR="008C4AE2">
              <w:rPr>
                <w:noProof/>
                <w:webHidden/>
              </w:rPr>
              <w:instrText xml:space="preserve"> PAGEREF _Toc480549828 \h </w:instrText>
            </w:r>
            <w:r w:rsidR="008C4AE2">
              <w:rPr>
                <w:noProof/>
                <w:webHidden/>
              </w:rPr>
            </w:r>
            <w:r w:rsidR="008C4AE2">
              <w:rPr>
                <w:noProof/>
                <w:webHidden/>
              </w:rPr>
              <w:fldChar w:fldCharType="separate"/>
            </w:r>
            <w:r w:rsidR="002369BD">
              <w:rPr>
                <w:noProof/>
                <w:webHidden/>
              </w:rPr>
              <w:t>22</w:t>
            </w:r>
            <w:r w:rsidR="008C4AE2">
              <w:rPr>
                <w:noProof/>
                <w:webHidden/>
              </w:rPr>
              <w:fldChar w:fldCharType="end"/>
            </w:r>
          </w:hyperlink>
        </w:p>
        <w:p w14:paraId="57779DB0" w14:textId="5DD5E5E7"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29" w:history="1">
            <w:r w:rsidR="008C4AE2" w:rsidRPr="008F040E">
              <w:rPr>
                <w:rStyle w:val="Hipervnculo"/>
                <w:noProof/>
              </w:rPr>
              <w:t>Flujos alternativos</w:t>
            </w:r>
            <w:r w:rsidR="008C4AE2">
              <w:rPr>
                <w:noProof/>
                <w:webHidden/>
              </w:rPr>
              <w:tab/>
            </w:r>
            <w:r w:rsidR="008C4AE2">
              <w:rPr>
                <w:noProof/>
                <w:webHidden/>
              </w:rPr>
              <w:fldChar w:fldCharType="begin"/>
            </w:r>
            <w:r w:rsidR="008C4AE2">
              <w:rPr>
                <w:noProof/>
                <w:webHidden/>
              </w:rPr>
              <w:instrText xml:space="preserve"> PAGEREF _Toc480549829 \h </w:instrText>
            </w:r>
            <w:r w:rsidR="008C4AE2">
              <w:rPr>
                <w:noProof/>
                <w:webHidden/>
              </w:rPr>
            </w:r>
            <w:r w:rsidR="008C4AE2">
              <w:rPr>
                <w:noProof/>
                <w:webHidden/>
              </w:rPr>
              <w:fldChar w:fldCharType="separate"/>
            </w:r>
            <w:r w:rsidR="002369BD">
              <w:rPr>
                <w:noProof/>
                <w:webHidden/>
              </w:rPr>
              <w:t>22</w:t>
            </w:r>
            <w:r w:rsidR="008C4AE2">
              <w:rPr>
                <w:noProof/>
                <w:webHidden/>
              </w:rPr>
              <w:fldChar w:fldCharType="end"/>
            </w:r>
          </w:hyperlink>
        </w:p>
        <w:p w14:paraId="22E93AE9" w14:textId="7B52D248"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30" w:history="1">
            <w:r w:rsidR="008C4AE2" w:rsidRPr="008F040E">
              <w:rPr>
                <w:rStyle w:val="Hipervnculo"/>
                <w:noProof/>
              </w:rPr>
              <w:t>Diagrama de interacción</w:t>
            </w:r>
            <w:r w:rsidR="008C4AE2">
              <w:rPr>
                <w:noProof/>
                <w:webHidden/>
              </w:rPr>
              <w:tab/>
            </w:r>
            <w:r w:rsidR="008C4AE2">
              <w:rPr>
                <w:noProof/>
                <w:webHidden/>
              </w:rPr>
              <w:fldChar w:fldCharType="begin"/>
            </w:r>
            <w:r w:rsidR="008C4AE2">
              <w:rPr>
                <w:noProof/>
                <w:webHidden/>
              </w:rPr>
              <w:instrText xml:space="preserve"> PAGEREF _Toc480549830 \h </w:instrText>
            </w:r>
            <w:r w:rsidR="008C4AE2">
              <w:rPr>
                <w:noProof/>
                <w:webHidden/>
              </w:rPr>
            </w:r>
            <w:r w:rsidR="008C4AE2">
              <w:rPr>
                <w:noProof/>
                <w:webHidden/>
              </w:rPr>
              <w:fldChar w:fldCharType="separate"/>
            </w:r>
            <w:r w:rsidR="002369BD">
              <w:rPr>
                <w:noProof/>
                <w:webHidden/>
              </w:rPr>
              <w:t>23</w:t>
            </w:r>
            <w:r w:rsidR="008C4AE2">
              <w:rPr>
                <w:noProof/>
                <w:webHidden/>
              </w:rPr>
              <w:fldChar w:fldCharType="end"/>
            </w:r>
          </w:hyperlink>
        </w:p>
        <w:p w14:paraId="6885CB8B" w14:textId="1EF77FC3" w:rsidR="008C4AE2" w:rsidRDefault="00F11CF8">
          <w:pPr>
            <w:pStyle w:val="TDC2"/>
            <w:tabs>
              <w:tab w:val="left" w:pos="660"/>
              <w:tab w:val="right" w:leader="dot" w:pos="10762"/>
            </w:tabs>
            <w:rPr>
              <w:rFonts w:asciiTheme="minorHAnsi" w:eastAsiaTheme="minorEastAsia" w:hAnsiTheme="minorHAnsi" w:cstheme="minorBidi"/>
              <w:noProof/>
              <w:color w:val="auto"/>
              <w:szCs w:val="22"/>
            </w:rPr>
          </w:pPr>
          <w:hyperlink w:anchor="_Toc480549831" w:history="1">
            <w:r w:rsidR="008C4AE2" w:rsidRPr="008F040E">
              <w:rPr>
                <w:rStyle w:val="Hipervnculo"/>
                <w:noProof/>
              </w:rPr>
              <w:t>6.</w:t>
            </w:r>
            <w:r w:rsidR="008C4AE2">
              <w:rPr>
                <w:rFonts w:asciiTheme="minorHAnsi" w:eastAsiaTheme="minorEastAsia" w:hAnsiTheme="minorHAnsi" w:cstheme="minorBidi"/>
                <w:noProof/>
                <w:color w:val="auto"/>
                <w:szCs w:val="22"/>
              </w:rPr>
              <w:tab/>
            </w:r>
            <w:r w:rsidR="008C4AE2" w:rsidRPr="008F040E">
              <w:rPr>
                <w:rStyle w:val="Hipervnculo"/>
                <w:noProof/>
              </w:rPr>
              <w:t>Leer mensaje</w:t>
            </w:r>
            <w:r w:rsidR="008C4AE2">
              <w:rPr>
                <w:noProof/>
                <w:webHidden/>
              </w:rPr>
              <w:tab/>
            </w:r>
            <w:r w:rsidR="008C4AE2">
              <w:rPr>
                <w:noProof/>
                <w:webHidden/>
              </w:rPr>
              <w:fldChar w:fldCharType="begin"/>
            </w:r>
            <w:r w:rsidR="008C4AE2">
              <w:rPr>
                <w:noProof/>
                <w:webHidden/>
              </w:rPr>
              <w:instrText xml:space="preserve"> PAGEREF _Toc480549831 \h </w:instrText>
            </w:r>
            <w:r w:rsidR="008C4AE2">
              <w:rPr>
                <w:noProof/>
                <w:webHidden/>
              </w:rPr>
            </w:r>
            <w:r w:rsidR="008C4AE2">
              <w:rPr>
                <w:noProof/>
                <w:webHidden/>
              </w:rPr>
              <w:fldChar w:fldCharType="separate"/>
            </w:r>
            <w:r w:rsidR="002369BD">
              <w:rPr>
                <w:noProof/>
                <w:webHidden/>
              </w:rPr>
              <w:t>24</w:t>
            </w:r>
            <w:r w:rsidR="008C4AE2">
              <w:rPr>
                <w:noProof/>
                <w:webHidden/>
              </w:rPr>
              <w:fldChar w:fldCharType="end"/>
            </w:r>
          </w:hyperlink>
        </w:p>
        <w:p w14:paraId="6FDE7799" w14:textId="7DD2F830"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32" w:history="1">
            <w:r w:rsidR="008C4AE2" w:rsidRPr="008F040E">
              <w:rPr>
                <w:rStyle w:val="Hipervnculo"/>
                <w:noProof/>
              </w:rPr>
              <w:t>Flujo principal</w:t>
            </w:r>
            <w:r w:rsidR="008C4AE2">
              <w:rPr>
                <w:noProof/>
                <w:webHidden/>
              </w:rPr>
              <w:tab/>
            </w:r>
            <w:r w:rsidR="008C4AE2">
              <w:rPr>
                <w:noProof/>
                <w:webHidden/>
              </w:rPr>
              <w:fldChar w:fldCharType="begin"/>
            </w:r>
            <w:r w:rsidR="008C4AE2">
              <w:rPr>
                <w:noProof/>
                <w:webHidden/>
              </w:rPr>
              <w:instrText xml:space="preserve"> PAGEREF _Toc480549832 \h </w:instrText>
            </w:r>
            <w:r w:rsidR="008C4AE2">
              <w:rPr>
                <w:noProof/>
                <w:webHidden/>
              </w:rPr>
            </w:r>
            <w:r w:rsidR="008C4AE2">
              <w:rPr>
                <w:noProof/>
                <w:webHidden/>
              </w:rPr>
              <w:fldChar w:fldCharType="separate"/>
            </w:r>
            <w:r w:rsidR="002369BD">
              <w:rPr>
                <w:noProof/>
                <w:webHidden/>
              </w:rPr>
              <w:t>24</w:t>
            </w:r>
            <w:r w:rsidR="008C4AE2">
              <w:rPr>
                <w:noProof/>
                <w:webHidden/>
              </w:rPr>
              <w:fldChar w:fldCharType="end"/>
            </w:r>
          </w:hyperlink>
        </w:p>
        <w:p w14:paraId="449F1C32" w14:textId="03335920"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33" w:history="1">
            <w:r w:rsidR="008C4AE2" w:rsidRPr="008F040E">
              <w:rPr>
                <w:rStyle w:val="Hipervnculo"/>
                <w:noProof/>
              </w:rPr>
              <w:t>Flujos alternativos</w:t>
            </w:r>
            <w:r w:rsidR="008C4AE2">
              <w:rPr>
                <w:noProof/>
                <w:webHidden/>
              </w:rPr>
              <w:tab/>
            </w:r>
            <w:r w:rsidR="008C4AE2">
              <w:rPr>
                <w:noProof/>
                <w:webHidden/>
              </w:rPr>
              <w:fldChar w:fldCharType="begin"/>
            </w:r>
            <w:r w:rsidR="008C4AE2">
              <w:rPr>
                <w:noProof/>
                <w:webHidden/>
              </w:rPr>
              <w:instrText xml:space="preserve"> PAGEREF _Toc480549833 \h </w:instrText>
            </w:r>
            <w:r w:rsidR="008C4AE2">
              <w:rPr>
                <w:noProof/>
                <w:webHidden/>
              </w:rPr>
            </w:r>
            <w:r w:rsidR="008C4AE2">
              <w:rPr>
                <w:noProof/>
                <w:webHidden/>
              </w:rPr>
              <w:fldChar w:fldCharType="separate"/>
            </w:r>
            <w:r w:rsidR="002369BD">
              <w:rPr>
                <w:noProof/>
                <w:webHidden/>
              </w:rPr>
              <w:t>25</w:t>
            </w:r>
            <w:r w:rsidR="008C4AE2">
              <w:rPr>
                <w:noProof/>
                <w:webHidden/>
              </w:rPr>
              <w:fldChar w:fldCharType="end"/>
            </w:r>
          </w:hyperlink>
        </w:p>
        <w:p w14:paraId="27098E7F" w14:textId="5E42C47C"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34" w:history="1">
            <w:r w:rsidR="008C4AE2" w:rsidRPr="008F040E">
              <w:rPr>
                <w:rStyle w:val="Hipervnculo"/>
                <w:noProof/>
              </w:rPr>
              <w:t>Diagrama de interacción</w:t>
            </w:r>
            <w:r w:rsidR="008C4AE2">
              <w:rPr>
                <w:noProof/>
                <w:webHidden/>
              </w:rPr>
              <w:tab/>
            </w:r>
            <w:r w:rsidR="008C4AE2">
              <w:rPr>
                <w:noProof/>
                <w:webHidden/>
              </w:rPr>
              <w:fldChar w:fldCharType="begin"/>
            </w:r>
            <w:r w:rsidR="008C4AE2">
              <w:rPr>
                <w:noProof/>
                <w:webHidden/>
              </w:rPr>
              <w:instrText xml:space="preserve"> PAGEREF _Toc480549834 \h </w:instrText>
            </w:r>
            <w:r w:rsidR="008C4AE2">
              <w:rPr>
                <w:noProof/>
                <w:webHidden/>
              </w:rPr>
            </w:r>
            <w:r w:rsidR="008C4AE2">
              <w:rPr>
                <w:noProof/>
                <w:webHidden/>
              </w:rPr>
              <w:fldChar w:fldCharType="separate"/>
            </w:r>
            <w:r w:rsidR="002369BD">
              <w:rPr>
                <w:noProof/>
                <w:webHidden/>
              </w:rPr>
              <w:t>25</w:t>
            </w:r>
            <w:r w:rsidR="008C4AE2">
              <w:rPr>
                <w:noProof/>
                <w:webHidden/>
              </w:rPr>
              <w:fldChar w:fldCharType="end"/>
            </w:r>
          </w:hyperlink>
        </w:p>
        <w:p w14:paraId="34AC59EE" w14:textId="2D96FBE4" w:rsidR="008C4AE2" w:rsidRDefault="00F11CF8">
          <w:pPr>
            <w:pStyle w:val="TDC2"/>
            <w:tabs>
              <w:tab w:val="left" w:pos="660"/>
              <w:tab w:val="right" w:leader="dot" w:pos="10762"/>
            </w:tabs>
            <w:rPr>
              <w:rFonts w:asciiTheme="minorHAnsi" w:eastAsiaTheme="minorEastAsia" w:hAnsiTheme="minorHAnsi" w:cstheme="minorBidi"/>
              <w:noProof/>
              <w:color w:val="auto"/>
              <w:szCs w:val="22"/>
            </w:rPr>
          </w:pPr>
          <w:hyperlink w:anchor="_Toc480549835" w:history="1">
            <w:r w:rsidR="008C4AE2" w:rsidRPr="008F040E">
              <w:rPr>
                <w:rStyle w:val="Hipervnculo"/>
                <w:noProof/>
              </w:rPr>
              <w:t>a.</w:t>
            </w:r>
            <w:r w:rsidR="008C4AE2">
              <w:rPr>
                <w:rFonts w:asciiTheme="minorHAnsi" w:eastAsiaTheme="minorEastAsia" w:hAnsiTheme="minorHAnsi" w:cstheme="minorBidi"/>
                <w:noProof/>
                <w:color w:val="auto"/>
                <w:szCs w:val="22"/>
              </w:rPr>
              <w:tab/>
            </w:r>
            <w:r w:rsidR="008C4AE2" w:rsidRPr="008F040E">
              <w:rPr>
                <w:rStyle w:val="Hipervnculo"/>
                <w:noProof/>
              </w:rPr>
              <w:t>Recibir mensaje</w:t>
            </w:r>
            <w:r w:rsidR="008C4AE2">
              <w:rPr>
                <w:noProof/>
                <w:webHidden/>
              </w:rPr>
              <w:tab/>
            </w:r>
            <w:r w:rsidR="008C4AE2">
              <w:rPr>
                <w:noProof/>
                <w:webHidden/>
              </w:rPr>
              <w:fldChar w:fldCharType="begin"/>
            </w:r>
            <w:r w:rsidR="008C4AE2">
              <w:rPr>
                <w:noProof/>
                <w:webHidden/>
              </w:rPr>
              <w:instrText xml:space="preserve"> PAGEREF _Toc480549835 \h </w:instrText>
            </w:r>
            <w:r w:rsidR="008C4AE2">
              <w:rPr>
                <w:noProof/>
                <w:webHidden/>
              </w:rPr>
            </w:r>
            <w:r w:rsidR="008C4AE2">
              <w:rPr>
                <w:noProof/>
                <w:webHidden/>
              </w:rPr>
              <w:fldChar w:fldCharType="separate"/>
            </w:r>
            <w:r w:rsidR="002369BD">
              <w:rPr>
                <w:noProof/>
                <w:webHidden/>
              </w:rPr>
              <w:t>26</w:t>
            </w:r>
            <w:r w:rsidR="008C4AE2">
              <w:rPr>
                <w:noProof/>
                <w:webHidden/>
              </w:rPr>
              <w:fldChar w:fldCharType="end"/>
            </w:r>
          </w:hyperlink>
        </w:p>
        <w:p w14:paraId="5302D75A" w14:textId="7B5153F3"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36" w:history="1">
            <w:r w:rsidR="008C4AE2" w:rsidRPr="008F040E">
              <w:rPr>
                <w:rStyle w:val="Hipervnculo"/>
                <w:noProof/>
              </w:rPr>
              <w:t>Flujo principal</w:t>
            </w:r>
            <w:r w:rsidR="008C4AE2">
              <w:rPr>
                <w:noProof/>
                <w:webHidden/>
              </w:rPr>
              <w:tab/>
            </w:r>
            <w:r w:rsidR="008C4AE2">
              <w:rPr>
                <w:noProof/>
                <w:webHidden/>
              </w:rPr>
              <w:fldChar w:fldCharType="begin"/>
            </w:r>
            <w:r w:rsidR="008C4AE2">
              <w:rPr>
                <w:noProof/>
                <w:webHidden/>
              </w:rPr>
              <w:instrText xml:space="preserve"> PAGEREF _Toc480549836 \h </w:instrText>
            </w:r>
            <w:r w:rsidR="008C4AE2">
              <w:rPr>
                <w:noProof/>
                <w:webHidden/>
              </w:rPr>
            </w:r>
            <w:r w:rsidR="008C4AE2">
              <w:rPr>
                <w:noProof/>
                <w:webHidden/>
              </w:rPr>
              <w:fldChar w:fldCharType="separate"/>
            </w:r>
            <w:r w:rsidR="002369BD">
              <w:rPr>
                <w:noProof/>
                <w:webHidden/>
              </w:rPr>
              <w:t>26</w:t>
            </w:r>
            <w:r w:rsidR="008C4AE2">
              <w:rPr>
                <w:noProof/>
                <w:webHidden/>
              </w:rPr>
              <w:fldChar w:fldCharType="end"/>
            </w:r>
          </w:hyperlink>
        </w:p>
        <w:p w14:paraId="2F0C7402" w14:textId="19550B70"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37" w:history="1">
            <w:r w:rsidR="008C4AE2" w:rsidRPr="008F040E">
              <w:rPr>
                <w:rStyle w:val="Hipervnculo"/>
                <w:noProof/>
              </w:rPr>
              <w:t>Flujos alternativos</w:t>
            </w:r>
            <w:r w:rsidR="008C4AE2">
              <w:rPr>
                <w:noProof/>
                <w:webHidden/>
              </w:rPr>
              <w:tab/>
            </w:r>
            <w:r w:rsidR="008C4AE2">
              <w:rPr>
                <w:noProof/>
                <w:webHidden/>
              </w:rPr>
              <w:fldChar w:fldCharType="begin"/>
            </w:r>
            <w:r w:rsidR="008C4AE2">
              <w:rPr>
                <w:noProof/>
                <w:webHidden/>
              </w:rPr>
              <w:instrText xml:space="preserve"> PAGEREF _Toc480549837 \h </w:instrText>
            </w:r>
            <w:r w:rsidR="008C4AE2">
              <w:rPr>
                <w:noProof/>
                <w:webHidden/>
              </w:rPr>
            </w:r>
            <w:r w:rsidR="008C4AE2">
              <w:rPr>
                <w:noProof/>
                <w:webHidden/>
              </w:rPr>
              <w:fldChar w:fldCharType="separate"/>
            </w:r>
            <w:r w:rsidR="002369BD">
              <w:rPr>
                <w:noProof/>
                <w:webHidden/>
              </w:rPr>
              <w:t>26</w:t>
            </w:r>
            <w:r w:rsidR="008C4AE2">
              <w:rPr>
                <w:noProof/>
                <w:webHidden/>
              </w:rPr>
              <w:fldChar w:fldCharType="end"/>
            </w:r>
          </w:hyperlink>
        </w:p>
        <w:p w14:paraId="0BCB422D" w14:textId="379FC5B9" w:rsidR="008C4AE2" w:rsidRDefault="00F11CF8">
          <w:pPr>
            <w:pStyle w:val="TDC2"/>
            <w:tabs>
              <w:tab w:val="left" w:pos="660"/>
              <w:tab w:val="right" w:leader="dot" w:pos="10762"/>
            </w:tabs>
            <w:rPr>
              <w:rFonts w:asciiTheme="minorHAnsi" w:eastAsiaTheme="minorEastAsia" w:hAnsiTheme="minorHAnsi" w:cstheme="minorBidi"/>
              <w:noProof/>
              <w:color w:val="auto"/>
              <w:szCs w:val="22"/>
            </w:rPr>
          </w:pPr>
          <w:hyperlink w:anchor="_Toc480549838" w:history="1">
            <w:r w:rsidR="008C4AE2" w:rsidRPr="008F040E">
              <w:rPr>
                <w:rStyle w:val="Hipervnculo"/>
                <w:noProof/>
              </w:rPr>
              <w:t>b.</w:t>
            </w:r>
            <w:r w:rsidR="008C4AE2">
              <w:rPr>
                <w:rFonts w:asciiTheme="minorHAnsi" w:eastAsiaTheme="minorEastAsia" w:hAnsiTheme="minorHAnsi" w:cstheme="minorBidi"/>
                <w:noProof/>
                <w:color w:val="auto"/>
                <w:szCs w:val="22"/>
              </w:rPr>
              <w:tab/>
            </w:r>
            <w:r w:rsidR="008C4AE2" w:rsidRPr="008F040E">
              <w:rPr>
                <w:rStyle w:val="Hipervnculo"/>
                <w:noProof/>
              </w:rPr>
              <w:t>Abrir actividad de conversación</w:t>
            </w:r>
            <w:r w:rsidR="008C4AE2">
              <w:rPr>
                <w:noProof/>
                <w:webHidden/>
              </w:rPr>
              <w:tab/>
            </w:r>
            <w:r w:rsidR="008C4AE2">
              <w:rPr>
                <w:noProof/>
                <w:webHidden/>
              </w:rPr>
              <w:fldChar w:fldCharType="begin"/>
            </w:r>
            <w:r w:rsidR="008C4AE2">
              <w:rPr>
                <w:noProof/>
                <w:webHidden/>
              </w:rPr>
              <w:instrText xml:space="preserve"> PAGEREF _Toc480549838 \h </w:instrText>
            </w:r>
            <w:r w:rsidR="008C4AE2">
              <w:rPr>
                <w:noProof/>
                <w:webHidden/>
              </w:rPr>
            </w:r>
            <w:r w:rsidR="008C4AE2">
              <w:rPr>
                <w:noProof/>
                <w:webHidden/>
              </w:rPr>
              <w:fldChar w:fldCharType="separate"/>
            </w:r>
            <w:r w:rsidR="002369BD">
              <w:rPr>
                <w:noProof/>
                <w:webHidden/>
              </w:rPr>
              <w:t>27</w:t>
            </w:r>
            <w:r w:rsidR="008C4AE2">
              <w:rPr>
                <w:noProof/>
                <w:webHidden/>
              </w:rPr>
              <w:fldChar w:fldCharType="end"/>
            </w:r>
          </w:hyperlink>
        </w:p>
        <w:p w14:paraId="0FB67CD6" w14:textId="198F3CE6"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39" w:history="1">
            <w:r w:rsidR="008C4AE2" w:rsidRPr="008F040E">
              <w:rPr>
                <w:rStyle w:val="Hipervnculo"/>
                <w:noProof/>
              </w:rPr>
              <w:t>Flujo principal</w:t>
            </w:r>
            <w:r w:rsidR="008C4AE2">
              <w:rPr>
                <w:noProof/>
                <w:webHidden/>
              </w:rPr>
              <w:tab/>
            </w:r>
            <w:r w:rsidR="008C4AE2">
              <w:rPr>
                <w:noProof/>
                <w:webHidden/>
              </w:rPr>
              <w:fldChar w:fldCharType="begin"/>
            </w:r>
            <w:r w:rsidR="008C4AE2">
              <w:rPr>
                <w:noProof/>
                <w:webHidden/>
              </w:rPr>
              <w:instrText xml:space="preserve"> PAGEREF _Toc480549839 \h </w:instrText>
            </w:r>
            <w:r w:rsidR="008C4AE2">
              <w:rPr>
                <w:noProof/>
                <w:webHidden/>
              </w:rPr>
            </w:r>
            <w:r w:rsidR="008C4AE2">
              <w:rPr>
                <w:noProof/>
                <w:webHidden/>
              </w:rPr>
              <w:fldChar w:fldCharType="separate"/>
            </w:r>
            <w:r w:rsidR="002369BD">
              <w:rPr>
                <w:noProof/>
                <w:webHidden/>
              </w:rPr>
              <w:t>27</w:t>
            </w:r>
            <w:r w:rsidR="008C4AE2">
              <w:rPr>
                <w:noProof/>
                <w:webHidden/>
              </w:rPr>
              <w:fldChar w:fldCharType="end"/>
            </w:r>
          </w:hyperlink>
        </w:p>
        <w:p w14:paraId="66DFD1F7" w14:textId="1065FECE"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40" w:history="1">
            <w:r w:rsidR="008C4AE2" w:rsidRPr="008F040E">
              <w:rPr>
                <w:rStyle w:val="Hipervnculo"/>
                <w:noProof/>
              </w:rPr>
              <w:t>Flujos alternativos</w:t>
            </w:r>
            <w:r w:rsidR="008C4AE2">
              <w:rPr>
                <w:noProof/>
                <w:webHidden/>
              </w:rPr>
              <w:tab/>
            </w:r>
            <w:r w:rsidR="008C4AE2">
              <w:rPr>
                <w:noProof/>
                <w:webHidden/>
              </w:rPr>
              <w:fldChar w:fldCharType="begin"/>
            </w:r>
            <w:r w:rsidR="008C4AE2">
              <w:rPr>
                <w:noProof/>
                <w:webHidden/>
              </w:rPr>
              <w:instrText xml:space="preserve"> PAGEREF _Toc480549840 \h </w:instrText>
            </w:r>
            <w:r w:rsidR="008C4AE2">
              <w:rPr>
                <w:noProof/>
                <w:webHidden/>
              </w:rPr>
            </w:r>
            <w:r w:rsidR="008C4AE2">
              <w:rPr>
                <w:noProof/>
                <w:webHidden/>
              </w:rPr>
              <w:fldChar w:fldCharType="separate"/>
            </w:r>
            <w:r w:rsidR="002369BD">
              <w:rPr>
                <w:noProof/>
                <w:webHidden/>
              </w:rPr>
              <w:t>27</w:t>
            </w:r>
            <w:r w:rsidR="008C4AE2">
              <w:rPr>
                <w:noProof/>
                <w:webHidden/>
              </w:rPr>
              <w:fldChar w:fldCharType="end"/>
            </w:r>
          </w:hyperlink>
        </w:p>
        <w:p w14:paraId="3386E1B9" w14:textId="222D2FFA" w:rsidR="008C4AE2" w:rsidRDefault="00F11CF8">
          <w:pPr>
            <w:pStyle w:val="TDC2"/>
            <w:tabs>
              <w:tab w:val="left" w:pos="660"/>
              <w:tab w:val="right" w:leader="dot" w:pos="10762"/>
            </w:tabs>
            <w:rPr>
              <w:rFonts w:asciiTheme="minorHAnsi" w:eastAsiaTheme="minorEastAsia" w:hAnsiTheme="minorHAnsi" w:cstheme="minorBidi"/>
              <w:noProof/>
              <w:color w:val="auto"/>
              <w:szCs w:val="22"/>
            </w:rPr>
          </w:pPr>
          <w:hyperlink w:anchor="_Toc480549841" w:history="1">
            <w:r w:rsidR="008C4AE2" w:rsidRPr="008F040E">
              <w:rPr>
                <w:rStyle w:val="Hipervnculo"/>
                <w:noProof/>
              </w:rPr>
              <w:t>7.</w:t>
            </w:r>
            <w:r w:rsidR="008C4AE2">
              <w:rPr>
                <w:rFonts w:asciiTheme="minorHAnsi" w:eastAsiaTheme="minorEastAsia" w:hAnsiTheme="minorHAnsi" w:cstheme="minorBidi"/>
                <w:noProof/>
                <w:color w:val="auto"/>
                <w:szCs w:val="22"/>
              </w:rPr>
              <w:tab/>
            </w:r>
            <w:r w:rsidR="008C4AE2" w:rsidRPr="008F040E">
              <w:rPr>
                <w:rStyle w:val="Hipervnculo"/>
                <w:noProof/>
              </w:rPr>
              <w:t>Escribir mensaje</w:t>
            </w:r>
            <w:r w:rsidR="008C4AE2">
              <w:rPr>
                <w:noProof/>
                <w:webHidden/>
              </w:rPr>
              <w:tab/>
            </w:r>
            <w:r w:rsidR="008C4AE2">
              <w:rPr>
                <w:noProof/>
                <w:webHidden/>
              </w:rPr>
              <w:fldChar w:fldCharType="begin"/>
            </w:r>
            <w:r w:rsidR="008C4AE2">
              <w:rPr>
                <w:noProof/>
                <w:webHidden/>
              </w:rPr>
              <w:instrText xml:space="preserve"> PAGEREF _Toc480549841 \h </w:instrText>
            </w:r>
            <w:r w:rsidR="008C4AE2">
              <w:rPr>
                <w:noProof/>
                <w:webHidden/>
              </w:rPr>
            </w:r>
            <w:r w:rsidR="008C4AE2">
              <w:rPr>
                <w:noProof/>
                <w:webHidden/>
              </w:rPr>
              <w:fldChar w:fldCharType="separate"/>
            </w:r>
            <w:r w:rsidR="002369BD">
              <w:rPr>
                <w:noProof/>
                <w:webHidden/>
              </w:rPr>
              <w:t>28</w:t>
            </w:r>
            <w:r w:rsidR="008C4AE2">
              <w:rPr>
                <w:noProof/>
                <w:webHidden/>
              </w:rPr>
              <w:fldChar w:fldCharType="end"/>
            </w:r>
          </w:hyperlink>
        </w:p>
        <w:p w14:paraId="588E4CBF" w14:textId="313318DA"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42" w:history="1">
            <w:r w:rsidR="008C4AE2" w:rsidRPr="008F040E">
              <w:rPr>
                <w:rStyle w:val="Hipervnculo"/>
                <w:noProof/>
              </w:rPr>
              <w:t>Flujo principal</w:t>
            </w:r>
            <w:r w:rsidR="008C4AE2">
              <w:rPr>
                <w:noProof/>
                <w:webHidden/>
              </w:rPr>
              <w:tab/>
            </w:r>
            <w:r w:rsidR="008C4AE2">
              <w:rPr>
                <w:noProof/>
                <w:webHidden/>
              </w:rPr>
              <w:fldChar w:fldCharType="begin"/>
            </w:r>
            <w:r w:rsidR="008C4AE2">
              <w:rPr>
                <w:noProof/>
                <w:webHidden/>
              </w:rPr>
              <w:instrText xml:space="preserve"> PAGEREF _Toc480549842 \h </w:instrText>
            </w:r>
            <w:r w:rsidR="008C4AE2">
              <w:rPr>
                <w:noProof/>
                <w:webHidden/>
              </w:rPr>
            </w:r>
            <w:r w:rsidR="008C4AE2">
              <w:rPr>
                <w:noProof/>
                <w:webHidden/>
              </w:rPr>
              <w:fldChar w:fldCharType="separate"/>
            </w:r>
            <w:r w:rsidR="002369BD">
              <w:rPr>
                <w:noProof/>
                <w:webHidden/>
              </w:rPr>
              <w:t>28</w:t>
            </w:r>
            <w:r w:rsidR="008C4AE2">
              <w:rPr>
                <w:noProof/>
                <w:webHidden/>
              </w:rPr>
              <w:fldChar w:fldCharType="end"/>
            </w:r>
          </w:hyperlink>
        </w:p>
        <w:p w14:paraId="662333B8" w14:textId="7B28F699"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43" w:history="1">
            <w:r w:rsidR="008C4AE2" w:rsidRPr="008F040E">
              <w:rPr>
                <w:rStyle w:val="Hipervnculo"/>
                <w:noProof/>
              </w:rPr>
              <w:t>Flujos alternativos</w:t>
            </w:r>
            <w:r w:rsidR="008C4AE2">
              <w:rPr>
                <w:noProof/>
                <w:webHidden/>
              </w:rPr>
              <w:tab/>
            </w:r>
            <w:r w:rsidR="008C4AE2">
              <w:rPr>
                <w:noProof/>
                <w:webHidden/>
              </w:rPr>
              <w:fldChar w:fldCharType="begin"/>
            </w:r>
            <w:r w:rsidR="008C4AE2">
              <w:rPr>
                <w:noProof/>
                <w:webHidden/>
              </w:rPr>
              <w:instrText xml:space="preserve"> PAGEREF _Toc480549843 \h </w:instrText>
            </w:r>
            <w:r w:rsidR="008C4AE2">
              <w:rPr>
                <w:noProof/>
                <w:webHidden/>
              </w:rPr>
            </w:r>
            <w:r w:rsidR="008C4AE2">
              <w:rPr>
                <w:noProof/>
                <w:webHidden/>
              </w:rPr>
              <w:fldChar w:fldCharType="separate"/>
            </w:r>
            <w:r w:rsidR="002369BD">
              <w:rPr>
                <w:noProof/>
                <w:webHidden/>
              </w:rPr>
              <w:t>29</w:t>
            </w:r>
            <w:r w:rsidR="008C4AE2">
              <w:rPr>
                <w:noProof/>
                <w:webHidden/>
              </w:rPr>
              <w:fldChar w:fldCharType="end"/>
            </w:r>
          </w:hyperlink>
        </w:p>
        <w:p w14:paraId="6F840F1B" w14:textId="45E57E82"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44" w:history="1">
            <w:r w:rsidR="008C4AE2" w:rsidRPr="008F040E">
              <w:rPr>
                <w:rStyle w:val="Hipervnculo"/>
                <w:noProof/>
              </w:rPr>
              <w:t>Diagrama de interacción</w:t>
            </w:r>
            <w:r w:rsidR="008C4AE2">
              <w:rPr>
                <w:noProof/>
                <w:webHidden/>
              </w:rPr>
              <w:tab/>
            </w:r>
            <w:r w:rsidR="008C4AE2">
              <w:rPr>
                <w:noProof/>
                <w:webHidden/>
              </w:rPr>
              <w:fldChar w:fldCharType="begin"/>
            </w:r>
            <w:r w:rsidR="008C4AE2">
              <w:rPr>
                <w:noProof/>
                <w:webHidden/>
              </w:rPr>
              <w:instrText xml:space="preserve"> PAGEREF _Toc480549844 \h </w:instrText>
            </w:r>
            <w:r w:rsidR="008C4AE2">
              <w:rPr>
                <w:noProof/>
                <w:webHidden/>
              </w:rPr>
            </w:r>
            <w:r w:rsidR="008C4AE2">
              <w:rPr>
                <w:noProof/>
                <w:webHidden/>
              </w:rPr>
              <w:fldChar w:fldCharType="separate"/>
            </w:r>
            <w:r w:rsidR="002369BD">
              <w:rPr>
                <w:noProof/>
                <w:webHidden/>
              </w:rPr>
              <w:t>30</w:t>
            </w:r>
            <w:r w:rsidR="008C4AE2">
              <w:rPr>
                <w:noProof/>
                <w:webHidden/>
              </w:rPr>
              <w:fldChar w:fldCharType="end"/>
            </w:r>
          </w:hyperlink>
        </w:p>
        <w:p w14:paraId="384462EA" w14:textId="1609512D" w:rsidR="008C4AE2" w:rsidRDefault="00F11CF8">
          <w:pPr>
            <w:pStyle w:val="TDC2"/>
            <w:tabs>
              <w:tab w:val="left" w:pos="660"/>
              <w:tab w:val="right" w:leader="dot" w:pos="10762"/>
            </w:tabs>
            <w:rPr>
              <w:rFonts w:asciiTheme="minorHAnsi" w:eastAsiaTheme="minorEastAsia" w:hAnsiTheme="minorHAnsi" w:cstheme="minorBidi"/>
              <w:noProof/>
              <w:color w:val="auto"/>
              <w:szCs w:val="22"/>
            </w:rPr>
          </w:pPr>
          <w:hyperlink w:anchor="_Toc480549845" w:history="1">
            <w:r w:rsidR="008C4AE2" w:rsidRPr="008F040E">
              <w:rPr>
                <w:rStyle w:val="Hipervnculo"/>
                <w:noProof/>
              </w:rPr>
              <w:t>8.</w:t>
            </w:r>
            <w:r w:rsidR="008C4AE2">
              <w:rPr>
                <w:rFonts w:asciiTheme="minorHAnsi" w:eastAsiaTheme="minorEastAsia" w:hAnsiTheme="minorHAnsi" w:cstheme="minorBidi"/>
                <w:noProof/>
                <w:color w:val="auto"/>
                <w:szCs w:val="22"/>
              </w:rPr>
              <w:tab/>
            </w:r>
            <w:r w:rsidR="008C4AE2" w:rsidRPr="008F040E">
              <w:rPr>
                <w:rStyle w:val="Hipervnculo"/>
                <w:noProof/>
              </w:rPr>
              <w:t>Modificar datos de usuario</w:t>
            </w:r>
            <w:r w:rsidR="008C4AE2">
              <w:rPr>
                <w:noProof/>
                <w:webHidden/>
              </w:rPr>
              <w:tab/>
            </w:r>
            <w:r w:rsidR="008C4AE2">
              <w:rPr>
                <w:noProof/>
                <w:webHidden/>
              </w:rPr>
              <w:fldChar w:fldCharType="begin"/>
            </w:r>
            <w:r w:rsidR="008C4AE2">
              <w:rPr>
                <w:noProof/>
                <w:webHidden/>
              </w:rPr>
              <w:instrText xml:space="preserve"> PAGEREF _Toc480549845 \h </w:instrText>
            </w:r>
            <w:r w:rsidR="008C4AE2">
              <w:rPr>
                <w:noProof/>
                <w:webHidden/>
              </w:rPr>
            </w:r>
            <w:r w:rsidR="008C4AE2">
              <w:rPr>
                <w:noProof/>
                <w:webHidden/>
              </w:rPr>
              <w:fldChar w:fldCharType="separate"/>
            </w:r>
            <w:r w:rsidR="002369BD">
              <w:rPr>
                <w:noProof/>
                <w:webHidden/>
              </w:rPr>
              <w:t>31</w:t>
            </w:r>
            <w:r w:rsidR="008C4AE2">
              <w:rPr>
                <w:noProof/>
                <w:webHidden/>
              </w:rPr>
              <w:fldChar w:fldCharType="end"/>
            </w:r>
          </w:hyperlink>
        </w:p>
        <w:p w14:paraId="32937843" w14:textId="71201652"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46" w:history="1">
            <w:r w:rsidR="008C4AE2" w:rsidRPr="008F040E">
              <w:rPr>
                <w:rStyle w:val="Hipervnculo"/>
                <w:noProof/>
              </w:rPr>
              <w:t>Flujo principal</w:t>
            </w:r>
            <w:r w:rsidR="008C4AE2">
              <w:rPr>
                <w:noProof/>
                <w:webHidden/>
              </w:rPr>
              <w:tab/>
            </w:r>
            <w:r w:rsidR="008C4AE2">
              <w:rPr>
                <w:noProof/>
                <w:webHidden/>
              </w:rPr>
              <w:fldChar w:fldCharType="begin"/>
            </w:r>
            <w:r w:rsidR="008C4AE2">
              <w:rPr>
                <w:noProof/>
                <w:webHidden/>
              </w:rPr>
              <w:instrText xml:space="preserve"> PAGEREF _Toc480549846 \h </w:instrText>
            </w:r>
            <w:r w:rsidR="008C4AE2">
              <w:rPr>
                <w:noProof/>
                <w:webHidden/>
              </w:rPr>
            </w:r>
            <w:r w:rsidR="008C4AE2">
              <w:rPr>
                <w:noProof/>
                <w:webHidden/>
              </w:rPr>
              <w:fldChar w:fldCharType="separate"/>
            </w:r>
            <w:r w:rsidR="002369BD">
              <w:rPr>
                <w:noProof/>
                <w:webHidden/>
              </w:rPr>
              <w:t>31</w:t>
            </w:r>
            <w:r w:rsidR="008C4AE2">
              <w:rPr>
                <w:noProof/>
                <w:webHidden/>
              </w:rPr>
              <w:fldChar w:fldCharType="end"/>
            </w:r>
          </w:hyperlink>
        </w:p>
        <w:p w14:paraId="5E79603B" w14:textId="209C2D8A"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47" w:history="1">
            <w:r w:rsidR="008C4AE2" w:rsidRPr="008F040E">
              <w:rPr>
                <w:rStyle w:val="Hipervnculo"/>
                <w:noProof/>
              </w:rPr>
              <w:t>Flujos alternativos</w:t>
            </w:r>
            <w:r w:rsidR="008C4AE2">
              <w:rPr>
                <w:noProof/>
                <w:webHidden/>
              </w:rPr>
              <w:tab/>
            </w:r>
            <w:r w:rsidR="008C4AE2">
              <w:rPr>
                <w:noProof/>
                <w:webHidden/>
              </w:rPr>
              <w:fldChar w:fldCharType="begin"/>
            </w:r>
            <w:r w:rsidR="008C4AE2">
              <w:rPr>
                <w:noProof/>
                <w:webHidden/>
              </w:rPr>
              <w:instrText xml:space="preserve"> PAGEREF _Toc480549847 \h </w:instrText>
            </w:r>
            <w:r w:rsidR="008C4AE2">
              <w:rPr>
                <w:noProof/>
                <w:webHidden/>
              </w:rPr>
            </w:r>
            <w:r w:rsidR="008C4AE2">
              <w:rPr>
                <w:noProof/>
                <w:webHidden/>
              </w:rPr>
              <w:fldChar w:fldCharType="separate"/>
            </w:r>
            <w:r w:rsidR="002369BD">
              <w:rPr>
                <w:noProof/>
                <w:webHidden/>
              </w:rPr>
              <w:t>31</w:t>
            </w:r>
            <w:r w:rsidR="008C4AE2">
              <w:rPr>
                <w:noProof/>
                <w:webHidden/>
              </w:rPr>
              <w:fldChar w:fldCharType="end"/>
            </w:r>
          </w:hyperlink>
        </w:p>
        <w:p w14:paraId="716D929E" w14:textId="68F81C82"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48" w:history="1">
            <w:r w:rsidR="008C4AE2" w:rsidRPr="008F040E">
              <w:rPr>
                <w:rStyle w:val="Hipervnculo"/>
                <w:noProof/>
              </w:rPr>
              <w:t>Reglas de negocio</w:t>
            </w:r>
            <w:r w:rsidR="008C4AE2">
              <w:rPr>
                <w:noProof/>
                <w:webHidden/>
              </w:rPr>
              <w:tab/>
            </w:r>
            <w:r w:rsidR="008C4AE2">
              <w:rPr>
                <w:noProof/>
                <w:webHidden/>
              </w:rPr>
              <w:fldChar w:fldCharType="begin"/>
            </w:r>
            <w:r w:rsidR="008C4AE2">
              <w:rPr>
                <w:noProof/>
                <w:webHidden/>
              </w:rPr>
              <w:instrText xml:space="preserve"> PAGEREF _Toc480549848 \h </w:instrText>
            </w:r>
            <w:r w:rsidR="008C4AE2">
              <w:rPr>
                <w:noProof/>
                <w:webHidden/>
              </w:rPr>
            </w:r>
            <w:r w:rsidR="008C4AE2">
              <w:rPr>
                <w:noProof/>
                <w:webHidden/>
              </w:rPr>
              <w:fldChar w:fldCharType="separate"/>
            </w:r>
            <w:r w:rsidR="002369BD">
              <w:rPr>
                <w:noProof/>
                <w:webHidden/>
              </w:rPr>
              <w:t>31</w:t>
            </w:r>
            <w:r w:rsidR="008C4AE2">
              <w:rPr>
                <w:noProof/>
                <w:webHidden/>
              </w:rPr>
              <w:fldChar w:fldCharType="end"/>
            </w:r>
          </w:hyperlink>
        </w:p>
        <w:p w14:paraId="139EB9C7" w14:textId="43163F19"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49" w:history="1">
            <w:r w:rsidR="008C4AE2" w:rsidRPr="008F040E">
              <w:rPr>
                <w:rStyle w:val="Hipervnculo"/>
                <w:noProof/>
              </w:rPr>
              <w:t>Diagrama de interacción</w:t>
            </w:r>
            <w:r w:rsidR="008C4AE2">
              <w:rPr>
                <w:noProof/>
                <w:webHidden/>
              </w:rPr>
              <w:tab/>
            </w:r>
            <w:r w:rsidR="008C4AE2">
              <w:rPr>
                <w:noProof/>
                <w:webHidden/>
              </w:rPr>
              <w:fldChar w:fldCharType="begin"/>
            </w:r>
            <w:r w:rsidR="008C4AE2">
              <w:rPr>
                <w:noProof/>
                <w:webHidden/>
              </w:rPr>
              <w:instrText xml:space="preserve"> PAGEREF _Toc480549849 \h </w:instrText>
            </w:r>
            <w:r w:rsidR="008C4AE2">
              <w:rPr>
                <w:noProof/>
                <w:webHidden/>
              </w:rPr>
            </w:r>
            <w:r w:rsidR="008C4AE2">
              <w:rPr>
                <w:noProof/>
                <w:webHidden/>
              </w:rPr>
              <w:fldChar w:fldCharType="separate"/>
            </w:r>
            <w:r w:rsidR="002369BD">
              <w:rPr>
                <w:noProof/>
                <w:webHidden/>
              </w:rPr>
              <w:t>32</w:t>
            </w:r>
            <w:r w:rsidR="008C4AE2">
              <w:rPr>
                <w:noProof/>
                <w:webHidden/>
              </w:rPr>
              <w:fldChar w:fldCharType="end"/>
            </w:r>
          </w:hyperlink>
        </w:p>
        <w:p w14:paraId="4B49BCDE" w14:textId="02D2C69D" w:rsidR="008C4AE2" w:rsidRDefault="00F11CF8">
          <w:pPr>
            <w:pStyle w:val="TDC2"/>
            <w:tabs>
              <w:tab w:val="left" w:pos="660"/>
              <w:tab w:val="right" w:leader="dot" w:pos="10762"/>
            </w:tabs>
            <w:rPr>
              <w:rFonts w:asciiTheme="minorHAnsi" w:eastAsiaTheme="minorEastAsia" w:hAnsiTheme="minorHAnsi" w:cstheme="minorBidi"/>
              <w:noProof/>
              <w:color w:val="auto"/>
              <w:szCs w:val="22"/>
            </w:rPr>
          </w:pPr>
          <w:hyperlink w:anchor="_Toc480549850" w:history="1">
            <w:r w:rsidR="008C4AE2" w:rsidRPr="008F040E">
              <w:rPr>
                <w:rStyle w:val="Hipervnculo"/>
                <w:noProof/>
              </w:rPr>
              <w:t>9.</w:t>
            </w:r>
            <w:r w:rsidR="008C4AE2">
              <w:rPr>
                <w:rFonts w:asciiTheme="minorHAnsi" w:eastAsiaTheme="minorEastAsia" w:hAnsiTheme="minorHAnsi" w:cstheme="minorBidi"/>
                <w:noProof/>
                <w:color w:val="auto"/>
                <w:szCs w:val="22"/>
              </w:rPr>
              <w:tab/>
            </w:r>
            <w:r w:rsidR="008C4AE2" w:rsidRPr="008F040E">
              <w:rPr>
                <w:rStyle w:val="Hipervnculo"/>
                <w:noProof/>
              </w:rPr>
              <w:t>Consultar Información de amigo</w:t>
            </w:r>
            <w:r w:rsidR="008C4AE2">
              <w:rPr>
                <w:noProof/>
                <w:webHidden/>
              </w:rPr>
              <w:tab/>
            </w:r>
            <w:r w:rsidR="008C4AE2">
              <w:rPr>
                <w:noProof/>
                <w:webHidden/>
              </w:rPr>
              <w:fldChar w:fldCharType="begin"/>
            </w:r>
            <w:r w:rsidR="008C4AE2">
              <w:rPr>
                <w:noProof/>
                <w:webHidden/>
              </w:rPr>
              <w:instrText xml:space="preserve"> PAGEREF _Toc480549850 \h </w:instrText>
            </w:r>
            <w:r w:rsidR="008C4AE2">
              <w:rPr>
                <w:noProof/>
                <w:webHidden/>
              </w:rPr>
            </w:r>
            <w:r w:rsidR="008C4AE2">
              <w:rPr>
                <w:noProof/>
                <w:webHidden/>
              </w:rPr>
              <w:fldChar w:fldCharType="separate"/>
            </w:r>
            <w:r w:rsidR="002369BD">
              <w:rPr>
                <w:noProof/>
                <w:webHidden/>
              </w:rPr>
              <w:t>33</w:t>
            </w:r>
            <w:r w:rsidR="008C4AE2">
              <w:rPr>
                <w:noProof/>
                <w:webHidden/>
              </w:rPr>
              <w:fldChar w:fldCharType="end"/>
            </w:r>
          </w:hyperlink>
        </w:p>
        <w:p w14:paraId="66DF659D" w14:textId="66D8AC85"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51" w:history="1">
            <w:r w:rsidR="008C4AE2" w:rsidRPr="008F040E">
              <w:rPr>
                <w:rStyle w:val="Hipervnculo"/>
                <w:noProof/>
              </w:rPr>
              <w:t>Flujo principal</w:t>
            </w:r>
            <w:r w:rsidR="008C4AE2">
              <w:rPr>
                <w:noProof/>
                <w:webHidden/>
              </w:rPr>
              <w:tab/>
            </w:r>
            <w:r w:rsidR="008C4AE2">
              <w:rPr>
                <w:noProof/>
                <w:webHidden/>
              </w:rPr>
              <w:fldChar w:fldCharType="begin"/>
            </w:r>
            <w:r w:rsidR="008C4AE2">
              <w:rPr>
                <w:noProof/>
                <w:webHidden/>
              </w:rPr>
              <w:instrText xml:space="preserve"> PAGEREF _Toc480549851 \h </w:instrText>
            </w:r>
            <w:r w:rsidR="008C4AE2">
              <w:rPr>
                <w:noProof/>
                <w:webHidden/>
              </w:rPr>
            </w:r>
            <w:r w:rsidR="008C4AE2">
              <w:rPr>
                <w:noProof/>
                <w:webHidden/>
              </w:rPr>
              <w:fldChar w:fldCharType="separate"/>
            </w:r>
            <w:r w:rsidR="002369BD">
              <w:rPr>
                <w:noProof/>
                <w:webHidden/>
              </w:rPr>
              <w:t>33</w:t>
            </w:r>
            <w:r w:rsidR="008C4AE2">
              <w:rPr>
                <w:noProof/>
                <w:webHidden/>
              </w:rPr>
              <w:fldChar w:fldCharType="end"/>
            </w:r>
          </w:hyperlink>
        </w:p>
        <w:p w14:paraId="234A377E" w14:textId="60C06D71"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52" w:history="1">
            <w:r w:rsidR="008C4AE2" w:rsidRPr="008F040E">
              <w:rPr>
                <w:rStyle w:val="Hipervnculo"/>
                <w:noProof/>
              </w:rPr>
              <w:t>Flujos alternativos</w:t>
            </w:r>
            <w:r w:rsidR="008C4AE2">
              <w:rPr>
                <w:noProof/>
                <w:webHidden/>
              </w:rPr>
              <w:tab/>
            </w:r>
            <w:r w:rsidR="008C4AE2">
              <w:rPr>
                <w:noProof/>
                <w:webHidden/>
              </w:rPr>
              <w:fldChar w:fldCharType="begin"/>
            </w:r>
            <w:r w:rsidR="008C4AE2">
              <w:rPr>
                <w:noProof/>
                <w:webHidden/>
              </w:rPr>
              <w:instrText xml:space="preserve"> PAGEREF _Toc480549852 \h </w:instrText>
            </w:r>
            <w:r w:rsidR="008C4AE2">
              <w:rPr>
                <w:noProof/>
                <w:webHidden/>
              </w:rPr>
            </w:r>
            <w:r w:rsidR="008C4AE2">
              <w:rPr>
                <w:noProof/>
                <w:webHidden/>
              </w:rPr>
              <w:fldChar w:fldCharType="separate"/>
            </w:r>
            <w:r w:rsidR="002369BD">
              <w:rPr>
                <w:noProof/>
                <w:webHidden/>
              </w:rPr>
              <w:t>33</w:t>
            </w:r>
            <w:r w:rsidR="008C4AE2">
              <w:rPr>
                <w:noProof/>
                <w:webHidden/>
              </w:rPr>
              <w:fldChar w:fldCharType="end"/>
            </w:r>
          </w:hyperlink>
        </w:p>
        <w:p w14:paraId="713F8F1F" w14:textId="3BB7F412"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53" w:history="1">
            <w:r w:rsidR="008C4AE2" w:rsidRPr="008F040E">
              <w:rPr>
                <w:rStyle w:val="Hipervnculo"/>
                <w:noProof/>
              </w:rPr>
              <w:t>Reglas de negocio</w:t>
            </w:r>
            <w:r w:rsidR="008C4AE2">
              <w:rPr>
                <w:noProof/>
                <w:webHidden/>
              </w:rPr>
              <w:tab/>
            </w:r>
            <w:r w:rsidR="008C4AE2">
              <w:rPr>
                <w:noProof/>
                <w:webHidden/>
              </w:rPr>
              <w:fldChar w:fldCharType="begin"/>
            </w:r>
            <w:r w:rsidR="008C4AE2">
              <w:rPr>
                <w:noProof/>
                <w:webHidden/>
              </w:rPr>
              <w:instrText xml:space="preserve"> PAGEREF _Toc480549853 \h </w:instrText>
            </w:r>
            <w:r w:rsidR="008C4AE2">
              <w:rPr>
                <w:noProof/>
                <w:webHidden/>
              </w:rPr>
            </w:r>
            <w:r w:rsidR="008C4AE2">
              <w:rPr>
                <w:noProof/>
                <w:webHidden/>
              </w:rPr>
              <w:fldChar w:fldCharType="separate"/>
            </w:r>
            <w:r w:rsidR="002369BD">
              <w:rPr>
                <w:noProof/>
                <w:webHidden/>
              </w:rPr>
              <w:t>33</w:t>
            </w:r>
            <w:r w:rsidR="008C4AE2">
              <w:rPr>
                <w:noProof/>
                <w:webHidden/>
              </w:rPr>
              <w:fldChar w:fldCharType="end"/>
            </w:r>
          </w:hyperlink>
        </w:p>
        <w:p w14:paraId="2E629ADD" w14:textId="7A196D91"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54" w:history="1">
            <w:r w:rsidR="008C4AE2" w:rsidRPr="008F040E">
              <w:rPr>
                <w:rStyle w:val="Hipervnculo"/>
                <w:noProof/>
              </w:rPr>
              <w:t>Diagrama de interacción</w:t>
            </w:r>
            <w:r w:rsidR="008C4AE2">
              <w:rPr>
                <w:noProof/>
                <w:webHidden/>
              </w:rPr>
              <w:tab/>
            </w:r>
            <w:r w:rsidR="008C4AE2">
              <w:rPr>
                <w:noProof/>
                <w:webHidden/>
              </w:rPr>
              <w:fldChar w:fldCharType="begin"/>
            </w:r>
            <w:r w:rsidR="008C4AE2">
              <w:rPr>
                <w:noProof/>
                <w:webHidden/>
              </w:rPr>
              <w:instrText xml:space="preserve"> PAGEREF _Toc480549854 \h </w:instrText>
            </w:r>
            <w:r w:rsidR="008C4AE2">
              <w:rPr>
                <w:noProof/>
                <w:webHidden/>
              </w:rPr>
            </w:r>
            <w:r w:rsidR="008C4AE2">
              <w:rPr>
                <w:noProof/>
                <w:webHidden/>
              </w:rPr>
              <w:fldChar w:fldCharType="separate"/>
            </w:r>
            <w:r w:rsidR="002369BD">
              <w:rPr>
                <w:noProof/>
                <w:webHidden/>
              </w:rPr>
              <w:t>34</w:t>
            </w:r>
            <w:r w:rsidR="008C4AE2">
              <w:rPr>
                <w:noProof/>
                <w:webHidden/>
              </w:rPr>
              <w:fldChar w:fldCharType="end"/>
            </w:r>
          </w:hyperlink>
        </w:p>
        <w:p w14:paraId="17DBDAD7" w14:textId="138FFF3B" w:rsidR="008C4AE2" w:rsidRDefault="00F11CF8">
          <w:pPr>
            <w:pStyle w:val="TDC2"/>
            <w:tabs>
              <w:tab w:val="left" w:pos="880"/>
              <w:tab w:val="right" w:leader="dot" w:pos="10762"/>
            </w:tabs>
            <w:rPr>
              <w:rFonts w:asciiTheme="minorHAnsi" w:eastAsiaTheme="minorEastAsia" w:hAnsiTheme="minorHAnsi" w:cstheme="minorBidi"/>
              <w:noProof/>
              <w:color w:val="auto"/>
              <w:szCs w:val="22"/>
            </w:rPr>
          </w:pPr>
          <w:hyperlink w:anchor="_Toc480549855" w:history="1">
            <w:r w:rsidR="008C4AE2" w:rsidRPr="008F040E">
              <w:rPr>
                <w:rStyle w:val="Hipervnculo"/>
                <w:noProof/>
              </w:rPr>
              <w:t>10.</w:t>
            </w:r>
            <w:r w:rsidR="008C4AE2">
              <w:rPr>
                <w:rFonts w:asciiTheme="minorHAnsi" w:eastAsiaTheme="minorEastAsia" w:hAnsiTheme="minorHAnsi" w:cstheme="minorBidi"/>
                <w:noProof/>
                <w:color w:val="auto"/>
                <w:szCs w:val="22"/>
              </w:rPr>
              <w:tab/>
            </w:r>
            <w:r w:rsidR="008C4AE2" w:rsidRPr="008F040E">
              <w:rPr>
                <w:rStyle w:val="Hipervnculo"/>
                <w:noProof/>
              </w:rPr>
              <w:t>Borrar amigo.</w:t>
            </w:r>
            <w:r w:rsidR="008C4AE2">
              <w:rPr>
                <w:noProof/>
                <w:webHidden/>
              </w:rPr>
              <w:tab/>
            </w:r>
            <w:r w:rsidR="008C4AE2">
              <w:rPr>
                <w:noProof/>
                <w:webHidden/>
              </w:rPr>
              <w:fldChar w:fldCharType="begin"/>
            </w:r>
            <w:r w:rsidR="008C4AE2">
              <w:rPr>
                <w:noProof/>
                <w:webHidden/>
              </w:rPr>
              <w:instrText xml:space="preserve"> PAGEREF _Toc480549855 \h </w:instrText>
            </w:r>
            <w:r w:rsidR="008C4AE2">
              <w:rPr>
                <w:noProof/>
                <w:webHidden/>
              </w:rPr>
            </w:r>
            <w:r w:rsidR="008C4AE2">
              <w:rPr>
                <w:noProof/>
                <w:webHidden/>
              </w:rPr>
              <w:fldChar w:fldCharType="separate"/>
            </w:r>
            <w:r w:rsidR="002369BD">
              <w:rPr>
                <w:noProof/>
                <w:webHidden/>
              </w:rPr>
              <w:t>35</w:t>
            </w:r>
            <w:r w:rsidR="008C4AE2">
              <w:rPr>
                <w:noProof/>
                <w:webHidden/>
              </w:rPr>
              <w:fldChar w:fldCharType="end"/>
            </w:r>
          </w:hyperlink>
        </w:p>
        <w:p w14:paraId="686739AD" w14:textId="133559C6"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56" w:history="1">
            <w:r w:rsidR="008C4AE2" w:rsidRPr="008F040E">
              <w:rPr>
                <w:rStyle w:val="Hipervnculo"/>
                <w:noProof/>
              </w:rPr>
              <w:t>Flujo principal</w:t>
            </w:r>
            <w:r w:rsidR="008C4AE2">
              <w:rPr>
                <w:noProof/>
                <w:webHidden/>
              </w:rPr>
              <w:tab/>
            </w:r>
            <w:r w:rsidR="008C4AE2">
              <w:rPr>
                <w:noProof/>
                <w:webHidden/>
              </w:rPr>
              <w:fldChar w:fldCharType="begin"/>
            </w:r>
            <w:r w:rsidR="008C4AE2">
              <w:rPr>
                <w:noProof/>
                <w:webHidden/>
              </w:rPr>
              <w:instrText xml:space="preserve"> PAGEREF _Toc480549856 \h </w:instrText>
            </w:r>
            <w:r w:rsidR="008C4AE2">
              <w:rPr>
                <w:noProof/>
                <w:webHidden/>
              </w:rPr>
            </w:r>
            <w:r w:rsidR="008C4AE2">
              <w:rPr>
                <w:noProof/>
                <w:webHidden/>
              </w:rPr>
              <w:fldChar w:fldCharType="separate"/>
            </w:r>
            <w:r w:rsidR="002369BD">
              <w:rPr>
                <w:noProof/>
                <w:webHidden/>
              </w:rPr>
              <w:t>35</w:t>
            </w:r>
            <w:r w:rsidR="008C4AE2">
              <w:rPr>
                <w:noProof/>
                <w:webHidden/>
              </w:rPr>
              <w:fldChar w:fldCharType="end"/>
            </w:r>
          </w:hyperlink>
        </w:p>
        <w:p w14:paraId="5B1C9E4D" w14:textId="22D0E458"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57" w:history="1">
            <w:r w:rsidR="008C4AE2" w:rsidRPr="008F040E">
              <w:rPr>
                <w:rStyle w:val="Hipervnculo"/>
                <w:noProof/>
              </w:rPr>
              <w:t>Flujos alternativos</w:t>
            </w:r>
            <w:r w:rsidR="008C4AE2">
              <w:rPr>
                <w:noProof/>
                <w:webHidden/>
              </w:rPr>
              <w:tab/>
            </w:r>
            <w:r w:rsidR="008C4AE2">
              <w:rPr>
                <w:noProof/>
                <w:webHidden/>
              </w:rPr>
              <w:fldChar w:fldCharType="begin"/>
            </w:r>
            <w:r w:rsidR="008C4AE2">
              <w:rPr>
                <w:noProof/>
                <w:webHidden/>
              </w:rPr>
              <w:instrText xml:space="preserve"> PAGEREF _Toc480549857 \h </w:instrText>
            </w:r>
            <w:r w:rsidR="008C4AE2">
              <w:rPr>
                <w:noProof/>
                <w:webHidden/>
              </w:rPr>
            </w:r>
            <w:r w:rsidR="008C4AE2">
              <w:rPr>
                <w:noProof/>
                <w:webHidden/>
              </w:rPr>
              <w:fldChar w:fldCharType="separate"/>
            </w:r>
            <w:r w:rsidR="002369BD">
              <w:rPr>
                <w:noProof/>
                <w:webHidden/>
              </w:rPr>
              <w:t>35</w:t>
            </w:r>
            <w:r w:rsidR="008C4AE2">
              <w:rPr>
                <w:noProof/>
                <w:webHidden/>
              </w:rPr>
              <w:fldChar w:fldCharType="end"/>
            </w:r>
          </w:hyperlink>
        </w:p>
        <w:p w14:paraId="73F1E4DC" w14:textId="76044848"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58" w:history="1">
            <w:r w:rsidR="008C4AE2" w:rsidRPr="008F040E">
              <w:rPr>
                <w:rStyle w:val="Hipervnculo"/>
                <w:noProof/>
              </w:rPr>
              <w:t>Diagrama de interacción</w:t>
            </w:r>
            <w:r w:rsidR="008C4AE2">
              <w:rPr>
                <w:noProof/>
                <w:webHidden/>
              </w:rPr>
              <w:tab/>
            </w:r>
            <w:r w:rsidR="008C4AE2">
              <w:rPr>
                <w:noProof/>
                <w:webHidden/>
              </w:rPr>
              <w:fldChar w:fldCharType="begin"/>
            </w:r>
            <w:r w:rsidR="008C4AE2">
              <w:rPr>
                <w:noProof/>
                <w:webHidden/>
              </w:rPr>
              <w:instrText xml:space="preserve"> PAGEREF _Toc480549858 \h </w:instrText>
            </w:r>
            <w:r w:rsidR="008C4AE2">
              <w:rPr>
                <w:noProof/>
                <w:webHidden/>
              </w:rPr>
            </w:r>
            <w:r w:rsidR="008C4AE2">
              <w:rPr>
                <w:noProof/>
                <w:webHidden/>
              </w:rPr>
              <w:fldChar w:fldCharType="separate"/>
            </w:r>
            <w:r w:rsidR="002369BD">
              <w:rPr>
                <w:noProof/>
                <w:webHidden/>
              </w:rPr>
              <w:t>36</w:t>
            </w:r>
            <w:r w:rsidR="008C4AE2">
              <w:rPr>
                <w:noProof/>
                <w:webHidden/>
              </w:rPr>
              <w:fldChar w:fldCharType="end"/>
            </w:r>
          </w:hyperlink>
        </w:p>
        <w:p w14:paraId="21E5B38D" w14:textId="050EA772" w:rsidR="008C4AE2" w:rsidRDefault="00F11CF8">
          <w:pPr>
            <w:pStyle w:val="TDC2"/>
            <w:tabs>
              <w:tab w:val="left" w:pos="880"/>
              <w:tab w:val="right" w:leader="dot" w:pos="10762"/>
            </w:tabs>
            <w:rPr>
              <w:rFonts w:asciiTheme="minorHAnsi" w:eastAsiaTheme="minorEastAsia" w:hAnsiTheme="minorHAnsi" w:cstheme="minorBidi"/>
              <w:noProof/>
              <w:color w:val="auto"/>
              <w:szCs w:val="22"/>
            </w:rPr>
          </w:pPr>
          <w:hyperlink w:anchor="_Toc480549859" w:history="1">
            <w:r w:rsidR="008C4AE2" w:rsidRPr="008F040E">
              <w:rPr>
                <w:rStyle w:val="Hipervnculo"/>
                <w:noProof/>
              </w:rPr>
              <w:t>11.</w:t>
            </w:r>
            <w:r w:rsidR="008C4AE2">
              <w:rPr>
                <w:rFonts w:asciiTheme="minorHAnsi" w:eastAsiaTheme="minorEastAsia" w:hAnsiTheme="minorHAnsi" w:cstheme="minorBidi"/>
                <w:noProof/>
                <w:color w:val="auto"/>
                <w:szCs w:val="22"/>
              </w:rPr>
              <w:tab/>
            </w:r>
            <w:r w:rsidR="008C4AE2" w:rsidRPr="008F040E">
              <w:rPr>
                <w:rStyle w:val="Hipervnculo"/>
                <w:noProof/>
              </w:rPr>
              <w:t>Añadir amigo.</w:t>
            </w:r>
            <w:r w:rsidR="008C4AE2">
              <w:rPr>
                <w:noProof/>
                <w:webHidden/>
              </w:rPr>
              <w:tab/>
            </w:r>
            <w:r w:rsidR="008C4AE2">
              <w:rPr>
                <w:noProof/>
                <w:webHidden/>
              </w:rPr>
              <w:fldChar w:fldCharType="begin"/>
            </w:r>
            <w:r w:rsidR="008C4AE2">
              <w:rPr>
                <w:noProof/>
                <w:webHidden/>
              </w:rPr>
              <w:instrText xml:space="preserve"> PAGEREF _Toc480549859 \h </w:instrText>
            </w:r>
            <w:r w:rsidR="008C4AE2">
              <w:rPr>
                <w:noProof/>
                <w:webHidden/>
              </w:rPr>
            </w:r>
            <w:r w:rsidR="008C4AE2">
              <w:rPr>
                <w:noProof/>
                <w:webHidden/>
              </w:rPr>
              <w:fldChar w:fldCharType="separate"/>
            </w:r>
            <w:r w:rsidR="002369BD">
              <w:rPr>
                <w:noProof/>
                <w:webHidden/>
              </w:rPr>
              <w:t>37</w:t>
            </w:r>
            <w:r w:rsidR="008C4AE2">
              <w:rPr>
                <w:noProof/>
                <w:webHidden/>
              </w:rPr>
              <w:fldChar w:fldCharType="end"/>
            </w:r>
          </w:hyperlink>
        </w:p>
        <w:p w14:paraId="0425E3CB" w14:textId="448257BB"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60" w:history="1">
            <w:r w:rsidR="008C4AE2" w:rsidRPr="008F040E">
              <w:rPr>
                <w:rStyle w:val="Hipervnculo"/>
                <w:noProof/>
              </w:rPr>
              <w:t>Flujo principal</w:t>
            </w:r>
            <w:r w:rsidR="008C4AE2">
              <w:rPr>
                <w:noProof/>
                <w:webHidden/>
              </w:rPr>
              <w:tab/>
            </w:r>
            <w:r w:rsidR="008C4AE2">
              <w:rPr>
                <w:noProof/>
                <w:webHidden/>
              </w:rPr>
              <w:fldChar w:fldCharType="begin"/>
            </w:r>
            <w:r w:rsidR="008C4AE2">
              <w:rPr>
                <w:noProof/>
                <w:webHidden/>
              </w:rPr>
              <w:instrText xml:space="preserve"> PAGEREF _Toc480549860 \h </w:instrText>
            </w:r>
            <w:r w:rsidR="008C4AE2">
              <w:rPr>
                <w:noProof/>
                <w:webHidden/>
              </w:rPr>
            </w:r>
            <w:r w:rsidR="008C4AE2">
              <w:rPr>
                <w:noProof/>
                <w:webHidden/>
              </w:rPr>
              <w:fldChar w:fldCharType="separate"/>
            </w:r>
            <w:r w:rsidR="002369BD">
              <w:rPr>
                <w:noProof/>
                <w:webHidden/>
              </w:rPr>
              <w:t>37</w:t>
            </w:r>
            <w:r w:rsidR="008C4AE2">
              <w:rPr>
                <w:noProof/>
                <w:webHidden/>
              </w:rPr>
              <w:fldChar w:fldCharType="end"/>
            </w:r>
          </w:hyperlink>
        </w:p>
        <w:p w14:paraId="3CA0A5BC" w14:textId="78E82180"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61" w:history="1">
            <w:r w:rsidR="008C4AE2" w:rsidRPr="008F040E">
              <w:rPr>
                <w:rStyle w:val="Hipervnculo"/>
                <w:noProof/>
              </w:rPr>
              <w:t>Flujos alternativos</w:t>
            </w:r>
            <w:r w:rsidR="008C4AE2">
              <w:rPr>
                <w:noProof/>
                <w:webHidden/>
              </w:rPr>
              <w:tab/>
            </w:r>
            <w:r w:rsidR="008C4AE2">
              <w:rPr>
                <w:noProof/>
                <w:webHidden/>
              </w:rPr>
              <w:fldChar w:fldCharType="begin"/>
            </w:r>
            <w:r w:rsidR="008C4AE2">
              <w:rPr>
                <w:noProof/>
                <w:webHidden/>
              </w:rPr>
              <w:instrText xml:space="preserve"> PAGEREF _Toc480549861 \h </w:instrText>
            </w:r>
            <w:r w:rsidR="008C4AE2">
              <w:rPr>
                <w:noProof/>
                <w:webHidden/>
              </w:rPr>
            </w:r>
            <w:r w:rsidR="008C4AE2">
              <w:rPr>
                <w:noProof/>
                <w:webHidden/>
              </w:rPr>
              <w:fldChar w:fldCharType="separate"/>
            </w:r>
            <w:r w:rsidR="002369BD">
              <w:rPr>
                <w:noProof/>
                <w:webHidden/>
              </w:rPr>
              <w:t>37</w:t>
            </w:r>
            <w:r w:rsidR="008C4AE2">
              <w:rPr>
                <w:noProof/>
                <w:webHidden/>
              </w:rPr>
              <w:fldChar w:fldCharType="end"/>
            </w:r>
          </w:hyperlink>
        </w:p>
        <w:p w14:paraId="7A02DF9B" w14:textId="2BE677B8"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62" w:history="1">
            <w:r w:rsidR="008C4AE2" w:rsidRPr="008F040E">
              <w:rPr>
                <w:rStyle w:val="Hipervnculo"/>
                <w:noProof/>
              </w:rPr>
              <w:t>Diagrama de interacción</w:t>
            </w:r>
            <w:r w:rsidR="008C4AE2">
              <w:rPr>
                <w:noProof/>
                <w:webHidden/>
              </w:rPr>
              <w:tab/>
            </w:r>
            <w:r w:rsidR="008C4AE2">
              <w:rPr>
                <w:noProof/>
                <w:webHidden/>
              </w:rPr>
              <w:fldChar w:fldCharType="begin"/>
            </w:r>
            <w:r w:rsidR="008C4AE2">
              <w:rPr>
                <w:noProof/>
                <w:webHidden/>
              </w:rPr>
              <w:instrText xml:space="preserve"> PAGEREF _Toc480549862 \h </w:instrText>
            </w:r>
            <w:r w:rsidR="008C4AE2">
              <w:rPr>
                <w:noProof/>
                <w:webHidden/>
              </w:rPr>
            </w:r>
            <w:r w:rsidR="008C4AE2">
              <w:rPr>
                <w:noProof/>
                <w:webHidden/>
              </w:rPr>
              <w:fldChar w:fldCharType="separate"/>
            </w:r>
            <w:r w:rsidR="002369BD">
              <w:rPr>
                <w:noProof/>
                <w:webHidden/>
              </w:rPr>
              <w:t>38</w:t>
            </w:r>
            <w:r w:rsidR="008C4AE2">
              <w:rPr>
                <w:noProof/>
                <w:webHidden/>
              </w:rPr>
              <w:fldChar w:fldCharType="end"/>
            </w:r>
          </w:hyperlink>
        </w:p>
        <w:p w14:paraId="5B4933FE" w14:textId="5FA136C3" w:rsidR="008C4AE2" w:rsidRDefault="00F11CF8">
          <w:pPr>
            <w:pStyle w:val="TDC2"/>
            <w:tabs>
              <w:tab w:val="left" w:pos="660"/>
              <w:tab w:val="right" w:leader="dot" w:pos="10762"/>
            </w:tabs>
            <w:rPr>
              <w:rFonts w:asciiTheme="minorHAnsi" w:eastAsiaTheme="minorEastAsia" w:hAnsiTheme="minorHAnsi" w:cstheme="minorBidi"/>
              <w:noProof/>
              <w:color w:val="auto"/>
              <w:szCs w:val="22"/>
            </w:rPr>
          </w:pPr>
          <w:hyperlink w:anchor="_Toc480549863" w:history="1">
            <w:r w:rsidR="008C4AE2" w:rsidRPr="008F040E">
              <w:rPr>
                <w:rStyle w:val="Hipervnculo"/>
                <w:noProof/>
              </w:rPr>
              <w:t>a.</w:t>
            </w:r>
            <w:r w:rsidR="008C4AE2">
              <w:rPr>
                <w:rFonts w:asciiTheme="minorHAnsi" w:eastAsiaTheme="minorEastAsia" w:hAnsiTheme="minorHAnsi" w:cstheme="minorBidi"/>
                <w:noProof/>
                <w:color w:val="auto"/>
                <w:szCs w:val="22"/>
              </w:rPr>
              <w:tab/>
            </w:r>
            <w:r w:rsidR="008C4AE2" w:rsidRPr="008F040E">
              <w:rPr>
                <w:rStyle w:val="Hipervnculo"/>
                <w:noProof/>
              </w:rPr>
              <w:t>Recibir aceptación de amistad</w:t>
            </w:r>
            <w:r w:rsidR="008C4AE2">
              <w:rPr>
                <w:noProof/>
                <w:webHidden/>
              </w:rPr>
              <w:tab/>
            </w:r>
            <w:r w:rsidR="008C4AE2">
              <w:rPr>
                <w:noProof/>
                <w:webHidden/>
              </w:rPr>
              <w:fldChar w:fldCharType="begin"/>
            </w:r>
            <w:r w:rsidR="008C4AE2">
              <w:rPr>
                <w:noProof/>
                <w:webHidden/>
              </w:rPr>
              <w:instrText xml:space="preserve"> PAGEREF _Toc480549863 \h </w:instrText>
            </w:r>
            <w:r w:rsidR="008C4AE2">
              <w:rPr>
                <w:noProof/>
                <w:webHidden/>
              </w:rPr>
            </w:r>
            <w:r w:rsidR="008C4AE2">
              <w:rPr>
                <w:noProof/>
                <w:webHidden/>
              </w:rPr>
              <w:fldChar w:fldCharType="separate"/>
            </w:r>
            <w:r w:rsidR="002369BD">
              <w:rPr>
                <w:noProof/>
                <w:webHidden/>
              </w:rPr>
              <w:t>39</w:t>
            </w:r>
            <w:r w:rsidR="008C4AE2">
              <w:rPr>
                <w:noProof/>
                <w:webHidden/>
              </w:rPr>
              <w:fldChar w:fldCharType="end"/>
            </w:r>
          </w:hyperlink>
        </w:p>
        <w:p w14:paraId="225C8CB0" w14:textId="1EF3F936"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64" w:history="1">
            <w:r w:rsidR="008C4AE2" w:rsidRPr="008F040E">
              <w:rPr>
                <w:rStyle w:val="Hipervnculo"/>
                <w:noProof/>
              </w:rPr>
              <w:t>Flujo principal</w:t>
            </w:r>
            <w:r w:rsidR="008C4AE2">
              <w:rPr>
                <w:noProof/>
                <w:webHidden/>
              </w:rPr>
              <w:tab/>
            </w:r>
            <w:r w:rsidR="008C4AE2">
              <w:rPr>
                <w:noProof/>
                <w:webHidden/>
              </w:rPr>
              <w:fldChar w:fldCharType="begin"/>
            </w:r>
            <w:r w:rsidR="008C4AE2">
              <w:rPr>
                <w:noProof/>
                <w:webHidden/>
              </w:rPr>
              <w:instrText xml:space="preserve"> PAGEREF _Toc480549864 \h </w:instrText>
            </w:r>
            <w:r w:rsidR="008C4AE2">
              <w:rPr>
                <w:noProof/>
                <w:webHidden/>
              </w:rPr>
            </w:r>
            <w:r w:rsidR="008C4AE2">
              <w:rPr>
                <w:noProof/>
                <w:webHidden/>
              </w:rPr>
              <w:fldChar w:fldCharType="separate"/>
            </w:r>
            <w:r w:rsidR="002369BD">
              <w:rPr>
                <w:noProof/>
                <w:webHidden/>
              </w:rPr>
              <w:t>39</w:t>
            </w:r>
            <w:r w:rsidR="008C4AE2">
              <w:rPr>
                <w:noProof/>
                <w:webHidden/>
              </w:rPr>
              <w:fldChar w:fldCharType="end"/>
            </w:r>
          </w:hyperlink>
        </w:p>
        <w:p w14:paraId="538E079D" w14:textId="3B23AA64"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65" w:history="1">
            <w:r w:rsidR="008C4AE2" w:rsidRPr="008F040E">
              <w:rPr>
                <w:rStyle w:val="Hipervnculo"/>
                <w:noProof/>
              </w:rPr>
              <w:t>Flujos alternativos</w:t>
            </w:r>
            <w:r w:rsidR="008C4AE2">
              <w:rPr>
                <w:noProof/>
                <w:webHidden/>
              </w:rPr>
              <w:tab/>
            </w:r>
            <w:r w:rsidR="008C4AE2">
              <w:rPr>
                <w:noProof/>
                <w:webHidden/>
              </w:rPr>
              <w:fldChar w:fldCharType="begin"/>
            </w:r>
            <w:r w:rsidR="008C4AE2">
              <w:rPr>
                <w:noProof/>
                <w:webHidden/>
              </w:rPr>
              <w:instrText xml:space="preserve"> PAGEREF _Toc480549865 \h </w:instrText>
            </w:r>
            <w:r w:rsidR="008C4AE2">
              <w:rPr>
                <w:noProof/>
                <w:webHidden/>
              </w:rPr>
            </w:r>
            <w:r w:rsidR="008C4AE2">
              <w:rPr>
                <w:noProof/>
                <w:webHidden/>
              </w:rPr>
              <w:fldChar w:fldCharType="separate"/>
            </w:r>
            <w:r w:rsidR="002369BD">
              <w:rPr>
                <w:noProof/>
                <w:webHidden/>
              </w:rPr>
              <w:t>39</w:t>
            </w:r>
            <w:r w:rsidR="008C4AE2">
              <w:rPr>
                <w:noProof/>
                <w:webHidden/>
              </w:rPr>
              <w:fldChar w:fldCharType="end"/>
            </w:r>
          </w:hyperlink>
        </w:p>
        <w:p w14:paraId="0AC6FD69" w14:textId="2F653C12" w:rsidR="008C4AE2" w:rsidRDefault="00F11CF8">
          <w:pPr>
            <w:pStyle w:val="TDC2"/>
            <w:tabs>
              <w:tab w:val="left" w:pos="880"/>
              <w:tab w:val="right" w:leader="dot" w:pos="10762"/>
            </w:tabs>
            <w:rPr>
              <w:rFonts w:asciiTheme="minorHAnsi" w:eastAsiaTheme="minorEastAsia" w:hAnsiTheme="minorHAnsi" w:cstheme="minorBidi"/>
              <w:noProof/>
              <w:color w:val="auto"/>
              <w:szCs w:val="22"/>
            </w:rPr>
          </w:pPr>
          <w:hyperlink w:anchor="_Toc480549866" w:history="1">
            <w:r w:rsidR="008C4AE2" w:rsidRPr="008F040E">
              <w:rPr>
                <w:rStyle w:val="Hipervnculo"/>
                <w:noProof/>
              </w:rPr>
              <w:t>12.</w:t>
            </w:r>
            <w:r w:rsidR="008C4AE2">
              <w:rPr>
                <w:rFonts w:asciiTheme="minorHAnsi" w:eastAsiaTheme="minorEastAsia" w:hAnsiTheme="minorHAnsi" w:cstheme="minorBidi"/>
                <w:noProof/>
                <w:color w:val="auto"/>
                <w:szCs w:val="22"/>
              </w:rPr>
              <w:tab/>
            </w:r>
            <w:r w:rsidR="008C4AE2" w:rsidRPr="008F040E">
              <w:rPr>
                <w:rStyle w:val="Hipervnculo"/>
                <w:noProof/>
              </w:rPr>
              <w:t>Aceptar o rechazar solicitud de amistad.</w:t>
            </w:r>
            <w:r w:rsidR="008C4AE2">
              <w:rPr>
                <w:noProof/>
                <w:webHidden/>
              </w:rPr>
              <w:tab/>
            </w:r>
            <w:r w:rsidR="008C4AE2">
              <w:rPr>
                <w:noProof/>
                <w:webHidden/>
              </w:rPr>
              <w:fldChar w:fldCharType="begin"/>
            </w:r>
            <w:r w:rsidR="008C4AE2">
              <w:rPr>
                <w:noProof/>
                <w:webHidden/>
              </w:rPr>
              <w:instrText xml:space="preserve"> PAGEREF _Toc480549866 \h </w:instrText>
            </w:r>
            <w:r w:rsidR="008C4AE2">
              <w:rPr>
                <w:noProof/>
                <w:webHidden/>
              </w:rPr>
            </w:r>
            <w:r w:rsidR="008C4AE2">
              <w:rPr>
                <w:noProof/>
                <w:webHidden/>
              </w:rPr>
              <w:fldChar w:fldCharType="separate"/>
            </w:r>
            <w:r w:rsidR="002369BD">
              <w:rPr>
                <w:noProof/>
                <w:webHidden/>
              </w:rPr>
              <w:t>40</w:t>
            </w:r>
            <w:r w:rsidR="008C4AE2">
              <w:rPr>
                <w:noProof/>
                <w:webHidden/>
              </w:rPr>
              <w:fldChar w:fldCharType="end"/>
            </w:r>
          </w:hyperlink>
        </w:p>
        <w:p w14:paraId="0EF463CA" w14:textId="7434EB38"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67" w:history="1">
            <w:r w:rsidR="008C4AE2" w:rsidRPr="008F040E">
              <w:rPr>
                <w:rStyle w:val="Hipervnculo"/>
                <w:noProof/>
              </w:rPr>
              <w:t>Flujo principal</w:t>
            </w:r>
            <w:r w:rsidR="008C4AE2">
              <w:rPr>
                <w:noProof/>
                <w:webHidden/>
              </w:rPr>
              <w:tab/>
            </w:r>
            <w:r w:rsidR="008C4AE2">
              <w:rPr>
                <w:noProof/>
                <w:webHidden/>
              </w:rPr>
              <w:fldChar w:fldCharType="begin"/>
            </w:r>
            <w:r w:rsidR="008C4AE2">
              <w:rPr>
                <w:noProof/>
                <w:webHidden/>
              </w:rPr>
              <w:instrText xml:space="preserve"> PAGEREF _Toc480549867 \h </w:instrText>
            </w:r>
            <w:r w:rsidR="008C4AE2">
              <w:rPr>
                <w:noProof/>
                <w:webHidden/>
              </w:rPr>
            </w:r>
            <w:r w:rsidR="008C4AE2">
              <w:rPr>
                <w:noProof/>
                <w:webHidden/>
              </w:rPr>
              <w:fldChar w:fldCharType="separate"/>
            </w:r>
            <w:r w:rsidR="002369BD">
              <w:rPr>
                <w:noProof/>
                <w:webHidden/>
              </w:rPr>
              <w:t>40</w:t>
            </w:r>
            <w:r w:rsidR="008C4AE2">
              <w:rPr>
                <w:noProof/>
                <w:webHidden/>
              </w:rPr>
              <w:fldChar w:fldCharType="end"/>
            </w:r>
          </w:hyperlink>
        </w:p>
        <w:p w14:paraId="50A4EA2A" w14:textId="43D8D773"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68" w:history="1">
            <w:r w:rsidR="008C4AE2" w:rsidRPr="008F040E">
              <w:rPr>
                <w:rStyle w:val="Hipervnculo"/>
                <w:noProof/>
              </w:rPr>
              <w:t>Flujos alternativos</w:t>
            </w:r>
            <w:r w:rsidR="008C4AE2">
              <w:rPr>
                <w:noProof/>
                <w:webHidden/>
              </w:rPr>
              <w:tab/>
            </w:r>
            <w:r w:rsidR="008C4AE2">
              <w:rPr>
                <w:noProof/>
                <w:webHidden/>
              </w:rPr>
              <w:fldChar w:fldCharType="begin"/>
            </w:r>
            <w:r w:rsidR="008C4AE2">
              <w:rPr>
                <w:noProof/>
                <w:webHidden/>
              </w:rPr>
              <w:instrText xml:space="preserve"> PAGEREF _Toc480549868 \h </w:instrText>
            </w:r>
            <w:r w:rsidR="008C4AE2">
              <w:rPr>
                <w:noProof/>
                <w:webHidden/>
              </w:rPr>
            </w:r>
            <w:r w:rsidR="008C4AE2">
              <w:rPr>
                <w:noProof/>
                <w:webHidden/>
              </w:rPr>
              <w:fldChar w:fldCharType="separate"/>
            </w:r>
            <w:r w:rsidR="002369BD">
              <w:rPr>
                <w:noProof/>
                <w:webHidden/>
              </w:rPr>
              <w:t>40</w:t>
            </w:r>
            <w:r w:rsidR="008C4AE2">
              <w:rPr>
                <w:noProof/>
                <w:webHidden/>
              </w:rPr>
              <w:fldChar w:fldCharType="end"/>
            </w:r>
          </w:hyperlink>
        </w:p>
        <w:p w14:paraId="61B8266C" w14:textId="31964A49"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69" w:history="1">
            <w:r w:rsidR="008C4AE2" w:rsidRPr="008F040E">
              <w:rPr>
                <w:rStyle w:val="Hipervnculo"/>
                <w:noProof/>
              </w:rPr>
              <w:t>Diagrama de interacción</w:t>
            </w:r>
            <w:r w:rsidR="008C4AE2">
              <w:rPr>
                <w:noProof/>
                <w:webHidden/>
              </w:rPr>
              <w:tab/>
            </w:r>
            <w:r w:rsidR="008C4AE2">
              <w:rPr>
                <w:noProof/>
                <w:webHidden/>
              </w:rPr>
              <w:fldChar w:fldCharType="begin"/>
            </w:r>
            <w:r w:rsidR="008C4AE2">
              <w:rPr>
                <w:noProof/>
                <w:webHidden/>
              </w:rPr>
              <w:instrText xml:space="preserve"> PAGEREF _Toc480549869 \h </w:instrText>
            </w:r>
            <w:r w:rsidR="008C4AE2">
              <w:rPr>
                <w:noProof/>
                <w:webHidden/>
              </w:rPr>
            </w:r>
            <w:r w:rsidR="008C4AE2">
              <w:rPr>
                <w:noProof/>
                <w:webHidden/>
              </w:rPr>
              <w:fldChar w:fldCharType="separate"/>
            </w:r>
            <w:r w:rsidR="002369BD">
              <w:rPr>
                <w:noProof/>
                <w:webHidden/>
              </w:rPr>
              <w:t>41</w:t>
            </w:r>
            <w:r w:rsidR="008C4AE2">
              <w:rPr>
                <w:noProof/>
                <w:webHidden/>
              </w:rPr>
              <w:fldChar w:fldCharType="end"/>
            </w:r>
          </w:hyperlink>
        </w:p>
        <w:p w14:paraId="70A6DCEA" w14:textId="14741610" w:rsidR="008C4AE2" w:rsidRDefault="00F11CF8">
          <w:pPr>
            <w:pStyle w:val="TDC2"/>
            <w:tabs>
              <w:tab w:val="left" w:pos="660"/>
              <w:tab w:val="right" w:leader="dot" w:pos="10762"/>
            </w:tabs>
            <w:rPr>
              <w:rFonts w:asciiTheme="minorHAnsi" w:eastAsiaTheme="minorEastAsia" w:hAnsiTheme="minorHAnsi" w:cstheme="minorBidi"/>
              <w:noProof/>
              <w:color w:val="auto"/>
              <w:szCs w:val="22"/>
            </w:rPr>
          </w:pPr>
          <w:hyperlink w:anchor="_Toc480549870" w:history="1">
            <w:r w:rsidR="008C4AE2" w:rsidRPr="008F040E">
              <w:rPr>
                <w:rStyle w:val="Hipervnculo"/>
                <w:noProof/>
              </w:rPr>
              <w:t>a.</w:t>
            </w:r>
            <w:r w:rsidR="008C4AE2">
              <w:rPr>
                <w:rFonts w:asciiTheme="minorHAnsi" w:eastAsiaTheme="minorEastAsia" w:hAnsiTheme="minorHAnsi" w:cstheme="minorBidi"/>
                <w:noProof/>
                <w:color w:val="auto"/>
                <w:szCs w:val="22"/>
              </w:rPr>
              <w:tab/>
            </w:r>
            <w:r w:rsidR="008C4AE2" w:rsidRPr="008F040E">
              <w:rPr>
                <w:rStyle w:val="Hipervnculo"/>
                <w:noProof/>
              </w:rPr>
              <w:t>Recibir solicitud de amistad</w:t>
            </w:r>
            <w:r w:rsidR="008C4AE2">
              <w:rPr>
                <w:noProof/>
                <w:webHidden/>
              </w:rPr>
              <w:tab/>
            </w:r>
            <w:r w:rsidR="008C4AE2">
              <w:rPr>
                <w:noProof/>
                <w:webHidden/>
              </w:rPr>
              <w:fldChar w:fldCharType="begin"/>
            </w:r>
            <w:r w:rsidR="008C4AE2">
              <w:rPr>
                <w:noProof/>
                <w:webHidden/>
              </w:rPr>
              <w:instrText xml:space="preserve"> PAGEREF _Toc480549870 \h </w:instrText>
            </w:r>
            <w:r w:rsidR="008C4AE2">
              <w:rPr>
                <w:noProof/>
                <w:webHidden/>
              </w:rPr>
            </w:r>
            <w:r w:rsidR="008C4AE2">
              <w:rPr>
                <w:noProof/>
                <w:webHidden/>
              </w:rPr>
              <w:fldChar w:fldCharType="separate"/>
            </w:r>
            <w:r w:rsidR="002369BD">
              <w:rPr>
                <w:noProof/>
                <w:webHidden/>
              </w:rPr>
              <w:t>42</w:t>
            </w:r>
            <w:r w:rsidR="008C4AE2">
              <w:rPr>
                <w:noProof/>
                <w:webHidden/>
              </w:rPr>
              <w:fldChar w:fldCharType="end"/>
            </w:r>
          </w:hyperlink>
        </w:p>
        <w:p w14:paraId="4C75FB7D" w14:textId="5B70BAC2"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71" w:history="1">
            <w:r w:rsidR="008C4AE2" w:rsidRPr="008F040E">
              <w:rPr>
                <w:rStyle w:val="Hipervnculo"/>
                <w:noProof/>
              </w:rPr>
              <w:t>Flujo principal</w:t>
            </w:r>
            <w:r w:rsidR="008C4AE2">
              <w:rPr>
                <w:noProof/>
                <w:webHidden/>
              </w:rPr>
              <w:tab/>
            </w:r>
            <w:r w:rsidR="008C4AE2">
              <w:rPr>
                <w:noProof/>
                <w:webHidden/>
              </w:rPr>
              <w:fldChar w:fldCharType="begin"/>
            </w:r>
            <w:r w:rsidR="008C4AE2">
              <w:rPr>
                <w:noProof/>
                <w:webHidden/>
              </w:rPr>
              <w:instrText xml:space="preserve"> PAGEREF _Toc480549871 \h </w:instrText>
            </w:r>
            <w:r w:rsidR="008C4AE2">
              <w:rPr>
                <w:noProof/>
                <w:webHidden/>
              </w:rPr>
            </w:r>
            <w:r w:rsidR="008C4AE2">
              <w:rPr>
                <w:noProof/>
                <w:webHidden/>
              </w:rPr>
              <w:fldChar w:fldCharType="separate"/>
            </w:r>
            <w:r w:rsidR="002369BD">
              <w:rPr>
                <w:noProof/>
                <w:webHidden/>
              </w:rPr>
              <w:t>42</w:t>
            </w:r>
            <w:r w:rsidR="008C4AE2">
              <w:rPr>
                <w:noProof/>
                <w:webHidden/>
              </w:rPr>
              <w:fldChar w:fldCharType="end"/>
            </w:r>
          </w:hyperlink>
        </w:p>
        <w:p w14:paraId="653DB543" w14:textId="011DCDD6"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72" w:history="1">
            <w:r w:rsidR="008C4AE2" w:rsidRPr="008F040E">
              <w:rPr>
                <w:rStyle w:val="Hipervnculo"/>
                <w:noProof/>
              </w:rPr>
              <w:t>Flujos alternativos</w:t>
            </w:r>
            <w:r w:rsidR="008C4AE2">
              <w:rPr>
                <w:noProof/>
                <w:webHidden/>
              </w:rPr>
              <w:tab/>
            </w:r>
            <w:r w:rsidR="008C4AE2">
              <w:rPr>
                <w:noProof/>
                <w:webHidden/>
              </w:rPr>
              <w:fldChar w:fldCharType="begin"/>
            </w:r>
            <w:r w:rsidR="008C4AE2">
              <w:rPr>
                <w:noProof/>
                <w:webHidden/>
              </w:rPr>
              <w:instrText xml:space="preserve"> PAGEREF _Toc480549872 \h </w:instrText>
            </w:r>
            <w:r w:rsidR="008C4AE2">
              <w:rPr>
                <w:noProof/>
                <w:webHidden/>
              </w:rPr>
            </w:r>
            <w:r w:rsidR="008C4AE2">
              <w:rPr>
                <w:noProof/>
                <w:webHidden/>
              </w:rPr>
              <w:fldChar w:fldCharType="separate"/>
            </w:r>
            <w:r w:rsidR="002369BD">
              <w:rPr>
                <w:noProof/>
                <w:webHidden/>
              </w:rPr>
              <w:t>42</w:t>
            </w:r>
            <w:r w:rsidR="008C4AE2">
              <w:rPr>
                <w:noProof/>
                <w:webHidden/>
              </w:rPr>
              <w:fldChar w:fldCharType="end"/>
            </w:r>
          </w:hyperlink>
        </w:p>
        <w:p w14:paraId="0B5FB6CA" w14:textId="7594A226" w:rsidR="008C4AE2" w:rsidRDefault="00F11CF8">
          <w:pPr>
            <w:pStyle w:val="TDC2"/>
            <w:tabs>
              <w:tab w:val="left" w:pos="880"/>
              <w:tab w:val="right" w:leader="dot" w:pos="10762"/>
            </w:tabs>
            <w:rPr>
              <w:rFonts w:asciiTheme="minorHAnsi" w:eastAsiaTheme="minorEastAsia" w:hAnsiTheme="minorHAnsi" w:cstheme="minorBidi"/>
              <w:noProof/>
              <w:color w:val="auto"/>
              <w:szCs w:val="22"/>
            </w:rPr>
          </w:pPr>
          <w:hyperlink w:anchor="_Toc480549873" w:history="1">
            <w:r w:rsidR="008C4AE2" w:rsidRPr="008F040E">
              <w:rPr>
                <w:rStyle w:val="Hipervnculo"/>
                <w:noProof/>
              </w:rPr>
              <w:t>13.</w:t>
            </w:r>
            <w:r w:rsidR="008C4AE2">
              <w:rPr>
                <w:rFonts w:asciiTheme="minorHAnsi" w:eastAsiaTheme="minorEastAsia" w:hAnsiTheme="minorHAnsi" w:cstheme="minorBidi"/>
                <w:noProof/>
                <w:color w:val="auto"/>
                <w:szCs w:val="22"/>
              </w:rPr>
              <w:tab/>
            </w:r>
            <w:r w:rsidR="008C4AE2" w:rsidRPr="008F040E">
              <w:rPr>
                <w:rStyle w:val="Hipervnculo"/>
                <w:noProof/>
              </w:rPr>
              <w:t>Reiniciar clave</w:t>
            </w:r>
            <w:r w:rsidR="008C4AE2">
              <w:rPr>
                <w:noProof/>
                <w:webHidden/>
              </w:rPr>
              <w:tab/>
            </w:r>
            <w:r w:rsidR="008C4AE2">
              <w:rPr>
                <w:noProof/>
                <w:webHidden/>
              </w:rPr>
              <w:fldChar w:fldCharType="begin"/>
            </w:r>
            <w:r w:rsidR="008C4AE2">
              <w:rPr>
                <w:noProof/>
                <w:webHidden/>
              </w:rPr>
              <w:instrText xml:space="preserve"> PAGEREF _Toc480549873 \h </w:instrText>
            </w:r>
            <w:r w:rsidR="008C4AE2">
              <w:rPr>
                <w:noProof/>
                <w:webHidden/>
              </w:rPr>
            </w:r>
            <w:r w:rsidR="008C4AE2">
              <w:rPr>
                <w:noProof/>
                <w:webHidden/>
              </w:rPr>
              <w:fldChar w:fldCharType="separate"/>
            </w:r>
            <w:r w:rsidR="002369BD">
              <w:rPr>
                <w:noProof/>
                <w:webHidden/>
              </w:rPr>
              <w:t>43</w:t>
            </w:r>
            <w:r w:rsidR="008C4AE2">
              <w:rPr>
                <w:noProof/>
                <w:webHidden/>
              </w:rPr>
              <w:fldChar w:fldCharType="end"/>
            </w:r>
          </w:hyperlink>
        </w:p>
        <w:p w14:paraId="71F428FD" w14:textId="21718768"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74" w:history="1">
            <w:r w:rsidR="008C4AE2" w:rsidRPr="008F040E">
              <w:rPr>
                <w:rStyle w:val="Hipervnculo"/>
                <w:noProof/>
              </w:rPr>
              <w:t>Flujo principal</w:t>
            </w:r>
            <w:r w:rsidR="008C4AE2">
              <w:rPr>
                <w:noProof/>
                <w:webHidden/>
              </w:rPr>
              <w:tab/>
            </w:r>
            <w:r w:rsidR="008C4AE2">
              <w:rPr>
                <w:noProof/>
                <w:webHidden/>
              </w:rPr>
              <w:fldChar w:fldCharType="begin"/>
            </w:r>
            <w:r w:rsidR="008C4AE2">
              <w:rPr>
                <w:noProof/>
                <w:webHidden/>
              </w:rPr>
              <w:instrText xml:space="preserve"> PAGEREF _Toc480549874 \h </w:instrText>
            </w:r>
            <w:r w:rsidR="008C4AE2">
              <w:rPr>
                <w:noProof/>
                <w:webHidden/>
              </w:rPr>
            </w:r>
            <w:r w:rsidR="008C4AE2">
              <w:rPr>
                <w:noProof/>
                <w:webHidden/>
              </w:rPr>
              <w:fldChar w:fldCharType="separate"/>
            </w:r>
            <w:r w:rsidR="002369BD">
              <w:rPr>
                <w:noProof/>
                <w:webHidden/>
              </w:rPr>
              <w:t>43</w:t>
            </w:r>
            <w:r w:rsidR="008C4AE2">
              <w:rPr>
                <w:noProof/>
                <w:webHidden/>
              </w:rPr>
              <w:fldChar w:fldCharType="end"/>
            </w:r>
          </w:hyperlink>
        </w:p>
        <w:p w14:paraId="3ED5684C" w14:textId="783F9D40"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75" w:history="1">
            <w:r w:rsidR="008C4AE2" w:rsidRPr="008F040E">
              <w:rPr>
                <w:rStyle w:val="Hipervnculo"/>
                <w:noProof/>
              </w:rPr>
              <w:t>Flujos alternativos</w:t>
            </w:r>
            <w:r w:rsidR="008C4AE2">
              <w:rPr>
                <w:noProof/>
                <w:webHidden/>
              </w:rPr>
              <w:tab/>
            </w:r>
            <w:r w:rsidR="008C4AE2">
              <w:rPr>
                <w:noProof/>
                <w:webHidden/>
              </w:rPr>
              <w:fldChar w:fldCharType="begin"/>
            </w:r>
            <w:r w:rsidR="008C4AE2">
              <w:rPr>
                <w:noProof/>
                <w:webHidden/>
              </w:rPr>
              <w:instrText xml:space="preserve"> PAGEREF _Toc480549875 \h </w:instrText>
            </w:r>
            <w:r w:rsidR="008C4AE2">
              <w:rPr>
                <w:noProof/>
                <w:webHidden/>
              </w:rPr>
            </w:r>
            <w:r w:rsidR="008C4AE2">
              <w:rPr>
                <w:noProof/>
                <w:webHidden/>
              </w:rPr>
              <w:fldChar w:fldCharType="separate"/>
            </w:r>
            <w:r w:rsidR="002369BD">
              <w:rPr>
                <w:noProof/>
                <w:webHidden/>
              </w:rPr>
              <w:t>43</w:t>
            </w:r>
            <w:r w:rsidR="008C4AE2">
              <w:rPr>
                <w:noProof/>
                <w:webHidden/>
              </w:rPr>
              <w:fldChar w:fldCharType="end"/>
            </w:r>
          </w:hyperlink>
        </w:p>
        <w:p w14:paraId="1C0F0527" w14:textId="4F92BF95" w:rsidR="008C4AE2" w:rsidRDefault="00F11CF8">
          <w:pPr>
            <w:pStyle w:val="TDC2"/>
            <w:tabs>
              <w:tab w:val="left" w:pos="660"/>
              <w:tab w:val="right" w:leader="dot" w:pos="10762"/>
            </w:tabs>
            <w:rPr>
              <w:rFonts w:asciiTheme="minorHAnsi" w:eastAsiaTheme="minorEastAsia" w:hAnsiTheme="minorHAnsi" w:cstheme="minorBidi"/>
              <w:noProof/>
              <w:color w:val="auto"/>
              <w:szCs w:val="22"/>
            </w:rPr>
          </w:pPr>
          <w:hyperlink w:anchor="_Toc480549876" w:history="1">
            <w:r w:rsidR="008C4AE2" w:rsidRPr="008F040E">
              <w:rPr>
                <w:rStyle w:val="Hipervnculo"/>
                <w:noProof/>
              </w:rPr>
              <w:t>a.</w:t>
            </w:r>
            <w:r w:rsidR="008C4AE2">
              <w:rPr>
                <w:rFonts w:asciiTheme="minorHAnsi" w:eastAsiaTheme="minorEastAsia" w:hAnsiTheme="minorHAnsi" w:cstheme="minorBidi"/>
                <w:noProof/>
                <w:color w:val="auto"/>
                <w:szCs w:val="22"/>
              </w:rPr>
              <w:tab/>
            </w:r>
            <w:r w:rsidR="008C4AE2" w:rsidRPr="008F040E">
              <w:rPr>
                <w:rStyle w:val="Hipervnculo"/>
                <w:noProof/>
              </w:rPr>
              <w:t>Petición de reinicio de clave a servidor.</w:t>
            </w:r>
            <w:r w:rsidR="008C4AE2">
              <w:rPr>
                <w:noProof/>
                <w:webHidden/>
              </w:rPr>
              <w:tab/>
            </w:r>
            <w:r w:rsidR="008C4AE2">
              <w:rPr>
                <w:noProof/>
                <w:webHidden/>
              </w:rPr>
              <w:fldChar w:fldCharType="begin"/>
            </w:r>
            <w:r w:rsidR="008C4AE2">
              <w:rPr>
                <w:noProof/>
                <w:webHidden/>
              </w:rPr>
              <w:instrText xml:space="preserve"> PAGEREF _Toc480549876 \h </w:instrText>
            </w:r>
            <w:r w:rsidR="008C4AE2">
              <w:rPr>
                <w:noProof/>
                <w:webHidden/>
              </w:rPr>
            </w:r>
            <w:r w:rsidR="008C4AE2">
              <w:rPr>
                <w:noProof/>
                <w:webHidden/>
              </w:rPr>
              <w:fldChar w:fldCharType="separate"/>
            </w:r>
            <w:r w:rsidR="002369BD">
              <w:rPr>
                <w:noProof/>
                <w:webHidden/>
              </w:rPr>
              <w:t>44</w:t>
            </w:r>
            <w:r w:rsidR="008C4AE2">
              <w:rPr>
                <w:noProof/>
                <w:webHidden/>
              </w:rPr>
              <w:fldChar w:fldCharType="end"/>
            </w:r>
          </w:hyperlink>
        </w:p>
        <w:p w14:paraId="07455EF8" w14:textId="00867B6B"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77" w:history="1">
            <w:r w:rsidR="008C4AE2" w:rsidRPr="008F040E">
              <w:rPr>
                <w:rStyle w:val="Hipervnculo"/>
                <w:noProof/>
              </w:rPr>
              <w:t>Flujo principal</w:t>
            </w:r>
            <w:r w:rsidR="008C4AE2">
              <w:rPr>
                <w:noProof/>
                <w:webHidden/>
              </w:rPr>
              <w:tab/>
            </w:r>
            <w:r w:rsidR="008C4AE2">
              <w:rPr>
                <w:noProof/>
                <w:webHidden/>
              </w:rPr>
              <w:fldChar w:fldCharType="begin"/>
            </w:r>
            <w:r w:rsidR="008C4AE2">
              <w:rPr>
                <w:noProof/>
                <w:webHidden/>
              </w:rPr>
              <w:instrText xml:space="preserve"> PAGEREF _Toc480549877 \h </w:instrText>
            </w:r>
            <w:r w:rsidR="008C4AE2">
              <w:rPr>
                <w:noProof/>
                <w:webHidden/>
              </w:rPr>
            </w:r>
            <w:r w:rsidR="008C4AE2">
              <w:rPr>
                <w:noProof/>
                <w:webHidden/>
              </w:rPr>
              <w:fldChar w:fldCharType="separate"/>
            </w:r>
            <w:r w:rsidR="002369BD">
              <w:rPr>
                <w:noProof/>
                <w:webHidden/>
              </w:rPr>
              <w:t>44</w:t>
            </w:r>
            <w:r w:rsidR="008C4AE2">
              <w:rPr>
                <w:noProof/>
                <w:webHidden/>
              </w:rPr>
              <w:fldChar w:fldCharType="end"/>
            </w:r>
          </w:hyperlink>
        </w:p>
        <w:p w14:paraId="0B59139C" w14:textId="2FC3E7E9"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78" w:history="1">
            <w:r w:rsidR="008C4AE2" w:rsidRPr="008F040E">
              <w:rPr>
                <w:rStyle w:val="Hipervnculo"/>
                <w:noProof/>
              </w:rPr>
              <w:t>Flujos alternativos</w:t>
            </w:r>
            <w:r w:rsidR="008C4AE2">
              <w:rPr>
                <w:noProof/>
                <w:webHidden/>
              </w:rPr>
              <w:tab/>
            </w:r>
            <w:r w:rsidR="008C4AE2">
              <w:rPr>
                <w:noProof/>
                <w:webHidden/>
              </w:rPr>
              <w:fldChar w:fldCharType="begin"/>
            </w:r>
            <w:r w:rsidR="008C4AE2">
              <w:rPr>
                <w:noProof/>
                <w:webHidden/>
              </w:rPr>
              <w:instrText xml:space="preserve"> PAGEREF _Toc480549878 \h </w:instrText>
            </w:r>
            <w:r w:rsidR="008C4AE2">
              <w:rPr>
                <w:noProof/>
                <w:webHidden/>
              </w:rPr>
            </w:r>
            <w:r w:rsidR="008C4AE2">
              <w:rPr>
                <w:noProof/>
                <w:webHidden/>
              </w:rPr>
              <w:fldChar w:fldCharType="separate"/>
            </w:r>
            <w:r w:rsidR="002369BD">
              <w:rPr>
                <w:noProof/>
                <w:webHidden/>
              </w:rPr>
              <w:t>44</w:t>
            </w:r>
            <w:r w:rsidR="008C4AE2">
              <w:rPr>
                <w:noProof/>
                <w:webHidden/>
              </w:rPr>
              <w:fldChar w:fldCharType="end"/>
            </w:r>
          </w:hyperlink>
        </w:p>
        <w:p w14:paraId="7351EE08" w14:textId="0E267723"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79" w:history="1">
            <w:r w:rsidR="008C4AE2" w:rsidRPr="008F040E">
              <w:rPr>
                <w:rStyle w:val="Hipervnculo"/>
                <w:noProof/>
              </w:rPr>
              <w:t>Diagrama de interacción</w:t>
            </w:r>
            <w:r w:rsidR="008C4AE2">
              <w:rPr>
                <w:noProof/>
                <w:webHidden/>
              </w:rPr>
              <w:tab/>
            </w:r>
            <w:r w:rsidR="008C4AE2">
              <w:rPr>
                <w:noProof/>
                <w:webHidden/>
              </w:rPr>
              <w:fldChar w:fldCharType="begin"/>
            </w:r>
            <w:r w:rsidR="008C4AE2">
              <w:rPr>
                <w:noProof/>
                <w:webHidden/>
              </w:rPr>
              <w:instrText xml:space="preserve"> PAGEREF _Toc480549879 \h </w:instrText>
            </w:r>
            <w:r w:rsidR="008C4AE2">
              <w:rPr>
                <w:noProof/>
                <w:webHidden/>
              </w:rPr>
            </w:r>
            <w:r w:rsidR="008C4AE2">
              <w:rPr>
                <w:noProof/>
                <w:webHidden/>
              </w:rPr>
              <w:fldChar w:fldCharType="separate"/>
            </w:r>
            <w:r w:rsidR="002369BD">
              <w:rPr>
                <w:noProof/>
                <w:webHidden/>
              </w:rPr>
              <w:t>45</w:t>
            </w:r>
            <w:r w:rsidR="008C4AE2">
              <w:rPr>
                <w:noProof/>
                <w:webHidden/>
              </w:rPr>
              <w:fldChar w:fldCharType="end"/>
            </w:r>
          </w:hyperlink>
        </w:p>
        <w:p w14:paraId="2925A91C" w14:textId="64A7CD13" w:rsidR="008C4AE2" w:rsidRDefault="00F11CF8">
          <w:pPr>
            <w:pStyle w:val="TDC1"/>
            <w:tabs>
              <w:tab w:val="left" w:pos="880"/>
              <w:tab w:val="right" w:leader="dot" w:pos="10762"/>
            </w:tabs>
            <w:rPr>
              <w:rFonts w:asciiTheme="minorHAnsi" w:eastAsiaTheme="minorEastAsia" w:hAnsiTheme="minorHAnsi" w:cstheme="minorBidi"/>
              <w:noProof/>
              <w:color w:val="auto"/>
              <w:szCs w:val="22"/>
            </w:rPr>
          </w:pPr>
          <w:hyperlink w:anchor="_Toc480549880" w:history="1">
            <w:r w:rsidR="008C4AE2" w:rsidRPr="008F040E">
              <w:rPr>
                <w:rStyle w:val="Hipervnculo"/>
                <w:noProof/>
              </w:rPr>
              <w:t>4.</w:t>
            </w:r>
            <w:r w:rsidR="008C4AE2">
              <w:rPr>
                <w:rFonts w:asciiTheme="minorHAnsi" w:eastAsiaTheme="minorEastAsia" w:hAnsiTheme="minorHAnsi" w:cstheme="minorBidi"/>
                <w:noProof/>
                <w:color w:val="auto"/>
                <w:szCs w:val="22"/>
              </w:rPr>
              <w:tab/>
            </w:r>
            <w:r w:rsidR="008C4AE2" w:rsidRPr="008F040E">
              <w:rPr>
                <w:rStyle w:val="Hipervnculo"/>
                <w:noProof/>
              </w:rPr>
              <w:t>Diagrama de clases servidor</w:t>
            </w:r>
            <w:r w:rsidR="008C4AE2">
              <w:rPr>
                <w:noProof/>
                <w:webHidden/>
              </w:rPr>
              <w:tab/>
            </w:r>
            <w:r w:rsidR="008C4AE2">
              <w:rPr>
                <w:noProof/>
                <w:webHidden/>
              </w:rPr>
              <w:fldChar w:fldCharType="begin"/>
            </w:r>
            <w:r w:rsidR="008C4AE2">
              <w:rPr>
                <w:noProof/>
                <w:webHidden/>
              </w:rPr>
              <w:instrText xml:space="preserve"> PAGEREF _Toc480549880 \h </w:instrText>
            </w:r>
            <w:r w:rsidR="008C4AE2">
              <w:rPr>
                <w:noProof/>
                <w:webHidden/>
              </w:rPr>
            </w:r>
            <w:r w:rsidR="008C4AE2">
              <w:rPr>
                <w:noProof/>
                <w:webHidden/>
              </w:rPr>
              <w:fldChar w:fldCharType="separate"/>
            </w:r>
            <w:r w:rsidR="002369BD">
              <w:rPr>
                <w:noProof/>
                <w:webHidden/>
              </w:rPr>
              <w:t>46</w:t>
            </w:r>
            <w:r w:rsidR="008C4AE2">
              <w:rPr>
                <w:noProof/>
                <w:webHidden/>
              </w:rPr>
              <w:fldChar w:fldCharType="end"/>
            </w:r>
          </w:hyperlink>
        </w:p>
        <w:p w14:paraId="24D568EC" w14:textId="25F6B4EF" w:rsidR="008C4AE2" w:rsidRDefault="00F11CF8">
          <w:pPr>
            <w:pStyle w:val="TDC1"/>
            <w:tabs>
              <w:tab w:val="left" w:pos="880"/>
              <w:tab w:val="right" w:leader="dot" w:pos="10762"/>
            </w:tabs>
            <w:rPr>
              <w:rFonts w:asciiTheme="minorHAnsi" w:eastAsiaTheme="minorEastAsia" w:hAnsiTheme="minorHAnsi" w:cstheme="minorBidi"/>
              <w:noProof/>
              <w:color w:val="auto"/>
              <w:szCs w:val="22"/>
            </w:rPr>
          </w:pPr>
          <w:hyperlink w:anchor="_Toc480549881" w:history="1">
            <w:r w:rsidR="008C4AE2" w:rsidRPr="008F040E">
              <w:rPr>
                <w:rStyle w:val="Hipervnculo"/>
                <w:noProof/>
              </w:rPr>
              <w:t>5.</w:t>
            </w:r>
            <w:r w:rsidR="008C4AE2">
              <w:rPr>
                <w:rFonts w:asciiTheme="minorHAnsi" w:eastAsiaTheme="minorEastAsia" w:hAnsiTheme="minorHAnsi" w:cstheme="minorBidi"/>
                <w:noProof/>
                <w:color w:val="auto"/>
                <w:szCs w:val="22"/>
              </w:rPr>
              <w:tab/>
            </w:r>
            <w:r w:rsidR="008C4AE2" w:rsidRPr="008F040E">
              <w:rPr>
                <w:rStyle w:val="Hipervnculo"/>
                <w:noProof/>
              </w:rPr>
              <w:t>Diagrama de clases Dispositivo</w:t>
            </w:r>
            <w:r w:rsidR="008C4AE2">
              <w:rPr>
                <w:noProof/>
                <w:webHidden/>
              </w:rPr>
              <w:tab/>
            </w:r>
            <w:r w:rsidR="008C4AE2">
              <w:rPr>
                <w:noProof/>
                <w:webHidden/>
              </w:rPr>
              <w:fldChar w:fldCharType="begin"/>
            </w:r>
            <w:r w:rsidR="008C4AE2">
              <w:rPr>
                <w:noProof/>
                <w:webHidden/>
              </w:rPr>
              <w:instrText xml:space="preserve"> PAGEREF _Toc480549881 \h </w:instrText>
            </w:r>
            <w:r w:rsidR="008C4AE2">
              <w:rPr>
                <w:noProof/>
                <w:webHidden/>
              </w:rPr>
            </w:r>
            <w:r w:rsidR="008C4AE2">
              <w:rPr>
                <w:noProof/>
                <w:webHidden/>
              </w:rPr>
              <w:fldChar w:fldCharType="separate"/>
            </w:r>
            <w:r w:rsidR="002369BD">
              <w:rPr>
                <w:noProof/>
                <w:webHidden/>
              </w:rPr>
              <w:t>47</w:t>
            </w:r>
            <w:r w:rsidR="008C4AE2">
              <w:rPr>
                <w:noProof/>
                <w:webHidden/>
              </w:rPr>
              <w:fldChar w:fldCharType="end"/>
            </w:r>
          </w:hyperlink>
        </w:p>
        <w:p w14:paraId="2A26DFBB" w14:textId="6DD3590A" w:rsidR="008C4AE2" w:rsidRDefault="00F11CF8">
          <w:pPr>
            <w:pStyle w:val="TDC1"/>
            <w:tabs>
              <w:tab w:val="left" w:pos="880"/>
              <w:tab w:val="right" w:leader="dot" w:pos="10762"/>
            </w:tabs>
            <w:rPr>
              <w:rFonts w:asciiTheme="minorHAnsi" w:eastAsiaTheme="minorEastAsia" w:hAnsiTheme="minorHAnsi" w:cstheme="minorBidi"/>
              <w:noProof/>
              <w:color w:val="auto"/>
              <w:szCs w:val="22"/>
            </w:rPr>
          </w:pPr>
          <w:hyperlink w:anchor="_Toc480549882" w:history="1">
            <w:r w:rsidR="008C4AE2" w:rsidRPr="008F040E">
              <w:rPr>
                <w:rStyle w:val="Hipervnculo"/>
                <w:noProof/>
              </w:rPr>
              <w:t>6.</w:t>
            </w:r>
            <w:r w:rsidR="008C4AE2">
              <w:rPr>
                <w:rFonts w:asciiTheme="minorHAnsi" w:eastAsiaTheme="minorEastAsia" w:hAnsiTheme="minorHAnsi" w:cstheme="minorBidi"/>
                <w:noProof/>
                <w:color w:val="auto"/>
                <w:szCs w:val="22"/>
              </w:rPr>
              <w:tab/>
            </w:r>
            <w:r w:rsidR="008C4AE2" w:rsidRPr="008F040E">
              <w:rPr>
                <w:rStyle w:val="Hipervnculo"/>
                <w:noProof/>
              </w:rPr>
              <w:t>Wireframes Generales</w:t>
            </w:r>
            <w:r w:rsidR="008C4AE2">
              <w:rPr>
                <w:noProof/>
                <w:webHidden/>
              </w:rPr>
              <w:tab/>
            </w:r>
            <w:r w:rsidR="008C4AE2">
              <w:rPr>
                <w:noProof/>
                <w:webHidden/>
              </w:rPr>
              <w:fldChar w:fldCharType="begin"/>
            </w:r>
            <w:r w:rsidR="008C4AE2">
              <w:rPr>
                <w:noProof/>
                <w:webHidden/>
              </w:rPr>
              <w:instrText xml:space="preserve"> PAGEREF _Toc480549882 \h </w:instrText>
            </w:r>
            <w:r w:rsidR="008C4AE2">
              <w:rPr>
                <w:noProof/>
                <w:webHidden/>
              </w:rPr>
            </w:r>
            <w:r w:rsidR="008C4AE2">
              <w:rPr>
                <w:noProof/>
                <w:webHidden/>
              </w:rPr>
              <w:fldChar w:fldCharType="separate"/>
            </w:r>
            <w:r w:rsidR="002369BD">
              <w:rPr>
                <w:noProof/>
                <w:webHidden/>
              </w:rPr>
              <w:t>48</w:t>
            </w:r>
            <w:r w:rsidR="008C4AE2">
              <w:rPr>
                <w:noProof/>
                <w:webHidden/>
              </w:rPr>
              <w:fldChar w:fldCharType="end"/>
            </w:r>
          </w:hyperlink>
        </w:p>
        <w:p w14:paraId="3061D30A" w14:textId="3C399DCE"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83" w:history="1">
            <w:r w:rsidR="008C4AE2" w:rsidRPr="008F040E">
              <w:rPr>
                <w:rStyle w:val="Hipervnculo"/>
                <w:noProof/>
              </w:rPr>
              <w:t>Actividad de Login</w:t>
            </w:r>
            <w:r w:rsidR="008C4AE2">
              <w:rPr>
                <w:noProof/>
                <w:webHidden/>
              </w:rPr>
              <w:tab/>
            </w:r>
            <w:r w:rsidR="008C4AE2">
              <w:rPr>
                <w:noProof/>
                <w:webHidden/>
              </w:rPr>
              <w:fldChar w:fldCharType="begin"/>
            </w:r>
            <w:r w:rsidR="008C4AE2">
              <w:rPr>
                <w:noProof/>
                <w:webHidden/>
              </w:rPr>
              <w:instrText xml:space="preserve"> PAGEREF _Toc480549883 \h </w:instrText>
            </w:r>
            <w:r w:rsidR="008C4AE2">
              <w:rPr>
                <w:noProof/>
                <w:webHidden/>
              </w:rPr>
            </w:r>
            <w:r w:rsidR="008C4AE2">
              <w:rPr>
                <w:noProof/>
                <w:webHidden/>
              </w:rPr>
              <w:fldChar w:fldCharType="separate"/>
            </w:r>
            <w:r w:rsidR="002369BD">
              <w:rPr>
                <w:noProof/>
                <w:webHidden/>
              </w:rPr>
              <w:t>48</w:t>
            </w:r>
            <w:r w:rsidR="008C4AE2">
              <w:rPr>
                <w:noProof/>
                <w:webHidden/>
              </w:rPr>
              <w:fldChar w:fldCharType="end"/>
            </w:r>
          </w:hyperlink>
        </w:p>
        <w:p w14:paraId="33E9F2C3" w14:textId="6E246882"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84" w:history="1">
            <w:r w:rsidR="008C4AE2" w:rsidRPr="008F040E">
              <w:rPr>
                <w:rStyle w:val="Hipervnculo"/>
                <w:noProof/>
              </w:rPr>
              <w:t>Actividad de registro</w:t>
            </w:r>
            <w:r w:rsidR="008C4AE2">
              <w:rPr>
                <w:noProof/>
                <w:webHidden/>
              </w:rPr>
              <w:tab/>
            </w:r>
            <w:r w:rsidR="008C4AE2">
              <w:rPr>
                <w:noProof/>
                <w:webHidden/>
              </w:rPr>
              <w:fldChar w:fldCharType="begin"/>
            </w:r>
            <w:r w:rsidR="008C4AE2">
              <w:rPr>
                <w:noProof/>
                <w:webHidden/>
              </w:rPr>
              <w:instrText xml:space="preserve"> PAGEREF _Toc480549884 \h </w:instrText>
            </w:r>
            <w:r w:rsidR="008C4AE2">
              <w:rPr>
                <w:noProof/>
                <w:webHidden/>
              </w:rPr>
            </w:r>
            <w:r w:rsidR="008C4AE2">
              <w:rPr>
                <w:noProof/>
                <w:webHidden/>
              </w:rPr>
              <w:fldChar w:fldCharType="separate"/>
            </w:r>
            <w:r w:rsidR="002369BD">
              <w:rPr>
                <w:noProof/>
                <w:webHidden/>
              </w:rPr>
              <w:t>49</w:t>
            </w:r>
            <w:r w:rsidR="008C4AE2">
              <w:rPr>
                <w:noProof/>
                <w:webHidden/>
              </w:rPr>
              <w:fldChar w:fldCharType="end"/>
            </w:r>
          </w:hyperlink>
        </w:p>
        <w:p w14:paraId="3112EB4C" w14:textId="36EC39C9"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85" w:history="1">
            <w:r w:rsidR="008C4AE2" w:rsidRPr="008F040E">
              <w:rPr>
                <w:rStyle w:val="Hipervnculo"/>
                <w:noProof/>
              </w:rPr>
              <w:t>Actividad de inicio</w:t>
            </w:r>
            <w:r w:rsidR="008C4AE2">
              <w:rPr>
                <w:noProof/>
                <w:webHidden/>
              </w:rPr>
              <w:tab/>
            </w:r>
            <w:r w:rsidR="008C4AE2">
              <w:rPr>
                <w:noProof/>
                <w:webHidden/>
              </w:rPr>
              <w:fldChar w:fldCharType="begin"/>
            </w:r>
            <w:r w:rsidR="008C4AE2">
              <w:rPr>
                <w:noProof/>
                <w:webHidden/>
              </w:rPr>
              <w:instrText xml:space="preserve"> PAGEREF _Toc480549885 \h </w:instrText>
            </w:r>
            <w:r w:rsidR="008C4AE2">
              <w:rPr>
                <w:noProof/>
                <w:webHidden/>
              </w:rPr>
            </w:r>
            <w:r w:rsidR="008C4AE2">
              <w:rPr>
                <w:noProof/>
                <w:webHidden/>
              </w:rPr>
              <w:fldChar w:fldCharType="separate"/>
            </w:r>
            <w:r w:rsidR="002369BD">
              <w:rPr>
                <w:noProof/>
                <w:webHidden/>
              </w:rPr>
              <w:t>50</w:t>
            </w:r>
            <w:r w:rsidR="008C4AE2">
              <w:rPr>
                <w:noProof/>
                <w:webHidden/>
              </w:rPr>
              <w:fldChar w:fldCharType="end"/>
            </w:r>
          </w:hyperlink>
        </w:p>
        <w:p w14:paraId="3DD98EE3" w14:textId="67F3B969"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86" w:history="1">
            <w:r w:rsidR="008C4AE2" w:rsidRPr="008F040E">
              <w:rPr>
                <w:rStyle w:val="Hipervnculo"/>
                <w:noProof/>
              </w:rPr>
              <w:t>Actividad de solicitudes</w:t>
            </w:r>
            <w:r w:rsidR="008C4AE2">
              <w:rPr>
                <w:noProof/>
                <w:webHidden/>
              </w:rPr>
              <w:tab/>
            </w:r>
            <w:r w:rsidR="008C4AE2">
              <w:rPr>
                <w:noProof/>
                <w:webHidden/>
              </w:rPr>
              <w:fldChar w:fldCharType="begin"/>
            </w:r>
            <w:r w:rsidR="008C4AE2">
              <w:rPr>
                <w:noProof/>
                <w:webHidden/>
              </w:rPr>
              <w:instrText xml:space="preserve"> PAGEREF _Toc480549886 \h </w:instrText>
            </w:r>
            <w:r w:rsidR="008C4AE2">
              <w:rPr>
                <w:noProof/>
                <w:webHidden/>
              </w:rPr>
            </w:r>
            <w:r w:rsidR="008C4AE2">
              <w:rPr>
                <w:noProof/>
                <w:webHidden/>
              </w:rPr>
              <w:fldChar w:fldCharType="separate"/>
            </w:r>
            <w:r w:rsidR="002369BD">
              <w:rPr>
                <w:noProof/>
                <w:webHidden/>
              </w:rPr>
              <w:t>51</w:t>
            </w:r>
            <w:r w:rsidR="008C4AE2">
              <w:rPr>
                <w:noProof/>
                <w:webHidden/>
              </w:rPr>
              <w:fldChar w:fldCharType="end"/>
            </w:r>
          </w:hyperlink>
        </w:p>
        <w:p w14:paraId="5E4B70DB" w14:textId="49B7BF4B"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87" w:history="1">
            <w:r w:rsidR="008C4AE2" w:rsidRPr="008F040E">
              <w:rPr>
                <w:rStyle w:val="Hipervnculo"/>
                <w:noProof/>
              </w:rPr>
              <w:t>Actividad de conversación</w:t>
            </w:r>
            <w:r w:rsidR="008C4AE2">
              <w:rPr>
                <w:noProof/>
                <w:webHidden/>
              </w:rPr>
              <w:tab/>
            </w:r>
            <w:r w:rsidR="008C4AE2">
              <w:rPr>
                <w:noProof/>
                <w:webHidden/>
              </w:rPr>
              <w:fldChar w:fldCharType="begin"/>
            </w:r>
            <w:r w:rsidR="008C4AE2">
              <w:rPr>
                <w:noProof/>
                <w:webHidden/>
              </w:rPr>
              <w:instrText xml:space="preserve"> PAGEREF _Toc480549887 \h </w:instrText>
            </w:r>
            <w:r w:rsidR="008C4AE2">
              <w:rPr>
                <w:noProof/>
                <w:webHidden/>
              </w:rPr>
            </w:r>
            <w:r w:rsidR="008C4AE2">
              <w:rPr>
                <w:noProof/>
                <w:webHidden/>
              </w:rPr>
              <w:fldChar w:fldCharType="separate"/>
            </w:r>
            <w:r w:rsidR="002369BD">
              <w:rPr>
                <w:noProof/>
                <w:webHidden/>
              </w:rPr>
              <w:t>52</w:t>
            </w:r>
            <w:r w:rsidR="008C4AE2">
              <w:rPr>
                <w:noProof/>
                <w:webHidden/>
              </w:rPr>
              <w:fldChar w:fldCharType="end"/>
            </w:r>
          </w:hyperlink>
        </w:p>
        <w:p w14:paraId="0F356BF6" w14:textId="112C0809"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88" w:history="1">
            <w:r w:rsidR="008C4AE2" w:rsidRPr="008F040E">
              <w:rPr>
                <w:rStyle w:val="Hipervnculo"/>
                <w:noProof/>
              </w:rPr>
              <w:t>Actividad Perfil de amigo</w:t>
            </w:r>
            <w:r w:rsidR="008C4AE2">
              <w:rPr>
                <w:noProof/>
                <w:webHidden/>
              </w:rPr>
              <w:tab/>
            </w:r>
            <w:r w:rsidR="008C4AE2">
              <w:rPr>
                <w:noProof/>
                <w:webHidden/>
              </w:rPr>
              <w:fldChar w:fldCharType="begin"/>
            </w:r>
            <w:r w:rsidR="008C4AE2">
              <w:rPr>
                <w:noProof/>
                <w:webHidden/>
              </w:rPr>
              <w:instrText xml:space="preserve"> PAGEREF _Toc480549888 \h </w:instrText>
            </w:r>
            <w:r w:rsidR="008C4AE2">
              <w:rPr>
                <w:noProof/>
                <w:webHidden/>
              </w:rPr>
            </w:r>
            <w:r w:rsidR="008C4AE2">
              <w:rPr>
                <w:noProof/>
                <w:webHidden/>
              </w:rPr>
              <w:fldChar w:fldCharType="separate"/>
            </w:r>
            <w:r w:rsidR="002369BD">
              <w:rPr>
                <w:noProof/>
                <w:webHidden/>
              </w:rPr>
              <w:t>53</w:t>
            </w:r>
            <w:r w:rsidR="008C4AE2">
              <w:rPr>
                <w:noProof/>
                <w:webHidden/>
              </w:rPr>
              <w:fldChar w:fldCharType="end"/>
            </w:r>
          </w:hyperlink>
        </w:p>
        <w:p w14:paraId="0F7B6D26" w14:textId="7E4349FD"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89" w:history="1">
            <w:r w:rsidR="008C4AE2" w:rsidRPr="008F040E">
              <w:rPr>
                <w:rStyle w:val="Hipervnculo"/>
                <w:noProof/>
              </w:rPr>
              <w:t>Actividad de perfil</w:t>
            </w:r>
            <w:r w:rsidR="008C4AE2">
              <w:rPr>
                <w:noProof/>
                <w:webHidden/>
              </w:rPr>
              <w:tab/>
            </w:r>
            <w:r w:rsidR="008C4AE2">
              <w:rPr>
                <w:noProof/>
                <w:webHidden/>
              </w:rPr>
              <w:fldChar w:fldCharType="begin"/>
            </w:r>
            <w:r w:rsidR="008C4AE2">
              <w:rPr>
                <w:noProof/>
                <w:webHidden/>
              </w:rPr>
              <w:instrText xml:space="preserve"> PAGEREF _Toc480549889 \h </w:instrText>
            </w:r>
            <w:r w:rsidR="008C4AE2">
              <w:rPr>
                <w:noProof/>
                <w:webHidden/>
              </w:rPr>
            </w:r>
            <w:r w:rsidR="008C4AE2">
              <w:rPr>
                <w:noProof/>
                <w:webHidden/>
              </w:rPr>
              <w:fldChar w:fldCharType="separate"/>
            </w:r>
            <w:r w:rsidR="002369BD">
              <w:rPr>
                <w:noProof/>
                <w:webHidden/>
              </w:rPr>
              <w:t>54</w:t>
            </w:r>
            <w:r w:rsidR="008C4AE2">
              <w:rPr>
                <w:noProof/>
                <w:webHidden/>
              </w:rPr>
              <w:fldChar w:fldCharType="end"/>
            </w:r>
          </w:hyperlink>
        </w:p>
        <w:p w14:paraId="0D1707CD" w14:textId="53448F00" w:rsidR="008C4AE2" w:rsidRDefault="00F11CF8">
          <w:pPr>
            <w:pStyle w:val="TDC1"/>
            <w:tabs>
              <w:tab w:val="left" w:pos="660"/>
              <w:tab w:val="right" w:leader="dot" w:pos="10762"/>
            </w:tabs>
            <w:rPr>
              <w:rFonts w:asciiTheme="minorHAnsi" w:eastAsiaTheme="minorEastAsia" w:hAnsiTheme="minorHAnsi" w:cstheme="minorBidi"/>
              <w:noProof/>
              <w:color w:val="auto"/>
              <w:szCs w:val="22"/>
            </w:rPr>
          </w:pPr>
          <w:hyperlink w:anchor="_Toc480549890" w:history="1">
            <w:r w:rsidR="008C4AE2" w:rsidRPr="008F040E">
              <w:rPr>
                <w:rStyle w:val="Hipervnculo"/>
                <w:noProof/>
              </w:rPr>
              <w:t>7.</w:t>
            </w:r>
            <w:r w:rsidR="008C4AE2">
              <w:rPr>
                <w:rFonts w:asciiTheme="minorHAnsi" w:eastAsiaTheme="minorEastAsia" w:hAnsiTheme="minorHAnsi" w:cstheme="minorBidi"/>
                <w:noProof/>
                <w:color w:val="auto"/>
                <w:szCs w:val="22"/>
              </w:rPr>
              <w:tab/>
            </w:r>
            <w:r w:rsidR="008C4AE2" w:rsidRPr="008F040E">
              <w:rPr>
                <w:rStyle w:val="Hipervnculo"/>
                <w:noProof/>
              </w:rPr>
              <w:t>Workflow</w:t>
            </w:r>
            <w:r w:rsidR="008C4AE2">
              <w:rPr>
                <w:noProof/>
                <w:webHidden/>
              </w:rPr>
              <w:tab/>
            </w:r>
            <w:r w:rsidR="008C4AE2">
              <w:rPr>
                <w:noProof/>
                <w:webHidden/>
              </w:rPr>
              <w:fldChar w:fldCharType="begin"/>
            </w:r>
            <w:r w:rsidR="008C4AE2">
              <w:rPr>
                <w:noProof/>
                <w:webHidden/>
              </w:rPr>
              <w:instrText xml:space="preserve"> PAGEREF _Toc480549890 \h </w:instrText>
            </w:r>
            <w:r w:rsidR="008C4AE2">
              <w:rPr>
                <w:noProof/>
                <w:webHidden/>
              </w:rPr>
            </w:r>
            <w:r w:rsidR="008C4AE2">
              <w:rPr>
                <w:noProof/>
                <w:webHidden/>
              </w:rPr>
              <w:fldChar w:fldCharType="separate"/>
            </w:r>
            <w:r w:rsidR="002369BD">
              <w:rPr>
                <w:noProof/>
                <w:webHidden/>
              </w:rPr>
              <w:t>55</w:t>
            </w:r>
            <w:r w:rsidR="008C4AE2">
              <w:rPr>
                <w:noProof/>
                <w:webHidden/>
              </w:rPr>
              <w:fldChar w:fldCharType="end"/>
            </w:r>
          </w:hyperlink>
        </w:p>
        <w:p w14:paraId="4792F167" w14:textId="08ED8954" w:rsidR="008C4AE2" w:rsidRDefault="00F11CF8">
          <w:pPr>
            <w:pStyle w:val="TDC1"/>
            <w:tabs>
              <w:tab w:val="left" w:pos="880"/>
              <w:tab w:val="right" w:leader="dot" w:pos="10762"/>
            </w:tabs>
            <w:rPr>
              <w:rFonts w:asciiTheme="minorHAnsi" w:eastAsiaTheme="minorEastAsia" w:hAnsiTheme="minorHAnsi" w:cstheme="minorBidi"/>
              <w:noProof/>
              <w:color w:val="auto"/>
              <w:szCs w:val="22"/>
            </w:rPr>
          </w:pPr>
          <w:hyperlink w:anchor="_Toc480549891" w:history="1">
            <w:r w:rsidR="008C4AE2" w:rsidRPr="008F040E">
              <w:rPr>
                <w:rStyle w:val="Hipervnculo"/>
                <w:noProof/>
              </w:rPr>
              <w:t>8.</w:t>
            </w:r>
            <w:r w:rsidR="008C4AE2">
              <w:rPr>
                <w:rFonts w:asciiTheme="minorHAnsi" w:eastAsiaTheme="minorEastAsia" w:hAnsiTheme="minorHAnsi" w:cstheme="minorBidi"/>
                <w:noProof/>
                <w:color w:val="auto"/>
                <w:szCs w:val="22"/>
              </w:rPr>
              <w:tab/>
            </w:r>
            <w:r w:rsidR="008C4AE2" w:rsidRPr="008F040E">
              <w:rPr>
                <w:rStyle w:val="Hipervnculo"/>
                <w:noProof/>
              </w:rPr>
              <w:t>Wireframes específicos</w:t>
            </w:r>
            <w:r w:rsidR="008C4AE2">
              <w:rPr>
                <w:noProof/>
                <w:webHidden/>
              </w:rPr>
              <w:tab/>
            </w:r>
            <w:r w:rsidR="008C4AE2">
              <w:rPr>
                <w:noProof/>
                <w:webHidden/>
              </w:rPr>
              <w:fldChar w:fldCharType="begin"/>
            </w:r>
            <w:r w:rsidR="008C4AE2">
              <w:rPr>
                <w:noProof/>
                <w:webHidden/>
              </w:rPr>
              <w:instrText xml:space="preserve"> PAGEREF _Toc480549891 \h </w:instrText>
            </w:r>
            <w:r w:rsidR="008C4AE2">
              <w:rPr>
                <w:noProof/>
                <w:webHidden/>
              </w:rPr>
            </w:r>
            <w:r w:rsidR="008C4AE2">
              <w:rPr>
                <w:noProof/>
                <w:webHidden/>
              </w:rPr>
              <w:fldChar w:fldCharType="separate"/>
            </w:r>
            <w:r w:rsidR="002369BD">
              <w:rPr>
                <w:noProof/>
                <w:webHidden/>
              </w:rPr>
              <w:t>55</w:t>
            </w:r>
            <w:r w:rsidR="008C4AE2">
              <w:rPr>
                <w:noProof/>
                <w:webHidden/>
              </w:rPr>
              <w:fldChar w:fldCharType="end"/>
            </w:r>
          </w:hyperlink>
        </w:p>
        <w:p w14:paraId="6B43E384" w14:textId="4DE92068" w:rsidR="008C4AE2" w:rsidRDefault="00F11CF8">
          <w:pPr>
            <w:pStyle w:val="TDC2"/>
            <w:tabs>
              <w:tab w:val="left" w:pos="660"/>
              <w:tab w:val="right" w:leader="dot" w:pos="10762"/>
            </w:tabs>
            <w:rPr>
              <w:rFonts w:asciiTheme="minorHAnsi" w:eastAsiaTheme="minorEastAsia" w:hAnsiTheme="minorHAnsi" w:cstheme="minorBidi"/>
              <w:noProof/>
              <w:color w:val="auto"/>
              <w:szCs w:val="22"/>
            </w:rPr>
          </w:pPr>
          <w:hyperlink w:anchor="_Toc480549892" w:history="1">
            <w:r w:rsidR="008C4AE2" w:rsidRPr="008F040E">
              <w:rPr>
                <w:rStyle w:val="Hipervnculo"/>
                <w:noProof/>
              </w:rPr>
              <w:t>1.</w:t>
            </w:r>
            <w:r w:rsidR="008C4AE2">
              <w:rPr>
                <w:rFonts w:asciiTheme="minorHAnsi" w:eastAsiaTheme="minorEastAsia" w:hAnsiTheme="minorHAnsi" w:cstheme="minorBidi"/>
                <w:noProof/>
                <w:color w:val="auto"/>
                <w:szCs w:val="22"/>
              </w:rPr>
              <w:tab/>
            </w:r>
            <w:r w:rsidR="008C4AE2" w:rsidRPr="008F040E">
              <w:rPr>
                <w:rStyle w:val="Hipervnculo"/>
                <w:noProof/>
              </w:rPr>
              <w:t>RegisterActivity</w:t>
            </w:r>
            <w:r w:rsidR="008C4AE2">
              <w:rPr>
                <w:noProof/>
                <w:webHidden/>
              </w:rPr>
              <w:tab/>
            </w:r>
            <w:r w:rsidR="008C4AE2">
              <w:rPr>
                <w:noProof/>
                <w:webHidden/>
              </w:rPr>
              <w:fldChar w:fldCharType="begin"/>
            </w:r>
            <w:r w:rsidR="008C4AE2">
              <w:rPr>
                <w:noProof/>
                <w:webHidden/>
              </w:rPr>
              <w:instrText xml:space="preserve"> PAGEREF _Toc480549892 \h </w:instrText>
            </w:r>
            <w:r w:rsidR="008C4AE2">
              <w:rPr>
                <w:noProof/>
                <w:webHidden/>
              </w:rPr>
            </w:r>
            <w:r w:rsidR="008C4AE2">
              <w:rPr>
                <w:noProof/>
                <w:webHidden/>
              </w:rPr>
              <w:fldChar w:fldCharType="separate"/>
            </w:r>
            <w:r w:rsidR="002369BD">
              <w:rPr>
                <w:noProof/>
                <w:webHidden/>
              </w:rPr>
              <w:t>56</w:t>
            </w:r>
            <w:r w:rsidR="008C4AE2">
              <w:rPr>
                <w:noProof/>
                <w:webHidden/>
              </w:rPr>
              <w:fldChar w:fldCharType="end"/>
            </w:r>
          </w:hyperlink>
        </w:p>
        <w:p w14:paraId="267C3CC2" w14:textId="5820FB77"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93" w:history="1">
            <w:r w:rsidR="008C4AE2" w:rsidRPr="008F040E">
              <w:rPr>
                <w:rStyle w:val="Hipervnculo"/>
                <w:noProof/>
              </w:rPr>
              <w:t>Perfil de Amigo</w:t>
            </w:r>
            <w:r w:rsidR="008C4AE2">
              <w:rPr>
                <w:noProof/>
                <w:webHidden/>
              </w:rPr>
              <w:tab/>
            </w:r>
            <w:r w:rsidR="008C4AE2">
              <w:rPr>
                <w:noProof/>
                <w:webHidden/>
              </w:rPr>
              <w:fldChar w:fldCharType="begin"/>
            </w:r>
            <w:r w:rsidR="008C4AE2">
              <w:rPr>
                <w:noProof/>
                <w:webHidden/>
              </w:rPr>
              <w:instrText xml:space="preserve"> PAGEREF _Toc480549893 \h </w:instrText>
            </w:r>
            <w:r w:rsidR="008C4AE2">
              <w:rPr>
                <w:noProof/>
                <w:webHidden/>
              </w:rPr>
            </w:r>
            <w:r w:rsidR="008C4AE2">
              <w:rPr>
                <w:noProof/>
                <w:webHidden/>
              </w:rPr>
              <w:fldChar w:fldCharType="separate"/>
            </w:r>
            <w:r w:rsidR="002369BD">
              <w:rPr>
                <w:noProof/>
                <w:webHidden/>
              </w:rPr>
              <w:t>57</w:t>
            </w:r>
            <w:r w:rsidR="008C4AE2">
              <w:rPr>
                <w:noProof/>
                <w:webHidden/>
              </w:rPr>
              <w:fldChar w:fldCharType="end"/>
            </w:r>
          </w:hyperlink>
        </w:p>
        <w:p w14:paraId="0733B76C" w14:textId="52F5EF20"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94" w:history="1">
            <w:r w:rsidR="008C4AE2" w:rsidRPr="008F040E">
              <w:rPr>
                <w:rStyle w:val="Hipervnculo"/>
                <w:noProof/>
              </w:rPr>
              <w:t>PerfilActivity</w:t>
            </w:r>
            <w:r w:rsidR="008C4AE2">
              <w:rPr>
                <w:noProof/>
                <w:webHidden/>
              </w:rPr>
              <w:tab/>
            </w:r>
            <w:r w:rsidR="008C4AE2">
              <w:rPr>
                <w:noProof/>
                <w:webHidden/>
              </w:rPr>
              <w:fldChar w:fldCharType="begin"/>
            </w:r>
            <w:r w:rsidR="008C4AE2">
              <w:rPr>
                <w:noProof/>
                <w:webHidden/>
              </w:rPr>
              <w:instrText xml:space="preserve"> PAGEREF _Toc480549894 \h </w:instrText>
            </w:r>
            <w:r w:rsidR="008C4AE2">
              <w:rPr>
                <w:noProof/>
                <w:webHidden/>
              </w:rPr>
            </w:r>
            <w:r w:rsidR="008C4AE2">
              <w:rPr>
                <w:noProof/>
                <w:webHidden/>
              </w:rPr>
              <w:fldChar w:fldCharType="separate"/>
            </w:r>
            <w:r w:rsidR="002369BD">
              <w:rPr>
                <w:noProof/>
                <w:webHidden/>
              </w:rPr>
              <w:t>58</w:t>
            </w:r>
            <w:r w:rsidR="008C4AE2">
              <w:rPr>
                <w:noProof/>
                <w:webHidden/>
              </w:rPr>
              <w:fldChar w:fldCharType="end"/>
            </w:r>
          </w:hyperlink>
        </w:p>
        <w:p w14:paraId="66104EA6" w14:textId="14F8BA40" w:rsidR="008C4AE2" w:rsidRDefault="00F11CF8">
          <w:pPr>
            <w:pStyle w:val="TDC2"/>
            <w:tabs>
              <w:tab w:val="left" w:pos="660"/>
              <w:tab w:val="right" w:leader="dot" w:pos="10762"/>
            </w:tabs>
            <w:rPr>
              <w:rFonts w:asciiTheme="minorHAnsi" w:eastAsiaTheme="minorEastAsia" w:hAnsiTheme="minorHAnsi" w:cstheme="minorBidi"/>
              <w:noProof/>
              <w:color w:val="auto"/>
              <w:szCs w:val="22"/>
            </w:rPr>
          </w:pPr>
          <w:hyperlink w:anchor="_Toc480549895" w:history="1">
            <w:r w:rsidR="008C4AE2" w:rsidRPr="008F040E">
              <w:rPr>
                <w:rStyle w:val="Hipervnculo"/>
                <w:noProof/>
              </w:rPr>
              <w:t>2.</w:t>
            </w:r>
            <w:r w:rsidR="008C4AE2">
              <w:rPr>
                <w:rFonts w:asciiTheme="minorHAnsi" w:eastAsiaTheme="minorEastAsia" w:hAnsiTheme="minorHAnsi" w:cstheme="minorBidi"/>
                <w:noProof/>
                <w:color w:val="auto"/>
                <w:szCs w:val="22"/>
              </w:rPr>
              <w:tab/>
            </w:r>
            <w:r w:rsidR="008C4AE2" w:rsidRPr="008F040E">
              <w:rPr>
                <w:rStyle w:val="Hipervnculo"/>
                <w:noProof/>
              </w:rPr>
              <w:t>LoginActivity</w:t>
            </w:r>
            <w:r w:rsidR="008C4AE2">
              <w:rPr>
                <w:noProof/>
                <w:webHidden/>
              </w:rPr>
              <w:tab/>
            </w:r>
            <w:r w:rsidR="008C4AE2">
              <w:rPr>
                <w:noProof/>
                <w:webHidden/>
              </w:rPr>
              <w:fldChar w:fldCharType="begin"/>
            </w:r>
            <w:r w:rsidR="008C4AE2">
              <w:rPr>
                <w:noProof/>
                <w:webHidden/>
              </w:rPr>
              <w:instrText xml:space="preserve"> PAGEREF _Toc480549895 \h </w:instrText>
            </w:r>
            <w:r w:rsidR="008C4AE2">
              <w:rPr>
                <w:noProof/>
                <w:webHidden/>
              </w:rPr>
            </w:r>
            <w:r w:rsidR="008C4AE2">
              <w:rPr>
                <w:noProof/>
                <w:webHidden/>
              </w:rPr>
              <w:fldChar w:fldCharType="separate"/>
            </w:r>
            <w:r w:rsidR="002369BD">
              <w:rPr>
                <w:noProof/>
                <w:webHidden/>
              </w:rPr>
              <w:t>59</w:t>
            </w:r>
            <w:r w:rsidR="008C4AE2">
              <w:rPr>
                <w:noProof/>
                <w:webHidden/>
              </w:rPr>
              <w:fldChar w:fldCharType="end"/>
            </w:r>
          </w:hyperlink>
        </w:p>
        <w:p w14:paraId="1AA61AC9" w14:textId="208BD53A" w:rsidR="008C4AE2" w:rsidRDefault="00F11CF8">
          <w:pPr>
            <w:pStyle w:val="TDC2"/>
            <w:tabs>
              <w:tab w:val="left" w:pos="660"/>
              <w:tab w:val="right" w:leader="dot" w:pos="10762"/>
            </w:tabs>
            <w:rPr>
              <w:rFonts w:asciiTheme="minorHAnsi" w:eastAsiaTheme="minorEastAsia" w:hAnsiTheme="minorHAnsi" w:cstheme="minorBidi"/>
              <w:noProof/>
              <w:color w:val="auto"/>
              <w:szCs w:val="22"/>
            </w:rPr>
          </w:pPr>
          <w:hyperlink w:anchor="_Toc480549896" w:history="1">
            <w:r w:rsidR="008C4AE2" w:rsidRPr="008F040E">
              <w:rPr>
                <w:rStyle w:val="Hipervnculo"/>
                <w:noProof/>
              </w:rPr>
              <w:t>3.</w:t>
            </w:r>
            <w:r w:rsidR="008C4AE2">
              <w:rPr>
                <w:rFonts w:asciiTheme="minorHAnsi" w:eastAsiaTheme="minorEastAsia" w:hAnsiTheme="minorHAnsi" w:cstheme="minorBidi"/>
                <w:noProof/>
                <w:color w:val="auto"/>
                <w:szCs w:val="22"/>
              </w:rPr>
              <w:tab/>
            </w:r>
            <w:r w:rsidR="008C4AE2" w:rsidRPr="008F040E">
              <w:rPr>
                <w:rStyle w:val="Hipervnculo"/>
                <w:noProof/>
              </w:rPr>
              <w:t>InicioActivity</w:t>
            </w:r>
            <w:r w:rsidR="008C4AE2">
              <w:rPr>
                <w:noProof/>
                <w:webHidden/>
              </w:rPr>
              <w:tab/>
            </w:r>
            <w:r w:rsidR="008C4AE2">
              <w:rPr>
                <w:noProof/>
                <w:webHidden/>
              </w:rPr>
              <w:fldChar w:fldCharType="begin"/>
            </w:r>
            <w:r w:rsidR="008C4AE2">
              <w:rPr>
                <w:noProof/>
                <w:webHidden/>
              </w:rPr>
              <w:instrText xml:space="preserve"> PAGEREF _Toc480549896 \h </w:instrText>
            </w:r>
            <w:r w:rsidR="008C4AE2">
              <w:rPr>
                <w:noProof/>
                <w:webHidden/>
              </w:rPr>
            </w:r>
            <w:r w:rsidR="008C4AE2">
              <w:rPr>
                <w:noProof/>
                <w:webHidden/>
              </w:rPr>
              <w:fldChar w:fldCharType="separate"/>
            </w:r>
            <w:r w:rsidR="002369BD">
              <w:rPr>
                <w:noProof/>
                <w:webHidden/>
              </w:rPr>
              <w:t>60</w:t>
            </w:r>
            <w:r w:rsidR="008C4AE2">
              <w:rPr>
                <w:noProof/>
                <w:webHidden/>
              </w:rPr>
              <w:fldChar w:fldCharType="end"/>
            </w:r>
          </w:hyperlink>
        </w:p>
        <w:p w14:paraId="715E5ABF" w14:textId="55AD47CE" w:rsidR="008C4AE2" w:rsidRDefault="00F11CF8">
          <w:pPr>
            <w:pStyle w:val="TDC2"/>
            <w:tabs>
              <w:tab w:val="left" w:pos="660"/>
              <w:tab w:val="right" w:leader="dot" w:pos="10762"/>
            </w:tabs>
            <w:rPr>
              <w:rFonts w:asciiTheme="minorHAnsi" w:eastAsiaTheme="minorEastAsia" w:hAnsiTheme="minorHAnsi" w:cstheme="minorBidi"/>
              <w:noProof/>
              <w:color w:val="auto"/>
              <w:szCs w:val="22"/>
            </w:rPr>
          </w:pPr>
          <w:hyperlink w:anchor="_Toc480549897" w:history="1">
            <w:r w:rsidR="008C4AE2" w:rsidRPr="008F040E">
              <w:rPr>
                <w:rStyle w:val="Hipervnculo"/>
                <w:noProof/>
              </w:rPr>
              <w:t>4.</w:t>
            </w:r>
            <w:r w:rsidR="008C4AE2">
              <w:rPr>
                <w:rFonts w:asciiTheme="minorHAnsi" w:eastAsiaTheme="minorEastAsia" w:hAnsiTheme="minorHAnsi" w:cstheme="minorBidi"/>
                <w:noProof/>
                <w:color w:val="auto"/>
                <w:szCs w:val="22"/>
              </w:rPr>
              <w:tab/>
            </w:r>
            <w:r w:rsidR="008C4AE2" w:rsidRPr="008F040E">
              <w:rPr>
                <w:rStyle w:val="Hipervnculo"/>
                <w:noProof/>
              </w:rPr>
              <w:t>ConversationActivity</w:t>
            </w:r>
            <w:r w:rsidR="008C4AE2">
              <w:rPr>
                <w:noProof/>
                <w:webHidden/>
              </w:rPr>
              <w:tab/>
            </w:r>
            <w:r w:rsidR="008C4AE2">
              <w:rPr>
                <w:noProof/>
                <w:webHidden/>
              </w:rPr>
              <w:fldChar w:fldCharType="begin"/>
            </w:r>
            <w:r w:rsidR="008C4AE2">
              <w:rPr>
                <w:noProof/>
                <w:webHidden/>
              </w:rPr>
              <w:instrText xml:space="preserve"> PAGEREF _Toc480549897 \h </w:instrText>
            </w:r>
            <w:r w:rsidR="008C4AE2">
              <w:rPr>
                <w:noProof/>
                <w:webHidden/>
              </w:rPr>
            </w:r>
            <w:r w:rsidR="008C4AE2">
              <w:rPr>
                <w:noProof/>
                <w:webHidden/>
              </w:rPr>
              <w:fldChar w:fldCharType="separate"/>
            </w:r>
            <w:r w:rsidR="002369BD">
              <w:rPr>
                <w:noProof/>
                <w:webHidden/>
              </w:rPr>
              <w:t>61</w:t>
            </w:r>
            <w:r w:rsidR="008C4AE2">
              <w:rPr>
                <w:noProof/>
                <w:webHidden/>
              </w:rPr>
              <w:fldChar w:fldCharType="end"/>
            </w:r>
          </w:hyperlink>
        </w:p>
        <w:p w14:paraId="4BCC4766" w14:textId="227A1967" w:rsidR="008C4AE2" w:rsidRDefault="00F11CF8">
          <w:pPr>
            <w:pStyle w:val="TDC2"/>
            <w:tabs>
              <w:tab w:val="left" w:pos="660"/>
              <w:tab w:val="right" w:leader="dot" w:pos="10762"/>
            </w:tabs>
            <w:rPr>
              <w:rFonts w:asciiTheme="minorHAnsi" w:eastAsiaTheme="minorEastAsia" w:hAnsiTheme="minorHAnsi" w:cstheme="minorBidi"/>
              <w:noProof/>
              <w:color w:val="auto"/>
              <w:szCs w:val="22"/>
            </w:rPr>
          </w:pPr>
          <w:hyperlink w:anchor="_Toc480549898" w:history="1">
            <w:r w:rsidR="008C4AE2" w:rsidRPr="008F040E">
              <w:rPr>
                <w:rStyle w:val="Hipervnculo"/>
                <w:noProof/>
              </w:rPr>
              <w:t>5.</w:t>
            </w:r>
            <w:r w:rsidR="008C4AE2">
              <w:rPr>
                <w:rFonts w:asciiTheme="minorHAnsi" w:eastAsiaTheme="minorEastAsia" w:hAnsiTheme="minorHAnsi" w:cstheme="minorBidi"/>
                <w:noProof/>
                <w:color w:val="auto"/>
                <w:szCs w:val="22"/>
              </w:rPr>
              <w:tab/>
            </w:r>
            <w:r w:rsidR="008C4AE2" w:rsidRPr="008F040E">
              <w:rPr>
                <w:rStyle w:val="Hipervnculo"/>
                <w:noProof/>
              </w:rPr>
              <w:t>FriendsActivity</w:t>
            </w:r>
            <w:r w:rsidR="008C4AE2">
              <w:rPr>
                <w:noProof/>
                <w:webHidden/>
              </w:rPr>
              <w:tab/>
            </w:r>
            <w:r w:rsidR="008C4AE2">
              <w:rPr>
                <w:noProof/>
                <w:webHidden/>
              </w:rPr>
              <w:fldChar w:fldCharType="begin"/>
            </w:r>
            <w:r w:rsidR="008C4AE2">
              <w:rPr>
                <w:noProof/>
                <w:webHidden/>
              </w:rPr>
              <w:instrText xml:space="preserve"> PAGEREF _Toc480549898 \h </w:instrText>
            </w:r>
            <w:r w:rsidR="008C4AE2">
              <w:rPr>
                <w:noProof/>
                <w:webHidden/>
              </w:rPr>
            </w:r>
            <w:r w:rsidR="008C4AE2">
              <w:rPr>
                <w:noProof/>
                <w:webHidden/>
              </w:rPr>
              <w:fldChar w:fldCharType="separate"/>
            </w:r>
            <w:r w:rsidR="002369BD">
              <w:rPr>
                <w:noProof/>
                <w:webHidden/>
              </w:rPr>
              <w:t>62</w:t>
            </w:r>
            <w:r w:rsidR="008C4AE2">
              <w:rPr>
                <w:noProof/>
                <w:webHidden/>
              </w:rPr>
              <w:fldChar w:fldCharType="end"/>
            </w:r>
          </w:hyperlink>
        </w:p>
        <w:p w14:paraId="76DBF130" w14:textId="7FFC8FE4"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899" w:history="1">
            <w:r w:rsidR="008C4AE2" w:rsidRPr="008F040E">
              <w:rPr>
                <w:rStyle w:val="Hipervnculo"/>
                <w:noProof/>
              </w:rPr>
              <w:t>Solicitudes</w:t>
            </w:r>
            <w:r w:rsidR="008C4AE2">
              <w:rPr>
                <w:noProof/>
                <w:webHidden/>
              </w:rPr>
              <w:tab/>
            </w:r>
            <w:r w:rsidR="008C4AE2">
              <w:rPr>
                <w:noProof/>
                <w:webHidden/>
              </w:rPr>
              <w:fldChar w:fldCharType="begin"/>
            </w:r>
            <w:r w:rsidR="008C4AE2">
              <w:rPr>
                <w:noProof/>
                <w:webHidden/>
              </w:rPr>
              <w:instrText xml:space="preserve"> PAGEREF _Toc480549899 \h </w:instrText>
            </w:r>
            <w:r w:rsidR="008C4AE2">
              <w:rPr>
                <w:noProof/>
                <w:webHidden/>
              </w:rPr>
            </w:r>
            <w:r w:rsidR="008C4AE2">
              <w:rPr>
                <w:noProof/>
                <w:webHidden/>
              </w:rPr>
              <w:fldChar w:fldCharType="separate"/>
            </w:r>
            <w:r w:rsidR="002369BD">
              <w:rPr>
                <w:noProof/>
                <w:webHidden/>
              </w:rPr>
              <w:t>62</w:t>
            </w:r>
            <w:r w:rsidR="008C4AE2">
              <w:rPr>
                <w:noProof/>
                <w:webHidden/>
              </w:rPr>
              <w:fldChar w:fldCharType="end"/>
            </w:r>
          </w:hyperlink>
        </w:p>
        <w:p w14:paraId="6EC0B62C" w14:textId="21AB110C" w:rsidR="008C4AE2" w:rsidRDefault="00F11CF8">
          <w:pPr>
            <w:pStyle w:val="TDC3"/>
            <w:tabs>
              <w:tab w:val="right" w:leader="dot" w:pos="10762"/>
            </w:tabs>
            <w:rPr>
              <w:rFonts w:asciiTheme="minorHAnsi" w:eastAsiaTheme="minorEastAsia" w:hAnsiTheme="minorHAnsi" w:cstheme="minorBidi"/>
              <w:noProof/>
              <w:color w:val="auto"/>
              <w:szCs w:val="22"/>
            </w:rPr>
          </w:pPr>
          <w:hyperlink w:anchor="_Toc480549900" w:history="1">
            <w:r w:rsidR="008C4AE2" w:rsidRPr="008F040E">
              <w:rPr>
                <w:rStyle w:val="Hipervnculo"/>
                <w:noProof/>
              </w:rPr>
              <w:t>Amigos</w:t>
            </w:r>
            <w:r w:rsidR="008C4AE2">
              <w:rPr>
                <w:noProof/>
                <w:webHidden/>
              </w:rPr>
              <w:tab/>
            </w:r>
            <w:r w:rsidR="008C4AE2">
              <w:rPr>
                <w:noProof/>
                <w:webHidden/>
              </w:rPr>
              <w:fldChar w:fldCharType="begin"/>
            </w:r>
            <w:r w:rsidR="008C4AE2">
              <w:rPr>
                <w:noProof/>
                <w:webHidden/>
              </w:rPr>
              <w:instrText xml:space="preserve"> PAGEREF _Toc480549900 \h </w:instrText>
            </w:r>
            <w:r w:rsidR="008C4AE2">
              <w:rPr>
                <w:noProof/>
                <w:webHidden/>
              </w:rPr>
            </w:r>
            <w:r w:rsidR="008C4AE2">
              <w:rPr>
                <w:noProof/>
                <w:webHidden/>
              </w:rPr>
              <w:fldChar w:fldCharType="separate"/>
            </w:r>
            <w:r w:rsidR="002369BD">
              <w:rPr>
                <w:noProof/>
                <w:webHidden/>
              </w:rPr>
              <w:t>63</w:t>
            </w:r>
            <w:r w:rsidR="008C4AE2">
              <w:rPr>
                <w:noProof/>
                <w:webHidden/>
              </w:rPr>
              <w:fldChar w:fldCharType="end"/>
            </w:r>
          </w:hyperlink>
        </w:p>
        <w:p w14:paraId="60E3B39A" w14:textId="6BB4089E" w:rsidR="00313ADD" w:rsidRDefault="00313ADD" w:rsidP="00313ADD">
          <w:r>
            <w:rPr>
              <w:b/>
              <w:bCs/>
            </w:rPr>
            <w:fldChar w:fldCharType="end"/>
          </w:r>
        </w:p>
      </w:sdtContent>
    </w:sdt>
    <w:p w14:paraId="41F89368" w14:textId="7EF7AFDF" w:rsidR="00313ADD" w:rsidRDefault="00313ADD">
      <w:pPr>
        <w:spacing w:before="0" w:after="160" w:line="259" w:lineRule="auto"/>
        <w:ind w:left="0"/>
        <w:jc w:val="left"/>
      </w:pPr>
      <w:r>
        <w:br w:type="page"/>
      </w:r>
    </w:p>
    <w:p w14:paraId="6F4F41C8" w14:textId="6DC1E199" w:rsidR="00B42EF7" w:rsidRDefault="00B42EF7" w:rsidP="00313ADD">
      <w:pPr>
        <w:pStyle w:val="Ttulo1"/>
      </w:pPr>
      <w:bookmarkStart w:id="2" w:name="_Toc480549791"/>
      <w:r>
        <w:lastRenderedPageBreak/>
        <w:t>Requerimientos no funcionales</w:t>
      </w:r>
      <w:bookmarkEnd w:id="2"/>
    </w:p>
    <w:p w14:paraId="4E9B9A0E" w14:textId="77777777" w:rsidR="00B42EF7" w:rsidRDefault="00B42EF7" w:rsidP="00C13D4E">
      <w:pPr>
        <w:pStyle w:val="Ttulo5"/>
      </w:pPr>
      <w:r>
        <w:t>RNF1: Baja de usuario</w:t>
      </w:r>
    </w:p>
    <w:p w14:paraId="4271E36D" w14:textId="77777777" w:rsidR="00B42EF7" w:rsidRDefault="00B42EF7" w:rsidP="00B42EF7">
      <w:r>
        <w:t>La petición de baja del usuario en el servidor ha de ser asíncrona</w:t>
      </w:r>
      <w:r w:rsidR="00944228">
        <w:t>.</w:t>
      </w:r>
    </w:p>
    <w:p w14:paraId="262EAC5C" w14:textId="77777777" w:rsidR="00B42EF7" w:rsidRDefault="00B42EF7" w:rsidP="005B5C90">
      <w:pPr>
        <w:pStyle w:val="Prrafodelista"/>
        <w:numPr>
          <w:ilvl w:val="0"/>
          <w:numId w:val="12"/>
        </w:numPr>
      </w:pPr>
      <w:r>
        <w:t>Prioridad: Media</w:t>
      </w:r>
    </w:p>
    <w:p w14:paraId="6796FE24" w14:textId="77777777" w:rsidR="00944228" w:rsidRDefault="00944228" w:rsidP="00C13D4E">
      <w:pPr>
        <w:pStyle w:val="Ttulo5"/>
      </w:pPr>
      <w:r>
        <w:t>RNF2: Recepción de mensajes asíncrona</w:t>
      </w:r>
    </w:p>
    <w:p w14:paraId="26A0982D" w14:textId="77777777" w:rsidR="00944228" w:rsidRDefault="00944228" w:rsidP="00944228">
      <w:r>
        <w:t>La escucha al servidor de nuevos mensajes y su consecuente recepción de mensajes en el dispositivo ha der asíncrona.</w:t>
      </w:r>
    </w:p>
    <w:p w14:paraId="79FABBCE" w14:textId="77777777" w:rsidR="00944228" w:rsidRDefault="00944228" w:rsidP="005B5C90">
      <w:pPr>
        <w:pStyle w:val="Prrafodelista"/>
        <w:numPr>
          <w:ilvl w:val="0"/>
          <w:numId w:val="12"/>
        </w:numPr>
      </w:pPr>
      <w:r>
        <w:t>Prioridad: Alta</w:t>
      </w:r>
    </w:p>
    <w:p w14:paraId="2303B64A" w14:textId="77777777" w:rsidR="006718EC" w:rsidRDefault="006718EC" w:rsidP="00C13D4E">
      <w:pPr>
        <w:pStyle w:val="Ttulo5"/>
      </w:pPr>
      <w:r>
        <w:t>RNF3: Orden de mensajes</w:t>
      </w:r>
    </w:p>
    <w:p w14:paraId="6074F073" w14:textId="77777777" w:rsidR="006718EC" w:rsidRDefault="006718EC" w:rsidP="006718EC">
      <w:r>
        <w:t>Las conversaciones se ordenarán según la que contenga el mensaje más nuevo, ya sea emitido o recibido por el usuario de la aplicación.</w:t>
      </w:r>
    </w:p>
    <w:p w14:paraId="01395521" w14:textId="77777777" w:rsidR="006718EC" w:rsidRDefault="006718EC" w:rsidP="005B5C90">
      <w:pPr>
        <w:pStyle w:val="Prrafodelista"/>
        <w:numPr>
          <w:ilvl w:val="0"/>
          <w:numId w:val="12"/>
        </w:numPr>
      </w:pPr>
      <w:r>
        <w:t>Prioridad: alta</w:t>
      </w:r>
    </w:p>
    <w:p w14:paraId="0F83954E" w14:textId="77777777" w:rsidR="006718EC" w:rsidRDefault="006718EC" w:rsidP="00C13D4E">
      <w:pPr>
        <w:pStyle w:val="Ttulo5"/>
      </w:pPr>
      <w:r>
        <w:t>RNF4: Conversaciones</w:t>
      </w:r>
    </w:p>
    <w:p w14:paraId="46037B4C" w14:textId="77777777" w:rsidR="006718EC" w:rsidRDefault="006718EC" w:rsidP="006718EC">
      <w:r>
        <w:t>Los mensajes estarán dentro de conversaciones. Estás conversaciones serán las ventanas de chat, que dependen de con quien estemos hablando. Cada contacto con el que hayamos conversado tendrá una conversación asociada, que se mostrarán en el menú principal.</w:t>
      </w:r>
    </w:p>
    <w:p w14:paraId="0E9DED2A" w14:textId="77777777" w:rsidR="006718EC" w:rsidRDefault="006718EC" w:rsidP="005B5C90">
      <w:pPr>
        <w:pStyle w:val="Prrafodelista"/>
        <w:numPr>
          <w:ilvl w:val="0"/>
          <w:numId w:val="12"/>
        </w:numPr>
      </w:pPr>
      <w:r>
        <w:t>Prioridad: Alta</w:t>
      </w:r>
    </w:p>
    <w:p w14:paraId="5BA01842" w14:textId="77777777" w:rsidR="00A63B8A" w:rsidRDefault="00A63B8A" w:rsidP="00C13D4E">
      <w:pPr>
        <w:pStyle w:val="Ttulo5"/>
      </w:pPr>
      <w:r>
        <w:t>RNF5: Borrado de amigo</w:t>
      </w:r>
    </w:p>
    <w:p w14:paraId="27CF7811" w14:textId="77777777" w:rsidR="00A63B8A" w:rsidRDefault="00A63B8A" w:rsidP="00A63B8A">
      <w:r>
        <w:t>La petición de borrado de amigo en el servidor ha de ser asíncrona.</w:t>
      </w:r>
    </w:p>
    <w:p w14:paraId="5D3DE0B7" w14:textId="77777777" w:rsidR="00A63B8A" w:rsidRDefault="00A63B8A" w:rsidP="005B5C90">
      <w:pPr>
        <w:pStyle w:val="Prrafodelista"/>
        <w:numPr>
          <w:ilvl w:val="0"/>
          <w:numId w:val="12"/>
        </w:numPr>
      </w:pPr>
      <w:r>
        <w:t>Prioridad: Media</w:t>
      </w:r>
    </w:p>
    <w:p w14:paraId="29E2C3B1" w14:textId="77777777" w:rsidR="0029478D" w:rsidRDefault="006E73CF" w:rsidP="00C13D4E">
      <w:pPr>
        <w:pStyle w:val="Ttulo5"/>
      </w:pPr>
      <w:r>
        <w:t>RNF6: Usuario y Server</w:t>
      </w:r>
    </w:p>
    <w:p w14:paraId="7B7A36C3" w14:textId="77777777" w:rsidR="006E73CF" w:rsidRDefault="006E73CF" w:rsidP="006E73CF">
      <w:r>
        <w:t>Estas clases y ServerListener serán singleton</w:t>
      </w:r>
    </w:p>
    <w:p w14:paraId="1A93D266" w14:textId="77777777" w:rsidR="006E73CF" w:rsidRPr="006E73CF" w:rsidRDefault="006E73CF" w:rsidP="005B5C90">
      <w:pPr>
        <w:pStyle w:val="Prrafodelista"/>
        <w:numPr>
          <w:ilvl w:val="0"/>
          <w:numId w:val="12"/>
        </w:numPr>
      </w:pPr>
      <w:r>
        <w:t>Prioridad: Alta</w:t>
      </w:r>
    </w:p>
    <w:p w14:paraId="33FB5AC3" w14:textId="77777777" w:rsidR="00D15BE2" w:rsidRDefault="00D15BE2">
      <w:pPr>
        <w:spacing w:before="0" w:after="160" w:line="259" w:lineRule="auto"/>
        <w:ind w:left="0"/>
        <w:jc w:val="left"/>
      </w:pPr>
      <w:r>
        <w:br w:type="page"/>
      </w:r>
    </w:p>
    <w:p w14:paraId="4CD5BE29" w14:textId="77777777" w:rsidR="00D806D8" w:rsidRDefault="00D806D8" w:rsidP="007948A2">
      <w:pPr>
        <w:pStyle w:val="Ttulo1"/>
      </w:pPr>
      <w:bookmarkStart w:id="3" w:name="_Toc480549792"/>
      <w:r>
        <w:lastRenderedPageBreak/>
        <w:t>Casos de uso</w:t>
      </w:r>
      <w:bookmarkEnd w:id="3"/>
    </w:p>
    <w:p w14:paraId="3EED0422" w14:textId="7F2209EB" w:rsidR="00886A8E" w:rsidRDefault="009C71F5" w:rsidP="00886A8E">
      <w:r>
        <w:object w:dxaOrig="15736" w:dyaOrig="16500" w14:anchorId="03EEFD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pt;height:445.5pt" o:ole="">
            <v:imagedata r:id="rId10" o:title=""/>
          </v:shape>
          <o:OLEObject Type="Embed" ProgID="Visio.Drawing.15" ShapeID="_x0000_i1025" DrawAspect="Content" ObjectID="_1556289317" r:id="rId11"/>
        </w:object>
      </w:r>
    </w:p>
    <w:p w14:paraId="25C47301" w14:textId="77777777" w:rsidR="00FA0245" w:rsidRDefault="00D806D8" w:rsidP="00D1087D">
      <w:pPr>
        <w:pStyle w:val="Ttulo2"/>
        <w:numPr>
          <w:ilvl w:val="0"/>
          <w:numId w:val="43"/>
        </w:numPr>
      </w:pPr>
      <w:bookmarkStart w:id="4" w:name="_Toc480549793"/>
      <w:r w:rsidRPr="00E92123">
        <w:rPr>
          <w:rStyle w:val="Ttulo2Car"/>
        </w:rPr>
        <w:lastRenderedPageBreak/>
        <w:t>Registro</w:t>
      </w:r>
      <w:bookmarkEnd w:id="4"/>
    </w:p>
    <w:p w14:paraId="7C7CC15B" w14:textId="0084B149" w:rsidR="00E92123" w:rsidRPr="00E92123" w:rsidRDefault="00B749DD" w:rsidP="00E92123">
      <w:pPr>
        <w:jc w:val="center"/>
      </w:pPr>
      <w:r>
        <w:object w:dxaOrig="11041" w:dyaOrig="3406" w14:anchorId="38A5D5E9">
          <v:shape id="_x0000_i1026" type="#_x0000_t75" style="width:378.75pt;height:117pt" o:ole="">
            <v:imagedata r:id="rId12" o:title=""/>
          </v:shape>
          <o:OLEObject Type="Embed" ProgID="Visio.Drawing.15" ShapeID="_x0000_i1026" DrawAspect="Content" ObjectID="_1556289318" r:id="rId13"/>
        </w:object>
      </w:r>
    </w:p>
    <w:p w14:paraId="5912B1A6" w14:textId="77777777" w:rsidR="00BB7448" w:rsidRDefault="00BB7448" w:rsidP="00F4449B">
      <w:pPr>
        <w:pStyle w:val="Prrafodelista"/>
        <w:numPr>
          <w:ilvl w:val="0"/>
          <w:numId w:val="6"/>
        </w:numPr>
      </w:pPr>
      <w:r w:rsidRPr="008749FE">
        <w:rPr>
          <w:b/>
        </w:rPr>
        <w:t>Actor:</w:t>
      </w:r>
      <w:r>
        <w:t xml:space="preserve"> Usuario</w:t>
      </w:r>
    </w:p>
    <w:p w14:paraId="3D36153B" w14:textId="77777777" w:rsidR="008749FE" w:rsidRDefault="008749FE" w:rsidP="00F4449B">
      <w:pPr>
        <w:pStyle w:val="Prrafodelista"/>
        <w:numPr>
          <w:ilvl w:val="0"/>
          <w:numId w:val="6"/>
        </w:numPr>
      </w:pPr>
      <w:r w:rsidRPr="008749FE">
        <w:rPr>
          <w:b/>
        </w:rPr>
        <w:t>Proposito:</w:t>
      </w:r>
      <w:r>
        <w:t xml:space="preserve"> Dar de alta el usuario en el sistema.</w:t>
      </w:r>
    </w:p>
    <w:p w14:paraId="5ED94FCC" w14:textId="77777777" w:rsidR="008749FE" w:rsidRDefault="008749FE" w:rsidP="00F4449B">
      <w:pPr>
        <w:pStyle w:val="Prrafodelista"/>
        <w:numPr>
          <w:ilvl w:val="0"/>
          <w:numId w:val="6"/>
        </w:numPr>
      </w:pPr>
      <w:r w:rsidRPr="008749FE">
        <w:rPr>
          <w:b/>
        </w:rPr>
        <w:t>PreCondiciones:</w:t>
      </w:r>
    </w:p>
    <w:p w14:paraId="51D73D5E" w14:textId="77777777" w:rsidR="008749FE" w:rsidRDefault="008749FE" w:rsidP="00F4449B">
      <w:pPr>
        <w:pStyle w:val="Prrafodelista"/>
        <w:numPr>
          <w:ilvl w:val="1"/>
          <w:numId w:val="6"/>
        </w:numPr>
      </w:pPr>
      <w:r>
        <w:t>No tener usuario en el sistema.</w:t>
      </w:r>
    </w:p>
    <w:p w14:paraId="495A2D71" w14:textId="77777777" w:rsidR="008749FE" w:rsidRDefault="008749FE" w:rsidP="00F4449B">
      <w:pPr>
        <w:pStyle w:val="Prrafodelista"/>
        <w:numPr>
          <w:ilvl w:val="1"/>
          <w:numId w:val="6"/>
        </w:numPr>
      </w:pPr>
      <w:r>
        <w:t>Tener instalada la aplicación en el móvil.</w:t>
      </w:r>
    </w:p>
    <w:p w14:paraId="238E3047" w14:textId="77777777" w:rsidR="008749FE" w:rsidRDefault="008749FE" w:rsidP="00F4449B">
      <w:pPr>
        <w:pStyle w:val="Prrafodelista"/>
        <w:numPr>
          <w:ilvl w:val="0"/>
          <w:numId w:val="6"/>
        </w:numPr>
      </w:pPr>
      <w:r w:rsidRPr="008749FE">
        <w:rPr>
          <w:b/>
        </w:rPr>
        <w:t>PostCondiciones:</w:t>
      </w:r>
      <w:r>
        <w:t xml:space="preserve"> Usuario habilitado en el sistema y listo para interactuar con la herramienta.</w:t>
      </w:r>
    </w:p>
    <w:p w14:paraId="20DEE0AC" w14:textId="77777777" w:rsidR="008749FE" w:rsidRDefault="008749FE" w:rsidP="00F4449B">
      <w:pPr>
        <w:pStyle w:val="Prrafodelista"/>
        <w:numPr>
          <w:ilvl w:val="0"/>
          <w:numId w:val="6"/>
        </w:numPr>
      </w:pPr>
      <w:r w:rsidRPr="008749FE">
        <w:rPr>
          <w:b/>
        </w:rPr>
        <w:t>Resumen:</w:t>
      </w:r>
      <w:r>
        <w:t xml:space="preserve"> El usuario ha de darse de alta en el sistema con el fin de poder autenticarse, lo que le dará libertad al usuario de poder usar la herramienta, poder ser reconocido como emisor o receptor de mensajes, y poder hacer un seguimiento de la actividad del usuario a nivel administración.</w:t>
      </w:r>
    </w:p>
    <w:p w14:paraId="215DE7E6" w14:textId="77777777" w:rsidR="00CF400F" w:rsidRDefault="00CF400F" w:rsidP="00F4449B">
      <w:pPr>
        <w:pStyle w:val="Prrafodelista"/>
        <w:numPr>
          <w:ilvl w:val="0"/>
          <w:numId w:val="6"/>
        </w:numPr>
      </w:pPr>
      <w:r>
        <w:rPr>
          <w:b/>
        </w:rPr>
        <w:t>Requerimientos</w:t>
      </w:r>
      <w:r w:rsidR="00AC6D62">
        <w:rPr>
          <w:b/>
        </w:rPr>
        <w:t xml:space="preserve"> asociados:</w:t>
      </w:r>
    </w:p>
    <w:p w14:paraId="2A962BFC" w14:textId="77777777" w:rsidR="008749FE" w:rsidRDefault="008749FE" w:rsidP="008749FE">
      <w:pPr>
        <w:pStyle w:val="Ttulo3"/>
      </w:pPr>
      <w:bookmarkStart w:id="5" w:name="_Toc480549794"/>
      <w:r>
        <w:t>Flujo principal</w:t>
      </w:r>
      <w:bookmarkEnd w:id="5"/>
    </w:p>
    <w:p w14:paraId="5E223CAF" w14:textId="77777777" w:rsidR="008749FE" w:rsidRDefault="00C62257" w:rsidP="00F4449B">
      <w:pPr>
        <w:pStyle w:val="Prrafodelista"/>
        <w:numPr>
          <w:ilvl w:val="0"/>
          <w:numId w:val="7"/>
        </w:numPr>
      </w:pPr>
      <w:r>
        <w:t>El usuario hace clic sobre icono</w:t>
      </w:r>
      <w:r w:rsidR="005D6EA3">
        <w:t xml:space="preserve"> en menú de aplicaciones</w:t>
      </w:r>
      <w:r>
        <w:t>. La aplicación se abre</w:t>
      </w:r>
      <w:r w:rsidR="008749FE">
        <w:t>.</w:t>
      </w:r>
    </w:p>
    <w:p w14:paraId="627EF31E" w14:textId="77777777" w:rsidR="00C62257" w:rsidRDefault="00C62257" w:rsidP="00F4449B">
      <w:pPr>
        <w:pStyle w:val="Prrafodelista"/>
        <w:numPr>
          <w:ilvl w:val="0"/>
          <w:numId w:val="7"/>
        </w:numPr>
      </w:pPr>
      <w:r>
        <w:t xml:space="preserve">La aplicación abre formulario inicio de sesión. </w:t>
      </w:r>
      <w:r w:rsidR="00A63CDC">
        <w:t>U</w:t>
      </w:r>
      <w:r>
        <w:t>suario no tiene datos de login,</w:t>
      </w:r>
      <w:r w:rsidR="00A63CDC">
        <w:t xml:space="preserve"> luego</w:t>
      </w:r>
      <w:r>
        <w:t xml:space="preserve"> el usuario hace clic en registro.</w:t>
      </w:r>
    </w:p>
    <w:p w14:paraId="3B41B52B" w14:textId="77777777" w:rsidR="00C62257" w:rsidRDefault="00C62257" w:rsidP="00F4449B">
      <w:pPr>
        <w:pStyle w:val="Prrafodelista"/>
        <w:numPr>
          <w:ilvl w:val="0"/>
          <w:numId w:val="7"/>
        </w:numPr>
      </w:pPr>
      <w:r>
        <w:t>Aplicación abre formulario de registro. Usuario rellena datos de registro.</w:t>
      </w:r>
    </w:p>
    <w:p w14:paraId="62D00258" w14:textId="5B93BDC1" w:rsidR="00C62257" w:rsidRDefault="00C62257" w:rsidP="00F4449B">
      <w:pPr>
        <w:pStyle w:val="Prrafodelista"/>
        <w:numPr>
          <w:ilvl w:val="0"/>
          <w:numId w:val="7"/>
        </w:numPr>
      </w:pPr>
      <w:r>
        <w:t>Usuario hace clic en botón de alta. Se dan de alta los datos del usuario en el sistema.</w:t>
      </w:r>
      <w:r w:rsidR="00B14FF2">
        <w:t xml:space="preserve"> Se guard</w:t>
      </w:r>
      <w:r w:rsidR="005D6EA3">
        <w:t>an datos de login en teléfono. (</w:t>
      </w:r>
      <w:r w:rsidR="00E317C7">
        <w:rPr>
          <w:b/>
        </w:rPr>
        <w:t>Se extiende caso de uso 1.a</w:t>
      </w:r>
      <w:r w:rsidR="005D6EA3" w:rsidRPr="00A63CDC">
        <w:rPr>
          <w:b/>
        </w:rPr>
        <w:t>, alta usuario en servidor</w:t>
      </w:r>
      <w:r>
        <w:t>).</w:t>
      </w:r>
    </w:p>
    <w:p w14:paraId="60F6CDFF" w14:textId="77777777" w:rsidR="00AC6D62" w:rsidRDefault="005D6EA3" w:rsidP="00F4449B">
      <w:pPr>
        <w:pStyle w:val="Prrafodelista"/>
        <w:numPr>
          <w:ilvl w:val="0"/>
          <w:numId w:val="7"/>
        </w:numPr>
      </w:pPr>
      <w:r>
        <w:t xml:space="preserve">Aplicación abre actividad de inicio. </w:t>
      </w:r>
      <w:r w:rsidR="00AC6D62">
        <w:t xml:space="preserve">El usuario </w:t>
      </w:r>
      <w:r>
        <w:t>puede interactuar con la aplicación.</w:t>
      </w:r>
    </w:p>
    <w:p w14:paraId="77499C48" w14:textId="77777777" w:rsidR="008749FE" w:rsidRPr="008749FE" w:rsidRDefault="0003316D" w:rsidP="008749FE">
      <w:pPr>
        <w:pStyle w:val="Ttulo3"/>
      </w:pPr>
      <w:bookmarkStart w:id="6" w:name="_Toc480549795"/>
      <w:r>
        <w:t>Flujos alternativos</w:t>
      </w:r>
      <w:bookmarkEnd w:id="6"/>
    </w:p>
    <w:p w14:paraId="5DFD5E88" w14:textId="77777777" w:rsidR="00AC6D62" w:rsidRDefault="00AC6D62" w:rsidP="00AC6D62">
      <w:r>
        <w:t>Línea 4: Si el usuario ya existe, el sistema dará error diciendo que el usuario ya existe</w:t>
      </w:r>
      <w:r w:rsidR="00055C05">
        <w:t>, notificándolo por pantalla. El usuario habrá de insertar otro correo o número de teléfono, o</w:t>
      </w:r>
      <w:r w:rsidR="00B14FF2">
        <w:t xml:space="preserve"> </w:t>
      </w:r>
      <w:r w:rsidR="00055C05">
        <w:t>volver a la pantalla anterior para iniciar sesión, donde pasaría al caso de uso 2, autenticación</w:t>
      </w:r>
      <w:r>
        <w:t>.</w:t>
      </w:r>
    </w:p>
    <w:p w14:paraId="5C20624B" w14:textId="77777777" w:rsidR="00886A8E" w:rsidRDefault="005D6EA3" w:rsidP="00886A8E">
      <w:r>
        <w:t>Línea 4</w:t>
      </w:r>
      <w:r w:rsidR="00AC6D62">
        <w:t xml:space="preserve">: Si por algún motivo </w:t>
      </w:r>
      <w:r>
        <w:t>este paso</w:t>
      </w:r>
      <w:r w:rsidR="00055C05">
        <w:t xml:space="preserve"> no se puede</w:t>
      </w:r>
      <w:r w:rsidR="00AC6D62">
        <w:t xml:space="preserve"> realizar, por </w:t>
      </w:r>
      <w:r w:rsidR="00055C05">
        <w:t>ejemplo,</w:t>
      </w:r>
      <w:r w:rsidR="00AC6D62">
        <w:t xml:space="preserve"> porque se pierde la conectividad,</w:t>
      </w:r>
      <w:r w:rsidR="00AC0AD3">
        <w:t xml:space="preserve"> el sistema nos notificará el error por pantalla.</w:t>
      </w:r>
    </w:p>
    <w:p w14:paraId="6167BDBF" w14:textId="77777777" w:rsidR="005D6EA3" w:rsidRDefault="005D6EA3" w:rsidP="00D1087D">
      <w:pPr>
        <w:pStyle w:val="Ttulo2"/>
        <w:numPr>
          <w:ilvl w:val="1"/>
          <w:numId w:val="40"/>
        </w:numPr>
      </w:pPr>
      <w:bookmarkStart w:id="7" w:name="_Toc480549796"/>
      <w:r>
        <w:lastRenderedPageBreak/>
        <w:t>Alta usuario en servidor</w:t>
      </w:r>
      <w:bookmarkEnd w:id="7"/>
    </w:p>
    <w:p w14:paraId="63E734CE" w14:textId="77777777" w:rsidR="005D6EA3" w:rsidRDefault="005D6EA3" w:rsidP="005D6EA3">
      <w:pPr>
        <w:pStyle w:val="Prrafodelista"/>
        <w:numPr>
          <w:ilvl w:val="0"/>
          <w:numId w:val="6"/>
        </w:numPr>
      </w:pPr>
      <w:r w:rsidRPr="008749FE">
        <w:rPr>
          <w:b/>
        </w:rPr>
        <w:t>Actor:</w:t>
      </w:r>
      <w:r>
        <w:t xml:space="preserve"> Usuario</w:t>
      </w:r>
    </w:p>
    <w:p w14:paraId="37E1BCAC" w14:textId="77777777" w:rsidR="005D6EA3" w:rsidRDefault="005D6EA3" w:rsidP="005D6EA3">
      <w:pPr>
        <w:pStyle w:val="Prrafodelista"/>
        <w:numPr>
          <w:ilvl w:val="0"/>
          <w:numId w:val="6"/>
        </w:numPr>
      </w:pPr>
      <w:r w:rsidRPr="008749FE">
        <w:rPr>
          <w:b/>
        </w:rPr>
        <w:t>Proposito:</w:t>
      </w:r>
      <w:r>
        <w:t xml:space="preserve"> Dar de alta el usuario en el sistema.</w:t>
      </w:r>
    </w:p>
    <w:p w14:paraId="6A0FD34C" w14:textId="77777777" w:rsidR="005D6EA3" w:rsidRDefault="005D6EA3" w:rsidP="005D6EA3">
      <w:pPr>
        <w:pStyle w:val="Prrafodelista"/>
        <w:numPr>
          <w:ilvl w:val="0"/>
          <w:numId w:val="6"/>
        </w:numPr>
      </w:pPr>
      <w:r w:rsidRPr="008749FE">
        <w:rPr>
          <w:b/>
        </w:rPr>
        <w:t>PreCondiciones:</w:t>
      </w:r>
    </w:p>
    <w:p w14:paraId="7C29E904" w14:textId="77777777" w:rsidR="005D6EA3" w:rsidRDefault="005D6EA3" w:rsidP="005D6EA3">
      <w:pPr>
        <w:pStyle w:val="Prrafodelista"/>
        <w:numPr>
          <w:ilvl w:val="1"/>
          <w:numId w:val="6"/>
        </w:numPr>
      </w:pPr>
      <w:r>
        <w:t>No tener usuario en el servidor.</w:t>
      </w:r>
    </w:p>
    <w:p w14:paraId="6EDD398F" w14:textId="77777777" w:rsidR="005D6EA3" w:rsidRDefault="005D6EA3" w:rsidP="005D6EA3">
      <w:pPr>
        <w:pStyle w:val="Prrafodelista"/>
        <w:numPr>
          <w:ilvl w:val="1"/>
          <w:numId w:val="6"/>
        </w:numPr>
      </w:pPr>
      <w:r>
        <w:t>No haber usado la aplicación previamente</w:t>
      </w:r>
    </w:p>
    <w:p w14:paraId="37F60D93" w14:textId="77777777" w:rsidR="005D6EA3" w:rsidRDefault="005D6EA3" w:rsidP="005D6EA3">
      <w:pPr>
        <w:pStyle w:val="Prrafodelista"/>
        <w:numPr>
          <w:ilvl w:val="0"/>
          <w:numId w:val="6"/>
        </w:numPr>
      </w:pPr>
      <w:r w:rsidRPr="008749FE">
        <w:rPr>
          <w:b/>
        </w:rPr>
        <w:t>PostCondiciones:</w:t>
      </w:r>
      <w:r>
        <w:t xml:space="preserve"> Usuario dado de alta en servidor.</w:t>
      </w:r>
    </w:p>
    <w:p w14:paraId="75738628" w14:textId="77777777" w:rsidR="005D6EA3" w:rsidRDefault="005D6EA3" w:rsidP="005D6EA3">
      <w:pPr>
        <w:pStyle w:val="Prrafodelista"/>
        <w:numPr>
          <w:ilvl w:val="0"/>
          <w:numId w:val="6"/>
        </w:numPr>
      </w:pPr>
      <w:r w:rsidRPr="008749FE">
        <w:rPr>
          <w:b/>
        </w:rPr>
        <w:t>Resumen:</w:t>
      </w:r>
      <w:r>
        <w:t xml:space="preserve"> El usuario ha de darse de alta en el sistema con el fin de poder autenticarse, lo que le dará libertad al usuario de poder usar la herramienta, poder ser reconocido como emisor o receptor de mensajes, y poder hacer un seguimiento de la actividad del usuario a nivel administración.</w:t>
      </w:r>
    </w:p>
    <w:p w14:paraId="6BEEB0DA" w14:textId="77777777" w:rsidR="005D6EA3" w:rsidRDefault="005D6EA3" w:rsidP="005D6EA3">
      <w:pPr>
        <w:pStyle w:val="Prrafodelista"/>
        <w:numPr>
          <w:ilvl w:val="0"/>
          <w:numId w:val="6"/>
        </w:numPr>
      </w:pPr>
      <w:r>
        <w:rPr>
          <w:b/>
        </w:rPr>
        <w:t>Requerimientos asociados:</w:t>
      </w:r>
    </w:p>
    <w:p w14:paraId="3F039302" w14:textId="77777777" w:rsidR="005D6EA3" w:rsidRDefault="005D6EA3" w:rsidP="005D6EA3">
      <w:pPr>
        <w:pStyle w:val="Ttulo3"/>
      </w:pPr>
      <w:bookmarkStart w:id="8" w:name="_Toc480549797"/>
      <w:r>
        <w:t>Flujo principal</w:t>
      </w:r>
      <w:bookmarkEnd w:id="8"/>
    </w:p>
    <w:p w14:paraId="072B784A" w14:textId="77777777" w:rsidR="00D17730" w:rsidRDefault="00D17730" w:rsidP="00D1087D">
      <w:pPr>
        <w:pStyle w:val="Prrafodelista"/>
        <w:numPr>
          <w:ilvl w:val="0"/>
          <w:numId w:val="23"/>
        </w:numPr>
      </w:pPr>
      <w:r>
        <w:t>Usuario hace clic en botón de alta. Actividad de registro (RegisterActivity) solicita alta a servidor.</w:t>
      </w:r>
    </w:p>
    <w:p w14:paraId="29B26A14" w14:textId="0EEDD37E" w:rsidR="005D6EA3" w:rsidRDefault="005D6EA3" w:rsidP="00D1087D">
      <w:pPr>
        <w:pStyle w:val="Prrafodelista"/>
        <w:numPr>
          <w:ilvl w:val="0"/>
          <w:numId w:val="23"/>
        </w:numPr>
      </w:pPr>
      <w:r>
        <w:t>Servidor procesa alta de usuario.</w:t>
      </w:r>
      <w:r w:rsidR="00D17730">
        <w:t xml:space="preserve"> </w:t>
      </w:r>
      <w:r w:rsidR="00E317C7">
        <w:rPr>
          <w:b/>
        </w:rPr>
        <w:t>Extiende caso de uso 2.b</w:t>
      </w:r>
      <w:r w:rsidR="00AE3C7B" w:rsidRPr="00AE3C7B">
        <w:rPr>
          <w:b/>
        </w:rPr>
        <w:t>, guardar datos de registro en teléfono e iniciar escucha en servidor.</w:t>
      </w:r>
    </w:p>
    <w:p w14:paraId="3C9C47C6" w14:textId="77777777" w:rsidR="005D6EA3" w:rsidRPr="008749FE" w:rsidRDefault="0003316D" w:rsidP="005D6EA3">
      <w:pPr>
        <w:pStyle w:val="Ttulo3"/>
      </w:pPr>
      <w:bookmarkStart w:id="9" w:name="_Toc480549798"/>
      <w:r>
        <w:t>Flujos alternativos</w:t>
      </w:r>
      <w:bookmarkEnd w:id="9"/>
    </w:p>
    <w:p w14:paraId="527A4DD9" w14:textId="77777777" w:rsidR="005D6EA3" w:rsidRDefault="00E92123" w:rsidP="005D6EA3">
      <w:r>
        <w:t xml:space="preserve">Línea </w:t>
      </w:r>
      <w:r w:rsidR="005D6EA3">
        <w:t>2: Si por algún motivo alguno de estos pasos no se puede realizar, por ejemplo, porque se pierde la conectividad, el sistema nos notificará el error por pantalla.</w:t>
      </w:r>
    </w:p>
    <w:p w14:paraId="39094C48" w14:textId="77777777" w:rsidR="005D6EA3" w:rsidRDefault="005D6EA3" w:rsidP="005D6EA3">
      <w:pPr>
        <w:pStyle w:val="Ttulo3"/>
      </w:pPr>
      <w:bookmarkStart w:id="10" w:name="_Toc480549799"/>
      <w:r>
        <w:t>Reglas de negocio</w:t>
      </w:r>
      <w:bookmarkEnd w:id="10"/>
    </w:p>
    <w:p w14:paraId="34C046D1" w14:textId="77777777" w:rsidR="005D6EA3" w:rsidRDefault="005D6EA3" w:rsidP="00D1087D">
      <w:pPr>
        <w:pStyle w:val="Prrafodelista"/>
        <w:numPr>
          <w:ilvl w:val="0"/>
          <w:numId w:val="30"/>
        </w:numPr>
      </w:pPr>
      <w:r>
        <w:t>Si el usuario ya existe, la validación ha de dar error.</w:t>
      </w:r>
    </w:p>
    <w:p w14:paraId="4F697F8A" w14:textId="77777777" w:rsidR="005D6EA3" w:rsidRDefault="005D6EA3" w:rsidP="005D6EA3">
      <w:pPr>
        <w:pStyle w:val="Ttulo3"/>
      </w:pPr>
      <w:bookmarkStart w:id="11" w:name="_Toc480549800"/>
      <w:r>
        <w:lastRenderedPageBreak/>
        <w:t>Diagrama de interacción</w:t>
      </w:r>
      <w:bookmarkEnd w:id="11"/>
    </w:p>
    <w:p w14:paraId="1D4EB324" w14:textId="7D1105CF" w:rsidR="00886A8E" w:rsidRDefault="00585B1C" w:rsidP="00D17730">
      <w:r>
        <w:object w:dxaOrig="12256" w:dyaOrig="7696" w14:anchorId="7CB9221A">
          <v:shape id="_x0000_i1027" type="#_x0000_t75" style="width:516.75pt;height:324.75pt" o:ole="">
            <v:imagedata r:id="rId14" o:title=""/>
          </v:shape>
          <o:OLEObject Type="Embed" ProgID="Visio.Drawing.15" ShapeID="_x0000_i1027" DrawAspect="Content" ObjectID="_1556289319" r:id="rId15"/>
        </w:object>
      </w:r>
    </w:p>
    <w:p w14:paraId="6F3B3608" w14:textId="77777777" w:rsidR="00E6441A" w:rsidRDefault="00E6441A" w:rsidP="00886A8E">
      <w:pPr>
        <w:pStyle w:val="Ttulo2"/>
        <w:rPr>
          <w:rStyle w:val="Ttulo2Car"/>
        </w:rPr>
      </w:pPr>
      <w:bookmarkStart w:id="12" w:name="_Toc480549801"/>
      <w:r w:rsidRPr="00D17730">
        <w:rPr>
          <w:rStyle w:val="Ttulo2Car"/>
        </w:rPr>
        <w:lastRenderedPageBreak/>
        <w:t>Autenticación</w:t>
      </w:r>
      <w:bookmarkEnd w:id="12"/>
    </w:p>
    <w:p w14:paraId="4D94B576" w14:textId="17B07421" w:rsidR="00BD25F6" w:rsidRDefault="00B749DD" w:rsidP="00BD25F6">
      <w:pPr>
        <w:jc w:val="center"/>
      </w:pPr>
      <w:r>
        <w:object w:dxaOrig="10636" w:dyaOrig="3226" w14:anchorId="3E1E16F1">
          <v:shape id="_x0000_i1028" type="#_x0000_t75" style="width:375.75pt;height:114pt" o:ole="">
            <v:imagedata r:id="rId16" o:title=""/>
          </v:shape>
          <o:OLEObject Type="Embed" ProgID="Visio.Drawing.15" ShapeID="_x0000_i1028" DrawAspect="Content" ObjectID="_1556289320" r:id="rId17"/>
        </w:object>
      </w:r>
    </w:p>
    <w:p w14:paraId="5D0240B7" w14:textId="77777777" w:rsidR="00E6441A" w:rsidRDefault="00E6441A" w:rsidP="00F4449B">
      <w:pPr>
        <w:pStyle w:val="Prrafodelista"/>
        <w:numPr>
          <w:ilvl w:val="0"/>
          <w:numId w:val="6"/>
        </w:numPr>
      </w:pPr>
      <w:r w:rsidRPr="008749FE">
        <w:rPr>
          <w:b/>
        </w:rPr>
        <w:t>Actor:</w:t>
      </w:r>
      <w:r>
        <w:t xml:space="preserve"> Usuario</w:t>
      </w:r>
    </w:p>
    <w:p w14:paraId="3A7985F2" w14:textId="77777777" w:rsidR="00E6441A" w:rsidRDefault="00E6441A" w:rsidP="00F4449B">
      <w:pPr>
        <w:pStyle w:val="Prrafodelista"/>
        <w:numPr>
          <w:ilvl w:val="0"/>
          <w:numId w:val="6"/>
        </w:numPr>
      </w:pPr>
      <w:r w:rsidRPr="008749FE">
        <w:rPr>
          <w:b/>
        </w:rPr>
        <w:t>Propósito:</w:t>
      </w:r>
      <w:r>
        <w:t xml:space="preserve"> Iniciar sesión en el sistema en caso de ya disponer una cuenta en el sistema.</w:t>
      </w:r>
    </w:p>
    <w:p w14:paraId="63146A1B" w14:textId="77777777" w:rsidR="00E6441A" w:rsidRDefault="00E6441A" w:rsidP="00F4449B">
      <w:pPr>
        <w:pStyle w:val="Prrafodelista"/>
        <w:numPr>
          <w:ilvl w:val="0"/>
          <w:numId w:val="6"/>
        </w:numPr>
      </w:pPr>
      <w:r w:rsidRPr="008749FE">
        <w:rPr>
          <w:b/>
        </w:rPr>
        <w:t>PreCondiciones:</w:t>
      </w:r>
    </w:p>
    <w:p w14:paraId="21377BCE" w14:textId="77777777" w:rsidR="00E6441A" w:rsidRDefault="00E6441A" w:rsidP="00F4449B">
      <w:pPr>
        <w:pStyle w:val="Prrafodelista"/>
        <w:numPr>
          <w:ilvl w:val="1"/>
          <w:numId w:val="6"/>
        </w:numPr>
      </w:pPr>
      <w:r>
        <w:t>Tener usuario en el sistema.</w:t>
      </w:r>
    </w:p>
    <w:p w14:paraId="68955A30" w14:textId="77777777" w:rsidR="00E6441A" w:rsidRDefault="00E6441A" w:rsidP="00F4449B">
      <w:pPr>
        <w:pStyle w:val="Prrafodelista"/>
        <w:numPr>
          <w:ilvl w:val="1"/>
          <w:numId w:val="6"/>
        </w:numPr>
      </w:pPr>
      <w:r>
        <w:t>Tener instalada la aplicación en el móvil.</w:t>
      </w:r>
    </w:p>
    <w:p w14:paraId="44B1C0CC" w14:textId="77777777" w:rsidR="00055C05" w:rsidRDefault="00055C05" w:rsidP="00F4449B">
      <w:pPr>
        <w:pStyle w:val="Prrafodelista"/>
        <w:numPr>
          <w:ilvl w:val="1"/>
          <w:numId w:val="6"/>
        </w:numPr>
      </w:pPr>
      <w:r>
        <w:t>No haber utilizado antes la aplicación.</w:t>
      </w:r>
    </w:p>
    <w:p w14:paraId="723E3862" w14:textId="77777777" w:rsidR="00E6441A" w:rsidRDefault="00E6441A" w:rsidP="00F4449B">
      <w:pPr>
        <w:pStyle w:val="Prrafodelista"/>
        <w:numPr>
          <w:ilvl w:val="0"/>
          <w:numId w:val="6"/>
        </w:numPr>
      </w:pPr>
      <w:r w:rsidRPr="008749FE">
        <w:rPr>
          <w:b/>
        </w:rPr>
        <w:t>PostCondiciones:</w:t>
      </w:r>
      <w:r>
        <w:t xml:space="preserve"> El usuario podrá interactuar con la herramienta con total libertad y acceder a sus funcionalidades.</w:t>
      </w:r>
    </w:p>
    <w:p w14:paraId="5806057B" w14:textId="77777777" w:rsidR="00E6441A" w:rsidRDefault="00E6441A" w:rsidP="00F4449B">
      <w:pPr>
        <w:pStyle w:val="Prrafodelista"/>
        <w:numPr>
          <w:ilvl w:val="0"/>
          <w:numId w:val="6"/>
        </w:numPr>
      </w:pPr>
      <w:r w:rsidRPr="008749FE">
        <w:rPr>
          <w:b/>
        </w:rPr>
        <w:t>Resumen:</w:t>
      </w:r>
      <w:r>
        <w:t xml:space="preserve"> El usuario ha de poder autenticarse para poder usar la herramienta, para </w:t>
      </w:r>
      <w:r w:rsidR="00055C05">
        <w:t>a</w:t>
      </w:r>
      <w:r>
        <w:t>sí poder ser reconocido como emisor o receptor de mensajes, y poder hacer un seguimiento de la actividad del usuario a nivel administración.</w:t>
      </w:r>
    </w:p>
    <w:p w14:paraId="7A0D1F83" w14:textId="77777777" w:rsidR="00E6441A" w:rsidRDefault="00E6441A" w:rsidP="00F4449B">
      <w:pPr>
        <w:pStyle w:val="Prrafodelista"/>
        <w:numPr>
          <w:ilvl w:val="0"/>
          <w:numId w:val="6"/>
        </w:numPr>
      </w:pPr>
      <w:r>
        <w:rPr>
          <w:b/>
        </w:rPr>
        <w:t>Requerimientos asociados:</w:t>
      </w:r>
    </w:p>
    <w:p w14:paraId="647EF101" w14:textId="77777777" w:rsidR="00E6441A" w:rsidRDefault="00E6441A" w:rsidP="00E6441A">
      <w:pPr>
        <w:pStyle w:val="Ttulo3"/>
      </w:pPr>
      <w:bookmarkStart w:id="13" w:name="_Toc480549802"/>
      <w:r>
        <w:t>Flujo principal</w:t>
      </w:r>
      <w:bookmarkEnd w:id="13"/>
    </w:p>
    <w:p w14:paraId="74F09C7C" w14:textId="77777777" w:rsidR="00A63CDC" w:rsidRDefault="00A63CDC" w:rsidP="005B5C90">
      <w:pPr>
        <w:pStyle w:val="Prrafodelista"/>
        <w:numPr>
          <w:ilvl w:val="0"/>
          <w:numId w:val="8"/>
        </w:numPr>
      </w:pPr>
      <w:r>
        <w:t>El usuario hace clic sobre icono en menú de aplicaciones. La aplicación se abre.</w:t>
      </w:r>
    </w:p>
    <w:p w14:paraId="4DB03B2E" w14:textId="663E67F9" w:rsidR="00E6441A" w:rsidRDefault="000D53D4" w:rsidP="005B5C90">
      <w:pPr>
        <w:pStyle w:val="Prrafodelista"/>
        <w:numPr>
          <w:ilvl w:val="0"/>
          <w:numId w:val="8"/>
        </w:numPr>
      </w:pPr>
      <w:r>
        <w:t>La aplicación abre formu</w:t>
      </w:r>
      <w:r w:rsidR="00AA42EE">
        <w:t xml:space="preserve">lario inicio de sesión. Usuario </w:t>
      </w:r>
      <w:r>
        <w:t>r</w:t>
      </w:r>
      <w:r w:rsidR="00E6441A">
        <w:t>ellena los datos del formulario.</w:t>
      </w:r>
    </w:p>
    <w:p w14:paraId="7CDB308B" w14:textId="77777777" w:rsidR="00A752F9" w:rsidRDefault="00A752F9" w:rsidP="005B5C90">
      <w:pPr>
        <w:pStyle w:val="Prrafodelista"/>
        <w:numPr>
          <w:ilvl w:val="0"/>
          <w:numId w:val="8"/>
        </w:numPr>
      </w:pPr>
      <w:r>
        <w:t>El usuario hace clic en entrar. S</w:t>
      </w:r>
      <w:r w:rsidR="00E72FAE">
        <w:t>e envían los datos al servidor para ser comprobados.</w:t>
      </w:r>
    </w:p>
    <w:p w14:paraId="7FE246B8" w14:textId="74641C71" w:rsidR="00E6441A" w:rsidRDefault="00A752F9" w:rsidP="005B5C90">
      <w:pPr>
        <w:pStyle w:val="Prrafodelista"/>
        <w:numPr>
          <w:ilvl w:val="0"/>
          <w:numId w:val="8"/>
        </w:numPr>
      </w:pPr>
      <w:r>
        <w:t>Validación con servidor es correcta. Sus datos de inicio se almacenan en el dispositivo. Se inicia escucha de servidor en segundo plano (</w:t>
      </w:r>
      <w:r w:rsidRPr="00A752F9">
        <w:rPr>
          <w:b/>
        </w:rPr>
        <w:t>extiende cas</w:t>
      </w:r>
      <w:r w:rsidR="00E317C7">
        <w:rPr>
          <w:b/>
        </w:rPr>
        <w:t>o de uso 2.a</w:t>
      </w:r>
      <w:r w:rsidRPr="00A752F9">
        <w:rPr>
          <w:b/>
        </w:rPr>
        <w:t>, Validación de login con servidor</w:t>
      </w:r>
      <w:r>
        <w:t>).</w:t>
      </w:r>
    </w:p>
    <w:p w14:paraId="26BFF55C" w14:textId="77777777" w:rsidR="00E6441A" w:rsidRDefault="0003316D" w:rsidP="00E6441A">
      <w:pPr>
        <w:pStyle w:val="Ttulo3"/>
      </w:pPr>
      <w:bookmarkStart w:id="14" w:name="_Toc480549803"/>
      <w:r>
        <w:t>Flujos alternativos</w:t>
      </w:r>
      <w:bookmarkEnd w:id="14"/>
    </w:p>
    <w:p w14:paraId="09BAF5F9" w14:textId="5B86AFC2" w:rsidR="00E82468" w:rsidRDefault="00E82468" w:rsidP="00A752F9">
      <w:r>
        <w:t xml:space="preserve">Línea 2: Si usuario no recuerda datos de acceso, </w:t>
      </w:r>
      <w:r w:rsidRPr="00E82468">
        <w:rPr>
          <w:b/>
        </w:rPr>
        <w:t>se extiende el caso de uso 13, reiniciar Clave.</w:t>
      </w:r>
    </w:p>
    <w:p w14:paraId="2D348F48" w14:textId="1EA3008D" w:rsidR="00A752F9" w:rsidRPr="00A752F9" w:rsidRDefault="00A752F9" w:rsidP="00A752F9">
      <w:r>
        <w:t xml:space="preserve">Línea 3: Si por algún motivo </w:t>
      </w:r>
      <w:r w:rsidR="00B230B2">
        <w:t>algunos de estos pasos no se pueden</w:t>
      </w:r>
      <w:r>
        <w:t xml:space="preserve"> realizar, por </w:t>
      </w:r>
      <w:r w:rsidR="00B230B2">
        <w:t>ejemplo,</w:t>
      </w:r>
      <w:r>
        <w:t xml:space="preserve"> porque se pierde la conectividad, el sistema notificará por pantalla el error.</w:t>
      </w:r>
    </w:p>
    <w:p w14:paraId="54699439" w14:textId="77777777" w:rsidR="00E6441A" w:rsidRDefault="00E6441A" w:rsidP="00E6441A">
      <w:r>
        <w:t>L</w:t>
      </w:r>
      <w:r w:rsidR="00AC0AD3">
        <w:t>ínea 4: Si los datos no son validados correctamente, se ha de mostrar cual es el dato que falla.</w:t>
      </w:r>
    </w:p>
    <w:p w14:paraId="71682B17" w14:textId="77777777" w:rsidR="00AC0AD3" w:rsidRDefault="00AC0AD3" w:rsidP="005B5C90">
      <w:pPr>
        <w:pStyle w:val="Prrafodelista"/>
        <w:numPr>
          <w:ilvl w:val="0"/>
          <w:numId w:val="9"/>
        </w:numPr>
      </w:pPr>
      <w:r>
        <w:t>Si falla el usuario, se ha de notificar el usuario y el usuario podrá iniciar el caso d</w:t>
      </w:r>
      <w:r w:rsidR="00416D4A">
        <w:t>e uno de registro</w:t>
      </w:r>
      <w:r>
        <w:t>.</w:t>
      </w:r>
    </w:p>
    <w:p w14:paraId="444A1022" w14:textId="77777777" w:rsidR="00AC0AD3" w:rsidRDefault="00AC0AD3" w:rsidP="005B5C90">
      <w:pPr>
        <w:pStyle w:val="Prrafodelista"/>
        <w:numPr>
          <w:ilvl w:val="0"/>
          <w:numId w:val="9"/>
        </w:numPr>
      </w:pPr>
      <w:r>
        <w:t xml:space="preserve">Si falla la clave, </w:t>
      </w:r>
      <w:r w:rsidR="00C13866">
        <w:t>se le ha de notificar al usuario y, con el correo insertado,</w:t>
      </w:r>
      <w:r w:rsidR="00EF5673">
        <w:t xml:space="preserve"> podrá iniciar el caso de uso 12</w:t>
      </w:r>
      <w:r w:rsidR="00C13866">
        <w:t>, reiniciar clave.</w:t>
      </w:r>
    </w:p>
    <w:p w14:paraId="6859CF13" w14:textId="77777777" w:rsidR="00A752F9" w:rsidRPr="00A752F9" w:rsidRDefault="00A63CDC" w:rsidP="00D1087D">
      <w:pPr>
        <w:pStyle w:val="Ttulo2"/>
        <w:numPr>
          <w:ilvl w:val="0"/>
          <w:numId w:val="41"/>
        </w:numPr>
      </w:pPr>
      <w:bookmarkStart w:id="15" w:name="_Toc480549804"/>
      <w:r>
        <w:lastRenderedPageBreak/>
        <w:t>Validación de login con servidor</w:t>
      </w:r>
      <w:bookmarkEnd w:id="15"/>
    </w:p>
    <w:p w14:paraId="586A0D3A" w14:textId="77777777" w:rsidR="00A63CDC" w:rsidRDefault="00A63CDC" w:rsidP="00A63CDC">
      <w:pPr>
        <w:pStyle w:val="Prrafodelista"/>
        <w:numPr>
          <w:ilvl w:val="0"/>
          <w:numId w:val="6"/>
        </w:numPr>
      </w:pPr>
      <w:r w:rsidRPr="008749FE">
        <w:rPr>
          <w:b/>
        </w:rPr>
        <w:t>Actor:</w:t>
      </w:r>
      <w:r>
        <w:t xml:space="preserve"> Usuario</w:t>
      </w:r>
    </w:p>
    <w:p w14:paraId="778A578A" w14:textId="77777777" w:rsidR="00A63CDC" w:rsidRDefault="00A63CDC" w:rsidP="00A63CDC">
      <w:pPr>
        <w:pStyle w:val="Prrafodelista"/>
        <w:numPr>
          <w:ilvl w:val="0"/>
          <w:numId w:val="6"/>
        </w:numPr>
      </w:pPr>
      <w:r w:rsidRPr="008749FE">
        <w:rPr>
          <w:b/>
        </w:rPr>
        <w:t>Propósito:</w:t>
      </w:r>
      <w:r>
        <w:t xml:space="preserve"> Iniciar sesión en el dispositivo para iniciar servicios de escucha de servidor y acceder a nuestros datos.</w:t>
      </w:r>
    </w:p>
    <w:p w14:paraId="114D3170" w14:textId="77777777" w:rsidR="00A63CDC" w:rsidRDefault="00A63CDC" w:rsidP="00A63CDC">
      <w:pPr>
        <w:pStyle w:val="Prrafodelista"/>
        <w:numPr>
          <w:ilvl w:val="0"/>
          <w:numId w:val="6"/>
        </w:numPr>
      </w:pPr>
      <w:r w:rsidRPr="008749FE">
        <w:rPr>
          <w:b/>
        </w:rPr>
        <w:t>PreCondiciones:</w:t>
      </w:r>
    </w:p>
    <w:p w14:paraId="596E432B" w14:textId="77777777" w:rsidR="00A63CDC" w:rsidRDefault="00A63CDC" w:rsidP="00A63CDC">
      <w:pPr>
        <w:pStyle w:val="Prrafodelista"/>
        <w:numPr>
          <w:ilvl w:val="1"/>
          <w:numId w:val="6"/>
        </w:numPr>
      </w:pPr>
      <w:r>
        <w:t>Tener usuario en el sistema.</w:t>
      </w:r>
    </w:p>
    <w:p w14:paraId="7613AC46" w14:textId="77777777" w:rsidR="00A63CDC" w:rsidRDefault="00A63CDC" w:rsidP="00A63CDC">
      <w:pPr>
        <w:pStyle w:val="Prrafodelista"/>
        <w:numPr>
          <w:ilvl w:val="1"/>
          <w:numId w:val="6"/>
        </w:numPr>
      </w:pPr>
      <w:r>
        <w:t>No tener almacenado en dispositivo datos de login.</w:t>
      </w:r>
    </w:p>
    <w:p w14:paraId="6BC4E998" w14:textId="77777777" w:rsidR="00A63CDC" w:rsidRDefault="00A63CDC" w:rsidP="00A63CDC">
      <w:pPr>
        <w:pStyle w:val="Prrafodelista"/>
        <w:numPr>
          <w:ilvl w:val="0"/>
          <w:numId w:val="6"/>
        </w:numPr>
      </w:pPr>
      <w:r w:rsidRPr="008749FE">
        <w:rPr>
          <w:b/>
        </w:rPr>
        <w:t>PostCondiciones:</w:t>
      </w:r>
      <w:r>
        <w:t xml:space="preserve"> El usuario podrá interactuar con la herramienta con total libertad y acceder a sus funcionalidades.</w:t>
      </w:r>
    </w:p>
    <w:p w14:paraId="7C426945" w14:textId="77777777" w:rsidR="00A63CDC" w:rsidRDefault="00A63CDC" w:rsidP="00A63CDC">
      <w:pPr>
        <w:pStyle w:val="Prrafodelista"/>
        <w:numPr>
          <w:ilvl w:val="0"/>
          <w:numId w:val="6"/>
        </w:numPr>
      </w:pPr>
      <w:r w:rsidRPr="008749FE">
        <w:rPr>
          <w:b/>
        </w:rPr>
        <w:t>Resumen:</w:t>
      </w:r>
      <w:r>
        <w:t xml:space="preserve"> El usuario ha de poder autenticarse para poder usar la herramienta, para así poder ser reconocido como emisor o receptor de mensajes, y poder acceder a su información.</w:t>
      </w:r>
    </w:p>
    <w:p w14:paraId="1ACD826A" w14:textId="77777777" w:rsidR="00A63CDC" w:rsidRDefault="00A63CDC" w:rsidP="00A63CDC">
      <w:pPr>
        <w:pStyle w:val="Prrafodelista"/>
        <w:numPr>
          <w:ilvl w:val="0"/>
          <w:numId w:val="6"/>
        </w:numPr>
      </w:pPr>
      <w:r>
        <w:rPr>
          <w:b/>
        </w:rPr>
        <w:t>Requerimientos asociados:</w:t>
      </w:r>
    </w:p>
    <w:p w14:paraId="5910EA35" w14:textId="77777777" w:rsidR="00A63CDC" w:rsidRDefault="00A63CDC" w:rsidP="00A63CDC">
      <w:pPr>
        <w:pStyle w:val="Ttulo3"/>
      </w:pPr>
      <w:bookmarkStart w:id="16" w:name="_Toc480549805"/>
      <w:r>
        <w:t>Flujo principal</w:t>
      </w:r>
      <w:bookmarkEnd w:id="16"/>
    </w:p>
    <w:p w14:paraId="78F5DAF4" w14:textId="77777777" w:rsidR="00A752F9" w:rsidRDefault="00A752F9" w:rsidP="00D1087D">
      <w:pPr>
        <w:pStyle w:val="Prrafodelista"/>
        <w:numPr>
          <w:ilvl w:val="0"/>
          <w:numId w:val="24"/>
        </w:numPr>
      </w:pPr>
      <w:r>
        <w:t>Usuario hace clic en botón de Entrar. Actividad de login (LoginActivity) solicita comprobación de datos con servidor.</w:t>
      </w:r>
    </w:p>
    <w:p w14:paraId="0ADDAB78" w14:textId="53123C7F" w:rsidR="00A752F9" w:rsidRDefault="00A63CDC" w:rsidP="00D1087D">
      <w:pPr>
        <w:pStyle w:val="Prrafodelista"/>
        <w:numPr>
          <w:ilvl w:val="0"/>
          <w:numId w:val="24"/>
        </w:numPr>
      </w:pPr>
      <w:r>
        <w:t>Servidor valida login.</w:t>
      </w:r>
      <w:r w:rsidR="00A752F9">
        <w:t xml:space="preserve"> </w:t>
      </w:r>
      <w:r w:rsidR="00E317C7">
        <w:rPr>
          <w:b/>
        </w:rPr>
        <w:t>Extiende caso de uso 2.b</w:t>
      </w:r>
      <w:r w:rsidR="00AE3C7B" w:rsidRPr="00AE3C7B">
        <w:rPr>
          <w:b/>
        </w:rPr>
        <w:t>, guardar datos de registro en teléfono e iniciar escucha en servidor.</w:t>
      </w:r>
    </w:p>
    <w:p w14:paraId="7507D290" w14:textId="77777777" w:rsidR="00A63CDC" w:rsidRPr="008749FE" w:rsidRDefault="0003316D" w:rsidP="00A63CDC">
      <w:pPr>
        <w:pStyle w:val="Ttulo3"/>
      </w:pPr>
      <w:bookmarkStart w:id="17" w:name="_Toc480549806"/>
      <w:r>
        <w:t>Flujos alternativos</w:t>
      </w:r>
      <w:bookmarkEnd w:id="17"/>
    </w:p>
    <w:p w14:paraId="4825D274" w14:textId="77777777" w:rsidR="00A63CDC" w:rsidRDefault="00A63CDC" w:rsidP="00A63CDC">
      <w:r>
        <w:t>Línea 2: Si por algún motivo algunos de estos pasos no se pueden realizar, por ejemplo, porque se pierde la conectividad, el sistema notificará por pantalla el error.</w:t>
      </w:r>
    </w:p>
    <w:p w14:paraId="6E077498" w14:textId="77777777" w:rsidR="00A63CDC" w:rsidRDefault="00A63CDC" w:rsidP="00A63CDC">
      <w:pPr>
        <w:pStyle w:val="Ttulo3"/>
      </w:pPr>
      <w:bookmarkStart w:id="18" w:name="_Toc480549807"/>
      <w:r>
        <w:t>Reglas de negocio</w:t>
      </w:r>
      <w:bookmarkEnd w:id="18"/>
    </w:p>
    <w:p w14:paraId="2F10DDDC" w14:textId="77777777" w:rsidR="00A63CDC" w:rsidRDefault="00A63CDC" w:rsidP="00D1087D">
      <w:pPr>
        <w:pStyle w:val="Prrafodelista"/>
        <w:numPr>
          <w:ilvl w:val="0"/>
          <w:numId w:val="31"/>
        </w:numPr>
      </w:pPr>
      <w:r>
        <w:t>Si el usuario no existe, se ha de notificar el error por pantalla.</w:t>
      </w:r>
    </w:p>
    <w:p w14:paraId="351C1777" w14:textId="77777777" w:rsidR="00A63CDC" w:rsidRDefault="00A63CDC" w:rsidP="00D1087D">
      <w:pPr>
        <w:pStyle w:val="Prrafodelista"/>
        <w:numPr>
          <w:ilvl w:val="0"/>
          <w:numId w:val="31"/>
        </w:numPr>
      </w:pPr>
      <w:r>
        <w:t>Si falla la clave, se le ha de notificar el error por pantalla.</w:t>
      </w:r>
    </w:p>
    <w:p w14:paraId="11BD0235" w14:textId="77777777" w:rsidR="00A752F9" w:rsidRDefault="00A752F9" w:rsidP="00A752F9">
      <w:pPr>
        <w:pStyle w:val="Ttulo3"/>
      </w:pPr>
      <w:bookmarkStart w:id="19" w:name="_Toc480549808"/>
      <w:r>
        <w:lastRenderedPageBreak/>
        <w:t>Diagrama de interacción</w:t>
      </w:r>
      <w:bookmarkEnd w:id="19"/>
    </w:p>
    <w:p w14:paraId="1B0A53CB" w14:textId="25C674EB" w:rsidR="00886A8E" w:rsidRDefault="00585B1C" w:rsidP="00886A8E">
      <w:r>
        <w:object w:dxaOrig="12256" w:dyaOrig="7696" w14:anchorId="6BCDD446">
          <v:shape id="_x0000_i1029" type="#_x0000_t75" style="width:509.25pt;height:320.25pt" o:ole="">
            <v:imagedata r:id="rId18" o:title=""/>
          </v:shape>
          <o:OLEObject Type="Embed" ProgID="Visio.Drawing.15" ShapeID="_x0000_i1029" DrawAspect="Content" ObjectID="_1556289321" r:id="rId19"/>
        </w:object>
      </w:r>
    </w:p>
    <w:p w14:paraId="763D507C" w14:textId="77777777" w:rsidR="003413DA" w:rsidRDefault="003413DA" w:rsidP="00D1087D">
      <w:pPr>
        <w:pStyle w:val="Ttulo2"/>
        <w:numPr>
          <w:ilvl w:val="0"/>
          <w:numId w:val="41"/>
        </w:numPr>
      </w:pPr>
      <w:bookmarkStart w:id="20" w:name="_Toc480549809"/>
      <w:r w:rsidRPr="00AE3C7B">
        <w:rPr>
          <w:rStyle w:val="Ttulo2Car"/>
        </w:rPr>
        <w:lastRenderedPageBreak/>
        <w:t xml:space="preserve">Guardar datos de registro en teléfono e iniciar </w:t>
      </w:r>
      <w:r w:rsidR="00AE3C7B" w:rsidRPr="00AE3C7B">
        <w:rPr>
          <w:rStyle w:val="Ttulo2Car"/>
        </w:rPr>
        <w:t>escucha en servidor</w:t>
      </w:r>
      <w:bookmarkEnd w:id="20"/>
    </w:p>
    <w:p w14:paraId="294598AA" w14:textId="77777777" w:rsidR="003413DA" w:rsidRDefault="003413DA" w:rsidP="003413DA">
      <w:pPr>
        <w:pStyle w:val="Prrafodelista"/>
        <w:numPr>
          <w:ilvl w:val="0"/>
          <w:numId w:val="6"/>
        </w:numPr>
      </w:pPr>
      <w:r w:rsidRPr="008749FE">
        <w:rPr>
          <w:b/>
        </w:rPr>
        <w:t>Actor:</w:t>
      </w:r>
      <w:r>
        <w:t xml:space="preserve"> Usuario</w:t>
      </w:r>
    </w:p>
    <w:p w14:paraId="6DFE6FB9" w14:textId="77777777" w:rsidR="003413DA" w:rsidRDefault="003413DA" w:rsidP="003413DA">
      <w:pPr>
        <w:pStyle w:val="Prrafodelista"/>
        <w:numPr>
          <w:ilvl w:val="0"/>
          <w:numId w:val="6"/>
        </w:numPr>
      </w:pPr>
      <w:r w:rsidRPr="0012382F">
        <w:rPr>
          <w:b/>
        </w:rPr>
        <w:t>Propósito:</w:t>
      </w:r>
      <w:r>
        <w:t xml:space="preserve"> </w:t>
      </w:r>
      <w:r w:rsidR="00AE3C7B">
        <w:t>Componente del sistema que guarda datos de registro e inicia escucha asíncrona al servidor.</w:t>
      </w:r>
    </w:p>
    <w:p w14:paraId="5510EE5D" w14:textId="77777777" w:rsidR="003413DA" w:rsidRDefault="003413DA" w:rsidP="003413DA">
      <w:pPr>
        <w:pStyle w:val="Prrafodelista"/>
        <w:numPr>
          <w:ilvl w:val="0"/>
          <w:numId w:val="6"/>
        </w:numPr>
      </w:pPr>
      <w:r w:rsidRPr="0012382F">
        <w:rPr>
          <w:b/>
        </w:rPr>
        <w:t>PreCondiciones:</w:t>
      </w:r>
    </w:p>
    <w:p w14:paraId="05953DD4" w14:textId="77777777" w:rsidR="003413DA" w:rsidRDefault="003413DA" w:rsidP="003413DA">
      <w:pPr>
        <w:pStyle w:val="Prrafodelista"/>
        <w:numPr>
          <w:ilvl w:val="1"/>
          <w:numId w:val="6"/>
        </w:numPr>
      </w:pPr>
      <w:r>
        <w:t>Haberse autenticado</w:t>
      </w:r>
      <w:r w:rsidR="00AE3C7B">
        <w:t xml:space="preserve"> o registrado</w:t>
      </w:r>
      <w:r>
        <w:t xml:space="preserve"> en el sistema.</w:t>
      </w:r>
    </w:p>
    <w:p w14:paraId="4971B1E7" w14:textId="77777777" w:rsidR="003413DA" w:rsidRDefault="003413DA" w:rsidP="003413DA">
      <w:pPr>
        <w:pStyle w:val="Prrafodelista"/>
        <w:numPr>
          <w:ilvl w:val="1"/>
          <w:numId w:val="6"/>
        </w:numPr>
      </w:pPr>
      <w:r>
        <w:t xml:space="preserve">Estar </w:t>
      </w:r>
      <w:r w:rsidR="00AE3C7B">
        <w:t>procesando el alta de un usuario o el inicio de sesión en dispositivo</w:t>
      </w:r>
      <w:r>
        <w:t>.</w:t>
      </w:r>
    </w:p>
    <w:p w14:paraId="29C2B420" w14:textId="77777777" w:rsidR="003413DA" w:rsidRDefault="003413DA" w:rsidP="003413DA">
      <w:pPr>
        <w:pStyle w:val="Prrafodelista"/>
        <w:numPr>
          <w:ilvl w:val="0"/>
          <w:numId w:val="6"/>
        </w:numPr>
      </w:pPr>
      <w:r w:rsidRPr="008749FE">
        <w:rPr>
          <w:b/>
        </w:rPr>
        <w:t>PostCondiciones:</w:t>
      </w:r>
      <w:r>
        <w:t xml:space="preserve"> </w:t>
      </w:r>
      <w:r w:rsidR="00AE3C7B">
        <w:t>Los datos de registro estarán almacenados en el teléfono y el servicio de escucha al servidor estará listo para funcionar.</w:t>
      </w:r>
    </w:p>
    <w:p w14:paraId="2D84F4DC" w14:textId="77777777" w:rsidR="00AE3C7B" w:rsidRDefault="003413DA" w:rsidP="00BD25F6">
      <w:pPr>
        <w:pStyle w:val="Prrafodelista"/>
        <w:numPr>
          <w:ilvl w:val="0"/>
          <w:numId w:val="6"/>
        </w:numPr>
      </w:pPr>
      <w:r w:rsidRPr="00AE3C7B">
        <w:rPr>
          <w:b/>
        </w:rPr>
        <w:t>Resumen:</w:t>
      </w:r>
      <w:r>
        <w:t xml:space="preserve"> </w:t>
      </w:r>
      <w:r w:rsidR="00AE3C7B">
        <w:t>Componente del sistema que guarda datos de registro e inicia escucha asíncrona al servidor.</w:t>
      </w:r>
    </w:p>
    <w:p w14:paraId="60B26F77" w14:textId="77777777" w:rsidR="003413DA" w:rsidRDefault="003413DA" w:rsidP="00BD25F6">
      <w:pPr>
        <w:pStyle w:val="Prrafodelista"/>
        <w:numPr>
          <w:ilvl w:val="0"/>
          <w:numId w:val="6"/>
        </w:numPr>
      </w:pPr>
      <w:r w:rsidRPr="00AE3C7B">
        <w:rPr>
          <w:b/>
        </w:rPr>
        <w:t>Requerimientos asociados:</w:t>
      </w:r>
    </w:p>
    <w:p w14:paraId="386B1660" w14:textId="77777777" w:rsidR="003413DA" w:rsidRDefault="003413DA" w:rsidP="003413DA">
      <w:pPr>
        <w:pStyle w:val="Ttulo3"/>
      </w:pPr>
      <w:bookmarkStart w:id="21" w:name="_Toc480549810"/>
      <w:r>
        <w:t>Flujo principal</w:t>
      </w:r>
      <w:bookmarkEnd w:id="21"/>
    </w:p>
    <w:p w14:paraId="7F463B29" w14:textId="77777777" w:rsidR="003413DA" w:rsidRDefault="003413DA" w:rsidP="00D1087D">
      <w:pPr>
        <w:pStyle w:val="Prrafodelista"/>
        <w:numPr>
          <w:ilvl w:val="0"/>
          <w:numId w:val="37"/>
        </w:numPr>
      </w:pPr>
      <w:r>
        <w:t>Gestor de login guarda datos de registro en teléfono. Gestor de login inicia ServerListener en segundo plano.</w:t>
      </w:r>
    </w:p>
    <w:p w14:paraId="44588F60" w14:textId="7B68BF5C" w:rsidR="00CB2CB9" w:rsidRPr="00CB2CB9" w:rsidRDefault="00CB2CB9" w:rsidP="00D1087D">
      <w:pPr>
        <w:pStyle w:val="Prrafodelista"/>
        <w:numPr>
          <w:ilvl w:val="0"/>
          <w:numId w:val="37"/>
        </w:numPr>
        <w:rPr>
          <w:b/>
        </w:rPr>
      </w:pPr>
      <w:r>
        <w:t xml:space="preserve">ServerListener inicia escucha en segundo plano al servidor para recibir mensajes entrantes y solicitudes de amistad. </w:t>
      </w:r>
      <w:r w:rsidRPr="00CB2CB9">
        <w:rPr>
          <w:b/>
        </w:rPr>
        <w:t>Extiende caso de us</w:t>
      </w:r>
      <w:r w:rsidR="00E317C7">
        <w:rPr>
          <w:b/>
        </w:rPr>
        <w:t>o 3</w:t>
      </w:r>
      <w:r>
        <w:rPr>
          <w:b/>
        </w:rPr>
        <w:t>, abrir actividad de inicio</w:t>
      </w:r>
      <w:r w:rsidRPr="00CB2CB9">
        <w:rPr>
          <w:b/>
        </w:rPr>
        <w:t>.</w:t>
      </w:r>
    </w:p>
    <w:p w14:paraId="14813CE8" w14:textId="77777777" w:rsidR="00CB2CB9" w:rsidRDefault="00CB2CB9" w:rsidP="00CB2CB9">
      <w:pPr>
        <w:ind w:left="644"/>
      </w:pPr>
    </w:p>
    <w:p w14:paraId="3D0A3A64" w14:textId="77777777" w:rsidR="003413DA" w:rsidRDefault="003413DA" w:rsidP="003413DA">
      <w:pPr>
        <w:pStyle w:val="Ttulo3"/>
      </w:pPr>
      <w:bookmarkStart w:id="22" w:name="_Toc480549811"/>
      <w:r>
        <w:t>Flujos alternativos</w:t>
      </w:r>
      <w:bookmarkEnd w:id="22"/>
    </w:p>
    <w:p w14:paraId="4C6EEB50" w14:textId="77777777" w:rsidR="003413DA" w:rsidRDefault="00AE3C7B" w:rsidP="003413DA">
      <w:r>
        <w:t>No se han detectado.</w:t>
      </w:r>
    </w:p>
    <w:p w14:paraId="564645DC" w14:textId="1D857B88" w:rsidR="00CB2CB9" w:rsidRDefault="00CB2CB9" w:rsidP="00886A8E">
      <w:pPr>
        <w:pStyle w:val="Ttulo2"/>
        <w:rPr>
          <w:rStyle w:val="Ttulo2Car"/>
        </w:rPr>
      </w:pPr>
      <w:bookmarkStart w:id="23" w:name="_Toc480549812"/>
      <w:r>
        <w:rPr>
          <w:rStyle w:val="Ttulo2Car"/>
        </w:rPr>
        <w:lastRenderedPageBreak/>
        <w:t>Abrir</w:t>
      </w:r>
      <w:r w:rsidR="009C0EB1">
        <w:rPr>
          <w:rStyle w:val="Ttulo2Car"/>
        </w:rPr>
        <w:t xml:space="preserve"> o actualizar</w:t>
      </w:r>
      <w:r>
        <w:rPr>
          <w:rStyle w:val="Ttulo2Car"/>
        </w:rPr>
        <w:t xml:space="preserve"> actividad principal</w:t>
      </w:r>
      <w:bookmarkEnd w:id="23"/>
    </w:p>
    <w:p w14:paraId="24E0C54F" w14:textId="705FFD61" w:rsidR="00B749DD" w:rsidRPr="00B749DD" w:rsidRDefault="00B749DD" w:rsidP="00B749DD">
      <w:pPr>
        <w:jc w:val="center"/>
      </w:pPr>
      <w:r>
        <w:object w:dxaOrig="8281" w:dyaOrig="1905" w14:anchorId="158BEE29">
          <v:shape id="_x0000_i1030" type="#_x0000_t75" style="width:375.75pt;height:87pt" o:ole="">
            <v:imagedata r:id="rId20" o:title=""/>
          </v:shape>
          <o:OLEObject Type="Embed" ProgID="Visio.Drawing.15" ShapeID="_x0000_i1030" DrawAspect="Content" ObjectID="_1556289322" r:id="rId21"/>
        </w:object>
      </w:r>
    </w:p>
    <w:p w14:paraId="60F2F50B" w14:textId="77777777" w:rsidR="00CB2CB9" w:rsidRDefault="00CB2CB9" w:rsidP="00CB2CB9">
      <w:pPr>
        <w:pStyle w:val="Prrafodelista"/>
        <w:numPr>
          <w:ilvl w:val="0"/>
          <w:numId w:val="6"/>
        </w:numPr>
      </w:pPr>
      <w:r w:rsidRPr="008749FE">
        <w:rPr>
          <w:b/>
        </w:rPr>
        <w:t>Actor:</w:t>
      </w:r>
      <w:r>
        <w:t xml:space="preserve"> Usuario</w:t>
      </w:r>
    </w:p>
    <w:p w14:paraId="63AF84F4" w14:textId="77777777" w:rsidR="00CB2CB9" w:rsidRDefault="00CB2CB9" w:rsidP="00CB2CB9">
      <w:pPr>
        <w:pStyle w:val="Prrafodelista"/>
        <w:numPr>
          <w:ilvl w:val="0"/>
          <w:numId w:val="6"/>
        </w:numPr>
      </w:pPr>
      <w:r w:rsidRPr="0012382F">
        <w:rPr>
          <w:b/>
        </w:rPr>
        <w:t>Propósito:</w:t>
      </w:r>
      <w:r>
        <w:t xml:space="preserve"> Componente del sistema que abre actividad principal.</w:t>
      </w:r>
    </w:p>
    <w:p w14:paraId="5F8C7C4D" w14:textId="77777777" w:rsidR="00CB2CB9" w:rsidRDefault="00CB2CB9" w:rsidP="00CB2CB9">
      <w:pPr>
        <w:pStyle w:val="Prrafodelista"/>
        <w:numPr>
          <w:ilvl w:val="0"/>
          <w:numId w:val="6"/>
        </w:numPr>
      </w:pPr>
      <w:r w:rsidRPr="0012382F">
        <w:rPr>
          <w:b/>
        </w:rPr>
        <w:t>PreCondiciones:</w:t>
      </w:r>
    </w:p>
    <w:p w14:paraId="2B8972E3" w14:textId="77777777" w:rsidR="00CB2CB9" w:rsidRDefault="00CB2CB9" w:rsidP="00CB2CB9">
      <w:pPr>
        <w:pStyle w:val="Prrafodelista"/>
        <w:numPr>
          <w:ilvl w:val="1"/>
          <w:numId w:val="6"/>
        </w:numPr>
      </w:pPr>
      <w:r>
        <w:t>Estar autenticado en el sistema.</w:t>
      </w:r>
    </w:p>
    <w:p w14:paraId="53092AEE" w14:textId="77777777" w:rsidR="00CB2CB9" w:rsidRDefault="00CB2CB9" w:rsidP="00CB2CB9">
      <w:pPr>
        <w:pStyle w:val="Prrafodelista"/>
        <w:numPr>
          <w:ilvl w:val="0"/>
          <w:numId w:val="6"/>
        </w:numPr>
      </w:pPr>
      <w:r w:rsidRPr="008749FE">
        <w:rPr>
          <w:b/>
        </w:rPr>
        <w:t>PostCondiciones:</w:t>
      </w:r>
      <w:r>
        <w:t xml:space="preserve"> Actividad mostrará conversaciones, indicando cuantos mensajes no leídos hay en cada una, de haber.</w:t>
      </w:r>
    </w:p>
    <w:p w14:paraId="21C0DCB5" w14:textId="77777777" w:rsidR="00CB2CB9" w:rsidRDefault="00CB2CB9" w:rsidP="00CB2CB9">
      <w:pPr>
        <w:pStyle w:val="Prrafodelista"/>
        <w:numPr>
          <w:ilvl w:val="0"/>
          <w:numId w:val="6"/>
        </w:numPr>
      </w:pPr>
      <w:r w:rsidRPr="00AE3C7B">
        <w:rPr>
          <w:b/>
        </w:rPr>
        <w:t>Resumen:</w:t>
      </w:r>
      <w:r>
        <w:t xml:space="preserve"> Componente del sistema que </w:t>
      </w:r>
      <w:r w:rsidR="009C0EB1">
        <w:t>abre actividad principal, donde se nos muestran las conversaciones con nuestros amigos.</w:t>
      </w:r>
    </w:p>
    <w:p w14:paraId="7EDFC2F9" w14:textId="77777777" w:rsidR="00CB2CB9" w:rsidRDefault="00CB2CB9" w:rsidP="00CB2CB9">
      <w:pPr>
        <w:pStyle w:val="Prrafodelista"/>
        <w:numPr>
          <w:ilvl w:val="0"/>
          <w:numId w:val="6"/>
        </w:numPr>
      </w:pPr>
      <w:r w:rsidRPr="00AE3C7B">
        <w:rPr>
          <w:b/>
        </w:rPr>
        <w:t>Requerimientos asociados:</w:t>
      </w:r>
    </w:p>
    <w:p w14:paraId="6947C5A3" w14:textId="77777777" w:rsidR="00CB2CB9" w:rsidRDefault="00CB2CB9" w:rsidP="00CB2CB9">
      <w:pPr>
        <w:pStyle w:val="Ttulo3"/>
      </w:pPr>
      <w:bookmarkStart w:id="24" w:name="_Toc480549813"/>
      <w:r>
        <w:t>Flujo principal</w:t>
      </w:r>
      <w:bookmarkEnd w:id="24"/>
    </w:p>
    <w:p w14:paraId="0175EFBC" w14:textId="4B228C95" w:rsidR="009C0EB1" w:rsidRDefault="009C0EB1" w:rsidP="00D1087D">
      <w:pPr>
        <w:pStyle w:val="Prrafodelista"/>
        <w:numPr>
          <w:ilvl w:val="0"/>
          <w:numId w:val="39"/>
        </w:numPr>
      </w:pPr>
      <w:r>
        <w:t>Actividad de inicio pide a Se</w:t>
      </w:r>
      <w:r w:rsidR="00451C0C">
        <w:t>rver</w:t>
      </w:r>
      <w:r>
        <w:t xml:space="preserve"> conversaciones. </w:t>
      </w:r>
      <w:r w:rsidR="003D561E">
        <w:rPr>
          <w:b/>
        </w:rPr>
        <w:t>Extiende actividad 3.a</w:t>
      </w:r>
      <w:r w:rsidR="00FD1DCA" w:rsidRPr="00FD1DCA">
        <w:rPr>
          <w:b/>
        </w:rPr>
        <w:t>, Construir conversaciones.</w:t>
      </w:r>
      <w:r w:rsidR="00FD1DCA">
        <w:t xml:space="preserve"> </w:t>
      </w:r>
      <w:r w:rsidR="00451C0C">
        <w:t>Server</w:t>
      </w:r>
      <w:r>
        <w:t xml:space="preserve"> devuelve a actividad conversaciones con usuarios.</w:t>
      </w:r>
    </w:p>
    <w:p w14:paraId="247AB9E5" w14:textId="77777777" w:rsidR="009C0EB1" w:rsidRDefault="009C0EB1" w:rsidP="00D1087D">
      <w:pPr>
        <w:pStyle w:val="Prrafodelista"/>
        <w:numPr>
          <w:ilvl w:val="0"/>
          <w:numId w:val="39"/>
        </w:numPr>
      </w:pPr>
      <w:r>
        <w:t>ServerListener almacena conversaciones nuevas en móvil. Actividad se muestra.</w:t>
      </w:r>
    </w:p>
    <w:p w14:paraId="133A3B52" w14:textId="77777777" w:rsidR="00CB2CB9" w:rsidRDefault="00CB2CB9" w:rsidP="00CB2CB9">
      <w:pPr>
        <w:pStyle w:val="Ttulo3"/>
      </w:pPr>
      <w:bookmarkStart w:id="25" w:name="_Toc480549814"/>
      <w:r>
        <w:t>Flujos alternativos</w:t>
      </w:r>
      <w:bookmarkEnd w:id="25"/>
    </w:p>
    <w:p w14:paraId="3C026F73" w14:textId="77777777" w:rsidR="00CB2CB9" w:rsidRDefault="00CB2CB9" w:rsidP="00CB2CB9">
      <w:r>
        <w:t>No se han detectado.</w:t>
      </w:r>
    </w:p>
    <w:p w14:paraId="447A68E1" w14:textId="77777777" w:rsidR="009C0EB1" w:rsidRDefault="009C0EB1" w:rsidP="00D1087D">
      <w:pPr>
        <w:pStyle w:val="Ttulo2"/>
        <w:numPr>
          <w:ilvl w:val="0"/>
          <w:numId w:val="42"/>
        </w:numPr>
      </w:pPr>
      <w:bookmarkStart w:id="26" w:name="_Toc480549815"/>
      <w:r>
        <w:rPr>
          <w:rStyle w:val="Ttulo2Car"/>
        </w:rPr>
        <w:lastRenderedPageBreak/>
        <w:t>Construir conversaciones</w:t>
      </w:r>
      <w:bookmarkEnd w:id="26"/>
    </w:p>
    <w:p w14:paraId="271656A8" w14:textId="77777777" w:rsidR="009C0EB1" w:rsidRDefault="009C0EB1" w:rsidP="009C0EB1">
      <w:pPr>
        <w:pStyle w:val="Prrafodelista"/>
        <w:numPr>
          <w:ilvl w:val="0"/>
          <w:numId w:val="6"/>
        </w:numPr>
      </w:pPr>
      <w:r w:rsidRPr="008749FE">
        <w:rPr>
          <w:b/>
        </w:rPr>
        <w:t>Actor:</w:t>
      </w:r>
      <w:r>
        <w:t xml:space="preserve"> Usuario</w:t>
      </w:r>
    </w:p>
    <w:p w14:paraId="1F07397C" w14:textId="77777777" w:rsidR="009C0EB1" w:rsidRDefault="009C0EB1" w:rsidP="009C0EB1">
      <w:pPr>
        <w:pStyle w:val="Prrafodelista"/>
        <w:numPr>
          <w:ilvl w:val="0"/>
          <w:numId w:val="6"/>
        </w:numPr>
      </w:pPr>
      <w:r w:rsidRPr="0012382F">
        <w:rPr>
          <w:b/>
        </w:rPr>
        <w:t>Propósito:</w:t>
      </w:r>
      <w:r>
        <w:t xml:space="preserve"> Componente del sistema que </w:t>
      </w:r>
      <w:r w:rsidR="00FD1DCA">
        <w:t>construye conversaciones, que luego se mostrarán en actividad principal</w:t>
      </w:r>
      <w:r>
        <w:t>.</w:t>
      </w:r>
    </w:p>
    <w:p w14:paraId="73350457" w14:textId="77777777" w:rsidR="009C0EB1" w:rsidRDefault="009C0EB1" w:rsidP="009C0EB1">
      <w:pPr>
        <w:pStyle w:val="Prrafodelista"/>
        <w:numPr>
          <w:ilvl w:val="0"/>
          <w:numId w:val="6"/>
        </w:numPr>
      </w:pPr>
      <w:r w:rsidRPr="0012382F">
        <w:rPr>
          <w:b/>
        </w:rPr>
        <w:t>PreCondiciones:</w:t>
      </w:r>
    </w:p>
    <w:p w14:paraId="53F46395" w14:textId="77777777" w:rsidR="009C0EB1" w:rsidRDefault="009C0EB1" w:rsidP="009C0EB1">
      <w:pPr>
        <w:pStyle w:val="Prrafodelista"/>
        <w:numPr>
          <w:ilvl w:val="1"/>
          <w:numId w:val="6"/>
        </w:numPr>
      </w:pPr>
      <w:r>
        <w:t>Estar autenticado en el sistema.</w:t>
      </w:r>
    </w:p>
    <w:p w14:paraId="619D2D35" w14:textId="76644C0E" w:rsidR="009C0EB1" w:rsidRDefault="009C0EB1" w:rsidP="009C0EB1">
      <w:pPr>
        <w:pStyle w:val="Prrafodelista"/>
        <w:numPr>
          <w:ilvl w:val="0"/>
          <w:numId w:val="6"/>
        </w:numPr>
      </w:pPr>
      <w:r w:rsidRPr="008749FE">
        <w:rPr>
          <w:b/>
        </w:rPr>
        <w:t>PostCondiciones:</w:t>
      </w:r>
      <w:r>
        <w:t xml:space="preserve"> </w:t>
      </w:r>
      <w:r w:rsidR="00451C0C">
        <w:t>Server</w:t>
      </w:r>
      <w:r w:rsidR="00FD1DCA">
        <w:t xml:space="preserve"> devuelve</w:t>
      </w:r>
      <w:r w:rsidR="00E94E0D">
        <w:t xml:space="preserve"> lista de</w:t>
      </w:r>
      <w:r w:rsidR="00FD1DCA">
        <w:t xml:space="preserve"> conversaciones con usuarios.</w:t>
      </w:r>
    </w:p>
    <w:p w14:paraId="65DC418A" w14:textId="77777777" w:rsidR="009C0EB1" w:rsidRDefault="009C0EB1" w:rsidP="009C0EB1">
      <w:pPr>
        <w:pStyle w:val="Prrafodelista"/>
        <w:numPr>
          <w:ilvl w:val="0"/>
          <w:numId w:val="6"/>
        </w:numPr>
      </w:pPr>
      <w:r w:rsidRPr="00AE3C7B">
        <w:rPr>
          <w:b/>
        </w:rPr>
        <w:t>Resumen:</w:t>
      </w:r>
      <w:r>
        <w:t xml:space="preserve"> </w:t>
      </w:r>
      <w:r w:rsidR="00FD1DCA">
        <w:t>Componente del sistema que construye conversaciones, que luego se mostrarán en actividad principal.</w:t>
      </w:r>
    </w:p>
    <w:p w14:paraId="4DCB2B91" w14:textId="77777777" w:rsidR="009C0EB1" w:rsidRDefault="009C0EB1" w:rsidP="009C0EB1">
      <w:pPr>
        <w:pStyle w:val="Prrafodelista"/>
        <w:numPr>
          <w:ilvl w:val="0"/>
          <w:numId w:val="6"/>
        </w:numPr>
      </w:pPr>
      <w:r w:rsidRPr="00AE3C7B">
        <w:rPr>
          <w:b/>
        </w:rPr>
        <w:t>Requerimientos asociados:</w:t>
      </w:r>
    </w:p>
    <w:p w14:paraId="06532AC1" w14:textId="77777777" w:rsidR="009C0EB1" w:rsidRDefault="009C0EB1" w:rsidP="009C0EB1">
      <w:pPr>
        <w:pStyle w:val="Ttulo3"/>
      </w:pPr>
      <w:bookmarkStart w:id="27" w:name="_Toc480549816"/>
      <w:r>
        <w:t>Flujo principal</w:t>
      </w:r>
      <w:bookmarkEnd w:id="27"/>
    </w:p>
    <w:p w14:paraId="3F9BCFC2" w14:textId="48C93654" w:rsidR="009C0EB1" w:rsidRDefault="00451C0C" w:rsidP="00D1087D">
      <w:pPr>
        <w:pStyle w:val="Prrafodelista"/>
        <w:numPr>
          <w:ilvl w:val="0"/>
          <w:numId w:val="44"/>
        </w:numPr>
      </w:pPr>
      <w:r>
        <w:t>Server</w:t>
      </w:r>
      <w:r w:rsidR="00E94E0D">
        <w:t xml:space="preserve"> busca en dispositivo si hay conversaciones guardadas. Si las hay las recupera y las agrega una lista.</w:t>
      </w:r>
    </w:p>
    <w:p w14:paraId="577E0E4E" w14:textId="62E51109" w:rsidR="00E94E0D" w:rsidRDefault="00451C0C" w:rsidP="00D1087D">
      <w:pPr>
        <w:pStyle w:val="Prrafodelista"/>
        <w:numPr>
          <w:ilvl w:val="0"/>
          <w:numId w:val="44"/>
        </w:numPr>
      </w:pPr>
      <w:r>
        <w:t>Server</w:t>
      </w:r>
      <w:r w:rsidR="00E94E0D">
        <w:t xml:space="preserve"> busca en servidor nuevas conversaciones que no estén en </w:t>
      </w:r>
      <w:r>
        <w:t>dispositivo</w:t>
      </w:r>
      <w:r w:rsidR="00E94E0D">
        <w:t>. Si las hay, las recupera y las agrega a una lista.</w:t>
      </w:r>
    </w:p>
    <w:p w14:paraId="19F7B575" w14:textId="77777777" w:rsidR="009C0EB1" w:rsidRDefault="009C0EB1" w:rsidP="009C0EB1">
      <w:pPr>
        <w:pStyle w:val="Ttulo3"/>
      </w:pPr>
      <w:bookmarkStart w:id="28" w:name="_Toc480549817"/>
      <w:r>
        <w:t>Flujos alternativos</w:t>
      </w:r>
      <w:bookmarkEnd w:id="28"/>
    </w:p>
    <w:p w14:paraId="4EF90B4A" w14:textId="5CDC11A0" w:rsidR="00FD1DCA" w:rsidRDefault="009C0EB1" w:rsidP="00FD1DCA">
      <w:r>
        <w:t>No se han detectado.</w:t>
      </w:r>
    </w:p>
    <w:p w14:paraId="019D1C8B" w14:textId="4C121CD5" w:rsidR="00D768DE" w:rsidRDefault="00EF48AF" w:rsidP="00D768DE">
      <w:pPr>
        <w:pStyle w:val="Ttulo3"/>
      </w:pPr>
      <w:bookmarkStart w:id="29" w:name="_Toc480549818"/>
      <w:r>
        <w:lastRenderedPageBreak/>
        <w:t>Diagrama de interacción</w:t>
      </w:r>
      <w:bookmarkEnd w:id="29"/>
    </w:p>
    <w:p w14:paraId="3E1880D6" w14:textId="6836D576" w:rsidR="00D768DE" w:rsidRPr="00D768DE" w:rsidRDefault="00585B1C" w:rsidP="00D768DE">
      <w:r>
        <w:object w:dxaOrig="8130" w:dyaOrig="7380" w14:anchorId="22977534">
          <v:shape id="_x0000_i1031" type="#_x0000_t75" style="width:509.25pt;height:462.75pt" o:ole="">
            <v:imagedata r:id="rId22" o:title=""/>
          </v:shape>
          <o:OLEObject Type="Embed" ProgID="Visio.Drawing.15" ShapeID="_x0000_i1031" DrawAspect="Content" ObjectID="_1556289323" r:id="rId23"/>
        </w:object>
      </w:r>
    </w:p>
    <w:p w14:paraId="43330228" w14:textId="77777777" w:rsidR="0057422B" w:rsidRDefault="0057422B" w:rsidP="00886A8E">
      <w:pPr>
        <w:pStyle w:val="Ttulo2"/>
      </w:pPr>
      <w:bookmarkStart w:id="30" w:name="_Toc480549819"/>
      <w:r>
        <w:lastRenderedPageBreak/>
        <w:t>Cerrar sesión</w:t>
      </w:r>
      <w:bookmarkEnd w:id="30"/>
    </w:p>
    <w:p w14:paraId="16E67E11" w14:textId="1637BAA9" w:rsidR="00E76BAF" w:rsidRPr="00E76BAF" w:rsidRDefault="0099222C" w:rsidP="00E76BAF">
      <w:pPr>
        <w:jc w:val="center"/>
      </w:pPr>
      <w:r>
        <w:object w:dxaOrig="7351" w:dyaOrig="1905" w14:anchorId="6D1693F9">
          <v:shape id="_x0000_i1032" type="#_x0000_t75" style="width:367.5pt;height:95.25pt" o:ole="">
            <v:imagedata r:id="rId24" o:title=""/>
          </v:shape>
          <o:OLEObject Type="Embed" ProgID="Visio.Drawing.15" ShapeID="_x0000_i1032" DrawAspect="Content" ObjectID="_1556289324" r:id="rId25"/>
        </w:object>
      </w:r>
    </w:p>
    <w:p w14:paraId="237F1B3C" w14:textId="77777777" w:rsidR="0057422B" w:rsidRDefault="0057422B" w:rsidP="00F4449B">
      <w:pPr>
        <w:pStyle w:val="Prrafodelista"/>
        <w:numPr>
          <w:ilvl w:val="0"/>
          <w:numId w:val="6"/>
        </w:numPr>
      </w:pPr>
      <w:r w:rsidRPr="008749FE">
        <w:rPr>
          <w:b/>
        </w:rPr>
        <w:t>Actor:</w:t>
      </w:r>
      <w:r>
        <w:t xml:space="preserve"> Usuario</w:t>
      </w:r>
    </w:p>
    <w:p w14:paraId="5E448418" w14:textId="77777777" w:rsidR="0057422B" w:rsidRDefault="0057422B" w:rsidP="00F4449B">
      <w:pPr>
        <w:pStyle w:val="Prrafodelista"/>
        <w:numPr>
          <w:ilvl w:val="0"/>
          <w:numId w:val="6"/>
        </w:numPr>
      </w:pPr>
      <w:r w:rsidRPr="008749FE">
        <w:rPr>
          <w:b/>
        </w:rPr>
        <w:t>Propósito:</w:t>
      </w:r>
      <w:r>
        <w:t xml:space="preserve"> Permitirle al usuario de forma sencilla controlar el usuario y sus datos.</w:t>
      </w:r>
    </w:p>
    <w:p w14:paraId="058C6883" w14:textId="77777777" w:rsidR="0057422B" w:rsidRDefault="0057422B" w:rsidP="00F4449B">
      <w:pPr>
        <w:pStyle w:val="Prrafodelista"/>
        <w:numPr>
          <w:ilvl w:val="0"/>
          <w:numId w:val="6"/>
        </w:numPr>
      </w:pPr>
      <w:r w:rsidRPr="008749FE">
        <w:rPr>
          <w:b/>
        </w:rPr>
        <w:t>PreCondiciones:</w:t>
      </w:r>
    </w:p>
    <w:p w14:paraId="76920A41" w14:textId="77777777" w:rsidR="0057422B" w:rsidRDefault="0057422B" w:rsidP="00F4449B">
      <w:pPr>
        <w:pStyle w:val="Prrafodelista"/>
        <w:numPr>
          <w:ilvl w:val="1"/>
          <w:numId w:val="6"/>
        </w:numPr>
      </w:pPr>
      <w:r>
        <w:t>Haberse autenticado en el sistema.</w:t>
      </w:r>
    </w:p>
    <w:p w14:paraId="5BA0674F" w14:textId="77777777" w:rsidR="0057422B" w:rsidRDefault="0057422B" w:rsidP="00F4449B">
      <w:pPr>
        <w:pStyle w:val="Prrafodelista"/>
        <w:numPr>
          <w:ilvl w:val="1"/>
          <w:numId w:val="6"/>
        </w:numPr>
      </w:pPr>
      <w:r>
        <w:t>Estar en el menú principal.</w:t>
      </w:r>
    </w:p>
    <w:p w14:paraId="33A819BE" w14:textId="77777777" w:rsidR="0057422B" w:rsidRDefault="0057422B" w:rsidP="00F4449B">
      <w:pPr>
        <w:pStyle w:val="Prrafodelista"/>
        <w:numPr>
          <w:ilvl w:val="0"/>
          <w:numId w:val="6"/>
        </w:numPr>
      </w:pPr>
      <w:r w:rsidRPr="008749FE">
        <w:rPr>
          <w:b/>
        </w:rPr>
        <w:t>PostCondiciones:</w:t>
      </w:r>
      <w:r>
        <w:t xml:space="preserve"> El usuario ya no estará autenticado. Para volver a usar la aplicación con normalidad, deberá hacer el caso de uso 2.</w:t>
      </w:r>
    </w:p>
    <w:p w14:paraId="52F051E8" w14:textId="77777777" w:rsidR="0057422B" w:rsidRDefault="0057422B" w:rsidP="00F4449B">
      <w:pPr>
        <w:pStyle w:val="Prrafodelista"/>
        <w:numPr>
          <w:ilvl w:val="0"/>
          <w:numId w:val="6"/>
        </w:numPr>
      </w:pPr>
      <w:r w:rsidRPr="008749FE">
        <w:rPr>
          <w:b/>
        </w:rPr>
        <w:t>Resumen:</w:t>
      </w:r>
      <w:r w:rsidR="00E76BAF">
        <w:rPr>
          <w:b/>
        </w:rPr>
        <w:t xml:space="preserve"> </w:t>
      </w:r>
      <w:r w:rsidRPr="0057422B">
        <w:t>El usuario ha de poder cerrar la sesión activa. Esta opción lo que hará será, además de cerrar la sesión de escucha del servidor, borrará los datos de autenticación del dispositivo automáticamente.</w:t>
      </w:r>
    </w:p>
    <w:p w14:paraId="688320D9" w14:textId="77777777" w:rsidR="0057422B" w:rsidRDefault="0057422B" w:rsidP="00F4449B">
      <w:pPr>
        <w:pStyle w:val="Prrafodelista"/>
        <w:numPr>
          <w:ilvl w:val="0"/>
          <w:numId w:val="6"/>
        </w:numPr>
      </w:pPr>
      <w:r>
        <w:rPr>
          <w:b/>
        </w:rPr>
        <w:t>Requerimientos asociados:</w:t>
      </w:r>
      <w:r>
        <w:t xml:space="preserve"> RF3</w:t>
      </w:r>
    </w:p>
    <w:p w14:paraId="0990106F" w14:textId="77777777" w:rsidR="0057422B" w:rsidRDefault="0057422B" w:rsidP="0057422B">
      <w:pPr>
        <w:pStyle w:val="Ttulo3"/>
      </w:pPr>
      <w:bookmarkStart w:id="31" w:name="_Toc480549820"/>
      <w:r>
        <w:t>Flujo principal</w:t>
      </w:r>
      <w:bookmarkEnd w:id="31"/>
    </w:p>
    <w:p w14:paraId="76D31F81" w14:textId="77777777" w:rsidR="0057422B" w:rsidRDefault="0057422B" w:rsidP="005B5C90">
      <w:pPr>
        <w:pStyle w:val="Prrafodelista"/>
        <w:numPr>
          <w:ilvl w:val="0"/>
          <w:numId w:val="10"/>
        </w:numPr>
      </w:pPr>
      <w:r>
        <w:t>El usuario hace clic sobre su usuario.</w:t>
      </w:r>
      <w:r w:rsidR="002D6D66">
        <w:t xml:space="preserve"> Dispositivo abre actividad de perfil.</w:t>
      </w:r>
    </w:p>
    <w:p w14:paraId="1C6C8603" w14:textId="77777777" w:rsidR="00E76BAF" w:rsidRDefault="00D86336" w:rsidP="00BD25F6">
      <w:pPr>
        <w:pStyle w:val="Prrafodelista"/>
        <w:numPr>
          <w:ilvl w:val="0"/>
          <w:numId w:val="10"/>
        </w:numPr>
      </w:pPr>
      <w:r>
        <w:t>El usuario hace clic en cerrar sesión.</w:t>
      </w:r>
      <w:r w:rsidR="002D6D66">
        <w:t xml:space="preserve"> </w:t>
      </w:r>
      <w:r w:rsidR="00E76BAF">
        <w:t>Se le pide a usuario confirmación.</w:t>
      </w:r>
    </w:p>
    <w:p w14:paraId="0A5DD52B" w14:textId="1A782E9B" w:rsidR="00D86336" w:rsidRDefault="00E76BAF" w:rsidP="00BD25F6">
      <w:pPr>
        <w:pStyle w:val="Prrafodelista"/>
        <w:numPr>
          <w:ilvl w:val="0"/>
          <w:numId w:val="10"/>
        </w:numPr>
      </w:pPr>
      <w:r>
        <w:t xml:space="preserve">Usuario confirma cierre. </w:t>
      </w:r>
      <w:r w:rsidR="00D86336">
        <w:t>Los datos de credenciales de usuari</w:t>
      </w:r>
      <w:r w:rsidR="002D6D66">
        <w:t>o son borrados del dispositivo. S</w:t>
      </w:r>
      <w:r w:rsidR="00D86336">
        <w:t>e cierra el servicio en segundo</w:t>
      </w:r>
      <w:r>
        <w:t xml:space="preserve"> plano que escucha los mensajes (</w:t>
      </w:r>
      <w:r w:rsidRPr="00E76BAF">
        <w:rPr>
          <w:b/>
        </w:rPr>
        <w:t xml:space="preserve">extiende caso de </w:t>
      </w:r>
      <w:r w:rsidR="00194462">
        <w:rPr>
          <w:b/>
        </w:rPr>
        <w:t>uso 4</w:t>
      </w:r>
      <w:r w:rsidR="00E317C7">
        <w:rPr>
          <w:b/>
        </w:rPr>
        <w:t>.a</w:t>
      </w:r>
      <w:r w:rsidRPr="00E76BAF">
        <w:rPr>
          <w:b/>
        </w:rPr>
        <w:t>, Componente de cierre de sesión</w:t>
      </w:r>
      <w:r>
        <w:t>).</w:t>
      </w:r>
    </w:p>
    <w:p w14:paraId="4CC78F50" w14:textId="77777777" w:rsidR="002D6D66" w:rsidRDefault="002D6D66" w:rsidP="00BD25F6">
      <w:pPr>
        <w:pStyle w:val="Prrafodelista"/>
        <w:numPr>
          <w:ilvl w:val="0"/>
          <w:numId w:val="10"/>
        </w:numPr>
      </w:pPr>
      <w:r>
        <w:t>Servicio en según plano es cerrado. Se reinicia aplicación.</w:t>
      </w:r>
    </w:p>
    <w:p w14:paraId="1ED1CED9" w14:textId="77777777" w:rsidR="0057422B" w:rsidRPr="008749FE" w:rsidRDefault="0003316D" w:rsidP="0057422B">
      <w:pPr>
        <w:pStyle w:val="Ttulo3"/>
      </w:pPr>
      <w:bookmarkStart w:id="32" w:name="_Toc480549821"/>
      <w:r>
        <w:t>Flujos alternativos</w:t>
      </w:r>
      <w:bookmarkEnd w:id="32"/>
    </w:p>
    <w:p w14:paraId="71F92C0D" w14:textId="77777777" w:rsidR="00E6441A" w:rsidRDefault="00D86336" w:rsidP="00D86336">
      <w:r>
        <w:t>No se han detectado.</w:t>
      </w:r>
    </w:p>
    <w:p w14:paraId="7F1BEB06" w14:textId="77777777" w:rsidR="002D6D66" w:rsidRDefault="00E76BAF" w:rsidP="00D1087D">
      <w:pPr>
        <w:pStyle w:val="Ttulo2"/>
        <w:numPr>
          <w:ilvl w:val="1"/>
          <w:numId w:val="40"/>
        </w:numPr>
      </w:pPr>
      <w:bookmarkStart w:id="33" w:name="_Toc480549822"/>
      <w:r>
        <w:lastRenderedPageBreak/>
        <w:t>Componente de Cierre de</w:t>
      </w:r>
      <w:r w:rsidR="002D6D66">
        <w:t xml:space="preserve"> sesión</w:t>
      </w:r>
      <w:bookmarkEnd w:id="33"/>
    </w:p>
    <w:p w14:paraId="6D145291" w14:textId="77777777" w:rsidR="002D6D66" w:rsidRDefault="002D6D66" w:rsidP="002D6D66">
      <w:pPr>
        <w:pStyle w:val="Prrafodelista"/>
        <w:numPr>
          <w:ilvl w:val="0"/>
          <w:numId w:val="6"/>
        </w:numPr>
      </w:pPr>
      <w:r w:rsidRPr="008749FE">
        <w:rPr>
          <w:b/>
        </w:rPr>
        <w:t>Actor:</w:t>
      </w:r>
      <w:r>
        <w:t xml:space="preserve"> Usuario</w:t>
      </w:r>
    </w:p>
    <w:p w14:paraId="3FB07B96" w14:textId="77777777" w:rsidR="002D6D66" w:rsidRDefault="002D6D66" w:rsidP="002D6D66">
      <w:pPr>
        <w:pStyle w:val="Prrafodelista"/>
        <w:numPr>
          <w:ilvl w:val="0"/>
          <w:numId w:val="6"/>
        </w:numPr>
      </w:pPr>
      <w:r w:rsidRPr="008749FE">
        <w:rPr>
          <w:b/>
        </w:rPr>
        <w:t>Propósito:</w:t>
      </w:r>
      <w:r>
        <w:t xml:space="preserve"> Permitirle al usuario controlar el usuario y sus datos.</w:t>
      </w:r>
    </w:p>
    <w:p w14:paraId="70820D85" w14:textId="77777777" w:rsidR="002D6D66" w:rsidRDefault="002D6D66" w:rsidP="002D6D66">
      <w:pPr>
        <w:pStyle w:val="Prrafodelista"/>
        <w:numPr>
          <w:ilvl w:val="0"/>
          <w:numId w:val="6"/>
        </w:numPr>
      </w:pPr>
      <w:r w:rsidRPr="008749FE">
        <w:rPr>
          <w:b/>
        </w:rPr>
        <w:t>PreCondiciones:</w:t>
      </w:r>
    </w:p>
    <w:p w14:paraId="484D93F6" w14:textId="77777777" w:rsidR="002D6D66" w:rsidRDefault="002D6D66" w:rsidP="002D6D66">
      <w:pPr>
        <w:pStyle w:val="Prrafodelista"/>
        <w:numPr>
          <w:ilvl w:val="1"/>
          <w:numId w:val="6"/>
        </w:numPr>
      </w:pPr>
      <w:r>
        <w:t>Haberse autenticado en el dispositivo.</w:t>
      </w:r>
    </w:p>
    <w:p w14:paraId="63322CE4" w14:textId="77777777" w:rsidR="002D6D66" w:rsidRDefault="002D6D66" w:rsidP="002D6D66">
      <w:pPr>
        <w:pStyle w:val="Prrafodelista"/>
        <w:numPr>
          <w:ilvl w:val="1"/>
          <w:numId w:val="6"/>
        </w:numPr>
      </w:pPr>
      <w:r>
        <w:t>Abrir la actividad de perfil de usuario.</w:t>
      </w:r>
    </w:p>
    <w:p w14:paraId="16F10F95" w14:textId="77777777" w:rsidR="002D6D66" w:rsidRDefault="002D6D66" w:rsidP="002D6D66">
      <w:pPr>
        <w:pStyle w:val="Prrafodelista"/>
        <w:numPr>
          <w:ilvl w:val="0"/>
          <w:numId w:val="6"/>
        </w:numPr>
      </w:pPr>
      <w:r w:rsidRPr="008749FE">
        <w:rPr>
          <w:b/>
        </w:rPr>
        <w:t>PostCondiciones:</w:t>
      </w:r>
      <w:r>
        <w:t xml:space="preserve"> El usuario ya no estará autenticado y sus datos de registro serán borrados del dispositivo. Para volver a usar la aplicación con normalidad, deberá hacer el caso de uso 2.</w:t>
      </w:r>
    </w:p>
    <w:p w14:paraId="38EF780F" w14:textId="77777777" w:rsidR="002D6D66" w:rsidRDefault="002D6D66" w:rsidP="002D6D66">
      <w:pPr>
        <w:pStyle w:val="Prrafodelista"/>
        <w:numPr>
          <w:ilvl w:val="0"/>
          <w:numId w:val="6"/>
        </w:numPr>
      </w:pPr>
      <w:r w:rsidRPr="008749FE">
        <w:rPr>
          <w:b/>
        </w:rPr>
        <w:t>Resumen:</w:t>
      </w:r>
      <w:r w:rsidR="00E76BAF">
        <w:rPr>
          <w:b/>
        </w:rPr>
        <w:t xml:space="preserve"> </w:t>
      </w:r>
      <w:r w:rsidRPr="0057422B">
        <w:t>El usuario ha de poder cerrar la sesión activa. Esta opción lo que hará será, además de cerrar la sesión de escucha del servidor, borrará los datos de autenticación del dispositivo automáticamente.</w:t>
      </w:r>
    </w:p>
    <w:p w14:paraId="55DDA260" w14:textId="77777777" w:rsidR="002D6D66" w:rsidRDefault="002D6D66" w:rsidP="002D6D66">
      <w:pPr>
        <w:pStyle w:val="Prrafodelista"/>
        <w:numPr>
          <w:ilvl w:val="0"/>
          <w:numId w:val="6"/>
        </w:numPr>
      </w:pPr>
      <w:r>
        <w:rPr>
          <w:b/>
        </w:rPr>
        <w:t>Requerimientos asociados:</w:t>
      </w:r>
    </w:p>
    <w:p w14:paraId="32AB2F4B" w14:textId="77777777" w:rsidR="002D6D66" w:rsidRDefault="002D6D66" w:rsidP="002D6D66">
      <w:pPr>
        <w:pStyle w:val="Ttulo3"/>
      </w:pPr>
      <w:bookmarkStart w:id="34" w:name="_Toc480549823"/>
      <w:r>
        <w:t>Flujo principal</w:t>
      </w:r>
      <w:bookmarkEnd w:id="34"/>
    </w:p>
    <w:p w14:paraId="6C4211BB" w14:textId="77777777" w:rsidR="00E76BAF" w:rsidRDefault="002D6D66" w:rsidP="00D1087D">
      <w:pPr>
        <w:pStyle w:val="Prrafodelista"/>
        <w:numPr>
          <w:ilvl w:val="0"/>
          <w:numId w:val="25"/>
        </w:numPr>
      </w:pPr>
      <w:r>
        <w:t>El usuario hace clic en cerrar sesión.</w:t>
      </w:r>
      <w:r w:rsidR="00E76BAF">
        <w:t xml:space="preserve"> Actividad pide confirmación de cierre de sesión.</w:t>
      </w:r>
    </w:p>
    <w:p w14:paraId="3DAF29B2" w14:textId="77777777" w:rsidR="002D6D66" w:rsidRDefault="00E76BAF" w:rsidP="00D1087D">
      <w:pPr>
        <w:pStyle w:val="Prrafodelista"/>
        <w:numPr>
          <w:ilvl w:val="0"/>
          <w:numId w:val="25"/>
        </w:numPr>
      </w:pPr>
      <w:r>
        <w:t>Usuario confirma cierre de sesión.</w:t>
      </w:r>
      <w:r w:rsidR="002D6D66">
        <w:t xml:space="preserve"> </w:t>
      </w:r>
      <w:r>
        <w:t>Actividad solicita a G</w:t>
      </w:r>
      <w:r w:rsidR="002D6D66">
        <w:t>estor de login cierre de sesión.</w:t>
      </w:r>
    </w:p>
    <w:p w14:paraId="03DF67C3" w14:textId="77777777" w:rsidR="002D6D66" w:rsidRDefault="00E76BAF" w:rsidP="00D1087D">
      <w:pPr>
        <w:pStyle w:val="Prrafodelista"/>
        <w:numPr>
          <w:ilvl w:val="0"/>
          <w:numId w:val="25"/>
        </w:numPr>
      </w:pPr>
      <w:r>
        <w:t xml:space="preserve">Gestor de login recibe cierre de sesión. </w:t>
      </w:r>
      <w:r w:rsidR="002D6D66">
        <w:t>Gestor de login borra datos de registro en teléfono. Gestor de login cierra la instancia de ServerListener. Gestor de login reinicia aplicación.</w:t>
      </w:r>
    </w:p>
    <w:p w14:paraId="2C9C4C01" w14:textId="77777777" w:rsidR="002D6D66" w:rsidRPr="008749FE" w:rsidRDefault="0003316D" w:rsidP="002D6D66">
      <w:pPr>
        <w:pStyle w:val="Ttulo3"/>
      </w:pPr>
      <w:bookmarkStart w:id="35" w:name="_Toc480549824"/>
      <w:r>
        <w:t>Flujos alternativos</w:t>
      </w:r>
      <w:bookmarkEnd w:id="35"/>
    </w:p>
    <w:p w14:paraId="031C83A1" w14:textId="77777777" w:rsidR="002D6D66" w:rsidRDefault="002D6D66" w:rsidP="002D6D66">
      <w:r>
        <w:t>No se han detectado.</w:t>
      </w:r>
    </w:p>
    <w:p w14:paraId="77F272FA" w14:textId="77777777" w:rsidR="002D6D66" w:rsidRPr="008749FE" w:rsidRDefault="002D6D66" w:rsidP="002D6D66">
      <w:pPr>
        <w:pStyle w:val="Ttulo3"/>
      </w:pPr>
      <w:bookmarkStart w:id="36" w:name="_Toc480549825"/>
      <w:r>
        <w:t>Reglas de negocio</w:t>
      </w:r>
      <w:bookmarkEnd w:id="36"/>
    </w:p>
    <w:p w14:paraId="2B31E992" w14:textId="77777777" w:rsidR="002D6D66" w:rsidRDefault="002D6D66" w:rsidP="002D6D66">
      <w:r>
        <w:t>No se han detectado.</w:t>
      </w:r>
    </w:p>
    <w:p w14:paraId="34DA3D1D" w14:textId="6A35C30A" w:rsidR="002D6D66" w:rsidRDefault="00EF48AF" w:rsidP="00E76BAF">
      <w:pPr>
        <w:pStyle w:val="Ttulo3"/>
      </w:pPr>
      <w:bookmarkStart w:id="37" w:name="_Toc480549826"/>
      <w:r>
        <w:lastRenderedPageBreak/>
        <w:t>Diagrama de interacción</w:t>
      </w:r>
      <w:bookmarkEnd w:id="37"/>
    </w:p>
    <w:p w14:paraId="3367486B" w14:textId="680F7D6B" w:rsidR="00886A8E" w:rsidRDefault="0083422D" w:rsidP="00BE3F86">
      <w:pPr>
        <w:rPr>
          <w:rStyle w:val="Ttulo2Car"/>
        </w:rPr>
      </w:pPr>
      <w:r>
        <w:object w:dxaOrig="8656" w:dyaOrig="6316" w14:anchorId="530D3A36">
          <v:shape id="_x0000_i1033" type="#_x0000_t75" style="width:522pt;height:381pt" o:ole="">
            <v:imagedata r:id="rId26" o:title=""/>
          </v:shape>
          <o:OLEObject Type="Embed" ProgID="Visio.Drawing.15" ShapeID="_x0000_i1033" DrawAspect="Content" ObjectID="_1556289325" r:id="rId27"/>
        </w:object>
      </w:r>
    </w:p>
    <w:p w14:paraId="1C520445" w14:textId="77777777" w:rsidR="00BE3F86" w:rsidRDefault="006D58A1" w:rsidP="00886A8E">
      <w:pPr>
        <w:pStyle w:val="Ttulo2"/>
        <w:rPr>
          <w:rStyle w:val="Ttulo2Car"/>
        </w:rPr>
      </w:pPr>
      <w:bookmarkStart w:id="38" w:name="_Toc480549827"/>
      <w:r w:rsidRPr="00BE3F86">
        <w:rPr>
          <w:rStyle w:val="Ttulo2Car"/>
        </w:rPr>
        <w:lastRenderedPageBreak/>
        <w:t>Dar de baja usuario</w:t>
      </w:r>
      <w:bookmarkEnd w:id="38"/>
    </w:p>
    <w:p w14:paraId="117A84EA" w14:textId="60A8D690" w:rsidR="00423300" w:rsidRDefault="00E317C7" w:rsidP="00423300">
      <w:pPr>
        <w:jc w:val="center"/>
      </w:pPr>
      <w:r>
        <w:object w:dxaOrig="7351" w:dyaOrig="1905" w14:anchorId="49FF428C">
          <v:shape id="_x0000_i1034" type="#_x0000_t75" style="width:367.5pt;height:95.25pt" o:ole="">
            <v:imagedata r:id="rId28" o:title=""/>
          </v:shape>
          <o:OLEObject Type="Embed" ProgID="Visio.Drawing.15" ShapeID="_x0000_i1034" DrawAspect="Content" ObjectID="_1556289326" r:id="rId29"/>
        </w:object>
      </w:r>
    </w:p>
    <w:p w14:paraId="2449C12D" w14:textId="77777777" w:rsidR="006D58A1" w:rsidRDefault="006D58A1" w:rsidP="00F4449B">
      <w:pPr>
        <w:pStyle w:val="Prrafodelista"/>
        <w:numPr>
          <w:ilvl w:val="0"/>
          <w:numId w:val="6"/>
        </w:numPr>
      </w:pPr>
      <w:r w:rsidRPr="008749FE">
        <w:rPr>
          <w:b/>
        </w:rPr>
        <w:t>Actor:</w:t>
      </w:r>
      <w:r>
        <w:t xml:space="preserve"> Usuario</w:t>
      </w:r>
    </w:p>
    <w:p w14:paraId="3C84AFB8" w14:textId="77777777" w:rsidR="006D58A1" w:rsidRDefault="006D58A1" w:rsidP="00F4449B">
      <w:pPr>
        <w:pStyle w:val="Prrafodelista"/>
        <w:numPr>
          <w:ilvl w:val="0"/>
          <w:numId w:val="6"/>
        </w:numPr>
      </w:pPr>
      <w:r w:rsidRPr="008749FE">
        <w:rPr>
          <w:b/>
        </w:rPr>
        <w:t>Propósito:</w:t>
      </w:r>
      <w:r>
        <w:t xml:space="preserve"> Permitirle al usuario de forma sencilla controlar el usuario y sus datos.</w:t>
      </w:r>
    </w:p>
    <w:p w14:paraId="4955ED8D" w14:textId="77777777" w:rsidR="006D58A1" w:rsidRDefault="006D58A1" w:rsidP="00F4449B">
      <w:pPr>
        <w:pStyle w:val="Prrafodelista"/>
        <w:numPr>
          <w:ilvl w:val="0"/>
          <w:numId w:val="6"/>
        </w:numPr>
      </w:pPr>
      <w:r w:rsidRPr="008749FE">
        <w:rPr>
          <w:b/>
        </w:rPr>
        <w:t>PreCondiciones:</w:t>
      </w:r>
    </w:p>
    <w:p w14:paraId="00870D8C" w14:textId="77777777" w:rsidR="006D58A1" w:rsidRDefault="006D58A1" w:rsidP="00F4449B">
      <w:pPr>
        <w:pStyle w:val="Prrafodelista"/>
        <w:numPr>
          <w:ilvl w:val="1"/>
          <w:numId w:val="6"/>
        </w:numPr>
      </w:pPr>
      <w:r>
        <w:t>Haberse autenticado en el sistema.</w:t>
      </w:r>
    </w:p>
    <w:p w14:paraId="581F66BC" w14:textId="77777777" w:rsidR="006D58A1" w:rsidRDefault="006D58A1" w:rsidP="00F4449B">
      <w:pPr>
        <w:pStyle w:val="Prrafodelista"/>
        <w:numPr>
          <w:ilvl w:val="1"/>
          <w:numId w:val="6"/>
        </w:numPr>
      </w:pPr>
      <w:r>
        <w:t>Estar en el menú principal.</w:t>
      </w:r>
    </w:p>
    <w:p w14:paraId="47B520F3" w14:textId="77777777" w:rsidR="006D58A1" w:rsidRDefault="006D58A1" w:rsidP="00F4449B">
      <w:pPr>
        <w:pStyle w:val="Prrafodelista"/>
        <w:numPr>
          <w:ilvl w:val="0"/>
          <w:numId w:val="6"/>
        </w:numPr>
      </w:pPr>
      <w:r w:rsidRPr="008749FE">
        <w:rPr>
          <w:b/>
        </w:rPr>
        <w:t>PostCondiciones:</w:t>
      </w:r>
      <w:r>
        <w:t xml:space="preserve"> El usuario ya no existirá en el sistema y toda su información asociada habrá sido borrada. Para volver a usar la aplicación con normalidad, deberá hacer el caso de uso 1 para volver a darse de alta.</w:t>
      </w:r>
    </w:p>
    <w:p w14:paraId="0ABDE9BD" w14:textId="77777777" w:rsidR="006D58A1" w:rsidRDefault="006D58A1" w:rsidP="00F4449B">
      <w:pPr>
        <w:pStyle w:val="Prrafodelista"/>
        <w:numPr>
          <w:ilvl w:val="0"/>
          <w:numId w:val="6"/>
        </w:numPr>
      </w:pPr>
      <w:r w:rsidRPr="006D58A1">
        <w:rPr>
          <w:b/>
        </w:rPr>
        <w:t>Resumen:</w:t>
      </w:r>
      <w:r>
        <w:t xml:space="preserve"> El usuario ha de poder darse de baja del sistema, con el fin de darle al usuario control total sobre su información. Esta opción lo que hará será, además de cerrar la sesión de escucha del servidor, borrará los datos de autenticación del dispositivo y de nuestros sistemas, así como toda su información asociada.</w:t>
      </w:r>
    </w:p>
    <w:p w14:paraId="32BCBADF" w14:textId="77777777" w:rsidR="006D58A1" w:rsidRDefault="006D58A1" w:rsidP="00F4449B">
      <w:pPr>
        <w:pStyle w:val="Prrafodelista"/>
        <w:numPr>
          <w:ilvl w:val="0"/>
          <w:numId w:val="6"/>
        </w:numPr>
      </w:pPr>
      <w:r>
        <w:rPr>
          <w:b/>
        </w:rPr>
        <w:t>Requerimientos asociados:</w:t>
      </w:r>
      <w:r w:rsidR="00485DA7">
        <w:rPr>
          <w:b/>
        </w:rPr>
        <w:t xml:space="preserve"> </w:t>
      </w:r>
      <w:r w:rsidR="00B42EF7">
        <w:t>RNF1</w:t>
      </w:r>
    </w:p>
    <w:p w14:paraId="0D59D43B" w14:textId="77777777" w:rsidR="006D58A1" w:rsidRDefault="006D58A1" w:rsidP="006D58A1">
      <w:pPr>
        <w:pStyle w:val="Ttulo3"/>
      </w:pPr>
      <w:bookmarkStart w:id="39" w:name="_Toc480549828"/>
      <w:r>
        <w:t>Flujo principal</w:t>
      </w:r>
      <w:bookmarkEnd w:id="39"/>
    </w:p>
    <w:p w14:paraId="4A2F9F65" w14:textId="77777777" w:rsidR="006D58A1" w:rsidRDefault="006D58A1" w:rsidP="005B5C90">
      <w:pPr>
        <w:pStyle w:val="Prrafodelista"/>
        <w:numPr>
          <w:ilvl w:val="0"/>
          <w:numId w:val="11"/>
        </w:numPr>
      </w:pPr>
      <w:r>
        <w:t>El usuario hace clic sobre su usuario.</w:t>
      </w:r>
      <w:r w:rsidR="008D11AA">
        <w:t xml:space="preserve"> Dispositivo abre actividad de perfil de usuario.</w:t>
      </w:r>
    </w:p>
    <w:p w14:paraId="2002B5DE" w14:textId="77777777" w:rsidR="006D58A1" w:rsidRDefault="006D58A1" w:rsidP="005B5C90">
      <w:pPr>
        <w:pStyle w:val="Prrafodelista"/>
        <w:numPr>
          <w:ilvl w:val="0"/>
          <w:numId w:val="11"/>
        </w:numPr>
      </w:pPr>
      <w:r>
        <w:t>El usuario hace clic en baja.</w:t>
      </w:r>
      <w:r w:rsidR="008D11AA">
        <w:t xml:space="preserve"> Se le pide confirmación al usuario.</w:t>
      </w:r>
    </w:p>
    <w:p w14:paraId="2307C6C3" w14:textId="77777777" w:rsidR="008D11AA" w:rsidRDefault="008D11AA" w:rsidP="008D11AA">
      <w:pPr>
        <w:pStyle w:val="Prrafodelista"/>
        <w:numPr>
          <w:ilvl w:val="0"/>
          <w:numId w:val="11"/>
        </w:numPr>
      </w:pPr>
      <w:r>
        <w:t>Usuario confirma baja. Actividad solicita a servidor baja.</w:t>
      </w:r>
    </w:p>
    <w:p w14:paraId="7C60FAC2" w14:textId="77777777" w:rsidR="008D11AA" w:rsidRDefault="008D11AA" w:rsidP="008D11AA">
      <w:pPr>
        <w:pStyle w:val="Prrafodelista"/>
        <w:numPr>
          <w:ilvl w:val="0"/>
          <w:numId w:val="11"/>
        </w:numPr>
        <w:rPr>
          <w:b/>
        </w:rPr>
      </w:pPr>
      <w:r>
        <w:t xml:space="preserve">Servidor inicia solicitud asíncrona de baja. </w:t>
      </w:r>
      <w:r w:rsidR="00886A8E">
        <w:rPr>
          <w:b/>
        </w:rPr>
        <w:t>Extiende caso de uso 4.a</w:t>
      </w:r>
      <w:r w:rsidRPr="00AA73BB">
        <w:rPr>
          <w:b/>
        </w:rPr>
        <w:t>, componente de cierre de sesión.</w:t>
      </w:r>
    </w:p>
    <w:p w14:paraId="2F80CF1A" w14:textId="77777777" w:rsidR="008D11AA" w:rsidRPr="008D11AA" w:rsidRDefault="00423300" w:rsidP="008D11AA">
      <w:pPr>
        <w:pStyle w:val="Prrafodelista"/>
        <w:numPr>
          <w:ilvl w:val="0"/>
          <w:numId w:val="11"/>
        </w:numPr>
      </w:pPr>
      <w:r>
        <w:t>En servidor</w:t>
      </w:r>
      <w:r w:rsidR="008D11AA">
        <w:t xml:space="preserve"> borra toda la información asociada al usuario, incluyendo mensajes. Se le envía correo a usuario de que la operación ha tenido éxito.</w:t>
      </w:r>
    </w:p>
    <w:p w14:paraId="7B95DE33" w14:textId="77777777" w:rsidR="006D58A1" w:rsidRPr="008749FE" w:rsidRDefault="0003316D" w:rsidP="006D58A1">
      <w:pPr>
        <w:pStyle w:val="Ttulo3"/>
      </w:pPr>
      <w:bookmarkStart w:id="40" w:name="_Toc480549829"/>
      <w:r>
        <w:t>Flujos alternativos</w:t>
      </w:r>
      <w:bookmarkEnd w:id="40"/>
    </w:p>
    <w:p w14:paraId="3F7A4EDA" w14:textId="77777777" w:rsidR="006D58A1" w:rsidRDefault="00B42EF7" w:rsidP="006D58A1">
      <w:r>
        <w:t>Línea 4: En caso de que no haya conexión a internet, la operación no se llevará a cabo. Se le notificará al usuario del error.</w:t>
      </w:r>
    </w:p>
    <w:p w14:paraId="522FD2A4" w14:textId="77777777" w:rsidR="00AD6A4E" w:rsidRDefault="008D11AA" w:rsidP="00AD6A4E">
      <w:r>
        <w:t>Línea 5</w:t>
      </w:r>
      <w:r w:rsidR="00AD6A4E">
        <w:t>: En caso que haya habido un problema con el borrado en servidor, inmediatamente se iniciará una incidencia técnica, notificándole a los administradores de la aplicación y al usuario de lo ocurrido para que:</w:t>
      </w:r>
    </w:p>
    <w:p w14:paraId="0FB0C86E" w14:textId="77777777" w:rsidR="00B42EF7" w:rsidRDefault="00AD6A4E" w:rsidP="005B5C90">
      <w:pPr>
        <w:pStyle w:val="Prrafodelista"/>
        <w:numPr>
          <w:ilvl w:val="0"/>
          <w:numId w:val="13"/>
        </w:numPr>
      </w:pPr>
      <w:r>
        <w:t>El usuario realice el debido seguimiento, bajo su derecho.</w:t>
      </w:r>
    </w:p>
    <w:p w14:paraId="0C05D831" w14:textId="77777777" w:rsidR="00AD6A4E" w:rsidRDefault="00AD6A4E" w:rsidP="005B5C90">
      <w:pPr>
        <w:pStyle w:val="Prrafodelista"/>
        <w:numPr>
          <w:ilvl w:val="0"/>
          <w:numId w:val="13"/>
        </w:numPr>
      </w:pPr>
      <w:r>
        <w:t>Los técnicos se pongan manos a la obra para eliminar la información restante.</w:t>
      </w:r>
    </w:p>
    <w:p w14:paraId="57437411" w14:textId="48F6F18E" w:rsidR="008D11AA" w:rsidRDefault="00EF48AF" w:rsidP="008D11AA">
      <w:pPr>
        <w:pStyle w:val="Ttulo3"/>
      </w:pPr>
      <w:bookmarkStart w:id="41" w:name="_Toc480549830"/>
      <w:r>
        <w:lastRenderedPageBreak/>
        <w:t>Diagrama de interacción</w:t>
      </w:r>
      <w:bookmarkEnd w:id="41"/>
    </w:p>
    <w:p w14:paraId="14E512D1" w14:textId="2161776C" w:rsidR="00886A8E" w:rsidRPr="0044660B" w:rsidRDefault="0083422D" w:rsidP="0044660B">
      <w:pPr>
        <w:rPr>
          <w:rStyle w:val="Ttulo2Car"/>
          <w:rFonts w:ascii="Corbel" w:eastAsia="Times New Roman" w:hAnsi="Corbel" w:cs="Times New Roman"/>
          <w:color w:val="000000" w:themeColor="text1"/>
          <w:sz w:val="22"/>
          <w:szCs w:val="24"/>
        </w:rPr>
      </w:pPr>
      <w:r>
        <w:object w:dxaOrig="13095" w:dyaOrig="10981" w14:anchorId="445FC2EA">
          <v:shape id="_x0000_i1035" type="#_x0000_t75" style="width:515.25pt;height:432.75pt" o:ole="">
            <v:imagedata r:id="rId30" o:title=""/>
          </v:shape>
          <o:OLEObject Type="Embed" ProgID="Visio.Drawing.15" ShapeID="_x0000_i1035" DrawAspect="Content" ObjectID="_1556289327" r:id="rId31"/>
        </w:object>
      </w:r>
    </w:p>
    <w:p w14:paraId="330FAAD4" w14:textId="178789BD" w:rsidR="00BD25F6" w:rsidRDefault="00BD25F6" w:rsidP="00886A8E">
      <w:pPr>
        <w:pStyle w:val="Ttulo2"/>
        <w:rPr>
          <w:rStyle w:val="Ttulo2Car"/>
        </w:rPr>
      </w:pPr>
      <w:bookmarkStart w:id="42" w:name="_Toc480549831"/>
      <w:r w:rsidRPr="00BD25F6">
        <w:rPr>
          <w:rStyle w:val="Ttulo2Car"/>
        </w:rPr>
        <w:lastRenderedPageBreak/>
        <w:t>Leer mensaje</w:t>
      </w:r>
      <w:bookmarkEnd w:id="42"/>
    </w:p>
    <w:p w14:paraId="45BBCAC3" w14:textId="70A3BB99" w:rsidR="0044660B" w:rsidRPr="0044660B" w:rsidRDefault="000A56D9" w:rsidP="00341F14">
      <w:pPr>
        <w:jc w:val="center"/>
      </w:pPr>
      <w:r>
        <w:object w:dxaOrig="5731" w:dyaOrig="6930" w14:anchorId="634BDE80">
          <v:shape id="_x0000_i1036" type="#_x0000_t75" style="width:286.5pt;height:346.5pt" o:ole="">
            <v:imagedata r:id="rId32" o:title=""/>
          </v:shape>
          <o:OLEObject Type="Embed" ProgID="Visio.Drawing.15" ShapeID="_x0000_i1036" DrawAspect="Content" ObjectID="_1556289328" r:id="rId33"/>
        </w:object>
      </w:r>
    </w:p>
    <w:p w14:paraId="7B1944C1" w14:textId="77777777" w:rsidR="00BD25F6" w:rsidRDefault="00BD25F6" w:rsidP="00BD25F6">
      <w:pPr>
        <w:pStyle w:val="Prrafodelista"/>
        <w:numPr>
          <w:ilvl w:val="0"/>
          <w:numId w:val="6"/>
        </w:numPr>
      </w:pPr>
      <w:r w:rsidRPr="008749FE">
        <w:rPr>
          <w:b/>
        </w:rPr>
        <w:t>Actor:</w:t>
      </w:r>
      <w:r>
        <w:t xml:space="preserve"> Usuario</w:t>
      </w:r>
    </w:p>
    <w:p w14:paraId="136F93BB" w14:textId="77777777" w:rsidR="00BD25F6" w:rsidRDefault="00BD25F6" w:rsidP="00BD25F6">
      <w:pPr>
        <w:pStyle w:val="Prrafodelista"/>
        <w:numPr>
          <w:ilvl w:val="0"/>
          <w:numId w:val="6"/>
        </w:numPr>
      </w:pPr>
      <w:r w:rsidRPr="008749FE">
        <w:rPr>
          <w:b/>
        </w:rPr>
        <w:t>Propósito:</w:t>
      </w:r>
      <w:r>
        <w:t xml:space="preserve"> Poder ver los mensajes que se le envía al usuario que utiliza la aplicación.</w:t>
      </w:r>
    </w:p>
    <w:p w14:paraId="3A832AE6" w14:textId="77777777" w:rsidR="00BD25F6" w:rsidRDefault="00BD25F6" w:rsidP="00BD25F6">
      <w:pPr>
        <w:pStyle w:val="Prrafodelista"/>
        <w:numPr>
          <w:ilvl w:val="0"/>
          <w:numId w:val="6"/>
        </w:numPr>
      </w:pPr>
      <w:r w:rsidRPr="00B82E6C">
        <w:rPr>
          <w:b/>
        </w:rPr>
        <w:t>PreCondiciones:</w:t>
      </w:r>
    </w:p>
    <w:p w14:paraId="55119BB6" w14:textId="77777777" w:rsidR="00BD25F6" w:rsidRDefault="00BD25F6" w:rsidP="00BD25F6">
      <w:pPr>
        <w:pStyle w:val="Prrafodelista"/>
        <w:numPr>
          <w:ilvl w:val="1"/>
          <w:numId w:val="6"/>
        </w:numPr>
      </w:pPr>
      <w:r>
        <w:t>Haberse autenticado en el sistema.</w:t>
      </w:r>
    </w:p>
    <w:p w14:paraId="1F8F6D03" w14:textId="77777777" w:rsidR="00BD25F6" w:rsidRDefault="00BD25F6" w:rsidP="00BD25F6">
      <w:pPr>
        <w:pStyle w:val="Prrafodelista"/>
        <w:numPr>
          <w:ilvl w:val="1"/>
          <w:numId w:val="6"/>
        </w:numPr>
      </w:pPr>
      <w:r>
        <w:t>Tener mensajes que leer.</w:t>
      </w:r>
    </w:p>
    <w:p w14:paraId="5C55C209" w14:textId="77777777" w:rsidR="00653634" w:rsidRDefault="00653634" w:rsidP="00BD25F6">
      <w:pPr>
        <w:pStyle w:val="Prrafodelista"/>
        <w:numPr>
          <w:ilvl w:val="1"/>
          <w:numId w:val="6"/>
        </w:numPr>
      </w:pPr>
      <w:r>
        <w:t>Estar en actividad de incio</w:t>
      </w:r>
      <w:r w:rsidR="00EE2AAF">
        <w:t xml:space="preserve"> o haber recibido una notificación push de nuevo mensaje</w:t>
      </w:r>
      <w:r>
        <w:t>.</w:t>
      </w:r>
    </w:p>
    <w:p w14:paraId="6101CB14" w14:textId="77777777" w:rsidR="00BD25F6" w:rsidRDefault="00BD25F6" w:rsidP="00BD25F6">
      <w:pPr>
        <w:pStyle w:val="Prrafodelista"/>
        <w:numPr>
          <w:ilvl w:val="0"/>
          <w:numId w:val="6"/>
        </w:numPr>
      </w:pPr>
      <w:r w:rsidRPr="008749FE">
        <w:rPr>
          <w:b/>
        </w:rPr>
        <w:t>PostCondiciones:</w:t>
      </w:r>
      <w:r>
        <w:t xml:space="preserve"> Los mensajes leídos que antes erán nuevos ya no será nuevo, sino que figurarán como leídos.</w:t>
      </w:r>
    </w:p>
    <w:p w14:paraId="1CD8A91E" w14:textId="77777777" w:rsidR="00BD25F6" w:rsidRDefault="00BD25F6" w:rsidP="00BD25F6">
      <w:pPr>
        <w:pStyle w:val="Prrafodelista"/>
        <w:numPr>
          <w:ilvl w:val="0"/>
          <w:numId w:val="6"/>
        </w:numPr>
      </w:pPr>
      <w:r w:rsidRPr="006D58A1">
        <w:rPr>
          <w:b/>
        </w:rPr>
        <w:t>Resumen:</w:t>
      </w:r>
      <w:r>
        <w:t xml:space="preserve"> El usuario ha de poder ver todos los mensajes recibidos. Ya sean nuevos o no. Como si fuera un correo electrónico, o WhatsApp.</w:t>
      </w:r>
    </w:p>
    <w:p w14:paraId="3EDC9820" w14:textId="77777777" w:rsidR="00BD25F6" w:rsidRDefault="00BD25F6" w:rsidP="00BD25F6">
      <w:pPr>
        <w:pStyle w:val="Prrafodelista"/>
        <w:numPr>
          <w:ilvl w:val="0"/>
          <w:numId w:val="6"/>
        </w:numPr>
      </w:pPr>
      <w:r>
        <w:rPr>
          <w:b/>
        </w:rPr>
        <w:t>Requerimientos asociados:</w:t>
      </w:r>
      <w:r>
        <w:t xml:space="preserve"> RNF2, RNF3, RNF4</w:t>
      </w:r>
    </w:p>
    <w:p w14:paraId="2FC4CE41" w14:textId="77777777" w:rsidR="00BD25F6" w:rsidRDefault="00BD25F6" w:rsidP="00BD25F6">
      <w:pPr>
        <w:pStyle w:val="Ttulo3"/>
      </w:pPr>
      <w:bookmarkStart w:id="43" w:name="_Toc480549832"/>
      <w:r>
        <w:t>Flujo principal</w:t>
      </w:r>
      <w:bookmarkEnd w:id="43"/>
    </w:p>
    <w:p w14:paraId="2A79593A" w14:textId="6F7445F1" w:rsidR="00191C8F" w:rsidRDefault="00653634" w:rsidP="0064514D">
      <w:pPr>
        <w:pStyle w:val="Prrafodelista"/>
        <w:numPr>
          <w:ilvl w:val="0"/>
          <w:numId w:val="26"/>
        </w:numPr>
      </w:pPr>
      <w:r>
        <w:t xml:space="preserve">Usuario hace clic en una conversación. Aplicación abre </w:t>
      </w:r>
      <w:r w:rsidR="00BD25F6">
        <w:t>actividad de conversación.</w:t>
      </w:r>
      <w:r w:rsidR="0064514D">
        <w:t xml:space="preserve"> </w:t>
      </w:r>
      <w:r w:rsidR="0064514D" w:rsidRPr="0064514D">
        <w:rPr>
          <w:b/>
        </w:rPr>
        <w:t>Se extiende caso de uso 6.b abrir actividad de conversación.</w:t>
      </w:r>
    </w:p>
    <w:p w14:paraId="25FD35F2" w14:textId="77777777" w:rsidR="00BD25F6" w:rsidRDefault="00BD25F6" w:rsidP="00D1087D">
      <w:pPr>
        <w:pStyle w:val="Prrafodelista"/>
        <w:numPr>
          <w:ilvl w:val="0"/>
          <w:numId w:val="26"/>
        </w:numPr>
      </w:pPr>
      <w:r>
        <w:t>Actividad de conversación muestra conversación con amigo. Usuario puede interactuar con actividad.</w:t>
      </w:r>
    </w:p>
    <w:p w14:paraId="7E0B5229" w14:textId="77777777" w:rsidR="00BD25F6" w:rsidRDefault="0003316D" w:rsidP="00BD25F6">
      <w:pPr>
        <w:pStyle w:val="Ttulo3"/>
      </w:pPr>
      <w:bookmarkStart w:id="44" w:name="_Toc480549833"/>
      <w:r>
        <w:lastRenderedPageBreak/>
        <w:t>Flujos alternativos</w:t>
      </w:r>
      <w:bookmarkEnd w:id="44"/>
    </w:p>
    <w:p w14:paraId="135BF984" w14:textId="77777777" w:rsidR="0054035C" w:rsidRDefault="0054035C" w:rsidP="0054035C">
      <w:r>
        <w:t>Línea 1: En caso de abrirlo mediante el mensaje push, se abrirá directamente la actividad de conversación y esta recuperará la conversación con amigo.</w:t>
      </w:r>
    </w:p>
    <w:p w14:paraId="6E5BCF0D" w14:textId="34BD1573" w:rsidR="00F96184" w:rsidRDefault="00EF48AF" w:rsidP="00F96184">
      <w:pPr>
        <w:pStyle w:val="Ttulo3"/>
      </w:pPr>
      <w:bookmarkStart w:id="45" w:name="_Toc480549834"/>
      <w:r>
        <w:t>Diagrama de interacción</w:t>
      </w:r>
      <w:bookmarkEnd w:id="45"/>
    </w:p>
    <w:p w14:paraId="4B1F8CF8" w14:textId="20580DA9" w:rsidR="00FD1DCA" w:rsidRPr="00444144" w:rsidRDefault="006F2CA7" w:rsidP="006F2CA7">
      <w:pPr>
        <w:jc w:val="left"/>
        <w:rPr>
          <w:rStyle w:val="Ttulo2Car"/>
          <w:rFonts w:ascii="Corbel" w:eastAsia="Times New Roman" w:hAnsi="Corbel" w:cs="Times New Roman"/>
          <w:color w:val="000000" w:themeColor="text1"/>
          <w:sz w:val="22"/>
          <w:szCs w:val="24"/>
        </w:rPr>
      </w:pPr>
      <w:r>
        <w:object w:dxaOrig="13950" w:dyaOrig="9345" w14:anchorId="26152372">
          <v:shape id="_x0000_i1037" type="#_x0000_t75" style="width:524.25pt;height:448.5pt" o:ole="">
            <v:imagedata r:id="rId34" o:title="" cropright="14239f"/>
          </v:shape>
          <o:OLEObject Type="Embed" ProgID="Visio.Drawing.15" ShapeID="_x0000_i1037" DrawAspect="Content" ObjectID="_1556289329" r:id="rId35"/>
        </w:object>
      </w:r>
    </w:p>
    <w:p w14:paraId="146FE614" w14:textId="77777777" w:rsidR="004B17C1" w:rsidRDefault="004B17C1" w:rsidP="00D1087D">
      <w:pPr>
        <w:pStyle w:val="Ttulo2"/>
        <w:numPr>
          <w:ilvl w:val="1"/>
          <w:numId w:val="40"/>
        </w:numPr>
      </w:pPr>
      <w:bookmarkStart w:id="46" w:name="_Toc480549835"/>
      <w:r w:rsidRPr="00EE2AAF">
        <w:rPr>
          <w:rStyle w:val="Ttulo2Car"/>
        </w:rPr>
        <w:lastRenderedPageBreak/>
        <w:t>Recibir mensaje</w:t>
      </w:r>
      <w:bookmarkEnd w:id="46"/>
    </w:p>
    <w:p w14:paraId="23DA5AE5" w14:textId="77777777" w:rsidR="0054035C" w:rsidRDefault="0054035C" w:rsidP="0054035C">
      <w:pPr>
        <w:pStyle w:val="Prrafodelista"/>
        <w:numPr>
          <w:ilvl w:val="0"/>
          <w:numId w:val="6"/>
        </w:numPr>
      </w:pPr>
      <w:r w:rsidRPr="008749FE">
        <w:rPr>
          <w:b/>
        </w:rPr>
        <w:t>Actor:</w:t>
      </w:r>
      <w:r>
        <w:t xml:space="preserve"> Usuario</w:t>
      </w:r>
    </w:p>
    <w:p w14:paraId="0ADDBD90" w14:textId="77777777" w:rsidR="0054035C" w:rsidRDefault="0054035C" w:rsidP="0054035C">
      <w:pPr>
        <w:pStyle w:val="Prrafodelista"/>
        <w:numPr>
          <w:ilvl w:val="0"/>
          <w:numId w:val="6"/>
        </w:numPr>
      </w:pPr>
      <w:r w:rsidRPr="008749FE">
        <w:rPr>
          <w:b/>
        </w:rPr>
        <w:t>Propósito:</w:t>
      </w:r>
      <w:r>
        <w:t xml:space="preserve"> Poder </w:t>
      </w:r>
      <w:r w:rsidR="0003316D">
        <w:t>recibir</w:t>
      </w:r>
      <w:r>
        <w:t xml:space="preserve"> los mensajes que se le envía al usuario que utiliza la aplicación.</w:t>
      </w:r>
    </w:p>
    <w:p w14:paraId="77BE03E4" w14:textId="77777777" w:rsidR="0054035C" w:rsidRDefault="0054035C" w:rsidP="0054035C">
      <w:pPr>
        <w:pStyle w:val="Prrafodelista"/>
        <w:numPr>
          <w:ilvl w:val="0"/>
          <w:numId w:val="6"/>
        </w:numPr>
      </w:pPr>
      <w:r w:rsidRPr="00B82E6C">
        <w:rPr>
          <w:b/>
        </w:rPr>
        <w:t>PreCondiciones:</w:t>
      </w:r>
    </w:p>
    <w:p w14:paraId="4FA84613" w14:textId="77777777" w:rsidR="0054035C" w:rsidRDefault="0054035C" w:rsidP="0054035C">
      <w:pPr>
        <w:pStyle w:val="Prrafodelista"/>
        <w:numPr>
          <w:ilvl w:val="1"/>
          <w:numId w:val="6"/>
        </w:numPr>
      </w:pPr>
      <w:r>
        <w:t>Haberse autenticado en el sistema.</w:t>
      </w:r>
    </w:p>
    <w:p w14:paraId="059537AC" w14:textId="77777777" w:rsidR="0054035C" w:rsidRDefault="0054035C" w:rsidP="0054035C">
      <w:pPr>
        <w:pStyle w:val="Prrafodelista"/>
        <w:numPr>
          <w:ilvl w:val="0"/>
          <w:numId w:val="6"/>
        </w:numPr>
      </w:pPr>
      <w:r w:rsidRPr="008749FE">
        <w:rPr>
          <w:b/>
        </w:rPr>
        <w:t>PostCondiciones:</w:t>
      </w:r>
      <w:r>
        <w:t xml:space="preserve"> </w:t>
      </w:r>
      <w:r w:rsidR="007B2DE8">
        <w:t>Dispositivo informará al usuario de los nuevos mensajes</w:t>
      </w:r>
      <w:r>
        <w:t>.</w:t>
      </w:r>
    </w:p>
    <w:p w14:paraId="4885831F" w14:textId="77777777" w:rsidR="0054035C" w:rsidRDefault="0054035C" w:rsidP="0054035C">
      <w:pPr>
        <w:pStyle w:val="Prrafodelista"/>
        <w:numPr>
          <w:ilvl w:val="0"/>
          <w:numId w:val="6"/>
        </w:numPr>
      </w:pPr>
      <w:r w:rsidRPr="006D58A1">
        <w:rPr>
          <w:b/>
        </w:rPr>
        <w:t>Resumen:</w:t>
      </w:r>
      <w:r>
        <w:t xml:space="preserve"> </w:t>
      </w:r>
      <w:r w:rsidR="0003316D">
        <w:t xml:space="preserve">Para el usuario poder ver los mensajes, el usuario ha de poder recibir nuevos </w:t>
      </w:r>
      <w:r>
        <w:t>mensajes.</w:t>
      </w:r>
    </w:p>
    <w:p w14:paraId="45041A99" w14:textId="77777777" w:rsidR="0054035C" w:rsidRDefault="0054035C" w:rsidP="0054035C">
      <w:pPr>
        <w:pStyle w:val="Prrafodelista"/>
        <w:numPr>
          <w:ilvl w:val="0"/>
          <w:numId w:val="6"/>
        </w:numPr>
      </w:pPr>
      <w:r>
        <w:rPr>
          <w:b/>
        </w:rPr>
        <w:t>Requerimientos asociados:</w:t>
      </w:r>
    </w:p>
    <w:p w14:paraId="497D2D5B" w14:textId="77777777" w:rsidR="0054035C" w:rsidRDefault="0054035C" w:rsidP="0054035C">
      <w:pPr>
        <w:pStyle w:val="Ttulo3"/>
      </w:pPr>
      <w:bookmarkStart w:id="47" w:name="_Toc480549836"/>
      <w:r>
        <w:t>Flujo principal</w:t>
      </w:r>
      <w:bookmarkEnd w:id="47"/>
    </w:p>
    <w:p w14:paraId="3DF133E5" w14:textId="6D59AC7E" w:rsidR="0044660B" w:rsidRDefault="00341F14" w:rsidP="00D1087D">
      <w:pPr>
        <w:pStyle w:val="Prrafodelista"/>
        <w:numPr>
          <w:ilvl w:val="0"/>
          <w:numId w:val="38"/>
        </w:numPr>
      </w:pPr>
      <w:r>
        <w:t>ServerListener detecta</w:t>
      </w:r>
      <w:r w:rsidR="000E4993">
        <w:t xml:space="preserve"> nuevo mensaje. ServerListener solicita a dispositivo notificación push.</w:t>
      </w:r>
      <w:r w:rsidR="00E317C7">
        <w:t xml:space="preserve"> </w:t>
      </w:r>
    </w:p>
    <w:p w14:paraId="6241EABA" w14:textId="0844388F" w:rsidR="000E4993" w:rsidRDefault="00341F14" w:rsidP="00D1087D">
      <w:pPr>
        <w:pStyle w:val="Prrafodelista"/>
        <w:numPr>
          <w:ilvl w:val="0"/>
          <w:numId w:val="38"/>
        </w:numPr>
      </w:pPr>
      <w:r w:rsidRPr="00341F14">
        <w:t>Si actividad de inicio está abierta,</w:t>
      </w:r>
      <w:r>
        <w:rPr>
          <w:b/>
        </w:rPr>
        <w:t xml:space="preserve"> se exitiende caso de uso 3, Abrir o actualizar conversaciones. </w:t>
      </w:r>
      <w:r w:rsidRPr="00341F14">
        <w:t>Activi</w:t>
      </w:r>
      <w:r>
        <w:t>dad de inicio muestra conversaciones con actualizaciones.</w:t>
      </w:r>
    </w:p>
    <w:p w14:paraId="15D6C647" w14:textId="77777777" w:rsidR="00255A03" w:rsidRDefault="0003316D" w:rsidP="0099239F">
      <w:pPr>
        <w:pStyle w:val="Ttulo3"/>
      </w:pPr>
      <w:bookmarkStart w:id="48" w:name="_Toc480549837"/>
      <w:r>
        <w:t>Flujos alternativos</w:t>
      </w:r>
      <w:bookmarkEnd w:id="48"/>
    </w:p>
    <w:p w14:paraId="6B814A10" w14:textId="797F6541" w:rsidR="004A5067" w:rsidRDefault="004A5067" w:rsidP="004A5067">
      <w:r>
        <w:t>Línea 1: Si aplicación está abierta, ServerListener ha de solicitar a dispositivo realizar un pequeño sonido o pitido y no enviar notificación.</w:t>
      </w:r>
    </w:p>
    <w:p w14:paraId="275C641A" w14:textId="74E9354B" w:rsidR="00287FDA" w:rsidRDefault="00287FDA" w:rsidP="004A5067">
      <w:r>
        <w:t xml:space="preserve">Línea 2: Si actividad de conversación está abierta y el mensaje nuevo es en esa conversación, Actividad de conversación actualiza conversación mostrando los nuevos mensajes. </w:t>
      </w:r>
    </w:p>
    <w:p w14:paraId="7A46FD00" w14:textId="57946500" w:rsidR="00EF16CD" w:rsidRDefault="00C13D4E" w:rsidP="00EF16CD">
      <w:pPr>
        <w:pStyle w:val="Ttulo2"/>
        <w:numPr>
          <w:ilvl w:val="1"/>
          <w:numId w:val="40"/>
        </w:numPr>
      </w:pPr>
      <w:bookmarkStart w:id="49" w:name="_Toc480549838"/>
      <w:r>
        <w:rPr>
          <w:rStyle w:val="Ttulo2Car"/>
        </w:rPr>
        <w:lastRenderedPageBreak/>
        <w:t>Abrir actividad de conversación</w:t>
      </w:r>
      <w:bookmarkEnd w:id="49"/>
    </w:p>
    <w:p w14:paraId="1064F0C6" w14:textId="2AA3FC8F" w:rsidR="00EF16CD" w:rsidRDefault="00EF16CD" w:rsidP="00EF16CD">
      <w:pPr>
        <w:pStyle w:val="Prrafodelista"/>
        <w:numPr>
          <w:ilvl w:val="0"/>
          <w:numId w:val="6"/>
        </w:numPr>
      </w:pPr>
      <w:r w:rsidRPr="008749FE">
        <w:rPr>
          <w:b/>
        </w:rPr>
        <w:t>Actor:</w:t>
      </w:r>
      <w:r w:rsidR="000A56D9">
        <w:t xml:space="preserve"> Actividad de conversación.</w:t>
      </w:r>
    </w:p>
    <w:p w14:paraId="0B759481" w14:textId="5D228DF8" w:rsidR="00EF16CD" w:rsidRDefault="00EF16CD" w:rsidP="00EF16CD">
      <w:pPr>
        <w:pStyle w:val="Prrafodelista"/>
        <w:numPr>
          <w:ilvl w:val="0"/>
          <w:numId w:val="6"/>
        </w:numPr>
      </w:pPr>
      <w:r w:rsidRPr="008749FE">
        <w:rPr>
          <w:b/>
        </w:rPr>
        <w:t>Propósito:</w:t>
      </w:r>
      <w:r>
        <w:t xml:space="preserve"> </w:t>
      </w:r>
      <w:r w:rsidR="006F2CA7">
        <w:t>Gestionar la apertura de la actividad correctamente.</w:t>
      </w:r>
    </w:p>
    <w:p w14:paraId="38CED1A9" w14:textId="77777777" w:rsidR="00EF16CD" w:rsidRDefault="00EF16CD" w:rsidP="00EF16CD">
      <w:pPr>
        <w:pStyle w:val="Prrafodelista"/>
        <w:numPr>
          <w:ilvl w:val="0"/>
          <w:numId w:val="6"/>
        </w:numPr>
      </w:pPr>
      <w:r w:rsidRPr="00B82E6C">
        <w:rPr>
          <w:b/>
        </w:rPr>
        <w:t>PreCondiciones:</w:t>
      </w:r>
    </w:p>
    <w:p w14:paraId="714E0E18" w14:textId="04ED622D" w:rsidR="00EF16CD" w:rsidRDefault="00EF16CD" w:rsidP="00EF16CD">
      <w:pPr>
        <w:pStyle w:val="Prrafodelista"/>
        <w:numPr>
          <w:ilvl w:val="1"/>
          <w:numId w:val="6"/>
        </w:numPr>
      </w:pPr>
      <w:r>
        <w:t>Haberse autenticado en el sistema.</w:t>
      </w:r>
    </w:p>
    <w:p w14:paraId="21DBFF8A" w14:textId="6E86EE01" w:rsidR="006F2CA7" w:rsidRDefault="000A56D9" w:rsidP="00EF16CD">
      <w:pPr>
        <w:pStyle w:val="Prrafodelista"/>
        <w:numPr>
          <w:ilvl w:val="1"/>
          <w:numId w:val="6"/>
        </w:numPr>
      </w:pPr>
      <w:r>
        <w:t xml:space="preserve">Iniciar instancia de </w:t>
      </w:r>
      <w:r w:rsidR="006F2CA7">
        <w:t>nueva conversación.</w:t>
      </w:r>
    </w:p>
    <w:p w14:paraId="5A7F966B" w14:textId="387396CD" w:rsidR="00EF16CD" w:rsidRDefault="00EF16CD" w:rsidP="00EF16CD">
      <w:pPr>
        <w:pStyle w:val="Prrafodelista"/>
        <w:numPr>
          <w:ilvl w:val="0"/>
          <w:numId w:val="6"/>
        </w:numPr>
      </w:pPr>
      <w:r w:rsidRPr="008749FE">
        <w:rPr>
          <w:b/>
        </w:rPr>
        <w:t>PostCondiciones:</w:t>
      </w:r>
      <w:r>
        <w:t xml:space="preserve"> </w:t>
      </w:r>
      <w:r w:rsidR="0064514D">
        <w:t>Conversación estará lista para mostrar.</w:t>
      </w:r>
    </w:p>
    <w:p w14:paraId="6BBA6FB2" w14:textId="03B60206" w:rsidR="00EF16CD" w:rsidRDefault="00EF16CD" w:rsidP="00EF16CD">
      <w:pPr>
        <w:pStyle w:val="Prrafodelista"/>
        <w:numPr>
          <w:ilvl w:val="0"/>
          <w:numId w:val="6"/>
        </w:numPr>
      </w:pPr>
      <w:r w:rsidRPr="006D58A1">
        <w:rPr>
          <w:b/>
        </w:rPr>
        <w:t>Resumen:</w:t>
      </w:r>
      <w:r>
        <w:t xml:space="preserve"> </w:t>
      </w:r>
      <w:r w:rsidR="000A56D9">
        <w:t xml:space="preserve">Hemos de gestionar correctamente la lógica de mostrar conversación, la cual no es arbitraria. Este caso de ejecuta durante el create de la actividad de conversación. </w:t>
      </w:r>
    </w:p>
    <w:p w14:paraId="6A5BDDEC" w14:textId="77777777" w:rsidR="00EF16CD" w:rsidRDefault="00EF16CD" w:rsidP="00EF16CD">
      <w:pPr>
        <w:pStyle w:val="Prrafodelista"/>
        <w:numPr>
          <w:ilvl w:val="0"/>
          <w:numId w:val="6"/>
        </w:numPr>
      </w:pPr>
      <w:r>
        <w:rPr>
          <w:b/>
        </w:rPr>
        <w:t>Requerimientos asociados:</w:t>
      </w:r>
    </w:p>
    <w:p w14:paraId="615D940E" w14:textId="77777777" w:rsidR="00EF16CD" w:rsidRDefault="00EF16CD" w:rsidP="00EF16CD">
      <w:pPr>
        <w:pStyle w:val="Ttulo3"/>
      </w:pPr>
      <w:bookmarkStart w:id="50" w:name="_Toc480549839"/>
      <w:r>
        <w:t>Flujo principal</w:t>
      </w:r>
      <w:bookmarkEnd w:id="50"/>
    </w:p>
    <w:p w14:paraId="59391607" w14:textId="77777777" w:rsidR="0064514D" w:rsidRDefault="00191C8F" w:rsidP="0064514D">
      <w:pPr>
        <w:pStyle w:val="Prrafodelista"/>
        <w:numPr>
          <w:ilvl w:val="0"/>
          <w:numId w:val="48"/>
        </w:numPr>
      </w:pPr>
      <w:r>
        <w:t xml:space="preserve">Actividad solicita a servidor conversación con amigo. Servidor devuelve conversación con amigo. </w:t>
      </w:r>
    </w:p>
    <w:p w14:paraId="249DD63B" w14:textId="057B8F39" w:rsidR="00C13D4E" w:rsidRPr="004A5067" w:rsidRDefault="00191C8F" w:rsidP="0064514D">
      <w:pPr>
        <w:pStyle w:val="Prrafodelista"/>
        <w:numPr>
          <w:ilvl w:val="0"/>
          <w:numId w:val="48"/>
        </w:numPr>
      </w:pPr>
      <w:r>
        <w:t>Si hay mensajes nuevos, actividad envía sol</w:t>
      </w:r>
      <w:r w:rsidR="00F02386">
        <w:t>icitud a servidor para</w:t>
      </w:r>
      <w:r>
        <w:t xml:space="preserve"> marcar mensajes en lista como leídos. Servidor marca mensajes no leídos como leídos.</w:t>
      </w:r>
    </w:p>
    <w:p w14:paraId="001E0B32" w14:textId="77777777" w:rsidR="00EF16CD" w:rsidRDefault="00EF16CD" w:rsidP="00EF16CD">
      <w:pPr>
        <w:pStyle w:val="Ttulo3"/>
      </w:pPr>
      <w:bookmarkStart w:id="51" w:name="_Toc480549840"/>
      <w:r>
        <w:t>Flujos alternativos</w:t>
      </w:r>
      <w:bookmarkEnd w:id="51"/>
    </w:p>
    <w:p w14:paraId="31AE76F5" w14:textId="7B4D5DD7" w:rsidR="00EF16CD" w:rsidRDefault="00EF16CD" w:rsidP="000A56D9">
      <w:r>
        <w:t>Línea</w:t>
      </w:r>
      <w:r w:rsidR="000A56D9">
        <w:t>s</w:t>
      </w:r>
      <w:r>
        <w:t xml:space="preserve"> 1</w:t>
      </w:r>
      <w:r w:rsidR="000A56D9">
        <w:t xml:space="preserve"> y 2</w:t>
      </w:r>
      <w:r>
        <w:t xml:space="preserve">: Si </w:t>
      </w:r>
      <w:r w:rsidR="000A56D9">
        <w:t>no es posible contactar con servidor, se le ha de notificar al usuario del error.</w:t>
      </w:r>
    </w:p>
    <w:p w14:paraId="1882B891" w14:textId="32853D8E" w:rsidR="00EF16CD" w:rsidRDefault="00EF16CD" w:rsidP="004A5067"/>
    <w:p w14:paraId="5A033176" w14:textId="7C51B75C" w:rsidR="00F43A71" w:rsidRDefault="00F52695" w:rsidP="00F43A71">
      <w:pPr>
        <w:pStyle w:val="Ttulo2"/>
      </w:pPr>
      <w:bookmarkStart w:id="52" w:name="_Toc480549841"/>
      <w:r>
        <w:lastRenderedPageBreak/>
        <w:t>Escribir mensaje</w:t>
      </w:r>
      <w:bookmarkEnd w:id="52"/>
    </w:p>
    <w:p w14:paraId="65F4351D" w14:textId="405FE255" w:rsidR="000A56D9" w:rsidRPr="000A56D9" w:rsidRDefault="000A56D9" w:rsidP="000A56D9">
      <w:pPr>
        <w:jc w:val="center"/>
      </w:pPr>
      <w:r>
        <w:object w:dxaOrig="5656" w:dyaOrig="4156" w14:anchorId="1008E5AD">
          <v:shape id="_x0000_i1038" type="#_x0000_t75" style="width:282.75pt;height:207.75pt" o:ole="">
            <v:imagedata r:id="rId36" o:title=""/>
          </v:shape>
          <o:OLEObject Type="Embed" ProgID="Visio.Drawing.15" ShapeID="_x0000_i1038" DrawAspect="Content" ObjectID="_1556289330" r:id="rId37"/>
        </w:object>
      </w:r>
    </w:p>
    <w:p w14:paraId="478D5A34" w14:textId="77777777" w:rsidR="00F43A71" w:rsidRDefault="00F43A71" w:rsidP="00F4449B">
      <w:pPr>
        <w:pStyle w:val="Prrafodelista"/>
        <w:numPr>
          <w:ilvl w:val="0"/>
          <w:numId w:val="6"/>
        </w:numPr>
      </w:pPr>
      <w:r w:rsidRPr="008749FE">
        <w:rPr>
          <w:b/>
        </w:rPr>
        <w:t>Actor:</w:t>
      </w:r>
      <w:r>
        <w:t xml:space="preserve"> Usuario</w:t>
      </w:r>
    </w:p>
    <w:p w14:paraId="14CA4AAB" w14:textId="77777777" w:rsidR="00F43A71" w:rsidRDefault="00F43A71" w:rsidP="00F4449B">
      <w:pPr>
        <w:pStyle w:val="Prrafodelista"/>
        <w:numPr>
          <w:ilvl w:val="0"/>
          <w:numId w:val="6"/>
        </w:numPr>
      </w:pPr>
      <w:r w:rsidRPr="008749FE">
        <w:rPr>
          <w:b/>
        </w:rPr>
        <w:t>Propósito:</w:t>
      </w:r>
      <w:r>
        <w:t xml:space="preserve"> Poder ver los mensajes que se le envía al usuario que utiliza la aplicación.</w:t>
      </w:r>
    </w:p>
    <w:p w14:paraId="2F9F4A6E" w14:textId="77777777" w:rsidR="00F43A71" w:rsidRDefault="00F43A71" w:rsidP="00F4449B">
      <w:pPr>
        <w:pStyle w:val="Prrafodelista"/>
        <w:numPr>
          <w:ilvl w:val="0"/>
          <w:numId w:val="6"/>
        </w:numPr>
      </w:pPr>
      <w:r w:rsidRPr="00B82E6C">
        <w:rPr>
          <w:b/>
        </w:rPr>
        <w:t>PreCondiciones:</w:t>
      </w:r>
    </w:p>
    <w:p w14:paraId="0CF71C4E" w14:textId="77777777" w:rsidR="00F43A71" w:rsidRDefault="00F43A71" w:rsidP="00F4449B">
      <w:pPr>
        <w:pStyle w:val="Prrafodelista"/>
        <w:numPr>
          <w:ilvl w:val="1"/>
          <w:numId w:val="6"/>
        </w:numPr>
      </w:pPr>
      <w:r>
        <w:t>Haberse autenticado en el sistema.</w:t>
      </w:r>
    </w:p>
    <w:p w14:paraId="1422E7F6" w14:textId="77777777" w:rsidR="00F43A71" w:rsidRDefault="00F43A71" w:rsidP="00F4449B">
      <w:pPr>
        <w:pStyle w:val="Prrafodelista"/>
        <w:numPr>
          <w:ilvl w:val="0"/>
          <w:numId w:val="6"/>
        </w:numPr>
      </w:pPr>
      <w:r w:rsidRPr="008749FE">
        <w:rPr>
          <w:b/>
        </w:rPr>
        <w:t>PostCondiciones:</w:t>
      </w:r>
      <w:r w:rsidR="00F52695">
        <w:t>La conversación tendrá un nuevo mensaje emitido por él hacia un amigo suyo, el asociado a esa conversación.</w:t>
      </w:r>
    </w:p>
    <w:p w14:paraId="1A298057" w14:textId="77777777" w:rsidR="00F43A71" w:rsidRDefault="00F43A71" w:rsidP="00F4449B">
      <w:pPr>
        <w:pStyle w:val="Prrafodelista"/>
        <w:numPr>
          <w:ilvl w:val="0"/>
          <w:numId w:val="6"/>
        </w:numPr>
      </w:pPr>
      <w:r w:rsidRPr="006D58A1">
        <w:rPr>
          <w:b/>
        </w:rPr>
        <w:t>Resumen:</w:t>
      </w:r>
      <w:r w:rsidR="00F52695">
        <w:t>El usuario ha de poder enviar un mensaje a un amigo.</w:t>
      </w:r>
    </w:p>
    <w:p w14:paraId="452D5762" w14:textId="77777777" w:rsidR="00F43A71" w:rsidRDefault="00F43A71" w:rsidP="00F4449B">
      <w:pPr>
        <w:pStyle w:val="Prrafodelista"/>
        <w:numPr>
          <w:ilvl w:val="0"/>
          <w:numId w:val="6"/>
        </w:numPr>
      </w:pPr>
      <w:r>
        <w:rPr>
          <w:b/>
        </w:rPr>
        <w:t>Requerimientos asociados:</w:t>
      </w:r>
    </w:p>
    <w:p w14:paraId="777E12E8" w14:textId="77777777" w:rsidR="00F43A71" w:rsidRDefault="00F43A71" w:rsidP="00F43A71">
      <w:pPr>
        <w:pStyle w:val="Ttulo3"/>
      </w:pPr>
      <w:bookmarkStart w:id="53" w:name="_Toc480549842"/>
      <w:r>
        <w:t>Flujo principal</w:t>
      </w:r>
      <w:bookmarkEnd w:id="53"/>
    </w:p>
    <w:p w14:paraId="3AA832FC" w14:textId="0910F15D" w:rsidR="003A2D4C" w:rsidRDefault="00287FDA" w:rsidP="00D1087D">
      <w:pPr>
        <w:pStyle w:val="Prrafodelista"/>
        <w:numPr>
          <w:ilvl w:val="0"/>
          <w:numId w:val="14"/>
        </w:numPr>
      </w:pPr>
      <w:r>
        <w:t>E</w:t>
      </w:r>
      <w:r w:rsidR="00F52695">
        <w:t>l usuario hará clic en el signo más.</w:t>
      </w:r>
      <w:r w:rsidR="009F2FAC">
        <w:t xml:space="preserve"> Aplicación muestra desplegable con opciones.</w:t>
      </w:r>
    </w:p>
    <w:p w14:paraId="04112AE9" w14:textId="77777777" w:rsidR="006C55FD" w:rsidRDefault="009F2FAC" w:rsidP="00D1087D">
      <w:pPr>
        <w:pStyle w:val="Prrafodelista"/>
        <w:numPr>
          <w:ilvl w:val="0"/>
          <w:numId w:val="14"/>
        </w:numPr>
      </w:pPr>
      <w:r>
        <w:t>En el menú desplegable, usuario hace</w:t>
      </w:r>
      <w:r w:rsidR="005003B3">
        <w:t xml:space="preserve"> clic en mensaje.</w:t>
      </w:r>
      <w:r>
        <w:t xml:space="preserve"> Aplicación abre actividad de nueva conversación. </w:t>
      </w:r>
    </w:p>
    <w:p w14:paraId="61B8CC2E" w14:textId="74858BD9" w:rsidR="005003B3" w:rsidRDefault="006C55FD" w:rsidP="00D1087D">
      <w:pPr>
        <w:pStyle w:val="Prrafodelista"/>
        <w:numPr>
          <w:ilvl w:val="0"/>
          <w:numId w:val="14"/>
        </w:numPr>
      </w:pPr>
      <w:r>
        <w:t xml:space="preserve">Actividad de </w:t>
      </w:r>
      <w:r w:rsidR="003D5AAC">
        <w:t>nueva conversación</w:t>
      </w:r>
      <w:r w:rsidR="009F2FAC">
        <w:t xml:space="preserve"> </w:t>
      </w:r>
      <w:r>
        <w:t>solicita a servid</w:t>
      </w:r>
      <w:r w:rsidR="003D5AAC">
        <w:t xml:space="preserve">or </w:t>
      </w:r>
      <w:r w:rsidR="009F2FAC">
        <w:t>lista</w:t>
      </w:r>
      <w:r w:rsidR="003D5AAC">
        <w:t xml:space="preserve"> de</w:t>
      </w:r>
      <w:r w:rsidR="009F2FAC">
        <w:t xml:space="preserve"> amigos</w:t>
      </w:r>
      <w:r w:rsidR="003D5AAC">
        <w:t>. Servidor devuelve listado. Actividad lista amigos</w:t>
      </w:r>
      <w:r w:rsidR="009F2FAC">
        <w:t xml:space="preserve"> en orden alfabético.</w:t>
      </w:r>
    </w:p>
    <w:p w14:paraId="097DEA5D" w14:textId="05F58BC5" w:rsidR="003A2D4C" w:rsidRDefault="009F2FAC" w:rsidP="00D1087D">
      <w:pPr>
        <w:pStyle w:val="Prrafodelista"/>
        <w:numPr>
          <w:ilvl w:val="0"/>
          <w:numId w:val="14"/>
        </w:numPr>
      </w:pPr>
      <w:r>
        <w:t>Usuario e</w:t>
      </w:r>
      <w:r w:rsidR="003A2D4C">
        <w:t>l</w:t>
      </w:r>
      <w:r>
        <w:t>ige de la</w:t>
      </w:r>
      <w:r w:rsidR="003A2D4C">
        <w:t xml:space="preserve"> lista a </w:t>
      </w:r>
      <w:r>
        <w:t>amigo con el cual iniciar la conversación</w:t>
      </w:r>
      <w:r w:rsidR="003A2D4C">
        <w:t>.</w:t>
      </w:r>
      <w:r w:rsidR="008F5DC3">
        <w:t xml:space="preserve"> </w:t>
      </w:r>
      <w:r>
        <w:t>Actividad solicita a servidor generar nueva conversación.</w:t>
      </w:r>
    </w:p>
    <w:p w14:paraId="261F02E2" w14:textId="77777777" w:rsidR="00967A8B" w:rsidRDefault="009F2FAC" w:rsidP="00D1087D">
      <w:pPr>
        <w:pStyle w:val="Prrafodelista"/>
        <w:numPr>
          <w:ilvl w:val="0"/>
          <w:numId w:val="14"/>
        </w:numPr>
      </w:pPr>
      <w:r>
        <w:t xml:space="preserve">Servidor genera nueva conversación, Actividad abre </w:t>
      </w:r>
      <w:r w:rsidR="008F5DC3">
        <w:t>actividad de</w:t>
      </w:r>
      <w:r>
        <w:t xml:space="preserve"> </w:t>
      </w:r>
      <w:r w:rsidR="008F5DC3">
        <w:t>conversación</w:t>
      </w:r>
      <w:r w:rsidR="00967A8B">
        <w:t>.</w:t>
      </w:r>
    </w:p>
    <w:p w14:paraId="2AC8597C" w14:textId="4C9851D8" w:rsidR="00967A8B" w:rsidRDefault="00EF16CD" w:rsidP="00D1087D">
      <w:pPr>
        <w:pStyle w:val="Prrafodelista"/>
        <w:numPr>
          <w:ilvl w:val="0"/>
          <w:numId w:val="14"/>
        </w:numPr>
      </w:pPr>
      <w:r w:rsidRPr="00EF16CD">
        <w:rPr>
          <w:b/>
        </w:rPr>
        <w:t>Extiende caso de uso 6b. abrir actividad de conversación.</w:t>
      </w:r>
      <w:r>
        <w:t xml:space="preserve"> </w:t>
      </w:r>
      <w:r w:rsidR="00967A8B">
        <w:t>Actividad de conversación muestra conversación.</w:t>
      </w:r>
    </w:p>
    <w:p w14:paraId="7BC755B9" w14:textId="3828195F" w:rsidR="008F5DC3" w:rsidRDefault="008F5DC3" w:rsidP="00D1087D">
      <w:pPr>
        <w:pStyle w:val="Prrafodelista"/>
        <w:numPr>
          <w:ilvl w:val="0"/>
          <w:numId w:val="14"/>
        </w:numPr>
      </w:pPr>
      <w:r>
        <w:t>Usuario escribe mensaje con o sin adjuntos y hace clic en enviar. Actividad solicita envió de mensaje a servidor.</w:t>
      </w:r>
    </w:p>
    <w:p w14:paraId="756219E4" w14:textId="76EC2705" w:rsidR="00287FDA" w:rsidRDefault="00287FDA" w:rsidP="00D1087D">
      <w:pPr>
        <w:pStyle w:val="Prrafodelista"/>
        <w:numPr>
          <w:ilvl w:val="0"/>
          <w:numId w:val="14"/>
        </w:numPr>
      </w:pPr>
      <w:r>
        <w:t>Servidor envía mensaje de forma exitosa. Mensaje aparece como enviado en la actividad. Campo de texto de mensaje de reinicia para enviar nuevo mensaje.</w:t>
      </w:r>
    </w:p>
    <w:p w14:paraId="312024C0" w14:textId="77777777" w:rsidR="00F43A71" w:rsidRPr="008749FE" w:rsidRDefault="0003316D" w:rsidP="00F43A71">
      <w:pPr>
        <w:pStyle w:val="Ttulo3"/>
      </w:pPr>
      <w:bookmarkStart w:id="54" w:name="_Toc480549843"/>
      <w:r>
        <w:lastRenderedPageBreak/>
        <w:t>Flujos alternativos</w:t>
      </w:r>
      <w:bookmarkEnd w:id="54"/>
    </w:p>
    <w:p w14:paraId="7E5856CD" w14:textId="731F378E" w:rsidR="009F2FAC" w:rsidRDefault="00F43A71" w:rsidP="00287FDA">
      <w:r>
        <w:t xml:space="preserve">Línea 1: </w:t>
      </w:r>
      <w:r w:rsidR="00EA079E">
        <w:t>También</w:t>
      </w:r>
      <w:r w:rsidR="003A2D4C">
        <w:t xml:space="preserve"> se puede, en el menú principal, acceder a una conversación ya existente</w:t>
      </w:r>
      <w:r w:rsidR="00287FDA">
        <w:t xml:space="preserve"> y nos saltaríamos los pasos 2,</w:t>
      </w:r>
      <w:r w:rsidR="003A2D4C">
        <w:t xml:space="preserve"> 3</w:t>
      </w:r>
      <w:r w:rsidR="003D5AAC">
        <w:t>,</w:t>
      </w:r>
      <w:r w:rsidR="00287FDA">
        <w:t xml:space="preserve"> 4</w:t>
      </w:r>
      <w:r w:rsidR="003D5AAC">
        <w:t>, y 5</w:t>
      </w:r>
      <w:r w:rsidR="003A2D4C">
        <w:t xml:space="preserve">. </w:t>
      </w:r>
      <w:r w:rsidR="00287FDA">
        <w:t>Actividad abriría directamente la actividad de conversación. Lo mismo</w:t>
      </w:r>
      <w:r w:rsidR="003A2D4C">
        <w:t xml:space="preserve"> sucedería si accediéramos a una conversación desde un mensaje push.</w:t>
      </w:r>
    </w:p>
    <w:p w14:paraId="3A60AFF8" w14:textId="0312ACEE" w:rsidR="00B81D0D" w:rsidRPr="00B81D0D" w:rsidRDefault="003D5AAC" w:rsidP="00B81D0D">
      <w:r>
        <w:t>Línea 7</w:t>
      </w:r>
      <w:r w:rsidR="00287FDA">
        <w:t>: Si él envió del mensaje no es exitoso, se le notifica al usuario</w:t>
      </w:r>
      <w:r w:rsidR="00F03BF6">
        <w:t xml:space="preserve"> por pantalla</w:t>
      </w:r>
      <w:r w:rsidR="00287FDA">
        <w:t>.</w:t>
      </w:r>
    </w:p>
    <w:p w14:paraId="548E8200" w14:textId="6EF3B4D6" w:rsidR="00B81D0D" w:rsidRDefault="00EF48AF" w:rsidP="00B81D0D">
      <w:pPr>
        <w:pStyle w:val="Ttulo3"/>
      </w:pPr>
      <w:bookmarkStart w:id="55" w:name="_Toc480549844"/>
      <w:r>
        <w:lastRenderedPageBreak/>
        <w:t>Diagrama de interacción</w:t>
      </w:r>
      <w:bookmarkEnd w:id="55"/>
    </w:p>
    <w:p w14:paraId="39D6F0B0" w14:textId="444B168E" w:rsidR="00B81D0D" w:rsidRPr="00B81D0D" w:rsidRDefault="00F53A87" w:rsidP="006F2CA7">
      <w:pPr>
        <w:jc w:val="center"/>
      </w:pPr>
      <w:r>
        <w:object w:dxaOrig="14280" w:dyaOrig="14175" w14:anchorId="1042B9A6">
          <v:shape id="_x0000_i1039" type="#_x0000_t75" style="width:538.5pt;height:534.75pt" o:ole="">
            <v:imagedata r:id="rId38" o:title=""/>
          </v:shape>
          <o:OLEObject Type="Embed" ProgID="Visio.Drawing.15" ShapeID="_x0000_i1039" DrawAspect="Content" ObjectID="_1556289331" r:id="rId39"/>
        </w:object>
      </w:r>
    </w:p>
    <w:p w14:paraId="06E3D6AD" w14:textId="7E91A275" w:rsidR="00033E11" w:rsidRDefault="00033E11" w:rsidP="00033E11">
      <w:pPr>
        <w:pStyle w:val="Ttulo2"/>
      </w:pPr>
      <w:bookmarkStart w:id="56" w:name="_Toc480549845"/>
      <w:r>
        <w:lastRenderedPageBreak/>
        <w:t>Modificar datos de usuario</w:t>
      </w:r>
      <w:bookmarkEnd w:id="56"/>
    </w:p>
    <w:p w14:paraId="6DAF6B6F" w14:textId="77777777" w:rsidR="00033E11" w:rsidRDefault="00033E11" w:rsidP="00033E11">
      <w:pPr>
        <w:pStyle w:val="Prrafodelista"/>
        <w:numPr>
          <w:ilvl w:val="0"/>
          <w:numId w:val="6"/>
        </w:numPr>
      </w:pPr>
      <w:r w:rsidRPr="008749FE">
        <w:rPr>
          <w:b/>
        </w:rPr>
        <w:t>Actor:</w:t>
      </w:r>
      <w:r>
        <w:t xml:space="preserve"> Usuario</w:t>
      </w:r>
    </w:p>
    <w:p w14:paraId="7DB97130" w14:textId="77777777" w:rsidR="00033E11" w:rsidRDefault="00033E11" w:rsidP="00033E11">
      <w:pPr>
        <w:pStyle w:val="Prrafodelista"/>
        <w:numPr>
          <w:ilvl w:val="0"/>
          <w:numId w:val="6"/>
        </w:numPr>
      </w:pPr>
      <w:r w:rsidRPr="008749FE">
        <w:rPr>
          <w:b/>
        </w:rPr>
        <w:t>Propósito:</w:t>
      </w:r>
      <w:r>
        <w:t xml:space="preserve"> Poder editar los datos de su perfil, con el fin de tener total control de sus datos.</w:t>
      </w:r>
    </w:p>
    <w:p w14:paraId="4E3845FB" w14:textId="77777777" w:rsidR="00033E11" w:rsidRDefault="00033E11" w:rsidP="00033E11">
      <w:pPr>
        <w:pStyle w:val="Prrafodelista"/>
        <w:numPr>
          <w:ilvl w:val="0"/>
          <w:numId w:val="6"/>
        </w:numPr>
      </w:pPr>
      <w:r w:rsidRPr="00B82E6C">
        <w:rPr>
          <w:b/>
        </w:rPr>
        <w:t>PreCondiciones:</w:t>
      </w:r>
    </w:p>
    <w:p w14:paraId="5FE19EA6" w14:textId="77777777" w:rsidR="00033E11" w:rsidRDefault="00033E11" w:rsidP="00033E11">
      <w:pPr>
        <w:pStyle w:val="Prrafodelista"/>
        <w:numPr>
          <w:ilvl w:val="1"/>
          <w:numId w:val="6"/>
        </w:numPr>
      </w:pPr>
      <w:r>
        <w:t>Haberse autenticado en el sistema.</w:t>
      </w:r>
    </w:p>
    <w:p w14:paraId="6D9038CB" w14:textId="6F0A597C" w:rsidR="00033E11" w:rsidRDefault="00FB3887" w:rsidP="00033E11">
      <w:pPr>
        <w:pStyle w:val="Prrafodelista"/>
        <w:numPr>
          <w:ilvl w:val="1"/>
          <w:numId w:val="6"/>
        </w:numPr>
      </w:pPr>
      <w:r>
        <w:t>Estar en la actividad principal</w:t>
      </w:r>
      <w:r w:rsidR="00033E11">
        <w:t>.</w:t>
      </w:r>
    </w:p>
    <w:p w14:paraId="50DFB290" w14:textId="4F839653" w:rsidR="00033E11" w:rsidRDefault="00033E11" w:rsidP="00033E11">
      <w:pPr>
        <w:pStyle w:val="Prrafodelista"/>
        <w:numPr>
          <w:ilvl w:val="0"/>
          <w:numId w:val="6"/>
        </w:numPr>
      </w:pPr>
      <w:r w:rsidRPr="008749FE">
        <w:rPr>
          <w:b/>
        </w:rPr>
        <w:t>PostCondiciones:</w:t>
      </w:r>
      <w:r w:rsidR="00CE4370">
        <w:rPr>
          <w:b/>
        </w:rPr>
        <w:t xml:space="preserve"> </w:t>
      </w:r>
      <w:r w:rsidR="00EF48AF">
        <w:t>La</w:t>
      </w:r>
      <w:r w:rsidR="008F5C01">
        <w:t xml:space="preserve"> información</w:t>
      </w:r>
      <w:r w:rsidR="009D0B67">
        <w:t xml:space="preserve"> </w:t>
      </w:r>
      <w:r w:rsidR="008F5C01">
        <w:t>del usuario serán diferente</w:t>
      </w:r>
      <w:r w:rsidR="009D0B67">
        <w:t>.</w:t>
      </w:r>
    </w:p>
    <w:p w14:paraId="30D23107" w14:textId="4C5A1951" w:rsidR="00033E11" w:rsidRDefault="00033E11" w:rsidP="008347F5">
      <w:pPr>
        <w:pStyle w:val="Prrafodelista"/>
        <w:numPr>
          <w:ilvl w:val="0"/>
          <w:numId w:val="6"/>
        </w:numPr>
      </w:pPr>
      <w:r w:rsidRPr="00033E11">
        <w:rPr>
          <w:b/>
        </w:rPr>
        <w:t>Resumen:</w:t>
      </w:r>
      <w:r w:rsidR="00CE4370">
        <w:rPr>
          <w:b/>
        </w:rPr>
        <w:t xml:space="preserve"> </w:t>
      </w:r>
      <w:r w:rsidRPr="00033E11">
        <w:t>El usuario podrá</w:t>
      </w:r>
      <w:r>
        <w:t xml:space="preserve"> editar los datos de su perfil, con el fin de tener total control de sus datos.</w:t>
      </w:r>
    </w:p>
    <w:p w14:paraId="0AAFB6E8" w14:textId="3B513F8D" w:rsidR="00033E11" w:rsidRDefault="00033E11" w:rsidP="008347F5">
      <w:pPr>
        <w:pStyle w:val="Prrafodelista"/>
        <w:numPr>
          <w:ilvl w:val="0"/>
          <w:numId w:val="6"/>
        </w:numPr>
      </w:pPr>
      <w:r w:rsidRPr="00033E11">
        <w:rPr>
          <w:b/>
        </w:rPr>
        <w:t>Requerimientos asociados:</w:t>
      </w:r>
    </w:p>
    <w:p w14:paraId="1208A233" w14:textId="77777777" w:rsidR="00033E11" w:rsidRDefault="00033E11" w:rsidP="00033E11">
      <w:pPr>
        <w:pStyle w:val="Ttulo3"/>
      </w:pPr>
      <w:bookmarkStart w:id="57" w:name="_Toc480549846"/>
      <w:r>
        <w:t>Flujo principal</w:t>
      </w:r>
      <w:bookmarkEnd w:id="57"/>
    </w:p>
    <w:p w14:paraId="70432FAD" w14:textId="762E0DD5" w:rsidR="00033E11" w:rsidRDefault="00FB3887" w:rsidP="00D1087D">
      <w:pPr>
        <w:pStyle w:val="Prrafodelista"/>
        <w:numPr>
          <w:ilvl w:val="0"/>
          <w:numId w:val="15"/>
        </w:numPr>
      </w:pPr>
      <w:r>
        <w:t>E</w:t>
      </w:r>
      <w:r w:rsidR="00033E11">
        <w:t>l usuario hace clic en su nombre.</w:t>
      </w:r>
      <w:r>
        <w:t xml:space="preserve"> Se abre actividad </w:t>
      </w:r>
      <w:r w:rsidR="008F5C01">
        <w:t>de perfil.</w:t>
      </w:r>
    </w:p>
    <w:p w14:paraId="5FD58F3A" w14:textId="156ADD7B" w:rsidR="008F5C01" w:rsidRDefault="008F5C01" w:rsidP="00D1087D">
      <w:pPr>
        <w:pStyle w:val="Prrafodelista"/>
        <w:numPr>
          <w:ilvl w:val="0"/>
          <w:numId w:val="15"/>
        </w:numPr>
      </w:pPr>
      <w:r>
        <w:t>Actividad de perfil solicita datos de perfil a servidor. Servidor devuelve datos y son mostrados por pantalla.</w:t>
      </w:r>
    </w:p>
    <w:p w14:paraId="277426AA" w14:textId="77777777" w:rsidR="008F5C01" w:rsidRDefault="008F5C01" w:rsidP="00D1087D">
      <w:pPr>
        <w:pStyle w:val="Prrafodelista"/>
        <w:numPr>
          <w:ilvl w:val="0"/>
          <w:numId w:val="15"/>
        </w:numPr>
      </w:pPr>
      <w:r>
        <w:t xml:space="preserve">Usuario modifica datos y hace clic en actualizar. Servidor valida datos. </w:t>
      </w:r>
    </w:p>
    <w:p w14:paraId="5C89060B" w14:textId="392CDD25" w:rsidR="00033E11" w:rsidRDefault="008F5C01" w:rsidP="00D1087D">
      <w:pPr>
        <w:pStyle w:val="Prrafodelista"/>
        <w:numPr>
          <w:ilvl w:val="0"/>
          <w:numId w:val="15"/>
        </w:numPr>
      </w:pPr>
      <w:r>
        <w:t>Servidor modifica datos. Aplicación abre actividad principal y notifica éxito de operación.</w:t>
      </w:r>
    </w:p>
    <w:p w14:paraId="49BADDF7" w14:textId="77777777" w:rsidR="00033E11" w:rsidRPr="008749FE" w:rsidRDefault="0003316D" w:rsidP="00033E11">
      <w:pPr>
        <w:pStyle w:val="Ttulo3"/>
      </w:pPr>
      <w:bookmarkStart w:id="58" w:name="_Toc480549847"/>
      <w:r>
        <w:t>Flujos alternativos</w:t>
      </w:r>
      <w:bookmarkEnd w:id="58"/>
    </w:p>
    <w:p w14:paraId="20E23209" w14:textId="11C34947" w:rsidR="00033E11" w:rsidRDefault="005003B3" w:rsidP="00033E11">
      <w:r>
        <w:t>Línea 3</w:t>
      </w:r>
      <w:r w:rsidR="00033E11">
        <w:t xml:space="preserve">: </w:t>
      </w:r>
      <w:r w:rsidR="008F5C01">
        <w:t>Si la validación es errónea, se le notifica el error al usuario por pantalla</w:t>
      </w:r>
      <w:r w:rsidR="00EF48AF">
        <w:t xml:space="preserve"> y el Caso de uso no continua.</w:t>
      </w:r>
    </w:p>
    <w:p w14:paraId="0BDEE351" w14:textId="0DE3F99A" w:rsidR="00EF48AF" w:rsidRDefault="00EF48AF" w:rsidP="00033E11">
      <w:r>
        <w:t>Línea 2 o 3: Si no se puede enviar o recuperar datos del servidor. Se le ha de notificar el error al usuario y el caso de uso no continua.</w:t>
      </w:r>
    </w:p>
    <w:p w14:paraId="34ECF7DA" w14:textId="77777777" w:rsidR="00EF48AF" w:rsidRDefault="00EF48AF" w:rsidP="00EF48AF">
      <w:pPr>
        <w:pStyle w:val="Ttulo3"/>
      </w:pPr>
      <w:bookmarkStart w:id="59" w:name="_Toc480549848"/>
      <w:r>
        <w:t>Reglas de negocio</w:t>
      </w:r>
      <w:bookmarkEnd w:id="59"/>
    </w:p>
    <w:p w14:paraId="14CF8678" w14:textId="73955312" w:rsidR="00FB3887" w:rsidRDefault="00EF48AF" w:rsidP="00D1087D">
      <w:pPr>
        <w:pStyle w:val="Prrafodelista"/>
        <w:numPr>
          <w:ilvl w:val="0"/>
          <w:numId w:val="32"/>
        </w:numPr>
      </w:pPr>
      <w:r>
        <w:t>Si hemos recibido clave, hemos de cambiar la clave.</w:t>
      </w:r>
    </w:p>
    <w:p w14:paraId="42A0CFDA" w14:textId="557459A6" w:rsidR="00EF48AF" w:rsidRDefault="00EF48AF" w:rsidP="00D1087D">
      <w:pPr>
        <w:pStyle w:val="Prrafodelista"/>
        <w:numPr>
          <w:ilvl w:val="0"/>
          <w:numId w:val="32"/>
        </w:numPr>
      </w:pPr>
      <w:r>
        <w:t>Si se insertas datos únicos de otro usuario, la validación ha de fallar.</w:t>
      </w:r>
    </w:p>
    <w:p w14:paraId="6BA00CD2" w14:textId="620DD38F" w:rsidR="00EF48AF" w:rsidRDefault="00EF48AF" w:rsidP="00EF48AF">
      <w:pPr>
        <w:pStyle w:val="Ttulo3"/>
      </w:pPr>
      <w:bookmarkStart w:id="60" w:name="_Toc480549849"/>
      <w:r>
        <w:lastRenderedPageBreak/>
        <w:t>Diagrama de interacción</w:t>
      </w:r>
      <w:bookmarkEnd w:id="60"/>
    </w:p>
    <w:p w14:paraId="477A08DD" w14:textId="36233523" w:rsidR="00EF48AF" w:rsidRPr="00EF48AF" w:rsidRDefault="00585B1C" w:rsidP="00EF48AF">
      <w:r>
        <w:object w:dxaOrig="10471" w:dyaOrig="8671" w14:anchorId="2C320ED4">
          <v:shape id="_x0000_i1040" type="#_x0000_t75" style="width:520.5pt;height:429.75pt" o:ole="">
            <v:imagedata r:id="rId40" o:title=""/>
          </v:shape>
          <o:OLEObject Type="Embed" ProgID="Visio.Drawing.15" ShapeID="_x0000_i1040" DrawAspect="Content" ObjectID="_1556289332" r:id="rId41"/>
        </w:object>
      </w:r>
    </w:p>
    <w:p w14:paraId="20A64CED" w14:textId="77777777" w:rsidR="00F91157" w:rsidRDefault="00F91157" w:rsidP="00F91157">
      <w:pPr>
        <w:pStyle w:val="Ttulo2"/>
      </w:pPr>
      <w:bookmarkStart w:id="61" w:name="_Toc480549850"/>
      <w:r>
        <w:lastRenderedPageBreak/>
        <w:t>Consultar Información de amigo</w:t>
      </w:r>
      <w:bookmarkEnd w:id="61"/>
    </w:p>
    <w:p w14:paraId="26E1E8C8" w14:textId="77777777" w:rsidR="00F91157" w:rsidRDefault="00F91157" w:rsidP="00F91157">
      <w:pPr>
        <w:pStyle w:val="Prrafodelista"/>
        <w:numPr>
          <w:ilvl w:val="0"/>
          <w:numId w:val="6"/>
        </w:numPr>
      </w:pPr>
      <w:r w:rsidRPr="008749FE">
        <w:rPr>
          <w:b/>
        </w:rPr>
        <w:t>Actor:</w:t>
      </w:r>
      <w:r>
        <w:t xml:space="preserve"> Usuario</w:t>
      </w:r>
    </w:p>
    <w:p w14:paraId="43ABFB7A" w14:textId="77777777" w:rsidR="00F91157" w:rsidRDefault="00F91157" w:rsidP="00F91157">
      <w:pPr>
        <w:pStyle w:val="Prrafodelista"/>
        <w:numPr>
          <w:ilvl w:val="0"/>
          <w:numId w:val="6"/>
        </w:numPr>
      </w:pPr>
      <w:r w:rsidRPr="008749FE">
        <w:rPr>
          <w:b/>
        </w:rPr>
        <w:t>Propósito:</w:t>
      </w:r>
      <w:r>
        <w:t xml:space="preserve"> El usuario podrá ver la información de perfil de sus amigos, no editarla.</w:t>
      </w:r>
    </w:p>
    <w:p w14:paraId="37DB415A" w14:textId="77777777" w:rsidR="00F91157" w:rsidRDefault="00F91157" w:rsidP="00F91157">
      <w:pPr>
        <w:pStyle w:val="Prrafodelista"/>
        <w:numPr>
          <w:ilvl w:val="0"/>
          <w:numId w:val="6"/>
        </w:numPr>
      </w:pPr>
      <w:r w:rsidRPr="00B82E6C">
        <w:rPr>
          <w:b/>
        </w:rPr>
        <w:t>PreCondiciones:</w:t>
      </w:r>
    </w:p>
    <w:p w14:paraId="7166DEDA" w14:textId="77777777" w:rsidR="00F91157" w:rsidRDefault="00F91157" w:rsidP="00F91157">
      <w:pPr>
        <w:pStyle w:val="Prrafodelista"/>
        <w:numPr>
          <w:ilvl w:val="1"/>
          <w:numId w:val="6"/>
        </w:numPr>
      </w:pPr>
      <w:r>
        <w:t>Haberse autenticado en el sistema.</w:t>
      </w:r>
    </w:p>
    <w:p w14:paraId="12804423" w14:textId="4846DE59" w:rsidR="00876AE2" w:rsidRDefault="003B2B0E" w:rsidP="00F91157">
      <w:pPr>
        <w:pStyle w:val="Prrafodelista"/>
        <w:numPr>
          <w:ilvl w:val="1"/>
          <w:numId w:val="6"/>
        </w:numPr>
      </w:pPr>
      <w:r>
        <w:t>Estar en actividad de inicio.</w:t>
      </w:r>
    </w:p>
    <w:p w14:paraId="5DC2BEC4" w14:textId="77777777" w:rsidR="00F91157" w:rsidRDefault="00F91157" w:rsidP="00F91157">
      <w:pPr>
        <w:pStyle w:val="Prrafodelista"/>
        <w:numPr>
          <w:ilvl w:val="0"/>
          <w:numId w:val="6"/>
        </w:numPr>
      </w:pPr>
      <w:r w:rsidRPr="008749FE">
        <w:rPr>
          <w:b/>
        </w:rPr>
        <w:t>PostCondiciones:</w:t>
      </w:r>
      <w:r>
        <w:t xml:space="preserve"> El usuario estará informado de los datos de su amigo.</w:t>
      </w:r>
    </w:p>
    <w:p w14:paraId="131D4D0F" w14:textId="77777777" w:rsidR="00F91157" w:rsidRDefault="00F91157" w:rsidP="00F91157">
      <w:pPr>
        <w:pStyle w:val="Prrafodelista"/>
        <w:numPr>
          <w:ilvl w:val="0"/>
          <w:numId w:val="6"/>
        </w:numPr>
      </w:pPr>
      <w:r w:rsidRPr="00033E11">
        <w:rPr>
          <w:b/>
        </w:rPr>
        <w:t>Resumen:</w:t>
      </w:r>
      <w:r w:rsidRPr="00033E11">
        <w:t>El usuario podr</w:t>
      </w:r>
      <w:r>
        <w:t>á consultar la información de su amigo, solo con fines informativos.</w:t>
      </w:r>
    </w:p>
    <w:p w14:paraId="6621E27B" w14:textId="77777777" w:rsidR="00F91157" w:rsidRDefault="00F91157" w:rsidP="00F91157">
      <w:pPr>
        <w:pStyle w:val="Prrafodelista"/>
        <w:numPr>
          <w:ilvl w:val="0"/>
          <w:numId w:val="6"/>
        </w:numPr>
      </w:pPr>
      <w:r w:rsidRPr="00033E11">
        <w:rPr>
          <w:b/>
        </w:rPr>
        <w:t>Requerimientos asociados:</w:t>
      </w:r>
    </w:p>
    <w:p w14:paraId="3CFA8511" w14:textId="77777777" w:rsidR="00F91157" w:rsidRDefault="00F91157" w:rsidP="00F91157">
      <w:pPr>
        <w:pStyle w:val="Ttulo3"/>
      </w:pPr>
      <w:bookmarkStart w:id="62" w:name="_Toc480549851"/>
      <w:r>
        <w:t>Flujo principal</w:t>
      </w:r>
      <w:bookmarkEnd w:id="62"/>
    </w:p>
    <w:p w14:paraId="33C935D1" w14:textId="7CA58692" w:rsidR="00CE5B22" w:rsidRDefault="00876AE2" w:rsidP="00AA42EE">
      <w:pPr>
        <w:pStyle w:val="Prrafodelista"/>
        <w:numPr>
          <w:ilvl w:val="0"/>
          <w:numId w:val="29"/>
        </w:numPr>
      </w:pPr>
      <w:r>
        <w:t xml:space="preserve">El usuario hace clic </w:t>
      </w:r>
      <w:r w:rsidR="00563D2F">
        <w:t>en gestión de amigos (el icono de persona).</w:t>
      </w:r>
      <w:r w:rsidR="003B2B0E">
        <w:t xml:space="preserve"> Actividad de in</w:t>
      </w:r>
      <w:r w:rsidR="00A61733">
        <w:t>i</w:t>
      </w:r>
      <w:r w:rsidR="003B2B0E">
        <w:t xml:space="preserve">cio abre actividad de gestión de amigos. Actividad realiza búsqueda de usuarios en servidor. Actividad lista amigos en orden alfabético. </w:t>
      </w:r>
    </w:p>
    <w:p w14:paraId="2547487A" w14:textId="4B15BED9" w:rsidR="00CE5B22" w:rsidRDefault="003B2B0E" w:rsidP="00AA42EE">
      <w:pPr>
        <w:pStyle w:val="Prrafodelista"/>
        <w:numPr>
          <w:ilvl w:val="0"/>
          <w:numId w:val="29"/>
        </w:numPr>
      </w:pPr>
      <w:r>
        <w:t>Usuario busca y selecciona un amigo.</w:t>
      </w:r>
      <w:r w:rsidR="00CE5B22">
        <w:t xml:space="preserve"> Actividad abre actividad de información de amigo. </w:t>
      </w:r>
      <w:r w:rsidR="00545306">
        <w:t xml:space="preserve"> Actividad de información de amigo solicita información a servidor.</w:t>
      </w:r>
    </w:p>
    <w:p w14:paraId="0A85C3B4" w14:textId="77777777" w:rsidR="00545306" w:rsidRDefault="00CE5B22" w:rsidP="00545306">
      <w:pPr>
        <w:pStyle w:val="Prrafodelista"/>
        <w:numPr>
          <w:ilvl w:val="0"/>
          <w:numId w:val="29"/>
        </w:numPr>
      </w:pPr>
      <w:r>
        <w:t>Actividad de información de amigo recupera información de amigo. Actividad muestra información.</w:t>
      </w:r>
    </w:p>
    <w:p w14:paraId="39CC3CF2" w14:textId="551C72A5" w:rsidR="00563D2F" w:rsidRPr="00876AE2" w:rsidRDefault="00563D2F" w:rsidP="00545306">
      <w:pPr>
        <w:pStyle w:val="Prrafodelista"/>
        <w:numPr>
          <w:ilvl w:val="0"/>
          <w:numId w:val="29"/>
        </w:numPr>
      </w:pPr>
      <w:r>
        <w:t>Al acabar de v</w:t>
      </w:r>
      <w:r w:rsidR="00545306">
        <w:t>er los datos, usuario hace clic en volver</w:t>
      </w:r>
      <w:r>
        <w:t>.</w:t>
      </w:r>
      <w:r w:rsidR="00545306">
        <w:t xml:space="preserve"> Actividad se cierra.</w:t>
      </w:r>
      <w:r w:rsidR="00A61733">
        <w:t xml:space="preserve"> </w:t>
      </w:r>
      <w:r w:rsidR="00EA484D">
        <w:t>Actividad realiza búsqueda de usuarios en servidor. Actividad lista amigos en orden alfabético.</w:t>
      </w:r>
    </w:p>
    <w:p w14:paraId="6B4AE2B5" w14:textId="77777777" w:rsidR="00F91157" w:rsidRDefault="0003316D" w:rsidP="00F91157">
      <w:pPr>
        <w:pStyle w:val="Ttulo3"/>
      </w:pPr>
      <w:bookmarkStart w:id="63" w:name="_Toc480549852"/>
      <w:r>
        <w:t>Flujos alternativos</w:t>
      </w:r>
      <w:bookmarkEnd w:id="63"/>
    </w:p>
    <w:p w14:paraId="32E82EF1" w14:textId="77777777" w:rsidR="00876AE2" w:rsidRPr="00876AE2" w:rsidRDefault="00876AE2" w:rsidP="00563D2F">
      <w:pPr>
        <w:pStyle w:val="Ttulo4"/>
      </w:pPr>
      <w:r>
        <w:t>Desde la actividad de conversación</w:t>
      </w:r>
    </w:p>
    <w:p w14:paraId="105DB0B1" w14:textId="030E1972" w:rsidR="00876AE2" w:rsidRDefault="00545306" w:rsidP="00D1087D">
      <w:pPr>
        <w:pStyle w:val="Prrafodelista"/>
        <w:numPr>
          <w:ilvl w:val="0"/>
          <w:numId w:val="20"/>
        </w:numPr>
      </w:pPr>
      <w:r>
        <w:t>Usuario hace clic en la conversación con el amigo deseado. Actividad abre actividad de conversación</w:t>
      </w:r>
      <w:r w:rsidR="00876AE2">
        <w:t>.</w:t>
      </w:r>
    </w:p>
    <w:p w14:paraId="7550214F" w14:textId="360679F7" w:rsidR="00876AE2" w:rsidRDefault="005A64AE" w:rsidP="00D1087D">
      <w:pPr>
        <w:pStyle w:val="Prrafodelista"/>
        <w:numPr>
          <w:ilvl w:val="0"/>
          <w:numId w:val="20"/>
        </w:numPr>
      </w:pPr>
      <w:r>
        <w:t>En la actividad de conversación, el usuario hará clic sobre el nombre de su amigo.</w:t>
      </w:r>
      <w:r w:rsidR="00545306">
        <w:t xml:space="preserve"> Actividad redirige a actividad de información de amigo. Actividad de información de amigo solicita información a servidor.</w:t>
      </w:r>
    </w:p>
    <w:p w14:paraId="2688E567" w14:textId="77777777" w:rsidR="00545306" w:rsidRDefault="00545306" w:rsidP="00545306">
      <w:pPr>
        <w:pStyle w:val="Prrafodelista"/>
        <w:numPr>
          <w:ilvl w:val="0"/>
          <w:numId w:val="20"/>
        </w:numPr>
      </w:pPr>
      <w:r>
        <w:t>Actividad de información de amigo recupera información de amigo. Actividad muestra información.</w:t>
      </w:r>
    </w:p>
    <w:p w14:paraId="6CD55A69" w14:textId="77777777" w:rsidR="00545306" w:rsidRPr="00876AE2" w:rsidRDefault="00545306" w:rsidP="00545306">
      <w:pPr>
        <w:pStyle w:val="Prrafodelista"/>
        <w:numPr>
          <w:ilvl w:val="0"/>
          <w:numId w:val="20"/>
        </w:numPr>
      </w:pPr>
      <w:r>
        <w:t>Al acabar de ver los datos, usuario hace clic en volver. Actividad se cierra.</w:t>
      </w:r>
    </w:p>
    <w:p w14:paraId="51ABA503" w14:textId="38579FEF" w:rsidR="00563D2F" w:rsidRDefault="00876AE2" w:rsidP="00545306">
      <w:pPr>
        <w:pStyle w:val="Ttulo4"/>
      </w:pPr>
      <w:r>
        <w:t>Exce</w:t>
      </w:r>
      <w:r w:rsidR="00563D2F">
        <w:t>pciones a ambos flujos</w:t>
      </w:r>
    </w:p>
    <w:p w14:paraId="138F4F4C" w14:textId="72545E30" w:rsidR="00545306" w:rsidRDefault="00563D2F" w:rsidP="00545306">
      <w:r>
        <w:t>Línea 1</w:t>
      </w:r>
      <w:r w:rsidR="00545306">
        <w:t>, 2 o 3</w:t>
      </w:r>
      <w:r>
        <w:t xml:space="preserve">: En caso de no tener conexión a internet u otro problema para realizar la solicitud de información, se le notificará al usuario el error, y el caso de uso no continua. </w:t>
      </w:r>
    </w:p>
    <w:p w14:paraId="3507813F" w14:textId="77777777" w:rsidR="000E59CF" w:rsidRDefault="000E59CF" w:rsidP="000E59CF">
      <w:pPr>
        <w:pStyle w:val="Ttulo3"/>
      </w:pPr>
      <w:bookmarkStart w:id="64" w:name="_Toc480549853"/>
      <w:r>
        <w:t>Reglas de negocio</w:t>
      </w:r>
      <w:bookmarkEnd w:id="64"/>
    </w:p>
    <w:p w14:paraId="456C046B" w14:textId="44B6C601" w:rsidR="001D24E9" w:rsidRDefault="000E59CF" w:rsidP="001D24E9">
      <w:pPr>
        <w:pStyle w:val="Prrafodelista"/>
        <w:numPr>
          <w:ilvl w:val="0"/>
          <w:numId w:val="33"/>
        </w:numPr>
      </w:pPr>
      <w:r>
        <w:t>Si el campo de búsqueda está vacío, ha de traer todos nuestros amigos.</w:t>
      </w:r>
      <w:r w:rsidR="001D24E9">
        <w:t xml:space="preserve"> Si no, ha de buscar los amigos según el texto indicado.</w:t>
      </w:r>
    </w:p>
    <w:p w14:paraId="7522D01B" w14:textId="77777777" w:rsidR="00C44155" w:rsidRDefault="00C44155" w:rsidP="00C44155">
      <w:pPr>
        <w:pStyle w:val="Ttulo3"/>
      </w:pPr>
      <w:bookmarkStart w:id="65" w:name="_Toc480549854"/>
      <w:r>
        <w:lastRenderedPageBreak/>
        <w:t>Diagrama de interacción</w:t>
      </w:r>
      <w:bookmarkEnd w:id="65"/>
    </w:p>
    <w:p w14:paraId="436F55FC" w14:textId="2B31A048" w:rsidR="001B6F74" w:rsidRDefault="00C40871" w:rsidP="001B6F74">
      <w:r>
        <w:object w:dxaOrig="14280" w:dyaOrig="14175" w14:anchorId="7C61BB4B">
          <v:shape id="_x0000_i1041" type="#_x0000_t75" style="width:511.5pt;height:507.75pt" o:ole="">
            <v:imagedata r:id="rId42" o:title=""/>
          </v:shape>
          <o:OLEObject Type="Embed" ProgID="Visio.Drawing.15" ShapeID="_x0000_i1041" DrawAspect="Content" ObjectID="_1556289333" r:id="rId43"/>
        </w:object>
      </w:r>
    </w:p>
    <w:p w14:paraId="70290D9D" w14:textId="1EDD2EDA" w:rsidR="00EA484D" w:rsidRDefault="00EA484D" w:rsidP="00EA484D">
      <w:pPr>
        <w:pStyle w:val="Ttulo2"/>
      </w:pPr>
      <w:bookmarkStart w:id="66" w:name="_Toc480549855"/>
      <w:r>
        <w:lastRenderedPageBreak/>
        <w:t>Borrar amigo.</w:t>
      </w:r>
      <w:bookmarkEnd w:id="66"/>
    </w:p>
    <w:p w14:paraId="71FC281C" w14:textId="77777777" w:rsidR="00EA484D" w:rsidRDefault="00EA484D" w:rsidP="00EA484D">
      <w:pPr>
        <w:pStyle w:val="Prrafodelista"/>
        <w:numPr>
          <w:ilvl w:val="0"/>
          <w:numId w:val="6"/>
        </w:numPr>
      </w:pPr>
      <w:r w:rsidRPr="008749FE">
        <w:rPr>
          <w:b/>
        </w:rPr>
        <w:t>Actor:</w:t>
      </w:r>
      <w:r>
        <w:t xml:space="preserve"> Usuario</w:t>
      </w:r>
    </w:p>
    <w:p w14:paraId="719B9F8C" w14:textId="77777777" w:rsidR="00EA484D" w:rsidRDefault="00EA484D" w:rsidP="00EA484D">
      <w:pPr>
        <w:pStyle w:val="Prrafodelista"/>
        <w:numPr>
          <w:ilvl w:val="0"/>
          <w:numId w:val="6"/>
        </w:numPr>
      </w:pPr>
      <w:r w:rsidRPr="008749FE">
        <w:rPr>
          <w:b/>
        </w:rPr>
        <w:t>Propósito:</w:t>
      </w:r>
      <w:r>
        <w:t xml:space="preserve"> El usuario podrá borrar a su amigo y su correspondiente conversación de su móvil.</w:t>
      </w:r>
    </w:p>
    <w:p w14:paraId="7A44B4EB" w14:textId="77777777" w:rsidR="00EA484D" w:rsidRDefault="00EA484D" w:rsidP="00EA484D">
      <w:pPr>
        <w:pStyle w:val="Prrafodelista"/>
        <w:numPr>
          <w:ilvl w:val="0"/>
          <w:numId w:val="6"/>
        </w:numPr>
      </w:pPr>
      <w:r w:rsidRPr="00B82E6C">
        <w:rPr>
          <w:b/>
        </w:rPr>
        <w:t>PreCondiciones:</w:t>
      </w:r>
    </w:p>
    <w:p w14:paraId="38DD8D56" w14:textId="77777777" w:rsidR="00EA484D" w:rsidRDefault="00EA484D" w:rsidP="00EA484D">
      <w:pPr>
        <w:pStyle w:val="Prrafodelista"/>
        <w:numPr>
          <w:ilvl w:val="1"/>
          <w:numId w:val="6"/>
        </w:numPr>
      </w:pPr>
      <w:r>
        <w:t>Haberse autenticado en el sistema.</w:t>
      </w:r>
    </w:p>
    <w:p w14:paraId="268400B9" w14:textId="38B9F13E" w:rsidR="00EA484D" w:rsidRDefault="00EA484D" w:rsidP="00EA484D">
      <w:pPr>
        <w:pStyle w:val="Prrafodelista"/>
        <w:numPr>
          <w:ilvl w:val="1"/>
          <w:numId w:val="6"/>
        </w:numPr>
      </w:pPr>
      <w:r>
        <w:t>Estar en la actividad de gestión de amigos/mis amigos.</w:t>
      </w:r>
    </w:p>
    <w:p w14:paraId="311C82F0" w14:textId="77777777" w:rsidR="00EA484D" w:rsidRDefault="00EA484D" w:rsidP="00EA484D">
      <w:pPr>
        <w:pStyle w:val="Prrafodelista"/>
        <w:numPr>
          <w:ilvl w:val="0"/>
          <w:numId w:val="6"/>
        </w:numPr>
      </w:pPr>
      <w:r w:rsidRPr="008749FE">
        <w:rPr>
          <w:b/>
        </w:rPr>
        <w:t>PostCondiciones:</w:t>
      </w:r>
      <w:r>
        <w:t xml:space="preserve"> El usuario habrá borrado a su amigo, conjunto con las conversaciones almacenadas en servidor.</w:t>
      </w:r>
    </w:p>
    <w:p w14:paraId="2DD800D6" w14:textId="77777777" w:rsidR="00EA484D" w:rsidRPr="00A63B8A" w:rsidRDefault="00EA484D" w:rsidP="00EA484D">
      <w:pPr>
        <w:pStyle w:val="Prrafodelista"/>
        <w:numPr>
          <w:ilvl w:val="0"/>
          <w:numId w:val="6"/>
        </w:numPr>
      </w:pPr>
      <w:r w:rsidRPr="00A63B8A">
        <w:rPr>
          <w:b/>
        </w:rPr>
        <w:t>Resumen:</w:t>
      </w:r>
      <w:r>
        <w:t xml:space="preserve"> El usuario podrá borrar a su amigo y su correspondiente conversación de su móvil y del sistema.</w:t>
      </w:r>
    </w:p>
    <w:p w14:paraId="52A4EECD" w14:textId="77777777" w:rsidR="00EA484D" w:rsidRDefault="00EA484D" w:rsidP="00EA484D">
      <w:pPr>
        <w:pStyle w:val="Prrafodelista"/>
        <w:numPr>
          <w:ilvl w:val="0"/>
          <w:numId w:val="6"/>
        </w:numPr>
      </w:pPr>
      <w:r w:rsidRPr="00033E11">
        <w:rPr>
          <w:b/>
        </w:rPr>
        <w:t>Requerimientos asociados:</w:t>
      </w:r>
      <w:r>
        <w:t xml:space="preserve"> RNF5</w:t>
      </w:r>
    </w:p>
    <w:p w14:paraId="1C6A1F3E" w14:textId="77777777" w:rsidR="00EA484D" w:rsidRDefault="00EA484D" w:rsidP="00EA484D">
      <w:pPr>
        <w:pStyle w:val="Ttulo3"/>
      </w:pPr>
      <w:bookmarkStart w:id="67" w:name="_Toc480549856"/>
      <w:r>
        <w:t>Flujo principal</w:t>
      </w:r>
      <w:bookmarkEnd w:id="67"/>
    </w:p>
    <w:p w14:paraId="2E3D4F29" w14:textId="20FBD885" w:rsidR="00EA484D" w:rsidRDefault="00E23628" w:rsidP="00E23628">
      <w:pPr>
        <w:pStyle w:val="Prrafodelista"/>
        <w:numPr>
          <w:ilvl w:val="0"/>
          <w:numId w:val="28"/>
        </w:numPr>
      </w:pPr>
      <w:r>
        <w:t xml:space="preserve">Usuario hace clic en botón de borrar amigo. </w:t>
      </w:r>
      <w:r w:rsidR="00EA484D">
        <w:t>Actividad notifica</w:t>
      </w:r>
      <w:r>
        <w:t xml:space="preserve"> a usuario</w:t>
      </w:r>
      <w:r w:rsidR="00EA484D">
        <w:t xml:space="preserve"> de las consecuencias de la acción.</w:t>
      </w:r>
    </w:p>
    <w:p w14:paraId="45E5C336" w14:textId="18447D3B" w:rsidR="00EA484D" w:rsidRDefault="00EA484D" w:rsidP="00AA42EE">
      <w:pPr>
        <w:pStyle w:val="Prrafodelista"/>
        <w:numPr>
          <w:ilvl w:val="0"/>
          <w:numId w:val="28"/>
        </w:numPr>
      </w:pPr>
      <w:r>
        <w:t>Usuario confirma borrado.</w:t>
      </w:r>
      <w:r w:rsidR="00E23628">
        <w:t xml:space="preserve"> </w:t>
      </w:r>
      <w:r>
        <w:t>Servidor inicia borrado asíncrono de amigo.</w:t>
      </w:r>
      <w:r w:rsidR="00E23628">
        <w:t xml:space="preserve"> </w:t>
      </w:r>
      <w:r w:rsidR="00393662" w:rsidRPr="00393662">
        <w:t>Server</w:t>
      </w:r>
      <w:r>
        <w:t xml:space="preserve"> borra conversación y mensajes asociados del dispositivo. Actividad elimina amigo de listado.</w:t>
      </w:r>
    </w:p>
    <w:p w14:paraId="7777D206" w14:textId="56E2AFD2" w:rsidR="00E23628" w:rsidRDefault="00E23628" w:rsidP="00AA42EE">
      <w:pPr>
        <w:pStyle w:val="Prrafodelista"/>
        <w:numPr>
          <w:ilvl w:val="0"/>
          <w:numId w:val="28"/>
        </w:numPr>
      </w:pPr>
      <w:r>
        <w:t>Cuando el borrado en servidor se acabe, Servidor enviará correo de fin de acción. Usuario recibe información por correo.</w:t>
      </w:r>
    </w:p>
    <w:p w14:paraId="1A7EB6ED" w14:textId="77777777" w:rsidR="00EA484D" w:rsidRPr="008749FE" w:rsidRDefault="00EA484D" w:rsidP="00EA484D">
      <w:pPr>
        <w:pStyle w:val="Ttulo3"/>
      </w:pPr>
      <w:bookmarkStart w:id="68" w:name="_Toc480549857"/>
      <w:r>
        <w:t>Flujos alternativos</w:t>
      </w:r>
      <w:bookmarkEnd w:id="68"/>
    </w:p>
    <w:p w14:paraId="76A4CEB4" w14:textId="4994D864" w:rsidR="00393662" w:rsidRDefault="00393662" w:rsidP="00393662">
      <w:r>
        <w:t>Línea 2. Si usuario no confirma borrado, cancelamos caso de uso.</w:t>
      </w:r>
    </w:p>
    <w:p w14:paraId="51AD9543" w14:textId="51564BBF" w:rsidR="00EA484D" w:rsidRDefault="00EA484D" w:rsidP="00393662">
      <w:r>
        <w:t>Línea 2: En caso de haber algún problema para realizar la solicitud de información, se le notificará al usuario el error, y el caso de uso no continua.</w:t>
      </w:r>
    </w:p>
    <w:p w14:paraId="750545FD" w14:textId="5C6A8FDE" w:rsidR="00E23628" w:rsidRDefault="00393662" w:rsidP="00E23628">
      <w:r>
        <w:t>Línea 3</w:t>
      </w:r>
      <w:r w:rsidR="00E23628">
        <w:t>: En caso que haya habido un problema con el borrado en servidor, inmediatamente se iniciará una incidencia técnica, notificándole a los administradores de la aplicación y al usuario de lo ocurrido para que:</w:t>
      </w:r>
    </w:p>
    <w:p w14:paraId="665AE023" w14:textId="77777777" w:rsidR="00E23628" w:rsidRDefault="00E23628" w:rsidP="00E23628">
      <w:pPr>
        <w:pStyle w:val="Prrafodelista"/>
        <w:numPr>
          <w:ilvl w:val="0"/>
          <w:numId w:val="13"/>
        </w:numPr>
      </w:pPr>
      <w:r>
        <w:t>El usuario realice el debido seguimiento, bajo su derecho.</w:t>
      </w:r>
    </w:p>
    <w:p w14:paraId="475587D7" w14:textId="77777777" w:rsidR="00E23628" w:rsidRDefault="00E23628" w:rsidP="00E23628">
      <w:pPr>
        <w:pStyle w:val="Prrafodelista"/>
        <w:numPr>
          <w:ilvl w:val="0"/>
          <w:numId w:val="13"/>
        </w:numPr>
      </w:pPr>
      <w:r>
        <w:t>Los técnicos se pongan manos a la obra para eliminar la información restante.</w:t>
      </w:r>
    </w:p>
    <w:p w14:paraId="03570390" w14:textId="77777777" w:rsidR="00C44155" w:rsidRDefault="00C44155" w:rsidP="00C44155">
      <w:pPr>
        <w:pStyle w:val="Ttulo3"/>
      </w:pPr>
      <w:bookmarkStart w:id="69" w:name="_Toc480549858"/>
      <w:r>
        <w:lastRenderedPageBreak/>
        <w:t>Diagrama de interacción</w:t>
      </w:r>
      <w:bookmarkEnd w:id="69"/>
    </w:p>
    <w:p w14:paraId="70C4D308" w14:textId="11E2F4A7" w:rsidR="00E23628" w:rsidRDefault="00585B1C" w:rsidP="00EA484D">
      <w:r>
        <w:object w:dxaOrig="6975" w:dyaOrig="5550" w14:anchorId="699A0731">
          <v:shape id="_x0000_i1042" type="#_x0000_t75" style="width:504.75pt;height:402.75pt" o:ole="">
            <v:imagedata r:id="rId44" o:title=""/>
          </v:shape>
          <o:OLEObject Type="Embed" ProgID="Visio.Drawing.15" ShapeID="_x0000_i1042" DrawAspect="Content" ObjectID="_1556289334" r:id="rId45"/>
        </w:object>
      </w:r>
    </w:p>
    <w:p w14:paraId="7AE8AE11" w14:textId="0DF62953" w:rsidR="0012382F" w:rsidRDefault="0012382F" w:rsidP="0012382F">
      <w:pPr>
        <w:pStyle w:val="Ttulo2"/>
      </w:pPr>
      <w:bookmarkStart w:id="70" w:name="_Toc480549859"/>
      <w:r>
        <w:lastRenderedPageBreak/>
        <w:t>Añadir amigo.</w:t>
      </w:r>
      <w:bookmarkEnd w:id="70"/>
    </w:p>
    <w:p w14:paraId="028D7855" w14:textId="2AD3464E" w:rsidR="00843FDF" w:rsidRPr="00843FDF" w:rsidRDefault="00843FDF" w:rsidP="00843FDF">
      <w:pPr>
        <w:jc w:val="center"/>
      </w:pPr>
      <w:r>
        <w:object w:dxaOrig="4906" w:dyaOrig="3945" w14:anchorId="6A827BC6">
          <v:shape id="_x0000_i1043" type="#_x0000_t75" style="width:245.25pt;height:197.25pt" o:ole="">
            <v:imagedata r:id="rId46" o:title=""/>
          </v:shape>
          <o:OLEObject Type="Embed" ProgID="Visio.Drawing.15" ShapeID="_x0000_i1043" DrawAspect="Content" ObjectID="_1556289335" r:id="rId47"/>
        </w:object>
      </w:r>
    </w:p>
    <w:p w14:paraId="4B6AB6C4" w14:textId="77777777" w:rsidR="0012382F" w:rsidRDefault="0012382F" w:rsidP="0012382F">
      <w:pPr>
        <w:pStyle w:val="Prrafodelista"/>
        <w:numPr>
          <w:ilvl w:val="0"/>
          <w:numId w:val="6"/>
        </w:numPr>
      </w:pPr>
      <w:r w:rsidRPr="008749FE">
        <w:rPr>
          <w:b/>
        </w:rPr>
        <w:t>Actor:</w:t>
      </w:r>
      <w:r>
        <w:t xml:space="preserve"> Usuario</w:t>
      </w:r>
    </w:p>
    <w:p w14:paraId="57F248F4" w14:textId="77777777" w:rsidR="0012382F" w:rsidRDefault="0012382F" w:rsidP="00A172BB">
      <w:pPr>
        <w:pStyle w:val="Prrafodelista"/>
        <w:numPr>
          <w:ilvl w:val="0"/>
          <w:numId w:val="6"/>
        </w:numPr>
      </w:pPr>
      <w:r w:rsidRPr="0012382F">
        <w:rPr>
          <w:b/>
        </w:rPr>
        <w:t>Propósito:</w:t>
      </w:r>
      <w:r>
        <w:t xml:space="preserve"> El usuario podrá elegir a sus contactos en la aplicación. Para lo cual, tendrá que añadirlos.</w:t>
      </w:r>
    </w:p>
    <w:p w14:paraId="04E5AAFC" w14:textId="77777777" w:rsidR="0012382F" w:rsidRDefault="0012382F" w:rsidP="00A172BB">
      <w:pPr>
        <w:pStyle w:val="Prrafodelista"/>
        <w:numPr>
          <w:ilvl w:val="0"/>
          <w:numId w:val="6"/>
        </w:numPr>
      </w:pPr>
      <w:r w:rsidRPr="0012382F">
        <w:rPr>
          <w:b/>
        </w:rPr>
        <w:t>PreCondiciones:</w:t>
      </w:r>
    </w:p>
    <w:p w14:paraId="79DD4010" w14:textId="77777777" w:rsidR="0012382F" w:rsidRDefault="0012382F" w:rsidP="0012382F">
      <w:pPr>
        <w:pStyle w:val="Prrafodelista"/>
        <w:numPr>
          <w:ilvl w:val="1"/>
          <w:numId w:val="6"/>
        </w:numPr>
      </w:pPr>
      <w:r>
        <w:t>Haberse autenticado en el sistema.</w:t>
      </w:r>
    </w:p>
    <w:p w14:paraId="37EFA0B2" w14:textId="77777777" w:rsidR="0012382F" w:rsidRDefault="0012382F" w:rsidP="0012382F">
      <w:pPr>
        <w:pStyle w:val="Prrafodelista"/>
        <w:numPr>
          <w:ilvl w:val="1"/>
          <w:numId w:val="6"/>
        </w:numPr>
      </w:pPr>
      <w:r>
        <w:t xml:space="preserve">Estar en </w:t>
      </w:r>
      <w:r w:rsidR="00CB78C5">
        <w:t>la actividad principal</w:t>
      </w:r>
      <w:r w:rsidR="008772CF">
        <w:t xml:space="preserve"> o en gestión de amigos</w:t>
      </w:r>
      <w:r>
        <w:t>.</w:t>
      </w:r>
    </w:p>
    <w:p w14:paraId="7EF4A24E" w14:textId="77777777" w:rsidR="0012382F" w:rsidRDefault="0012382F" w:rsidP="0012382F">
      <w:pPr>
        <w:pStyle w:val="Prrafodelista"/>
        <w:numPr>
          <w:ilvl w:val="0"/>
          <w:numId w:val="6"/>
        </w:numPr>
      </w:pPr>
      <w:r w:rsidRPr="008749FE">
        <w:rPr>
          <w:b/>
        </w:rPr>
        <w:t>PostCondiciones:</w:t>
      </w:r>
      <w:r>
        <w:t xml:space="preserve"> El usuario </w:t>
      </w:r>
      <w:r w:rsidR="00CB78C5">
        <w:t>tendrá un nuevo amigo en el sistema</w:t>
      </w:r>
      <w:r>
        <w:t>.</w:t>
      </w:r>
    </w:p>
    <w:p w14:paraId="0A037BC8" w14:textId="617FBA82" w:rsidR="0012382F" w:rsidRPr="00A63B8A" w:rsidRDefault="0012382F" w:rsidP="0012382F">
      <w:pPr>
        <w:pStyle w:val="Prrafodelista"/>
        <w:numPr>
          <w:ilvl w:val="0"/>
          <w:numId w:val="6"/>
        </w:numPr>
      </w:pPr>
      <w:r w:rsidRPr="00A63B8A">
        <w:rPr>
          <w:b/>
        </w:rPr>
        <w:t>Resumen:</w:t>
      </w:r>
      <w:r w:rsidR="00384B56">
        <w:rPr>
          <w:b/>
        </w:rPr>
        <w:t xml:space="preserve"> </w:t>
      </w:r>
      <w:r w:rsidR="00CB78C5">
        <w:t>El usuario podrá elegir a sus contactos en la aplicación. Para lo cual, tendrá que añadirlos.</w:t>
      </w:r>
    </w:p>
    <w:p w14:paraId="42B05B6F" w14:textId="77777777" w:rsidR="0012382F" w:rsidRDefault="0012382F" w:rsidP="0012382F">
      <w:pPr>
        <w:pStyle w:val="Prrafodelista"/>
        <w:numPr>
          <w:ilvl w:val="0"/>
          <w:numId w:val="6"/>
        </w:numPr>
      </w:pPr>
      <w:r w:rsidRPr="00033E11">
        <w:rPr>
          <w:b/>
        </w:rPr>
        <w:t>Requerimientos asociados:</w:t>
      </w:r>
    </w:p>
    <w:p w14:paraId="02B07883" w14:textId="77777777" w:rsidR="0012382F" w:rsidRDefault="0012382F" w:rsidP="0012382F">
      <w:pPr>
        <w:pStyle w:val="Ttulo3"/>
      </w:pPr>
      <w:bookmarkStart w:id="71" w:name="_Toc480549860"/>
      <w:r>
        <w:t>Flujo principal</w:t>
      </w:r>
      <w:bookmarkEnd w:id="71"/>
    </w:p>
    <w:p w14:paraId="470BDC22" w14:textId="7A6A52E0" w:rsidR="0012382F" w:rsidRDefault="00384B56" w:rsidP="00D1087D">
      <w:pPr>
        <w:pStyle w:val="Prrafodelista"/>
        <w:numPr>
          <w:ilvl w:val="0"/>
          <w:numId w:val="17"/>
        </w:numPr>
      </w:pPr>
      <w:r>
        <w:t>Usuario</w:t>
      </w:r>
      <w:r w:rsidR="00CB78C5">
        <w:t xml:space="preserve"> hacemos clic sobre el icono de +.</w:t>
      </w:r>
      <w:r>
        <w:t xml:space="preserve"> Actividad muestra desplegable.</w:t>
      </w:r>
    </w:p>
    <w:p w14:paraId="60EB7190" w14:textId="078C566E" w:rsidR="00384B56" w:rsidRDefault="00384B56" w:rsidP="00D65678">
      <w:pPr>
        <w:pStyle w:val="Prrafodelista"/>
        <w:numPr>
          <w:ilvl w:val="0"/>
          <w:numId w:val="17"/>
        </w:numPr>
      </w:pPr>
      <w:r>
        <w:t>Usuario selecciona</w:t>
      </w:r>
      <w:r w:rsidR="00CB78C5">
        <w:t xml:space="preserve"> amigo.</w:t>
      </w:r>
      <w:r>
        <w:t xml:space="preserve"> Actividad abre actividad de gestión de amigos. Actividad abre pestaña de nuevo amigo.</w:t>
      </w:r>
    </w:p>
    <w:p w14:paraId="5DE48B7E" w14:textId="04EA180B" w:rsidR="00384B56" w:rsidRDefault="00384B56" w:rsidP="00AA42EE">
      <w:pPr>
        <w:pStyle w:val="Prrafodelista"/>
        <w:numPr>
          <w:ilvl w:val="0"/>
          <w:numId w:val="17"/>
        </w:numPr>
      </w:pPr>
      <w:r>
        <w:t>Usuario inserta texto por el cual buscar al usuario (</w:t>
      </w:r>
      <w:r w:rsidR="00CB78C5">
        <w:t>nombres y</w:t>
      </w:r>
      <w:r>
        <w:t>/o</w:t>
      </w:r>
      <w:r w:rsidR="00CB78C5">
        <w:t xml:space="preserve"> apellidos, un correo, o bien su n</w:t>
      </w:r>
      <w:r>
        <w:t>úmero de teléfono) y hace clic en buscar. Actividad realiza búsqueda de usuarios en servidor. Servidor devuelve lista de usuarios. Actividad muestra lista de usuarios.</w:t>
      </w:r>
    </w:p>
    <w:p w14:paraId="1EB6EA82" w14:textId="4EE5D57B" w:rsidR="00384B56" w:rsidRDefault="00384B56" w:rsidP="00384B56">
      <w:pPr>
        <w:pStyle w:val="Prrafodelista"/>
        <w:numPr>
          <w:ilvl w:val="0"/>
          <w:numId w:val="17"/>
        </w:numPr>
      </w:pPr>
      <w:r>
        <w:t>Usuario selecciona amigo. Servidor inicia solicitud de amistad.</w:t>
      </w:r>
      <w:r w:rsidR="00537A18">
        <w:t xml:space="preserve"> Actividad notifica envío de solicitud</w:t>
      </w:r>
    </w:p>
    <w:p w14:paraId="3E59C53A" w14:textId="77777777" w:rsidR="0012382F" w:rsidRPr="008749FE" w:rsidRDefault="0003316D" w:rsidP="0012382F">
      <w:pPr>
        <w:pStyle w:val="Ttulo3"/>
      </w:pPr>
      <w:bookmarkStart w:id="72" w:name="_Toc480549861"/>
      <w:r>
        <w:t>Flujos alternativos</w:t>
      </w:r>
      <w:bookmarkEnd w:id="72"/>
    </w:p>
    <w:p w14:paraId="14F009EE" w14:textId="14EFC6EC" w:rsidR="0012382F" w:rsidRDefault="007444F8" w:rsidP="0012382F">
      <w:r>
        <w:t>Línea 3 o 4</w:t>
      </w:r>
      <w:r w:rsidR="0012382F">
        <w:t>: En caso de no tener conexión a internet u otro problema para realizar l</w:t>
      </w:r>
      <w:r w:rsidR="00E6013F">
        <w:t>as búsquedas</w:t>
      </w:r>
      <w:r w:rsidR="0012382F">
        <w:t xml:space="preserve">, se le notificará al usuario el error, y el caso de uso no continua. </w:t>
      </w:r>
    </w:p>
    <w:p w14:paraId="356F9159" w14:textId="77777777" w:rsidR="00C44155" w:rsidRDefault="00C44155" w:rsidP="00C44155">
      <w:pPr>
        <w:pStyle w:val="Ttulo3"/>
      </w:pPr>
      <w:bookmarkStart w:id="73" w:name="_Toc480549862"/>
      <w:r>
        <w:lastRenderedPageBreak/>
        <w:t>Diagrama de interacción</w:t>
      </w:r>
      <w:bookmarkEnd w:id="73"/>
    </w:p>
    <w:p w14:paraId="7506E8A5" w14:textId="28115410" w:rsidR="00063E82" w:rsidRPr="00063E82" w:rsidRDefault="00C40871" w:rsidP="00063E82">
      <w:r>
        <w:object w:dxaOrig="9990" w:dyaOrig="8806" w14:anchorId="792C0038">
          <v:shape id="_x0000_i1044" type="#_x0000_t75" style="width:499.5pt;height:439.5pt" o:ole="">
            <v:imagedata r:id="rId48" o:title=""/>
          </v:shape>
          <o:OLEObject Type="Embed" ProgID="Visio.Drawing.15" ShapeID="_x0000_i1044" DrawAspect="Content" ObjectID="_1556289336" r:id="rId49"/>
        </w:object>
      </w:r>
    </w:p>
    <w:p w14:paraId="2A7D1B05" w14:textId="0ECA21A2" w:rsidR="00384B56" w:rsidRDefault="00384B56" w:rsidP="00384B56">
      <w:pPr>
        <w:pStyle w:val="Ttulo2"/>
        <w:numPr>
          <w:ilvl w:val="1"/>
          <w:numId w:val="40"/>
        </w:numPr>
      </w:pPr>
      <w:bookmarkStart w:id="74" w:name="_Toc480549863"/>
      <w:r>
        <w:lastRenderedPageBreak/>
        <w:t>Recibir aceptación de amistad</w:t>
      </w:r>
      <w:bookmarkEnd w:id="74"/>
    </w:p>
    <w:p w14:paraId="190782D9" w14:textId="77777777" w:rsidR="00A35E81" w:rsidRDefault="00A35E81" w:rsidP="00A35E81">
      <w:pPr>
        <w:pStyle w:val="Prrafodelista"/>
        <w:numPr>
          <w:ilvl w:val="0"/>
          <w:numId w:val="6"/>
        </w:numPr>
      </w:pPr>
      <w:r w:rsidRPr="008749FE">
        <w:rPr>
          <w:b/>
        </w:rPr>
        <w:t>Actor:</w:t>
      </w:r>
      <w:r>
        <w:t xml:space="preserve"> Usuario</w:t>
      </w:r>
    </w:p>
    <w:p w14:paraId="50338FAE" w14:textId="47935D84" w:rsidR="00A35E81" w:rsidRDefault="00A35E81" w:rsidP="00A35E81">
      <w:pPr>
        <w:pStyle w:val="Prrafodelista"/>
        <w:numPr>
          <w:ilvl w:val="0"/>
          <w:numId w:val="6"/>
        </w:numPr>
      </w:pPr>
      <w:r w:rsidRPr="008749FE">
        <w:rPr>
          <w:b/>
        </w:rPr>
        <w:t>Propósito:</w:t>
      </w:r>
      <w:r>
        <w:t xml:space="preserve"> Poder recibir</w:t>
      </w:r>
      <w:r w:rsidR="007F4467">
        <w:t xml:space="preserve"> las aceptaciones de amistad generadas a partir de solicitudes hechas por él.</w:t>
      </w:r>
    </w:p>
    <w:p w14:paraId="651BDFAC" w14:textId="77777777" w:rsidR="00A35E81" w:rsidRDefault="00A35E81" w:rsidP="00A35E81">
      <w:pPr>
        <w:pStyle w:val="Prrafodelista"/>
        <w:numPr>
          <w:ilvl w:val="0"/>
          <w:numId w:val="6"/>
        </w:numPr>
      </w:pPr>
      <w:r w:rsidRPr="00B82E6C">
        <w:rPr>
          <w:b/>
        </w:rPr>
        <w:t>PreCondiciones:</w:t>
      </w:r>
    </w:p>
    <w:p w14:paraId="7960C50A" w14:textId="77777777" w:rsidR="00A35E81" w:rsidRDefault="00A35E81" w:rsidP="00A35E81">
      <w:pPr>
        <w:pStyle w:val="Prrafodelista"/>
        <w:numPr>
          <w:ilvl w:val="1"/>
          <w:numId w:val="6"/>
        </w:numPr>
      </w:pPr>
      <w:r>
        <w:t>Haberse autenticado en el sistema.</w:t>
      </w:r>
    </w:p>
    <w:p w14:paraId="1073FEA1" w14:textId="6CDB27D8" w:rsidR="00A35E81" w:rsidRDefault="00A35E81" w:rsidP="00A35E81">
      <w:pPr>
        <w:pStyle w:val="Prrafodelista"/>
        <w:numPr>
          <w:ilvl w:val="0"/>
          <w:numId w:val="6"/>
        </w:numPr>
      </w:pPr>
      <w:r w:rsidRPr="008749FE">
        <w:rPr>
          <w:b/>
        </w:rPr>
        <w:t>PostCondiciones:</w:t>
      </w:r>
      <w:r>
        <w:t xml:space="preserve"> </w:t>
      </w:r>
      <w:r w:rsidR="007F4467">
        <w:t>El usuario estará informado de su nuevo amigo.</w:t>
      </w:r>
    </w:p>
    <w:p w14:paraId="4CFC32D7" w14:textId="4A4C38C5" w:rsidR="00A35E81" w:rsidRDefault="00A35E81" w:rsidP="00A35E81">
      <w:pPr>
        <w:pStyle w:val="Prrafodelista"/>
        <w:numPr>
          <w:ilvl w:val="0"/>
          <w:numId w:val="6"/>
        </w:numPr>
      </w:pPr>
      <w:r w:rsidRPr="006D58A1">
        <w:rPr>
          <w:b/>
        </w:rPr>
        <w:t>Resumen:</w:t>
      </w:r>
      <w:r>
        <w:t xml:space="preserve"> </w:t>
      </w:r>
      <w:r w:rsidR="007F4467">
        <w:t>El dispositivo le informará al usuario de las solicitudes de amistad enviadas aceptadas.</w:t>
      </w:r>
    </w:p>
    <w:p w14:paraId="02373F78" w14:textId="77777777" w:rsidR="00A35E81" w:rsidRDefault="00A35E81" w:rsidP="00A35E81">
      <w:pPr>
        <w:pStyle w:val="Prrafodelista"/>
        <w:numPr>
          <w:ilvl w:val="0"/>
          <w:numId w:val="6"/>
        </w:numPr>
      </w:pPr>
      <w:r>
        <w:rPr>
          <w:b/>
        </w:rPr>
        <w:t>Requerimientos asociados:</w:t>
      </w:r>
    </w:p>
    <w:p w14:paraId="1C8A9E83" w14:textId="77777777" w:rsidR="00A35E81" w:rsidRDefault="00A35E81" w:rsidP="00A35E81">
      <w:pPr>
        <w:pStyle w:val="Ttulo3"/>
      </w:pPr>
      <w:bookmarkStart w:id="75" w:name="_Toc480549864"/>
      <w:r>
        <w:t>Flujo principal</w:t>
      </w:r>
      <w:bookmarkEnd w:id="75"/>
    </w:p>
    <w:p w14:paraId="0CEFB8C0" w14:textId="63535707" w:rsidR="00A35E81" w:rsidRDefault="00A35E81" w:rsidP="007F4467">
      <w:pPr>
        <w:pStyle w:val="Prrafodelista"/>
        <w:numPr>
          <w:ilvl w:val="0"/>
          <w:numId w:val="46"/>
        </w:numPr>
      </w:pPr>
      <w:r>
        <w:t>ServerListener detecta</w:t>
      </w:r>
      <w:r w:rsidR="007F4467">
        <w:t xml:space="preserve"> solicitud aceptada</w:t>
      </w:r>
      <w:r>
        <w:t xml:space="preserve">. ServerListener solicita a dispositivo notificación push. </w:t>
      </w:r>
    </w:p>
    <w:p w14:paraId="638F47DC" w14:textId="39FD4450" w:rsidR="00A35E81" w:rsidRDefault="007F4467" w:rsidP="007F4467">
      <w:pPr>
        <w:pStyle w:val="Prrafodelista"/>
        <w:numPr>
          <w:ilvl w:val="0"/>
          <w:numId w:val="46"/>
        </w:numPr>
      </w:pPr>
      <w:r>
        <w:t>Usuario hace clic en notificación push. Aplicación abre actividad de gestión de amigos, mostrando el nuevo amigo.</w:t>
      </w:r>
    </w:p>
    <w:p w14:paraId="0AC49FE9" w14:textId="77777777" w:rsidR="00A35E81" w:rsidRDefault="00A35E81" w:rsidP="00A35E81">
      <w:pPr>
        <w:pStyle w:val="Ttulo3"/>
      </w:pPr>
      <w:bookmarkStart w:id="76" w:name="_Toc480549865"/>
      <w:r>
        <w:t>Flujos alternativos</w:t>
      </w:r>
      <w:bookmarkEnd w:id="76"/>
    </w:p>
    <w:p w14:paraId="68452351" w14:textId="4D59C739" w:rsidR="00384B56" w:rsidRPr="00384B56" w:rsidRDefault="00A35E81" w:rsidP="007F4467">
      <w:r>
        <w:t>Línea</w:t>
      </w:r>
      <w:r w:rsidR="00063E82">
        <w:t xml:space="preserve"> 1: Si actividad de gestión de amigos</w:t>
      </w:r>
      <w:r>
        <w:t xml:space="preserve"> está abierta</w:t>
      </w:r>
      <w:r w:rsidR="00063E82">
        <w:t>, Actividad</w:t>
      </w:r>
      <w:r>
        <w:t xml:space="preserve"> actualiza </w:t>
      </w:r>
      <w:r w:rsidR="00063E82">
        <w:t>listado de amigos</w:t>
      </w:r>
      <w:r>
        <w:t xml:space="preserve">. </w:t>
      </w:r>
    </w:p>
    <w:p w14:paraId="08C9360F" w14:textId="57BF3731" w:rsidR="00E37710" w:rsidRDefault="00E37710" w:rsidP="00E37710">
      <w:pPr>
        <w:pStyle w:val="Ttulo2"/>
      </w:pPr>
      <w:bookmarkStart w:id="77" w:name="_Toc480549866"/>
      <w:r>
        <w:lastRenderedPageBreak/>
        <w:t>Aceptar o rechazar solicitud de amistad.</w:t>
      </w:r>
      <w:bookmarkEnd w:id="77"/>
    </w:p>
    <w:p w14:paraId="5DB536AE" w14:textId="44017584" w:rsidR="00843FDF" w:rsidRPr="00843FDF" w:rsidRDefault="00843FDF" w:rsidP="00843FDF">
      <w:pPr>
        <w:jc w:val="center"/>
      </w:pPr>
      <w:r>
        <w:object w:dxaOrig="4906" w:dyaOrig="3945" w14:anchorId="503608EE">
          <v:shape id="_x0000_i1045" type="#_x0000_t75" style="width:245.25pt;height:197.25pt" o:ole="">
            <v:imagedata r:id="rId50" o:title=""/>
          </v:shape>
          <o:OLEObject Type="Embed" ProgID="Visio.Drawing.15" ShapeID="_x0000_i1045" DrawAspect="Content" ObjectID="_1556289337" r:id="rId51"/>
        </w:object>
      </w:r>
    </w:p>
    <w:p w14:paraId="2A2B9E7D" w14:textId="77777777" w:rsidR="00E37710" w:rsidRDefault="00E37710" w:rsidP="00E37710">
      <w:pPr>
        <w:pStyle w:val="Prrafodelista"/>
        <w:numPr>
          <w:ilvl w:val="0"/>
          <w:numId w:val="6"/>
        </w:numPr>
      </w:pPr>
      <w:r w:rsidRPr="008749FE">
        <w:rPr>
          <w:b/>
        </w:rPr>
        <w:t>Actor:</w:t>
      </w:r>
      <w:r>
        <w:t xml:space="preserve"> Usuario</w:t>
      </w:r>
    </w:p>
    <w:p w14:paraId="666BEE5C" w14:textId="77777777" w:rsidR="00E37710" w:rsidRDefault="00E37710" w:rsidP="00E37710">
      <w:pPr>
        <w:pStyle w:val="Prrafodelista"/>
        <w:numPr>
          <w:ilvl w:val="0"/>
          <w:numId w:val="6"/>
        </w:numPr>
      </w:pPr>
      <w:r w:rsidRPr="0012382F">
        <w:rPr>
          <w:b/>
        </w:rPr>
        <w:t>Propósito:</w:t>
      </w:r>
      <w:r>
        <w:t xml:space="preserve"> El usuario podrá </w:t>
      </w:r>
      <w:r w:rsidR="00C24118">
        <w:t>aceptar o rechazar solicitudes de amistad entrantes, con el fin de proteger su privacidad.</w:t>
      </w:r>
    </w:p>
    <w:p w14:paraId="55A42E2A" w14:textId="77777777" w:rsidR="00E37710" w:rsidRDefault="00E37710" w:rsidP="00E37710">
      <w:pPr>
        <w:pStyle w:val="Prrafodelista"/>
        <w:numPr>
          <w:ilvl w:val="0"/>
          <w:numId w:val="6"/>
        </w:numPr>
      </w:pPr>
      <w:r w:rsidRPr="0012382F">
        <w:rPr>
          <w:b/>
        </w:rPr>
        <w:t>PreCondiciones:</w:t>
      </w:r>
    </w:p>
    <w:p w14:paraId="168BECEF" w14:textId="77777777" w:rsidR="00E37710" w:rsidRDefault="00E37710" w:rsidP="00E37710">
      <w:pPr>
        <w:pStyle w:val="Prrafodelista"/>
        <w:numPr>
          <w:ilvl w:val="1"/>
          <w:numId w:val="6"/>
        </w:numPr>
      </w:pPr>
      <w:r>
        <w:t>Haberse autenticado en el sistema.</w:t>
      </w:r>
    </w:p>
    <w:p w14:paraId="110D40FA" w14:textId="77777777" w:rsidR="00E37710" w:rsidRDefault="00E37710" w:rsidP="00E37710">
      <w:pPr>
        <w:pStyle w:val="Prrafodelista"/>
        <w:numPr>
          <w:ilvl w:val="1"/>
          <w:numId w:val="6"/>
        </w:numPr>
      </w:pPr>
      <w:r>
        <w:t>Estar en la actividad principal</w:t>
      </w:r>
      <w:r w:rsidR="00936547">
        <w:t xml:space="preserve"> o bien recibir una notificación push de solicitud</w:t>
      </w:r>
      <w:r>
        <w:t>.</w:t>
      </w:r>
    </w:p>
    <w:p w14:paraId="44827A7B" w14:textId="77777777" w:rsidR="00E37710" w:rsidRDefault="00E37710" w:rsidP="00E37710">
      <w:pPr>
        <w:pStyle w:val="Prrafodelista"/>
        <w:numPr>
          <w:ilvl w:val="0"/>
          <w:numId w:val="6"/>
        </w:numPr>
      </w:pPr>
      <w:r w:rsidRPr="008749FE">
        <w:rPr>
          <w:b/>
        </w:rPr>
        <w:t>PostCondiciones:</w:t>
      </w:r>
      <w:r>
        <w:t xml:space="preserve"> El usuario tendrá un nuevo amigo en el sistema</w:t>
      </w:r>
      <w:r w:rsidR="00C24118">
        <w:t xml:space="preserve"> o una solicitud de un desconocido o persona no deseada en la herramienta rechazada.</w:t>
      </w:r>
    </w:p>
    <w:p w14:paraId="5CA19B58" w14:textId="3C3111C6" w:rsidR="00E37710" w:rsidRPr="00A63B8A" w:rsidRDefault="00E37710" w:rsidP="00E37710">
      <w:pPr>
        <w:pStyle w:val="Prrafodelista"/>
        <w:numPr>
          <w:ilvl w:val="0"/>
          <w:numId w:val="6"/>
        </w:numPr>
      </w:pPr>
      <w:r w:rsidRPr="00A63B8A">
        <w:rPr>
          <w:b/>
        </w:rPr>
        <w:t>Resumen:</w:t>
      </w:r>
      <w:r w:rsidR="00063E82">
        <w:rPr>
          <w:b/>
        </w:rPr>
        <w:t xml:space="preserve"> </w:t>
      </w:r>
      <w:r w:rsidR="00C24118">
        <w:t>El usuario podrá aceptar o rechazar solicitudes de amistad entrantes, con el fin de proteger su privacidad.</w:t>
      </w:r>
    </w:p>
    <w:p w14:paraId="3ED176EE" w14:textId="77777777" w:rsidR="00E37710" w:rsidRDefault="00E37710" w:rsidP="00E37710">
      <w:pPr>
        <w:pStyle w:val="Prrafodelista"/>
        <w:numPr>
          <w:ilvl w:val="0"/>
          <w:numId w:val="6"/>
        </w:numPr>
      </w:pPr>
      <w:r w:rsidRPr="00033E11">
        <w:rPr>
          <w:b/>
        </w:rPr>
        <w:t>Requerimientos asociados:</w:t>
      </w:r>
    </w:p>
    <w:p w14:paraId="04CC5AE3" w14:textId="77777777" w:rsidR="00E37710" w:rsidRDefault="00E37710" w:rsidP="00E37710">
      <w:pPr>
        <w:pStyle w:val="Ttulo3"/>
      </w:pPr>
      <w:bookmarkStart w:id="78" w:name="_Toc480549867"/>
      <w:r>
        <w:t>Flujo principal</w:t>
      </w:r>
      <w:bookmarkEnd w:id="78"/>
    </w:p>
    <w:p w14:paraId="2EC76273" w14:textId="5C5E9FD2" w:rsidR="00E37710" w:rsidRDefault="00AA42EE" w:rsidP="00D1087D">
      <w:pPr>
        <w:pStyle w:val="Prrafodelista"/>
        <w:numPr>
          <w:ilvl w:val="0"/>
          <w:numId w:val="18"/>
        </w:numPr>
      </w:pPr>
      <w:r>
        <w:t>El usuario hace</w:t>
      </w:r>
      <w:r w:rsidR="008772CF">
        <w:t xml:space="preserve"> clic sobre el icono de persona</w:t>
      </w:r>
      <w:r w:rsidR="00E37710">
        <w:t>.</w:t>
      </w:r>
      <w:r>
        <w:t xml:space="preserve"> Actividad abre actividad de gestión de amigos.</w:t>
      </w:r>
    </w:p>
    <w:p w14:paraId="0D6AFD92" w14:textId="77777777" w:rsidR="00AA42EE" w:rsidRDefault="00AA42EE" w:rsidP="00D1087D">
      <w:pPr>
        <w:pStyle w:val="Prrafodelista"/>
        <w:numPr>
          <w:ilvl w:val="0"/>
          <w:numId w:val="18"/>
        </w:numPr>
      </w:pPr>
      <w:r>
        <w:t>Usuario hace</w:t>
      </w:r>
      <w:r w:rsidR="008772CF">
        <w:t xml:space="preserve"> clic en la pestaña mis solicitudes.</w:t>
      </w:r>
      <w:r>
        <w:t xml:space="preserve"> Actividad abre pestaña. </w:t>
      </w:r>
    </w:p>
    <w:p w14:paraId="3218A128" w14:textId="22C9ACBA" w:rsidR="008772CF" w:rsidRDefault="00AA42EE" w:rsidP="00D1087D">
      <w:pPr>
        <w:pStyle w:val="Prrafodelista"/>
        <w:numPr>
          <w:ilvl w:val="0"/>
          <w:numId w:val="18"/>
        </w:numPr>
      </w:pPr>
      <w:r>
        <w:t>Actividad solicita a servidor listado de solicitudes pendientes.</w:t>
      </w:r>
      <w:r w:rsidR="0049572F">
        <w:t xml:space="preserve"> Servidor devuelve solicitudes pendientes. Actividad muestra solicitudes pendientes.</w:t>
      </w:r>
    </w:p>
    <w:p w14:paraId="5EAA4107" w14:textId="07BA98E9" w:rsidR="00C24118" w:rsidRDefault="0049572F" w:rsidP="00D1087D">
      <w:pPr>
        <w:pStyle w:val="Prrafodelista"/>
        <w:numPr>
          <w:ilvl w:val="0"/>
          <w:numId w:val="18"/>
        </w:numPr>
      </w:pPr>
      <w:r>
        <w:t>Usuario hace clic en aceptar solicitud. Actividad solicita a servidor actualización de amistad. Actividad elimina solicitud de lista. Actividad notifica por pantalla aceptación exitosa.</w:t>
      </w:r>
    </w:p>
    <w:p w14:paraId="448DA28D" w14:textId="77777777" w:rsidR="00E37710" w:rsidRPr="008749FE" w:rsidRDefault="0003316D" w:rsidP="00E37710">
      <w:pPr>
        <w:pStyle w:val="Ttulo3"/>
      </w:pPr>
      <w:bookmarkStart w:id="79" w:name="_Toc480549868"/>
      <w:r>
        <w:t>Flujos alternativos</w:t>
      </w:r>
      <w:bookmarkEnd w:id="79"/>
    </w:p>
    <w:p w14:paraId="457A2156" w14:textId="14AD2125" w:rsidR="00936547" w:rsidRDefault="008772CF" w:rsidP="00936547">
      <w:r>
        <w:t>Línea 1</w:t>
      </w:r>
      <w:r w:rsidR="00936547">
        <w:t>: En caso de iniciar el caso de uso desde una notificación push, el paso uno sería entrar a la aplicación desde la notificación y el siguien</w:t>
      </w:r>
      <w:r>
        <w:t>te paso sería la línea 3</w:t>
      </w:r>
      <w:r w:rsidR="00936547">
        <w:t>. Es decir, el usuario entraría a la aplicación ya en la actividad de gestión de solicitudes</w:t>
      </w:r>
      <w:r w:rsidR="0049572F">
        <w:t xml:space="preserve"> y en la pestaña correcta</w:t>
      </w:r>
      <w:r w:rsidR="00936547">
        <w:t>.</w:t>
      </w:r>
    </w:p>
    <w:p w14:paraId="4884BA88" w14:textId="30100E70" w:rsidR="0049572F" w:rsidRDefault="0049572F" w:rsidP="0049572F">
      <w:r>
        <w:t>Línea 3 o 4: En caso de haber algún problema para listar las solicitudes o enviar a servidor aceptación o rechazo de amistad, se le notificará al usuario el error, y el caso de uso no continua.</w:t>
      </w:r>
    </w:p>
    <w:p w14:paraId="7306B7A0" w14:textId="4DD7746A" w:rsidR="0049572F" w:rsidRDefault="0049572F" w:rsidP="0049572F">
      <w:r>
        <w:lastRenderedPageBreak/>
        <w:t>Línea 4: Usuario hace clic en rechazo. Actividad solicita a servidor eliminación de amistad. Actividad elimina solicitud de lista. Actividad notifica por pantalla rechazo exitoso.</w:t>
      </w:r>
    </w:p>
    <w:p w14:paraId="5D99D914" w14:textId="68668D04" w:rsidR="0049572F" w:rsidRDefault="0049572F" w:rsidP="0049572F">
      <w:pPr>
        <w:pStyle w:val="Ttulo3"/>
      </w:pPr>
      <w:bookmarkStart w:id="80" w:name="_Toc480549869"/>
      <w:r>
        <w:t>Diagrama de interacción</w:t>
      </w:r>
      <w:bookmarkEnd w:id="80"/>
    </w:p>
    <w:p w14:paraId="413CD0A2" w14:textId="2BC1BD6F" w:rsidR="009C71F5" w:rsidRPr="009C71F5" w:rsidRDefault="00C50F04" w:rsidP="009C71F5">
      <w:r>
        <w:object w:dxaOrig="10680" w:dyaOrig="8955" w14:anchorId="03C424A8">
          <v:shape id="_x0000_i1046" type="#_x0000_t75" style="width:511.5pt;height:429pt" o:ole="">
            <v:imagedata r:id="rId52" o:title=""/>
          </v:shape>
          <o:OLEObject Type="Embed" ProgID="Visio.Drawing.15" ShapeID="_x0000_i1046" DrawAspect="Content" ObjectID="_1556289338" r:id="rId53"/>
        </w:object>
      </w:r>
    </w:p>
    <w:p w14:paraId="3D5F6FCC" w14:textId="565EB433" w:rsidR="00AA42EE" w:rsidRDefault="00AA42EE" w:rsidP="00AA42EE">
      <w:pPr>
        <w:pStyle w:val="Ttulo2"/>
        <w:numPr>
          <w:ilvl w:val="1"/>
          <w:numId w:val="40"/>
        </w:numPr>
      </w:pPr>
      <w:bookmarkStart w:id="81" w:name="_Toc480549870"/>
      <w:r>
        <w:lastRenderedPageBreak/>
        <w:t>Recibir solicitud de amistad</w:t>
      </w:r>
      <w:bookmarkEnd w:id="81"/>
    </w:p>
    <w:p w14:paraId="1150B18A" w14:textId="77777777" w:rsidR="00AA42EE" w:rsidRDefault="00AA42EE" w:rsidP="00AA42EE">
      <w:pPr>
        <w:pStyle w:val="Prrafodelista"/>
        <w:numPr>
          <w:ilvl w:val="0"/>
          <w:numId w:val="6"/>
        </w:numPr>
      </w:pPr>
      <w:r w:rsidRPr="008749FE">
        <w:rPr>
          <w:b/>
        </w:rPr>
        <w:t>Actor:</w:t>
      </w:r>
      <w:r>
        <w:t xml:space="preserve"> Usuario</w:t>
      </w:r>
    </w:p>
    <w:p w14:paraId="5FB7B919" w14:textId="77777777" w:rsidR="00AA42EE" w:rsidRDefault="00AA42EE" w:rsidP="00AA42EE">
      <w:pPr>
        <w:pStyle w:val="Prrafodelista"/>
        <w:numPr>
          <w:ilvl w:val="0"/>
          <w:numId w:val="6"/>
        </w:numPr>
      </w:pPr>
      <w:r w:rsidRPr="008749FE">
        <w:rPr>
          <w:b/>
        </w:rPr>
        <w:t>Propósito:</w:t>
      </w:r>
      <w:r>
        <w:t xml:space="preserve"> Poder recibir las aceptaciones de amistad generadas a partir de solicitudes hechas por él.</w:t>
      </w:r>
    </w:p>
    <w:p w14:paraId="2644D63D" w14:textId="77777777" w:rsidR="00AA42EE" w:rsidRDefault="00AA42EE" w:rsidP="00AA42EE">
      <w:pPr>
        <w:pStyle w:val="Prrafodelista"/>
        <w:numPr>
          <w:ilvl w:val="0"/>
          <w:numId w:val="6"/>
        </w:numPr>
      </w:pPr>
      <w:r w:rsidRPr="00B82E6C">
        <w:rPr>
          <w:b/>
        </w:rPr>
        <w:t>PreCondiciones:</w:t>
      </w:r>
    </w:p>
    <w:p w14:paraId="39DBBA0D" w14:textId="77777777" w:rsidR="00AA42EE" w:rsidRDefault="00AA42EE" w:rsidP="00AA42EE">
      <w:pPr>
        <w:pStyle w:val="Prrafodelista"/>
        <w:numPr>
          <w:ilvl w:val="1"/>
          <w:numId w:val="6"/>
        </w:numPr>
      </w:pPr>
      <w:r>
        <w:t>Haberse autenticado en el sistema.</w:t>
      </w:r>
    </w:p>
    <w:p w14:paraId="3D7D6109" w14:textId="77777777" w:rsidR="00AA42EE" w:rsidRDefault="00AA42EE" w:rsidP="00AA42EE">
      <w:pPr>
        <w:pStyle w:val="Prrafodelista"/>
        <w:numPr>
          <w:ilvl w:val="0"/>
          <w:numId w:val="6"/>
        </w:numPr>
      </w:pPr>
      <w:r w:rsidRPr="008749FE">
        <w:rPr>
          <w:b/>
        </w:rPr>
        <w:t>PostCondiciones:</w:t>
      </w:r>
      <w:r>
        <w:t xml:space="preserve"> El usuario estará informado de su nuevo amigo.</w:t>
      </w:r>
    </w:p>
    <w:p w14:paraId="0E0067B8" w14:textId="77777777" w:rsidR="00AA42EE" w:rsidRDefault="00AA42EE" w:rsidP="00AA42EE">
      <w:pPr>
        <w:pStyle w:val="Prrafodelista"/>
        <w:numPr>
          <w:ilvl w:val="0"/>
          <w:numId w:val="6"/>
        </w:numPr>
      </w:pPr>
      <w:r w:rsidRPr="006D58A1">
        <w:rPr>
          <w:b/>
        </w:rPr>
        <w:t>Resumen:</w:t>
      </w:r>
      <w:r>
        <w:t xml:space="preserve"> El dispositivo le informará al usuario de las solicitudes de amistad enviadas aceptadas.</w:t>
      </w:r>
    </w:p>
    <w:p w14:paraId="4097C254" w14:textId="77777777" w:rsidR="00AA42EE" w:rsidRDefault="00AA42EE" w:rsidP="00AA42EE">
      <w:pPr>
        <w:pStyle w:val="Prrafodelista"/>
        <w:numPr>
          <w:ilvl w:val="0"/>
          <w:numId w:val="6"/>
        </w:numPr>
      </w:pPr>
      <w:r>
        <w:rPr>
          <w:b/>
        </w:rPr>
        <w:t>Requerimientos asociados:</w:t>
      </w:r>
    </w:p>
    <w:p w14:paraId="1906EB1B" w14:textId="77777777" w:rsidR="00AA42EE" w:rsidRDefault="00AA42EE" w:rsidP="00AA42EE">
      <w:pPr>
        <w:pStyle w:val="Ttulo3"/>
      </w:pPr>
      <w:bookmarkStart w:id="82" w:name="_Toc480549871"/>
      <w:r>
        <w:t>Flujo principal</w:t>
      </w:r>
      <w:bookmarkEnd w:id="82"/>
    </w:p>
    <w:p w14:paraId="39763570" w14:textId="53DD6DD3" w:rsidR="00AA42EE" w:rsidRDefault="00AA42EE" w:rsidP="00AA42EE">
      <w:pPr>
        <w:pStyle w:val="Prrafodelista"/>
        <w:numPr>
          <w:ilvl w:val="0"/>
          <w:numId w:val="46"/>
        </w:numPr>
      </w:pPr>
      <w:r>
        <w:t xml:space="preserve">ServerListener detecta </w:t>
      </w:r>
      <w:r w:rsidR="00C44155">
        <w:t xml:space="preserve">nueva </w:t>
      </w:r>
      <w:r>
        <w:t xml:space="preserve">solicitud. ServerListener solicita a dispositivo notificación push. </w:t>
      </w:r>
    </w:p>
    <w:p w14:paraId="06ECE03C" w14:textId="3D3788AA" w:rsidR="00AA42EE" w:rsidRDefault="00AA42EE" w:rsidP="00AA42EE">
      <w:pPr>
        <w:pStyle w:val="Prrafodelista"/>
        <w:numPr>
          <w:ilvl w:val="0"/>
          <w:numId w:val="46"/>
        </w:numPr>
      </w:pPr>
      <w:r>
        <w:t xml:space="preserve">Usuario hace clic en notificación push. </w:t>
      </w:r>
      <w:r w:rsidR="009C71F5" w:rsidRPr="009C71F5">
        <w:rPr>
          <w:b/>
        </w:rPr>
        <w:t>Extiende caso de uso 12, Aceptar o rechazar solicitud de amistad.</w:t>
      </w:r>
    </w:p>
    <w:p w14:paraId="48630968" w14:textId="77777777" w:rsidR="00AA42EE" w:rsidRDefault="00AA42EE" w:rsidP="00AA42EE">
      <w:pPr>
        <w:pStyle w:val="Ttulo3"/>
      </w:pPr>
      <w:bookmarkStart w:id="83" w:name="_Toc480549872"/>
      <w:r>
        <w:t>Flujos alternativos</w:t>
      </w:r>
      <w:bookmarkEnd w:id="83"/>
    </w:p>
    <w:p w14:paraId="68274497" w14:textId="065351A5" w:rsidR="00253214" w:rsidRPr="008749FE" w:rsidRDefault="00AA42EE" w:rsidP="0049572F">
      <w:r>
        <w:t>Línea 1: Si actividad de gestión de amigos está abierta</w:t>
      </w:r>
      <w:r w:rsidR="009C71F5">
        <w:t xml:space="preserve"> en la pestaña correcta</w:t>
      </w:r>
      <w:r>
        <w:t>, Activ</w:t>
      </w:r>
      <w:r w:rsidR="009C71F5">
        <w:t>idad actualiza listado de solicitudes</w:t>
      </w:r>
      <w:r>
        <w:t xml:space="preserve">. </w:t>
      </w:r>
    </w:p>
    <w:p w14:paraId="1A56F936" w14:textId="77777777" w:rsidR="00936547" w:rsidRDefault="00C13866" w:rsidP="00936547">
      <w:pPr>
        <w:pStyle w:val="Ttulo2"/>
      </w:pPr>
      <w:bookmarkStart w:id="84" w:name="_Toc480549873"/>
      <w:r>
        <w:lastRenderedPageBreak/>
        <w:t>Reiniciar</w:t>
      </w:r>
      <w:r w:rsidR="00486B42">
        <w:t xml:space="preserve"> clave</w:t>
      </w:r>
      <w:bookmarkEnd w:id="84"/>
    </w:p>
    <w:p w14:paraId="15A347E3" w14:textId="76F1D6B9" w:rsidR="002B21A4" w:rsidRPr="002B21A4" w:rsidRDefault="0015518E" w:rsidP="002B21A4">
      <w:pPr>
        <w:jc w:val="center"/>
      </w:pPr>
      <w:r>
        <w:object w:dxaOrig="7351" w:dyaOrig="1905" w14:anchorId="75D491FF">
          <v:shape id="_x0000_i1047" type="#_x0000_t75" style="width:367.5pt;height:95.25pt" o:ole="">
            <v:imagedata r:id="rId54" o:title=""/>
          </v:shape>
          <o:OLEObject Type="Embed" ProgID="Visio.Drawing.15" ShapeID="_x0000_i1047" DrawAspect="Content" ObjectID="_1556289339" r:id="rId55"/>
        </w:object>
      </w:r>
    </w:p>
    <w:p w14:paraId="34099CF1" w14:textId="77777777" w:rsidR="00936547" w:rsidRDefault="00936547" w:rsidP="00936547">
      <w:pPr>
        <w:pStyle w:val="Prrafodelista"/>
        <w:numPr>
          <w:ilvl w:val="0"/>
          <w:numId w:val="6"/>
        </w:numPr>
      </w:pPr>
      <w:r w:rsidRPr="008749FE">
        <w:rPr>
          <w:b/>
        </w:rPr>
        <w:t>Actor:</w:t>
      </w:r>
      <w:r>
        <w:t xml:space="preserve"> Usuario</w:t>
      </w:r>
    </w:p>
    <w:p w14:paraId="6FD69C58" w14:textId="77777777" w:rsidR="00936547" w:rsidRDefault="00936547" w:rsidP="00936547">
      <w:pPr>
        <w:pStyle w:val="Prrafodelista"/>
        <w:numPr>
          <w:ilvl w:val="0"/>
          <w:numId w:val="6"/>
        </w:numPr>
      </w:pPr>
      <w:r w:rsidRPr="0012382F">
        <w:rPr>
          <w:b/>
        </w:rPr>
        <w:t>Propósito:</w:t>
      </w:r>
      <w:r w:rsidR="00486B42">
        <w:t>En caso de que el usuario haya olvidado la clave, el usuario podrá reiniciarla y crear una nueva.</w:t>
      </w:r>
    </w:p>
    <w:p w14:paraId="1738D129" w14:textId="77777777" w:rsidR="00936547" w:rsidRDefault="00936547" w:rsidP="00936547">
      <w:pPr>
        <w:pStyle w:val="Prrafodelista"/>
        <w:numPr>
          <w:ilvl w:val="0"/>
          <w:numId w:val="6"/>
        </w:numPr>
      </w:pPr>
      <w:r w:rsidRPr="0012382F">
        <w:rPr>
          <w:b/>
        </w:rPr>
        <w:t>PreCondiciones:</w:t>
      </w:r>
    </w:p>
    <w:p w14:paraId="79BCC8AA" w14:textId="77777777" w:rsidR="00936547" w:rsidRDefault="00936547" w:rsidP="00936547">
      <w:pPr>
        <w:pStyle w:val="Prrafodelista"/>
        <w:numPr>
          <w:ilvl w:val="1"/>
          <w:numId w:val="6"/>
        </w:numPr>
      </w:pPr>
      <w:r>
        <w:t xml:space="preserve">Haberse </w:t>
      </w:r>
      <w:r w:rsidR="00EE332A">
        <w:t>registrado anteriormente</w:t>
      </w:r>
      <w:r>
        <w:t>.</w:t>
      </w:r>
    </w:p>
    <w:p w14:paraId="5A6B197E" w14:textId="77777777" w:rsidR="00EE332A" w:rsidRDefault="00EE332A" w:rsidP="00936547">
      <w:pPr>
        <w:pStyle w:val="Prrafodelista"/>
        <w:numPr>
          <w:ilvl w:val="1"/>
          <w:numId w:val="6"/>
        </w:numPr>
      </w:pPr>
      <w:r>
        <w:t>Estar en la actividad de login</w:t>
      </w:r>
      <w:r w:rsidR="00C13866">
        <w:t>.</w:t>
      </w:r>
    </w:p>
    <w:p w14:paraId="59BDDACD" w14:textId="77777777" w:rsidR="00936547" w:rsidRDefault="00936547" w:rsidP="00936547">
      <w:pPr>
        <w:pStyle w:val="Prrafodelista"/>
        <w:numPr>
          <w:ilvl w:val="0"/>
          <w:numId w:val="6"/>
        </w:numPr>
      </w:pPr>
      <w:r w:rsidRPr="008749FE">
        <w:rPr>
          <w:b/>
        </w:rPr>
        <w:t>PostCondiciones:</w:t>
      </w:r>
      <w:r>
        <w:t xml:space="preserve"> El usuario tendrá </w:t>
      </w:r>
      <w:r w:rsidR="00EE332A">
        <w:t>una nueva clave con la cual podrá hacer el caso de uso 2, autenticación.</w:t>
      </w:r>
    </w:p>
    <w:p w14:paraId="637FD71E" w14:textId="77777777" w:rsidR="00936547" w:rsidRPr="00A63B8A" w:rsidRDefault="00936547" w:rsidP="00936547">
      <w:pPr>
        <w:pStyle w:val="Prrafodelista"/>
        <w:numPr>
          <w:ilvl w:val="0"/>
          <w:numId w:val="6"/>
        </w:numPr>
      </w:pPr>
      <w:r w:rsidRPr="00A63B8A">
        <w:rPr>
          <w:b/>
        </w:rPr>
        <w:t>Resumen:</w:t>
      </w:r>
      <w:r w:rsidR="00486B42">
        <w:t>En caso de que el usuario haya olvidado la clave, el usuario podrá reiniciarla y crear una nueva.</w:t>
      </w:r>
    </w:p>
    <w:p w14:paraId="3A6C8246" w14:textId="77777777" w:rsidR="00936547" w:rsidRDefault="00936547" w:rsidP="00936547">
      <w:pPr>
        <w:pStyle w:val="Prrafodelista"/>
        <w:numPr>
          <w:ilvl w:val="0"/>
          <w:numId w:val="6"/>
        </w:numPr>
      </w:pPr>
      <w:r w:rsidRPr="00033E11">
        <w:rPr>
          <w:b/>
        </w:rPr>
        <w:t>Requerimientos asociados:</w:t>
      </w:r>
      <w:r w:rsidR="00736864">
        <w:rPr>
          <w:b/>
        </w:rPr>
        <w:t xml:space="preserve"> </w:t>
      </w:r>
      <w:r w:rsidR="00486B42">
        <w:t>RF13</w:t>
      </w:r>
    </w:p>
    <w:p w14:paraId="6FCE923D" w14:textId="77777777" w:rsidR="00936547" w:rsidRDefault="00936547" w:rsidP="00936547">
      <w:pPr>
        <w:pStyle w:val="Ttulo3"/>
      </w:pPr>
      <w:bookmarkStart w:id="85" w:name="_Toc480549874"/>
      <w:r>
        <w:t>Flujo principal</w:t>
      </w:r>
      <w:bookmarkEnd w:id="85"/>
    </w:p>
    <w:p w14:paraId="62CD340E" w14:textId="77777777" w:rsidR="00736864" w:rsidRDefault="00736864" w:rsidP="00D1087D">
      <w:pPr>
        <w:pStyle w:val="Prrafodelista"/>
        <w:numPr>
          <w:ilvl w:val="0"/>
          <w:numId w:val="19"/>
        </w:numPr>
      </w:pPr>
      <w:r>
        <w:t>El usuario hace clic sobre icono en menú de aplicaciones. La aplicación se abre.</w:t>
      </w:r>
    </w:p>
    <w:p w14:paraId="7552EDB3" w14:textId="77777777" w:rsidR="00736864" w:rsidRDefault="00736864" w:rsidP="00D1087D">
      <w:pPr>
        <w:pStyle w:val="Prrafodelista"/>
        <w:numPr>
          <w:ilvl w:val="0"/>
          <w:numId w:val="19"/>
        </w:numPr>
      </w:pPr>
      <w:r>
        <w:t>La aplicación abre formulario inicio de sesión. Usuario inserta email.</w:t>
      </w:r>
    </w:p>
    <w:p w14:paraId="0975EC75" w14:textId="7A5A54E1" w:rsidR="00936547" w:rsidRDefault="00736864" w:rsidP="00D1087D">
      <w:pPr>
        <w:pStyle w:val="Prrafodelista"/>
        <w:numPr>
          <w:ilvl w:val="0"/>
          <w:numId w:val="19"/>
        </w:numPr>
      </w:pPr>
      <w:r>
        <w:t>Usuario hace clic en</w:t>
      </w:r>
      <w:r w:rsidR="00C13866">
        <w:t xml:space="preserve"> reiniciar clave.</w:t>
      </w:r>
      <w:r>
        <w:t xml:space="preserve"> </w:t>
      </w:r>
      <w:r w:rsidR="005B3002">
        <w:rPr>
          <w:b/>
        </w:rPr>
        <w:t>Extiende caso de uso 12.a</w:t>
      </w:r>
      <w:r>
        <w:rPr>
          <w:b/>
        </w:rPr>
        <w:t>, petición de reinicio de clave a servidor</w:t>
      </w:r>
      <w:r w:rsidRPr="00736864">
        <w:rPr>
          <w:b/>
        </w:rPr>
        <w:t>.</w:t>
      </w:r>
    </w:p>
    <w:p w14:paraId="0BFD04DF" w14:textId="77777777" w:rsidR="00C13866" w:rsidRDefault="00736864" w:rsidP="00D1087D">
      <w:pPr>
        <w:pStyle w:val="Prrafodelista"/>
        <w:numPr>
          <w:ilvl w:val="0"/>
          <w:numId w:val="19"/>
        </w:numPr>
      </w:pPr>
      <w:r>
        <w:t>Actividad muestra</w:t>
      </w:r>
      <w:r w:rsidR="00C13866">
        <w:t xml:space="preserve"> notificación que nos dirá que un correo ha sido enviado a nuestra casilla para continuar el proceso.</w:t>
      </w:r>
      <w:r>
        <w:t xml:space="preserve"> </w:t>
      </w:r>
      <w:r w:rsidR="00C13866">
        <w:t>Si el usuario tiene acceso a su casilla de correo, podrá acceder a una web donde podrá reiniciar la clave.</w:t>
      </w:r>
    </w:p>
    <w:p w14:paraId="04B0939E" w14:textId="77777777" w:rsidR="00936547" w:rsidRPr="008749FE" w:rsidRDefault="0003316D" w:rsidP="00936547">
      <w:pPr>
        <w:pStyle w:val="Ttulo3"/>
      </w:pPr>
      <w:bookmarkStart w:id="86" w:name="_Toc480549875"/>
      <w:r>
        <w:t>Flujos alternativos</w:t>
      </w:r>
      <w:bookmarkEnd w:id="86"/>
    </w:p>
    <w:p w14:paraId="051BB525" w14:textId="77777777" w:rsidR="00936547" w:rsidRDefault="00736864" w:rsidP="00936547">
      <w:r>
        <w:t>Línea 3</w:t>
      </w:r>
      <w:r w:rsidR="00C13866">
        <w:t>: En caso de haber problemas</w:t>
      </w:r>
      <w:r>
        <w:t xml:space="preserve"> </w:t>
      </w:r>
      <w:r w:rsidR="00C13866">
        <w:t>de conexión u otros para realizar el envío de la solicitud</w:t>
      </w:r>
      <w:r w:rsidR="00936547">
        <w:t>, se le notificará al usuario el error, y el caso de uso no continua</w:t>
      </w:r>
      <w:r w:rsidR="00C13866">
        <w:t>rá</w:t>
      </w:r>
      <w:r w:rsidR="00936547">
        <w:t xml:space="preserve">. Nos quedaríamos en la actividad </w:t>
      </w:r>
      <w:r w:rsidR="00C13866">
        <w:t>de login</w:t>
      </w:r>
      <w:r w:rsidR="00936547">
        <w:t>.</w:t>
      </w:r>
    </w:p>
    <w:p w14:paraId="13010E62" w14:textId="77777777" w:rsidR="00936547" w:rsidRDefault="00736864" w:rsidP="00936547">
      <w:r>
        <w:t>Línea 3</w:t>
      </w:r>
      <w:r w:rsidR="00936547">
        <w:t xml:space="preserve">: En caso de </w:t>
      </w:r>
      <w:r w:rsidR="00C13866">
        <w:t>no existir el correo, nos aparecerá un error pidiéndonos que nos registremos en la herramienta. El caso no continua y nos quedamos en la actividad de login.</w:t>
      </w:r>
    </w:p>
    <w:p w14:paraId="2A917316" w14:textId="77777777" w:rsidR="002B21A4" w:rsidRDefault="002B21A4" w:rsidP="002B21A4">
      <w:r>
        <w:t>Línea 3: En caso de no insertar correo, nos aparecerá un error pidiéndonos que lo insertemos.</w:t>
      </w:r>
    </w:p>
    <w:p w14:paraId="28F8D049" w14:textId="77777777" w:rsidR="00423300" w:rsidRDefault="00736864" w:rsidP="00D1087D">
      <w:pPr>
        <w:pStyle w:val="Ttulo2"/>
        <w:numPr>
          <w:ilvl w:val="1"/>
          <w:numId w:val="40"/>
        </w:numPr>
      </w:pPr>
      <w:bookmarkStart w:id="87" w:name="_Toc480549876"/>
      <w:r>
        <w:lastRenderedPageBreak/>
        <w:t>Petición de reinicio de clave a servidor.</w:t>
      </w:r>
      <w:bookmarkEnd w:id="87"/>
    </w:p>
    <w:p w14:paraId="6C5B4A52" w14:textId="77777777" w:rsidR="00423300" w:rsidRDefault="00423300" w:rsidP="00423300">
      <w:pPr>
        <w:pStyle w:val="Prrafodelista"/>
        <w:numPr>
          <w:ilvl w:val="0"/>
          <w:numId w:val="6"/>
        </w:numPr>
      </w:pPr>
      <w:r w:rsidRPr="008749FE">
        <w:rPr>
          <w:b/>
        </w:rPr>
        <w:t>Actor:</w:t>
      </w:r>
      <w:r>
        <w:t xml:space="preserve"> Usuario</w:t>
      </w:r>
    </w:p>
    <w:p w14:paraId="053F28C6" w14:textId="77777777" w:rsidR="00423300" w:rsidRDefault="00423300" w:rsidP="00423300">
      <w:pPr>
        <w:pStyle w:val="Prrafodelista"/>
        <w:numPr>
          <w:ilvl w:val="0"/>
          <w:numId w:val="6"/>
        </w:numPr>
      </w:pPr>
      <w:r w:rsidRPr="0012382F">
        <w:rPr>
          <w:b/>
        </w:rPr>
        <w:t>Propósito:</w:t>
      </w:r>
      <w:r>
        <w:t xml:space="preserve"> En caso de que el usuario haya olvidado la clave, el usuario podrá reiniciarla y crear una nueva.</w:t>
      </w:r>
    </w:p>
    <w:p w14:paraId="630BE681" w14:textId="77777777" w:rsidR="00423300" w:rsidRDefault="00423300" w:rsidP="00423300">
      <w:pPr>
        <w:pStyle w:val="Prrafodelista"/>
        <w:numPr>
          <w:ilvl w:val="0"/>
          <w:numId w:val="6"/>
        </w:numPr>
      </w:pPr>
      <w:r w:rsidRPr="0012382F">
        <w:rPr>
          <w:b/>
        </w:rPr>
        <w:t>PreCondiciones:</w:t>
      </w:r>
    </w:p>
    <w:p w14:paraId="5A96D401" w14:textId="77777777" w:rsidR="00423300" w:rsidRDefault="00423300" w:rsidP="00423300">
      <w:pPr>
        <w:pStyle w:val="Prrafodelista"/>
        <w:numPr>
          <w:ilvl w:val="1"/>
          <w:numId w:val="6"/>
        </w:numPr>
      </w:pPr>
      <w:r>
        <w:t>Haberse registrado anteriormente.</w:t>
      </w:r>
    </w:p>
    <w:p w14:paraId="67500ED7" w14:textId="77777777" w:rsidR="00423300" w:rsidRDefault="00423300" w:rsidP="00423300">
      <w:pPr>
        <w:pStyle w:val="Prrafodelista"/>
        <w:numPr>
          <w:ilvl w:val="1"/>
          <w:numId w:val="6"/>
        </w:numPr>
      </w:pPr>
      <w:r>
        <w:t>Estar en la actividad de login.</w:t>
      </w:r>
    </w:p>
    <w:p w14:paraId="05563E34" w14:textId="77777777" w:rsidR="00423300" w:rsidRDefault="00423300" w:rsidP="00423300">
      <w:pPr>
        <w:pStyle w:val="Prrafodelista"/>
        <w:numPr>
          <w:ilvl w:val="0"/>
          <w:numId w:val="6"/>
        </w:numPr>
      </w:pPr>
      <w:r w:rsidRPr="008749FE">
        <w:rPr>
          <w:b/>
        </w:rPr>
        <w:t>PostCondiciones:</w:t>
      </w:r>
      <w:r>
        <w:t xml:space="preserve"> El usuario tendrá una nueva clave con la cual podrá hacer el caso de uso 2, autenticación.</w:t>
      </w:r>
    </w:p>
    <w:p w14:paraId="589CFA2D" w14:textId="77777777" w:rsidR="00423300" w:rsidRPr="00A63B8A" w:rsidRDefault="00423300" w:rsidP="00423300">
      <w:pPr>
        <w:pStyle w:val="Prrafodelista"/>
        <w:numPr>
          <w:ilvl w:val="0"/>
          <w:numId w:val="6"/>
        </w:numPr>
      </w:pPr>
      <w:r w:rsidRPr="00A63B8A">
        <w:rPr>
          <w:b/>
        </w:rPr>
        <w:t>Resumen:</w:t>
      </w:r>
      <w:r>
        <w:t xml:space="preserve"> En caso de que el usuario haya olvidado la clave, el usuario podrá reiniciarla y crear una nueva.</w:t>
      </w:r>
    </w:p>
    <w:p w14:paraId="19366D69" w14:textId="77777777" w:rsidR="00423300" w:rsidRDefault="00423300" w:rsidP="00423300">
      <w:pPr>
        <w:pStyle w:val="Prrafodelista"/>
        <w:numPr>
          <w:ilvl w:val="0"/>
          <w:numId w:val="6"/>
        </w:numPr>
      </w:pPr>
      <w:r w:rsidRPr="00033E11">
        <w:rPr>
          <w:b/>
        </w:rPr>
        <w:t>Requerimientos asociados:</w:t>
      </w:r>
      <w:r>
        <w:t xml:space="preserve"> RF13</w:t>
      </w:r>
    </w:p>
    <w:p w14:paraId="58101F8C" w14:textId="77777777" w:rsidR="00423300" w:rsidRDefault="00423300" w:rsidP="00423300">
      <w:pPr>
        <w:pStyle w:val="Ttulo3"/>
      </w:pPr>
      <w:bookmarkStart w:id="88" w:name="_Toc480549877"/>
      <w:r>
        <w:t>Flujo principal</w:t>
      </w:r>
      <w:bookmarkEnd w:id="88"/>
    </w:p>
    <w:p w14:paraId="7D9725DB" w14:textId="77777777" w:rsidR="00736864" w:rsidRDefault="00423300" w:rsidP="00D1087D">
      <w:pPr>
        <w:pStyle w:val="Prrafodelista"/>
        <w:numPr>
          <w:ilvl w:val="0"/>
          <w:numId w:val="36"/>
        </w:numPr>
      </w:pPr>
      <w:r>
        <w:t xml:space="preserve">Usuario </w:t>
      </w:r>
      <w:r w:rsidR="00736864">
        <w:t xml:space="preserve">hace clic en reinicio de clave. Actividad </w:t>
      </w:r>
      <w:r>
        <w:t>solicita reinicio de clave</w:t>
      </w:r>
      <w:r w:rsidR="00736864">
        <w:t xml:space="preserve"> a servidor</w:t>
      </w:r>
      <w:r>
        <w:t xml:space="preserve">. </w:t>
      </w:r>
    </w:p>
    <w:p w14:paraId="2A944742" w14:textId="77777777" w:rsidR="00423300" w:rsidRDefault="00423300" w:rsidP="00D1087D">
      <w:pPr>
        <w:pStyle w:val="Prrafodelista"/>
        <w:numPr>
          <w:ilvl w:val="0"/>
          <w:numId w:val="36"/>
        </w:numPr>
      </w:pPr>
      <w:r>
        <w:t>Servidor valida solicitud. Actividad notifica envió de correo.</w:t>
      </w:r>
    </w:p>
    <w:p w14:paraId="157E7CD4" w14:textId="77777777" w:rsidR="00423300" w:rsidRPr="008749FE" w:rsidRDefault="0003316D" w:rsidP="00423300">
      <w:pPr>
        <w:pStyle w:val="Ttulo3"/>
      </w:pPr>
      <w:bookmarkStart w:id="89" w:name="_Toc480549878"/>
      <w:r>
        <w:t>Flujos alternativos</w:t>
      </w:r>
      <w:bookmarkEnd w:id="89"/>
    </w:p>
    <w:p w14:paraId="3087A04B" w14:textId="77777777" w:rsidR="00423300" w:rsidRDefault="00423300" w:rsidP="00423300">
      <w:r>
        <w:t>L</w:t>
      </w:r>
      <w:r w:rsidR="002B21A4">
        <w:t>ínea 2</w:t>
      </w:r>
      <w:r>
        <w:t>: En caso de haber problemas de conexión u otros para realizar el envío de la solicitud, se le notificará al usuario el error, y el caso de uso no continuará. Nos quedaríamos en la actividad de login.</w:t>
      </w:r>
    </w:p>
    <w:p w14:paraId="5E1D1777" w14:textId="77777777" w:rsidR="00423300" w:rsidRDefault="002B21A4" w:rsidP="00423300">
      <w:r>
        <w:t>Línea 2</w:t>
      </w:r>
      <w:r w:rsidR="00423300">
        <w:t>: En caso de no existir el correo, nos aparecerá un error pidiéndonos que nos registremos en la herramienta. El caso no continua y nos quedamos en la actividad de login.</w:t>
      </w:r>
    </w:p>
    <w:p w14:paraId="1D1A0F3E" w14:textId="77777777" w:rsidR="00423300" w:rsidRDefault="00423300" w:rsidP="00423300">
      <w:r>
        <w:t>Línea 1: En caso de no</w:t>
      </w:r>
      <w:r w:rsidR="002B21A4">
        <w:t xml:space="preserve"> haber insertado</w:t>
      </w:r>
      <w:r>
        <w:t xml:space="preserve"> correo</w:t>
      </w:r>
      <w:r w:rsidR="002B21A4">
        <w:t xml:space="preserve"> en caso de uso 12</w:t>
      </w:r>
      <w:r>
        <w:t>, nos aparecerá un error pidiéndonos que lo insertemos.</w:t>
      </w:r>
    </w:p>
    <w:p w14:paraId="0BC77D4A" w14:textId="33FBF25C" w:rsidR="002B21A4" w:rsidRDefault="00EF48AF" w:rsidP="002B21A4">
      <w:pPr>
        <w:pStyle w:val="Ttulo3"/>
      </w:pPr>
      <w:bookmarkStart w:id="90" w:name="_Toc480549879"/>
      <w:r>
        <w:lastRenderedPageBreak/>
        <w:t xml:space="preserve">Diagrama de </w:t>
      </w:r>
      <w:r w:rsidR="0049572F">
        <w:t>interacción</w:t>
      </w:r>
      <w:bookmarkEnd w:id="90"/>
    </w:p>
    <w:p w14:paraId="7F1E4975" w14:textId="3A01BC49" w:rsidR="00423300" w:rsidRDefault="00585B1C" w:rsidP="002B21A4">
      <w:pPr>
        <w:jc w:val="center"/>
      </w:pPr>
      <w:r>
        <w:object w:dxaOrig="6406" w:dyaOrig="6316" w14:anchorId="4BF7EB88">
          <v:shape id="_x0000_i1048" type="#_x0000_t75" style="width:522pt;height:514.5pt" o:ole="">
            <v:imagedata r:id="rId56" o:title=""/>
          </v:shape>
          <o:OLEObject Type="Embed" ProgID="Visio.Drawing.15" ShapeID="_x0000_i1048" DrawAspect="Content" ObjectID="_1556289340" r:id="rId57"/>
        </w:object>
      </w:r>
    </w:p>
    <w:p w14:paraId="0B6B6A28" w14:textId="5D4B5DFD" w:rsidR="001D2CBF" w:rsidRDefault="00D15BE2" w:rsidP="009B3EE8">
      <w:pPr>
        <w:spacing w:before="0" w:after="160" w:line="259" w:lineRule="auto"/>
        <w:ind w:left="0"/>
        <w:jc w:val="left"/>
      </w:pPr>
      <w:r>
        <w:br w:type="page"/>
      </w:r>
    </w:p>
    <w:p w14:paraId="4D7E56C9" w14:textId="1D2D66D2" w:rsidR="00A41201" w:rsidRDefault="00FF560F" w:rsidP="00A41201">
      <w:pPr>
        <w:pStyle w:val="Ttulo1"/>
      </w:pPr>
      <w:bookmarkStart w:id="91" w:name="_Toc480549880"/>
      <w:r>
        <w:lastRenderedPageBreak/>
        <w:t>Diagrama de clases servidor</w:t>
      </w:r>
      <w:bookmarkEnd w:id="91"/>
    </w:p>
    <w:p w14:paraId="1365D0AF" w14:textId="09256699" w:rsidR="0019570C" w:rsidRPr="0019570C" w:rsidRDefault="00C75952" w:rsidP="00D43F0C">
      <w:pPr>
        <w:ind w:left="0"/>
        <w:jc w:val="center"/>
      </w:pPr>
      <w:r>
        <w:object w:dxaOrig="14761" w:dyaOrig="5461" w14:anchorId="4BEC541B">
          <v:shape id="_x0000_i1053" type="#_x0000_t75" style="width:537.75pt;height:198.75pt" o:ole="">
            <v:imagedata r:id="rId58" o:title=""/>
          </v:shape>
          <o:OLEObject Type="Embed" ProgID="Visio.Drawing.15" ShapeID="_x0000_i1053" DrawAspect="Content" ObjectID="_1556289341" r:id="rId59"/>
        </w:object>
      </w:r>
      <w:bookmarkStart w:id="92" w:name="_GoBack"/>
      <w:bookmarkEnd w:id="92"/>
    </w:p>
    <w:p w14:paraId="6D9D31E3" w14:textId="2313D1A9" w:rsidR="00153D90" w:rsidRDefault="00153D90" w:rsidP="00F12F98">
      <w:pPr>
        <w:pStyle w:val="Ttulo1"/>
      </w:pPr>
      <w:bookmarkStart w:id="93" w:name="_Toc480549881"/>
      <w:r>
        <w:lastRenderedPageBreak/>
        <w:t>Diagrama de clases Dispositivo</w:t>
      </w:r>
      <w:bookmarkEnd w:id="93"/>
    </w:p>
    <w:p w14:paraId="4A5EF2AC" w14:textId="1F1AB872" w:rsidR="00153D90" w:rsidRPr="00153D90" w:rsidRDefault="00FF335D" w:rsidP="00153D90">
      <w:r>
        <w:object w:dxaOrig="29056" w:dyaOrig="17851" w14:anchorId="64F2C09A">
          <v:shape id="_x0000_i1050" type="#_x0000_t75" style="width:537.75pt;height:330pt" o:ole="">
            <v:imagedata r:id="rId60" o:title=""/>
          </v:shape>
          <o:OLEObject Type="Embed" ProgID="Visio.Drawing.15" ShapeID="_x0000_i1050" DrawAspect="Content" ObjectID="_1556289342" r:id="rId61"/>
        </w:object>
      </w:r>
    </w:p>
    <w:p w14:paraId="44038777" w14:textId="2B1F5F71" w:rsidR="00F30DB4" w:rsidRDefault="00F30DB4" w:rsidP="00F12F98">
      <w:pPr>
        <w:pStyle w:val="Ttulo1"/>
      </w:pPr>
      <w:bookmarkStart w:id="94" w:name="_Toc480549882"/>
      <w:r>
        <w:lastRenderedPageBreak/>
        <w:t>Wireframes Generales</w:t>
      </w:r>
      <w:bookmarkEnd w:id="94"/>
    </w:p>
    <w:p w14:paraId="5670BB6B" w14:textId="4892AE35" w:rsidR="00F30DB4" w:rsidRDefault="008E2C97" w:rsidP="008E2C97">
      <w:pPr>
        <w:pStyle w:val="Ttulo3"/>
        <w:jc w:val="center"/>
      </w:pPr>
      <w:bookmarkStart w:id="95" w:name="_Toc480549883"/>
      <w:r>
        <w:t>Actividad de Login</w:t>
      </w:r>
      <w:bookmarkEnd w:id="95"/>
    </w:p>
    <w:p w14:paraId="3E3214B9" w14:textId="4AE69095" w:rsidR="008E2C97" w:rsidRDefault="008E2C97" w:rsidP="008E2C97">
      <w:r w:rsidRPr="008E2C97">
        <w:rPr>
          <w:noProof/>
        </w:rPr>
        <w:drawing>
          <wp:inline distT="0" distB="0" distL="0" distR="0" wp14:anchorId="7499F99A" wp14:editId="07639C97">
            <wp:extent cx="6098640" cy="4554886"/>
            <wp:effectExtent l="0" t="781050" r="0" b="760095"/>
            <wp:docPr id="10" name="Marcador de contenido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Marcador de contenido 7"/>
                    <pic:cNvPicPr>
                      <a:picLocks noGrp="1" noChangeAspect="1"/>
                    </pic:cNvPicPr>
                  </pic:nvPicPr>
                  <pic:blipFill>
                    <a:blip r:embed="rId62"/>
                    <a:stretch>
                      <a:fillRect/>
                    </a:stretch>
                  </pic:blipFill>
                  <pic:spPr>
                    <a:xfrm rot="5400000">
                      <a:off x="0" y="0"/>
                      <a:ext cx="6099586" cy="4555593"/>
                    </a:xfrm>
                    <a:prstGeom prst="rect">
                      <a:avLst/>
                    </a:prstGeom>
                  </pic:spPr>
                </pic:pic>
              </a:graphicData>
            </a:graphic>
          </wp:inline>
        </w:drawing>
      </w:r>
    </w:p>
    <w:p w14:paraId="0A457C53" w14:textId="06AEEE92" w:rsidR="008E2C97" w:rsidRDefault="008E2C97" w:rsidP="008E2C97">
      <w:pPr>
        <w:pStyle w:val="Ttulo3"/>
        <w:jc w:val="center"/>
      </w:pPr>
      <w:bookmarkStart w:id="96" w:name="_Toc480549884"/>
      <w:r>
        <w:lastRenderedPageBreak/>
        <w:t>Actividad de registro</w:t>
      </w:r>
      <w:bookmarkEnd w:id="96"/>
    </w:p>
    <w:p w14:paraId="0003105D" w14:textId="7D3AE241" w:rsidR="008E2C97" w:rsidRDefault="008E2C97" w:rsidP="008E2C97">
      <w:pPr>
        <w:jc w:val="center"/>
      </w:pPr>
      <w:r w:rsidRPr="008E2C97">
        <w:rPr>
          <w:noProof/>
        </w:rPr>
        <w:drawing>
          <wp:inline distT="0" distB="0" distL="0" distR="0" wp14:anchorId="5C590900" wp14:editId="5EBB382A">
            <wp:extent cx="4947844" cy="6875164"/>
            <wp:effectExtent l="0" t="0" r="5715" b="1905"/>
            <wp:docPr id="11" name="Marcador de contenido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Marcador de contenido 7"/>
                    <pic:cNvPicPr>
                      <a:picLocks noGrp="1" noChangeAspect="1"/>
                    </pic:cNvPicPr>
                  </pic:nvPicPr>
                  <pic:blipFill rotWithShape="1">
                    <a:blip r:embed="rId63"/>
                    <a:srcRect r="46247"/>
                    <a:stretch/>
                  </pic:blipFill>
                  <pic:spPr>
                    <a:xfrm>
                      <a:off x="0" y="0"/>
                      <a:ext cx="4947844" cy="6875164"/>
                    </a:xfrm>
                    <a:prstGeom prst="rect">
                      <a:avLst/>
                    </a:prstGeom>
                  </pic:spPr>
                </pic:pic>
              </a:graphicData>
            </a:graphic>
          </wp:inline>
        </w:drawing>
      </w:r>
    </w:p>
    <w:p w14:paraId="5706C5C2" w14:textId="77777777" w:rsidR="004C004D" w:rsidRDefault="004C004D" w:rsidP="008E2C97">
      <w:pPr>
        <w:jc w:val="center"/>
      </w:pPr>
    </w:p>
    <w:p w14:paraId="4E967DB5" w14:textId="78A30FA0" w:rsidR="008E2C97" w:rsidRDefault="004C004D" w:rsidP="004C004D">
      <w:pPr>
        <w:pStyle w:val="Ttulo3"/>
        <w:jc w:val="center"/>
      </w:pPr>
      <w:bookmarkStart w:id="97" w:name="_Toc480549885"/>
      <w:r>
        <w:lastRenderedPageBreak/>
        <w:t>Actividad de inicio</w:t>
      </w:r>
      <w:bookmarkEnd w:id="97"/>
    </w:p>
    <w:p w14:paraId="66655C6C" w14:textId="225FA960" w:rsidR="004C004D" w:rsidRDefault="004C004D" w:rsidP="004C004D">
      <w:pPr>
        <w:jc w:val="center"/>
      </w:pPr>
      <w:r w:rsidRPr="004C004D">
        <w:t>A veces referenciada como panta</w:t>
      </w:r>
      <w:r>
        <w:t>lla principal, menú principal,</w:t>
      </w:r>
      <w:r w:rsidRPr="004C004D">
        <w:t xml:space="preserve"> actividad principal</w:t>
      </w:r>
      <w:r>
        <w:t>, o inicioActivity</w:t>
      </w:r>
      <w:r w:rsidRPr="004C004D">
        <w:t>.</w:t>
      </w:r>
    </w:p>
    <w:p w14:paraId="4AF186F7" w14:textId="0E2C8979" w:rsidR="004C004D" w:rsidRPr="004C004D" w:rsidRDefault="004C004D" w:rsidP="004C004D">
      <w:pPr>
        <w:jc w:val="center"/>
      </w:pPr>
      <w:r w:rsidRPr="004C004D">
        <w:rPr>
          <w:noProof/>
        </w:rPr>
        <w:drawing>
          <wp:inline distT="0" distB="0" distL="0" distR="0" wp14:anchorId="5DA2A166" wp14:editId="69E6C010">
            <wp:extent cx="6840220" cy="5109220"/>
            <wp:effectExtent l="0" t="857250" r="0" b="853440"/>
            <wp:docPr id="12" name="Marcador de contenido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Marcador de contenido 5"/>
                    <pic:cNvPicPr>
                      <a:picLocks noGrp="1" noChangeAspect="1"/>
                    </pic:cNvPicPr>
                  </pic:nvPicPr>
                  <pic:blipFill>
                    <a:blip r:embed="rId64"/>
                    <a:stretch>
                      <a:fillRect/>
                    </a:stretch>
                  </pic:blipFill>
                  <pic:spPr>
                    <a:xfrm rot="5400000">
                      <a:off x="0" y="0"/>
                      <a:ext cx="6840220" cy="5109220"/>
                    </a:xfrm>
                    <a:prstGeom prst="rect">
                      <a:avLst/>
                    </a:prstGeom>
                  </pic:spPr>
                </pic:pic>
              </a:graphicData>
            </a:graphic>
          </wp:inline>
        </w:drawing>
      </w:r>
    </w:p>
    <w:p w14:paraId="229B5AF9" w14:textId="2B845D6B" w:rsidR="004C004D" w:rsidRDefault="004C004D" w:rsidP="004C004D">
      <w:pPr>
        <w:pStyle w:val="Ttulo3"/>
        <w:jc w:val="center"/>
      </w:pPr>
      <w:bookmarkStart w:id="98" w:name="_Toc480549886"/>
      <w:r>
        <w:lastRenderedPageBreak/>
        <w:t>Actividad de solicitudes</w:t>
      </w:r>
      <w:bookmarkEnd w:id="98"/>
    </w:p>
    <w:p w14:paraId="10008AD2" w14:textId="119C9EF3" w:rsidR="004C004D" w:rsidRDefault="004C004D" w:rsidP="004C004D">
      <w:pPr>
        <w:jc w:val="center"/>
      </w:pPr>
      <w:r w:rsidRPr="004C004D">
        <w:rPr>
          <w:noProof/>
        </w:rPr>
        <w:drawing>
          <wp:inline distT="0" distB="0" distL="0" distR="0" wp14:anchorId="18F62FB6" wp14:editId="2A990892">
            <wp:extent cx="6840220" cy="5108631"/>
            <wp:effectExtent l="0" t="857250" r="0" b="854075"/>
            <wp:docPr id="13" name="Marcador de contenido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Marcador de contenido 7"/>
                    <pic:cNvPicPr>
                      <a:picLocks noGrp="1" noChangeAspect="1"/>
                    </pic:cNvPicPr>
                  </pic:nvPicPr>
                  <pic:blipFill>
                    <a:blip r:embed="rId65"/>
                    <a:stretch>
                      <a:fillRect/>
                    </a:stretch>
                  </pic:blipFill>
                  <pic:spPr>
                    <a:xfrm rot="5400000">
                      <a:off x="0" y="0"/>
                      <a:ext cx="6840220" cy="5108631"/>
                    </a:xfrm>
                    <a:prstGeom prst="rect">
                      <a:avLst/>
                    </a:prstGeom>
                  </pic:spPr>
                </pic:pic>
              </a:graphicData>
            </a:graphic>
          </wp:inline>
        </w:drawing>
      </w:r>
    </w:p>
    <w:p w14:paraId="408A9E21" w14:textId="77777777" w:rsidR="004C004D" w:rsidRDefault="004C004D" w:rsidP="004C004D">
      <w:pPr>
        <w:jc w:val="center"/>
      </w:pPr>
    </w:p>
    <w:p w14:paraId="1240B8C4" w14:textId="1919E3CC" w:rsidR="004C004D" w:rsidRDefault="004C004D" w:rsidP="004C004D">
      <w:pPr>
        <w:pStyle w:val="Ttulo3"/>
        <w:jc w:val="center"/>
      </w:pPr>
      <w:bookmarkStart w:id="99" w:name="_Toc480549887"/>
      <w:r>
        <w:lastRenderedPageBreak/>
        <w:t>Actividad de conversación</w:t>
      </w:r>
      <w:bookmarkEnd w:id="99"/>
    </w:p>
    <w:p w14:paraId="1144D2FE" w14:textId="474C37F7" w:rsidR="004C004D" w:rsidRDefault="004C004D" w:rsidP="004C004D">
      <w:pPr>
        <w:jc w:val="center"/>
      </w:pPr>
      <w:r>
        <w:t>A veces referenciada como pantalla de conversación, o conversation activity.</w:t>
      </w:r>
    </w:p>
    <w:p w14:paraId="520BDBA4" w14:textId="52834415" w:rsidR="004C004D" w:rsidRDefault="004C004D" w:rsidP="004C004D">
      <w:pPr>
        <w:jc w:val="center"/>
      </w:pPr>
      <w:r w:rsidRPr="004C004D">
        <w:rPr>
          <w:noProof/>
        </w:rPr>
        <w:drawing>
          <wp:inline distT="0" distB="0" distL="0" distR="0" wp14:anchorId="714D214A" wp14:editId="37F3C2B1">
            <wp:extent cx="6840220" cy="5109174"/>
            <wp:effectExtent l="0" t="857250" r="0" b="854075"/>
            <wp:docPr id="14" name="Marcador de contenido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Marcador de contenido 5"/>
                    <pic:cNvPicPr>
                      <a:picLocks noGrp="1" noChangeAspect="1"/>
                    </pic:cNvPicPr>
                  </pic:nvPicPr>
                  <pic:blipFill>
                    <a:blip r:embed="rId66"/>
                    <a:stretch>
                      <a:fillRect/>
                    </a:stretch>
                  </pic:blipFill>
                  <pic:spPr>
                    <a:xfrm rot="5400000">
                      <a:off x="0" y="0"/>
                      <a:ext cx="6840220" cy="5109174"/>
                    </a:xfrm>
                    <a:prstGeom prst="rect">
                      <a:avLst/>
                    </a:prstGeom>
                  </pic:spPr>
                </pic:pic>
              </a:graphicData>
            </a:graphic>
          </wp:inline>
        </w:drawing>
      </w:r>
    </w:p>
    <w:p w14:paraId="10D7B98A" w14:textId="3C6E1B98" w:rsidR="004C004D" w:rsidRDefault="004C004D" w:rsidP="004C004D">
      <w:pPr>
        <w:pStyle w:val="Ttulo3"/>
        <w:jc w:val="center"/>
      </w:pPr>
      <w:bookmarkStart w:id="100" w:name="_Toc480549888"/>
      <w:r>
        <w:lastRenderedPageBreak/>
        <w:t>Actividad Perfil de amigo</w:t>
      </w:r>
      <w:bookmarkEnd w:id="100"/>
    </w:p>
    <w:p w14:paraId="672566C4" w14:textId="16232B1E" w:rsidR="004C004D" w:rsidRDefault="004C004D" w:rsidP="004C004D">
      <w:pPr>
        <w:jc w:val="center"/>
      </w:pPr>
      <w:r w:rsidRPr="004C004D">
        <w:rPr>
          <w:noProof/>
        </w:rPr>
        <w:drawing>
          <wp:inline distT="0" distB="0" distL="0" distR="0" wp14:anchorId="1AF84D61" wp14:editId="6F3CE3D6">
            <wp:extent cx="6840220" cy="5108959"/>
            <wp:effectExtent l="0" t="857250" r="0" b="854075"/>
            <wp:docPr id="15" name="Marcador de contenido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Marcador de contenido 7"/>
                    <pic:cNvPicPr>
                      <a:picLocks noGrp="1" noChangeAspect="1"/>
                    </pic:cNvPicPr>
                  </pic:nvPicPr>
                  <pic:blipFill>
                    <a:blip r:embed="rId67"/>
                    <a:stretch>
                      <a:fillRect/>
                    </a:stretch>
                  </pic:blipFill>
                  <pic:spPr>
                    <a:xfrm rot="5400000">
                      <a:off x="0" y="0"/>
                      <a:ext cx="6840220" cy="5108959"/>
                    </a:xfrm>
                    <a:prstGeom prst="rect">
                      <a:avLst/>
                    </a:prstGeom>
                  </pic:spPr>
                </pic:pic>
              </a:graphicData>
            </a:graphic>
          </wp:inline>
        </w:drawing>
      </w:r>
    </w:p>
    <w:p w14:paraId="5E39CD2D" w14:textId="77777777" w:rsidR="004C004D" w:rsidRDefault="004C004D" w:rsidP="004C004D">
      <w:pPr>
        <w:jc w:val="center"/>
      </w:pPr>
    </w:p>
    <w:p w14:paraId="7EB0E968" w14:textId="21ABDEA2" w:rsidR="004C004D" w:rsidRDefault="004C004D" w:rsidP="004C004D">
      <w:pPr>
        <w:pStyle w:val="Ttulo3"/>
        <w:jc w:val="center"/>
      </w:pPr>
      <w:bookmarkStart w:id="101" w:name="_Toc480549889"/>
      <w:r>
        <w:lastRenderedPageBreak/>
        <w:t>Actividad de perfil</w:t>
      </w:r>
      <w:bookmarkEnd w:id="101"/>
    </w:p>
    <w:p w14:paraId="66BA70F7" w14:textId="5FD69493" w:rsidR="004C004D" w:rsidRPr="004C004D" w:rsidRDefault="004C004D" w:rsidP="004C004D">
      <w:pPr>
        <w:jc w:val="center"/>
      </w:pPr>
      <w:r w:rsidRPr="004C004D">
        <w:t>A veces referenciada como pantalla de perfil</w:t>
      </w:r>
      <w:r>
        <w:t>, o Perfil Activity</w:t>
      </w:r>
      <w:r w:rsidRPr="004C004D">
        <w:t>.</w:t>
      </w:r>
    </w:p>
    <w:p w14:paraId="5988C1AB" w14:textId="44552002" w:rsidR="004C004D" w:rsidRPr="004C004D" w:rsidRDefault="004C004D" w:rsidP="004C004D">
      <w:pPr>
        <w:jc w:val="center"/>
      </w:pPr>
      <w:r w:rsidRPr="004C004D">
        <w:rPr>
          <w:noProof/>
        </w:rPr>
        <w:drawing>
          <wp:inline distT="0" distB="0" distL="0" distR="0" wp14:anchorId="10B9B75C" wp14:editId="25A2373D">
            <wp:extent cx="6840220" cy="5108750"/>
            <wp:effectExtent l="0" t="857250" r="0" b="854075"/>
            <wp:docPr id="16" name="Marcador de contenido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Marcador de contenido 7"/>
                    <pic:cNvPicPr>
                      <a:picLocks noGrp="1" noChangeAspect="1"/>
                    </pic:cNvPicPr>
                  </pic:nvPicPr>
                  <pic:blipFill>
                    <a:blip r:embed="rId68"/>
                    <a:stretch>
                      <a:fillRect/>
                    </a:stretch>
                  </pic:blipFill>
                  <pic:spPr>
                    <a:xfrm rot="5400000">
                      <a:off x="0" y="0"/>
                      <a:ext cx="6840220" cy="5108750"/>
                    </a:xfrm>
                    <a:prstGeom prst="rect">
                      <a:avLst/>
                    </a:prstGeom>
                  </pic:spPr>
                </pic:pic>
              </a:graphicData>
            </a:graphic>
          </wp:inline>
        </w:drawing>
      </w:r>
    </w:p>
    <w:p w14:paraId="3DD2D3E2" w14:textId="7644FB6E" w:rsidR="00FA53AB" w:rsidRDefault="00D43F0C" w:rsidP="00F12F98">
      <w:pPr>
        <w:pStyle w:val="Ttulo1"/>
      </w:pPr>
      <w:bookmarkStart w:id="102" w:name="_Toc480549890"/>
      <w:r>
        <w:lastRenderedPageBreak/>
        <w:t>Workflow</w:t>
      </w:r>
      <w:bookmarkEnd w:id="102"/>
    </w:p>
    <w:p w14:paraId="5C17610A" w14:textId="64AE291E" w:rsidR="00153D90" w:rsidRPr="003B4541" w:rsidRDefault="00C476B1" w:rsidP="00153D90">
      <w:r>
        <w:object w:dxaOrig="14535" w:dyaOrig="11010" w14:anchorId="3CD82F11">
          <v:shape id="_x0000_i1051" type="#_x0000_t75" style="width:538.5pt;height:408pt" o:ole="">
            <v:imagedata r:id="rId69" o:title=""/>
          </v:shape>
          <o:OLEObject Type="Embed" ProgID="Visio.Drawing.15" ShapeID="_x0000_i1051" DrawAspect="Content" ObjectID="_1556289343" r:id="rId70"/>
        </w:object>
      </w:r>
    </w:p>
    <w:p w14:paraId="42341034" w14:textId="643DA87D" w:rsidR="00FF335D" w:rsidRDefault="00FF335D" w:rsidP="00FF335D">
      <w:pPr>
        <w:pStyle w:val="Ttulo1"/>
      </w:pPr>
      <w:bookmarkStart w:id="103" w:name="_Toc480549891"/>
      <w:r>
        <w:t xml:space="preserve">Wireframes </w:t>
      </w:r>
      <w:r w:rsidR="006F2A3C">
        <w:t>específicos</w:t>
      </w:r>
      <w:bookmarkEnd w:id="103"/>
    </w:p>
    <w:p w14:paraId="5B2E4258" w14:textId="4EE8237B" w:rsidR="006F2A3C" w:rsidRDefault="006F2A3C" w:rsidP="008E2C97">
      <w:pPr>
        <w:pStyle w:val="Ttulo2"/>
        <w:numPr>
          <w:ilvl w:val="0"/>
          <w:numId w:val="53"/>
        </w:numPr>
      </w:pPr>
      <w:bookmarkStart w:id="104" w:name="_Toc480549892"/>
      <w:r>
        <w:lastRenderedPageBreak/>
        <w:t>RegisterActivity</w:t>
      </w:r>
      <w:bookmarkEnd w:id="104"/>
    </w:p>
    <w:p w14:paraId="3AA60B23" w14:textId="77777777" w:rsidR="006F2A3C" w:rsidRPr="006F2A3C" w:rsidRDefault="006F2A3C" w:rsidP="006F2A3C"/>
    <w:p w14:paraId="5804A0EF" w14:textId="23A3E48D" w:rsidR="006F2A3C" w:rsidRDefault="006F2A3C" w:rsidP="006F2A3C">
      <w:pPr>
        <w:jc w:val="center"/>
      </w:pPr>
      <w:r>
        <w:rPr>
          <w:noProof/>
        </w:rPr>
        <w:drawing>
          <wp:inline distT="0" distB="0" distL="0" distR="0" wp14:anchorId="5513209E" wp14:editId="59D72A02">
            <wp:extent cx="2771775" cy="53435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gisterActivity.png"/>
                    <pic:cNvPicPr/>
                  </pic:nvPicPr>
                  <pic:blipFill>
                    <a:blip r:embed="rId71">
                      <a:extLst>
                        <a:ext uri="{28A0092B-C50C-407E-A947-70E740481C1C}">
                          <a14:useLocalDpi xmlns:a14="http://schemas.microsoft.com/office/drawing/2010/main" val="0"/>
                        </a:ext>
                      </a:extLst>
                    </a:blip>
                    <a:stretch>
                      <a:fillRect/>
                    </a:stretch>
                  </pic:blipFill>
                  <pic:spPr>
                    <a:xfrm>
                      <a:off x="0" y="0"/>
                      <a:ext cx="2771775" cy="5343525"/>
                    </a:xfrm>
                    <a:prstGeom prst="rect">
                      <a:avLst/>
                    </a:prstGeom>
                  </pic:spPr>
                </pic:pic>
              </a:graphicData>
            </a:graphic>
          </wp:inline>
        </w:drawing>
      </w:r>
    </w:p>
    <w:p w14:paraId="6ABAAFBD" w14:textId="4FC09D7A" w:rsidR="008E2C97" w:rsidRDefault="008E2C97" w:rsidP="008E2C97">
      <w:pPr>
        <w:pStyle w:val="Ttulo3"/>
        <w:jc w:val="center"/>
      </w:pPr>
      <w:bookmarkStart w:id="105" w:name="_Toc480549893"/>
      <w:r>
        <w:lastRenderedPageBreak/>
        <w:t>Perfil de Amigo</w:t>
      </w:r>
      <w:bookmarkEnd w:id="105"/>
    </w:p>
    <w:p w14:paraId="6183C159" w14:textId="32C295EB" w:rsidR="008E2C97" w:rsidRDefault="008E2C97" w:rsidP="006F2A3C">
      <w:pPr>
        <w:jc w:val="center"/>
      </w:pPr>
      <w:r>
        <w:rPr>
          <w:noProof/>
        </w:rPr>
        <w:drawing>
          <wp:inline distT="0" distB="0" distL="0" distR="0" wp14:anchorId="1C7F07B9" wp14:editId="50580518">
            <wp:extent cx="2771775" cy="53435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erfilActivity.png"/>
                    <pic:cNvPicPr/>
                  </pic:nvPicPr>
                  <pic:blipFill>
                    <a:blip r:embed="rId72">
                      <a:extLst>
                        <a:ext uri="{28A0092B-C50C-407E-A947-70E740481C1C}">
                          <a14:useLocalDpi xmlns:a14="http://schemas.microsoft.com/office/drawing/2010/main" val="0"/>
                        </a:ext>
                      </a:extLst>
                    </a:blip>
                    <a:stretch>
                      <a:fillRect/>
                    </a:stretch>
                  </pic:blipFill>
                  <pic:spPr>
                    <a:xfrm>
                      <a:off x="0" y="0"/>
                      <a:ext cx="2771775" cy="5343525"/>
                    </a:xfrm>
                    <a:prstGeom prst="rect">
                      <a:avLst/>
                    </a:prstGeom>
                  </pic:spPr>
                </pic:pic>
              </a:graphicData>
            </a:graphic>
          </wp:inline>
        </w:drawing>
      </w:r>
    </w:p>
    <w:p w14:paraId="6DFE216C" w14:textId="0F8C140A" w:rsidR="008E2C97" w:rsidRDefault="008E2C97" w:rsidP="008E2C97">
      <w:pPr>
        <w:pStyle w:val="Ttulo3"/>
        <w:jc w:val="center"/>
      </w:pPr>
      <w:bookmarkStart w:id="106" w:name="_Toc480549894"/>
      <w:r>
        <w:lastRenderedPageBreak/>
        <w:t>PerfilActivity</w:t>
      </w:r>
      <w:bookmarkEnd w:id="106"/>
    </w:p>
    <w:p w14:paraId="0BE97E9B" w14:textId="7FA74FD9" w:rsidR="008E2C97" w:rsidRPr="008E2C97" w:rsidRDefault="008E2C97" w:rsidP="008E2C97">
      <w:pPr>
        <w:jc w:val="center"/>
      </w:pPr>
      <w:r>
        <w:rPr>
          <w:noProof/>
        </w:rPr>
        <w:drawing>
          <wp:inline distT="0" distB="0" distL="0" distR="0" wp14:anchorId="50AF3902" wp14:editId="6D2AE142">
            <wp:extent cx="2771775" cy="53435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erfil amigo.png"/>
                    <pic:cNvPicPr/>
                  </pic:nvPicPr>
                  <pic:blipFill>
                    <a:blip r:embed="rId73">
                      <a:extLst>
                        <a:ext uri="{28A0092B-C50C-407E-A947-70E740481C1C}">
                          <a14:useLocalDpi xmlns:a14="http://schemas.microsoft.com/office/drawing/2010/main" val="0"/>
                        </a:ext>
                      </a:extLst>
                    </a:blip>
                    <a:stretch>
                      <a:fillRect/>
                    </a:stretch>
                  </pic:blipFill>
                  <pic:spPr>
                    <a:xfrm>
                      <a:off x="0" y="0"/>
                      <a:ext cx="2771775" cy="5343525"/>
                    </a:xfrm>
                    <a:prstGeom prst="rect">
                      <a:avLst/>
                    </a:prstGeom>
                  </pic:spPr>
                </pic:pic>
              </a:graphicData>
            </a:graphic>
          </wp:inline>
        </w:drawing>
      </w:r>
    </w:p>
    <w:p w14:paraId="55D34813" w14:textId="77777777" w:rsidR="008E2C97" w:rsidRDefault="008E2C97" w:rsidP="008E2C97">
      <w:pPr>
        <w:pStyle w:val="Ttulo2"/>
      </w:pPr>
      <w:bookmarkStart w:id="107" w:name="_Toc480549895"/>
      <w:r>
        <w:lastRenderedPageBreak/>
        <w:t>LoginActivity</w:t>
      </w:r>
      <w:bookmarkEnd w:id="107"/>
    </w:p>
    <w:p w14:paraId="2580D905" w14:textId="77777777" w:rsidR="008E2C97" w:rsidRPr="006F2A3C" w:rsidRDefault="008E2C97" w:rsidP="008E2C97"/>
    <w:p w14:paraId="5B125FAB" w14:textId="77777777" w:rsidR="008E2C97" w:rsidRDefault="008E2C97" w:rsidP="008E2C97">
      <w:pPr>
        <w:jc w:val="center"/>
      </w:pPr>
      <w:r>
        <w:rPr>
          <w:noProof/>
        </w:rPr>
        <w:drawing>
          <wp:inline distT="0" distB="0" distL="0" distR="0" wp14:anchorId="6AED0E91" wp14:editId="2354BCA6">
            <wp:extent cx="2765145" cy="5330742"/>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Activity.png"/>
                    <pic:cNvPicPr/>
                  </pic:nvPicPr>
                  <pic:blipFill>
                    <a:blip r:embed="rId74">
                      <a:extLst>
                        <a:ext uri="{28A0092B-C50C-407E-A947-70E740481C1C}">
                          <a14:useLocalDpi xmlns:a14="http://schemas.microsoft.com/office/drawing/2010/main" val="0"/>
                        </a:ext>
                      </a:extLst>
                    </a:blip>
                    <a:stretch>
                      <a:fillRect/>
                    </a:stretch>
                  </pic:blipFill>
                  <pic:spPr>
                    <a:xfrm>
                      <a:off x="0" y="0"/>
                      <a:ext cx="2768309" cy="5336842"/>
                    </a:xfrm>
                    <a:prstGeom prst="rect">
                      <a:avLst/>
                    </a:prstGeom>
                  </pic:spPr>
                </pic:pic>
              </a:graphicData>
            </a:graphic>
          </wp:inline>
        </w:drawing>
      </w:r>
    </w:p>
    <w:p w14:paraId="49333FF5" w14:textId="77777777" w:rsidR="008E2C97" w:rsidRDefault="008E2C97" w:rsidP="006F2A3C">
      <w:pPr>
        <w:jc w:val="center"/>
      </w:pPr>
    </w:p>
    <w:p w14:paraId="2800B6CB" w14:textId="415B8712" w:rsidR="006F2A3C" w:rsidRDefault="006F2A3C" w:rsidP="008E2C97">
      <w:pPr>
        <w:pStyle w:val="Ttulo2"/>
      </w:pPr>
      <w:bookmarkStart w:id="108" w:name="_Toc480549896"/>
      <w:r>
        <w:lastRenderedPageBreak/>
        <w:t>InicioActivity</w:t>
      </w:r>
      <w:bookmarkEnd w:id="108"/>
    </w:p>
    <w:p w14:paraId="6F598AF0" w14:textId="77777777" w:rsidR="008E2C97" w:rsidRPr="008E2C97" w:rsidRDefault="008E2C97" w:rsidP="008E2C97"/>
    <w:p w14:paraId="75ECC4CE" w14:textId="752654A3" w:rsidR="008E2C97" w:rsidRDefault="008E2C97" w:rsidP="008E2C97">
      <w:pPr>
        <w:jc w:val="center"/>
        <w:rPr>
          <w:noProof/>
        </w:rPr>
      </w:pPr>
      <w:r>
        <w:rPr>
          <w:noProof/>
        </w:rPr>
        <w:drawing>
          <wp:inline distT="0" distB="0" distL="0" distR="0" wp14:anchorId="5A89F251" wp14:editId="7921E610">
            <wp:extent cx="2771775" cy="53435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icioActivity.png"/>
                    <pic:cNvPicPr/>
                  </pic:nvPicPr>
                  <pic:blipFill>
                    <a:blip r:embed="rId75">
                      <a:extLst>
                        <a:ext uri="{28A0092B-C50C-407E-A947-70E740481C1C}">
                          <a14:useLocalDpi xmlns:a14="http://schemas.microsoft.com/office/drawing/2010/main" val="0"/>
                        </a:ext>
                      </a:extLst>
                    </a:blip>
                    <a:stretch>
                      <a:fillRect/>
                    </a:stretch>
                  </pic:blipFill>
                  <pic:spPr>
                    <a:xfrm>
                      <a:off x="0" y="0"/>
                      <a:ext cx="2771775" cy="5343525"/>
                    </a:xfrm>
                    <a:prstGeom prst="rect">
                      <a:avLst/>
                    </a:prstGeom>
                  </pic:spPr>
                </pic:pic>
              </a:graphicData>
            </a:graphic>
          </wp:inline>
        </w:drawing>
      </w:r>
    </w:p>
    <w:p w14:paraId="44158938" w14:textId="6BB65F99" w:rsidR="008E2C97" w:rsidRDefault="008E2C97" w:rsidP="008E2C97">
      <w:pPr>
        <w:jc w:val="center"/>
      </w:pPr>
    </w:p>
    <w:p w14:paraId="3F0DD2F0" w14:textId="2DEADAF0" w:rsidR="008E2C97" w:rsidRDefault="008E2C97" w:rsidP="008E2C97">
      <w:pPr>
        <w:pStyle w:val="Ttulo2"/>
      </w:pPr>
      <w:bookmarkStart w:id="109" w:name="_Toc480549897"/>
      <w:r>
        <w:lastRenderedPageBreak/>
        <w:t>ConversationActivity</w:t>
      </w:r>
      <w:bookmarkEnd w:id="109"/>
    </w:p>
    <w:p w14:paraId="25DDF5FE" w14:textId="77777777" w:rsidR="008E2C97" w:rsidRPr="008E2C97" w:rsidRDefault="008E2C97" w:rsidP="008E2C97"/>
    <w:p w14:paraId="78716B9A" w14:textId="2CC18AD6" w:rsidR="008E2C97" w:rsidRDefault="008E2C97" w:rsidP="008E2C97">
      <w:pPr>
        <w:jc w:val="center"/>
      </w:pPr>
      <w:r>
        <w:rPr>
          <w:noProof/>
        </w:rPr>
        <w:drawing>
          <wp:inline distT="0" distB="0" distL="0" distR="0" wp14:anchorId="6D546363" wp14:editId="5975BEC8">
            <wp:extent cx="2781300" cy="53530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versationActivity.png"/>
                    <pic:cNvPicPr/>
                  </pic:nvPicPr>
                  <pic:blipFill>
                    <a:blip r:embed="rId76">
                      <a:extLst>
                        <a:ext uri="{28A0092B-C50C-407E-A947-70E740481C1C}">
                          <a14:useLocalDpi xmlns:a14="http://schemas.microsoft.com/office/drawing/2010/main" val="0"/>
                        </a:ext>
                      </a:extLst>
                    </a:blip>
                    <a:stretch>
                      <a:fillRect/>
                    </a:stretch>
                  </pic:blipFill>
                  <pic:spPr>
                    <a:xfrm>
                      <a:off x="0" y="0"/>
                      <a:ext cx="2781300" cy="5353050"/>
                    </a:xfrm>
                    <a:prstGeom prst="rect">
                      <a:avLst/>
                    </a:prstGeom>
                  </pic:spPr>
                </pic:pic>
              </a:graphicData>
            </a:graphic>
          </wp:inline>
        </w:drawing>
      </w:r>
    </w:p>
    <w:p w14:paraId="17F80C89" w14:textId="2C8140E0" w:rsidR="008E2C97" w:rsidRDefault="008E2C97" w:rsidP="008E2C97">
      <w:pPr>
        <w:pStyle w:val="Ttulo2"/>
      </w:pPr>
      <w:bookmarkStart w:id="110" w:name="_Toc480549898"/>
      <w:r>
        <w:t>FriendsActivity</w:t>
      </w:r>
      <w:bookmarkEnd w:id="110"/>
    </w:p>
    <w:p w14:paraId="75A2976E" w14:textId="18E34AF0" w:rsidR="008E2C97" w:rsidRPr="008E2C97" w:rsidRDefault="008E2C97" w:rsidP="008E2C97">
      <w:pPr>
        <w:pStyle w:val="Ttulo3"/>
        <w:jc w:val="center"/>
      </w:pPr>
      <w:bookmarkStart w:id="111" w:name="_Toc480549899"/>
      <w:r>
        <w:t>Solicitudes</w:t>
      </w:r>
      <w:bookmarkEnd w:id="111"/>
    </w:p>
    <w:p w14:paraId="2E0AE2C8" w14:textId="3CA90AB7" w:rsidR="008E2C97" w:rsidRDefault="006F2A3C" w:rsidP="008E2C97">
      <w:pPr>
        <w:tabs>
          <w:tab w:val="left" w:pos="726"/>
        </w:tabs>
        <w:jc w:val="center"/>
      </w:pPr>
      <w:r>
        <w:rPr>
          <w:noProof/>
        </w:rPr>
        <w:drawing>
          <wp:inline distT="0" distB="0" distL="0" distR="0" wp14:anchorId="64F1DFC3" wp14:editId="5390B708">
            <wp:extent cx="2771775" cy="534352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riendsActivity5.1.png"/>
                    <pic:cNvPicPr/>
                  </pic:nvPicPr>
                  <pic:blipFill>
                    <a:blip r:embed="rId77">
                      <a:extLst>
                        <a:ext uri="{28A0092B-C50C-407E-A947-70E740481C1C}">
                          <a14:useLocalDpi xmlns:a14="http://schemas.microsoft.com/office/drawing/2010/main" val="0"/>
                        </a:ext>
                      </a:extLst>
                    </a:blip>
                    <a:stretch>
                      <a:fillRect/>
                    </a:stretch>
                  </pic:blipFill>
                  <pic:spPr>
                    <a:xfrm>
                      <a:off x="0" y="0"/>
                      <a:ext cx="2771775" cy="5343525"/>
                    </a:xfrm>
                    <a:prstGeom prst="rect">
                      <a:avLst/>
                    </a:prstGeom>
                  </pic:spPr>
                </pic:pic>
              </a:graphicData>
            </a:graphic>
          </wp:inline>
        </w:drawing>
      </w:r>
    </w:p>
    <w:p w14:paraId="3C0CECF7" w14:textId="638FD13C" w:rsidR="008E2C97" w:rsidRDefault="008E2C97" w:rsidP="008E2C97">
      <w:pPr>
        <w:pStyle w:val="Ttulo3"/>
        <w:jc w:val="center"/>
      </w:pPr>
      <w:bookmarkStart w:id="112" w:name="_Toc480549900"/>
      <w:r>
        <w:lastRenderedPageBreak/>
        <w:t>Amigos</w:t>
      </w:r>
      <w:bookmarkEnd w:id="112"/>
    </w:p>
    <w:p w14:paraId="69B82350" w14:textId="6EA9601A" w:rsidR="00FF335D" w:rsidRPr="00FF335D" w:rsidRDefault="008E2C97" w:rsidP="008E2C97">
      <w:pPr>
        <w:tabs>
          <w:tab w:val="left" w:pos="726"/>
        </w:tabs>
        <w:jc w:val="center"/>
      </w:pPr>
      <w:r>
        <w:rPr>
          <w:noProof/>
        </w:rPr>
        <w:drawing>
          <wp:inline distT="0" distB="0" distL="0" distR="0" wp14:anchorId="72D8C4BF" wp14:editId="0100C49C">
            <wp:extent cx="2772461" cy="53435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riendsActivity5.png"/>
                    <pic:cNvPicPr/>
                  </pic:nvPicPr>
                  <pic:blipFill rotWithShape="1">
                    <a:blip r:embed="rId78">
                      <a:extLst>
                        <a:ext uri="{28A0092B-C50C-407E-A947-70E740481C1C}">
                          <a14:useLocalDpi xmlns:a14="http://schemas.microsoft.com/office/drawing/2010/main" val="0"/>
                        </a:ext>
                      </a:extLst>
                    </a:blip>
                    <a:srcRect r="48116"/>
                    <a:stretch/>
                  </pic:blipFill>
                  <pic:spPr bwMode="auto">
                    <a:xfrm>
                      <a:off x="0" y="0"/>
                      <a:ext cx="2772461" cy="5343525"/>
                    </a:xfrm>
                    <a:prstGeom prst="rect">
                      <a:avLst/>
                    </a:prstGeom>
                    <a:ln>
                      <a:noFill/>
                    </a:ln>
                    <a:extLst>
                      <a:ext uri="{53640926-AAD7-44D8-BBD7-CCE9431645EC}">
                        <a14:shadowObscured xmlns:a14="http://schemas.microsoft.com/office/drawing/2010/main"/>
                      </a:ext>
                    </a:extLst>
                  </pic:spPr>
                </pic:pic>
              </a:graphicData>
            </a:graphic>
          </wp:inline>
        </w:drawing>
      </w:r>
    </w:p>
    <w:sectPr w:rsidR="00FF335D" w:rsidRPr="00FF335D" w:rsidSect="00585B1C">
      <w:headerReference w:type="default" r:id="rId79"/>
      <w:footerReference w:type="default" r:id="rId80"/>
      <w:pgSz w:w="11906" w:h="16838"/>
      <w:pgMar w:top="1418" w:right="567" w:bottom="1418" w:left="56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83C952" w14:textId="77777777" w:rsidR="00F11CF8" w:rsidRDefault="00F11CF8" w:rsidP="0057772E">
      <w:r>
        <w:separator/>
      </w:r>
    </w:p>
  </w:endnote>
  <w:endnote w:type="continuationSeparator" w:id="0">
    <w:p w14:paraId="71233F04" w14:textId="77777777" w:rsidR="00F11CF8" w:rsidRDefault="00F11CF8" w:rsidP="005777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rbel">
    <w:panose1 w:val="020B0503020204020204"/>
    <w:charset w:val="00"/>
    <w:family w:val="swiss"/>
    <w:pitch w:val="variable"/>
    <w:sig w:usb0="A00002EF" w:usb1="4000A44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Quicksand">
    <w:altName w:val="Times New Roman"/>
    <w:panose1 w:val="02070303000000060000"/>
    <w:charset w:val="00"/>
    <w:family w:val="modern"/>
    <w:notTrueType/>
    <w:pitch w:val="variable"/>
    <w:sig w:usb0="800000AF" w:usb1="00000008" w:usb2="00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noProof/>
        <w:color w:val="1F4E79" w:themeColor="accent1" w:themeShade="80"/>
        <w:sz w:val="20"/>
        <w:szCs w:val="20"/>
      </w:rPr>
      <w:id w:val="2123804315"/>
      <w:docPartObj>
        <w:docPartGallery w:val="Page Numbers (Bottom of Page)"/>
        <w:docPartUnique/>
      </w:docPartObj>
    </w:sdtPr>
    <w:sdtEndPr/>
    <w:sdtContent>
      <w:p w14:paraId="18FB622E" w14:textId="71D136B3" w:rsidR="00F97654" w:rsidRPr="009073E4" w:rsidRDefault="00F97654" w:rsidP="009073E4">
        <w:pPr>
          <w:pStyle w:val="Piedepgina"/>
          <w:rPr>
            <w:noProof/>
            <w:color w:val="auto"/>
            <w:sz w:val="20"/>
            <w:szCs w:val="20"/>
          </w:rPr>
        </w:pPr>
        <w:r>
          <w:rPr>
            <w:noProof/>
            <w:color w:val="1F4E79" w:themeColor="accent1" w:themeShade="80"/>
            <w:sz w:val="20"/>
            <w:szCs w:val="20"/>
          </w:rPr>
          <w:t xml:space="preserve">             EUG:  Documento funcional APP – Chat</w:t>
        </w:r>
        <w:r>
          <w:rPr>
            <w:noProof/>
            <w:color w:val="1F4E79" w:themeColor="accent1" w:themeShade="80"/>
            <w:sz w:val="20"/>
            <w:szCs w:val="20"/>
          </w:rPr>
          <w:tab/>
        </w:r>
        <w:r w:rsidRPr="0049433E">
          <w:rPr>
            <w:noProof/>
            <w:color w:val="auto"/>
            <w:sz w:val="20"/>
            <w:szCs w:val="20"/>
          </w:rPr>
          <w:tab/>
          <w:t xml:space="preserve">Página </w:t>
        </w:r>
        <w:r w:rsidRPr="0049433E">
          <w:rPr>
            <w:noProof/>
            <w:color w:val="auto"/>
            <w:sz w:val="20"/>
            <w:szCs w:val="20"/>
          </w:rPr>
          <w:fldChar w:fldCharType="begin"/>
        </w:r>
        <w:r w:rsidRPr="0049433E">
          <w:rPr>
            <w:noProof/>
            <w:color w:val="auto"/>
            <w:sz w:val="20"/>
            <w:szCs w:val="20"/>
          </w:rPr>
          <w:instrText>PAGE   \* MERGEFORMAT</w:instrText>
        </w:r>
        <w:r w:rsidRPr="0049433E">
          <w:rPr>
            <w:noProof/>
            <w:color w:val="auto"/>
            <w:sz w:val="20"/>
            <w:szCs w:val="20"/>
          </w:rPr>
          <w:fldChar w:fldCharType="separate"/>
        </w:r>
        <w:r w:rsidR="00C75952">
          <w:rPr>
            <w:noProof/>
            <w:color w:val="auto"/>
            <w:sz w:val="20"/>
            <w:szCs w:val="20"/>
          </w:rPr>
          <w:t>45</w:t>
        </w:r>
        <w:r w:rsidRPr="0049433E">
          <w:rPr>
            <w:noProof/>
            <w:color w:val="auto"/>
            <w:sz w:val="20"/>
            <w:szCs w:val="20"/>
          </w:rPr>
          <w:fldChar w:fldCharType="end"/>
        </w:r>
      </w:p>
    </w:sdtContent>
  </w:sdt>
  <w:p w14:paraId="7EF23DCC" w14:textId="77777777" w:rsidR="00F97654" w:rsidRDefault="00F97654" w:rsidP="0049433E">
    <w:pPr>
      <w:spacing w:line="276"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8D2194" w14:textId="77777777" w:rsidR="00F11CF8" w:rsidRDefault="00F11CF8" w:rsidP="0057772E">
      <w:r>
        <w:separator/>
      </w:r>
    </w:p>
  </w:footnote>
  <w:footnote w:type="continuationSeparator" w:id="0">
    <w:p w14:paraId="7392D3D6" w14:textId="77777777" w:rsidR="00F11CF8" w:rsidRDefault="00F11CF8" w:rsidP="0057772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3E8844" w14:textId="77777777" w:rsidR="00F97654" w:rsidRPr="0049433E" w:rsidRDefault="00F97654" w:rsidP="00D806D8">
    <w:pPr>
      <w:pStyle w:val="Encabezado"/>
      <w:jc w:val="center"/>
      <w:rPr>
        <w:noProof/>
        <w:color w:val="1F4E79" w:themeColor="accent1" w:themeShade="80"/>
        <w:sz w:val="20"/>
        <w:szCs w:val="20"/>
      </w:rPr>
    </w:pPr>
    <w:r>
      <w:rPr>
        <w:noProof/>
        <w:color w:val="1F4E79" w:themeColor="accent1" w:themeShade="80"/>
        <w:sz w:val="20"/>
        <w:szCs w:val="20"/>
      </w:rPr>
      <w:drawing>
        <wp:inline distT="0" distB="0" distL="0" distR="0" wp14:anchorId="24E525D7" wp14:editId="05E967F9">
          <wp:extent cx="923925" cy="9144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scg.png"/>
                  <pic:cNvPicPr/>
                </pic:nvPicPr>
                <pic:blipFill>
                  <a:blip r:embed="rId1">
                    <a:extLst>
                      <a:ext uri="{28A0092B-C50C-407E-A947-70E740481C1C}">
                        <a14:useLocalDpi xmlns:a14="http://schemas.microsoft.com/office/drawing/2010/main" val="0"/>
                      </a:ext>
                    </a:extLst>
                  </a:blip>
                  <a:stretch>
                    <a:fillRect/>
                  </a:stretch>
                </pic:blipFill>
                <pic:spPr>
                  <a:xfrm>
                    <a:off x="0" y="0"/>
                    <a:ext cx="925601" cy="916059"/>
                  </a:xfrm>
                  <a:prstGeom prst="rect">
                    <a:avLst/>
                  </a:prstGeom>
                </pic:spPr>
              </pic:pic>
            </a:graphicData>
          </a:graphic>
        </wp:inline>
      </w:drawing>
    </w:r>
  </w:p>
  <w:p w14:paraId="2DFE7F0E" w14:textId="77777777" w:rsidR="00F97654" w:rsidRDefault="00F97654" w:rsidP="00D806D8">
    <w:pPr>
      <w:ind w:left="0"/>
      <w:rPr>
        <w:color w:val="1F4E79" w:themeColor="accent1" w:themeShade="80"/>
        <w:sz w:val="20"/>
        <w:szCs w:val="20"/>
      </w:rPr>
    </w:pPr>
  </w:p>
  <w:p w14:paraId="175D1A93" w14:textId="77777777" w:rsidR="00F97654" w:rsidRDefault="00F97654">
    <w:pPr>
      <w:rPr>
        <w:color w:val="1F4E79" w:themeColor="accent1" w:themeShade="8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B7DA5"/>
    <w:multiLevelType w:val="hybridMultilevel"/>
    <w:tmpl w:val="EE0248B8"/>
    <w:lvl w:ilvl="0" w:tplc="0C0A0001">
      <w:start w:val="1"/>
      <w:numFmt w:val="bullet"/>
      <w:lvlText w:val=""/>
      <w:lvlJc w:val="left"/>
      <w:pPr>
        <w:ind w:left="1050" w:hanging="360"/>
      </w:pPr>
      <w:rPr>
        <w:rFonts w:ascii="Symbol" w:hAnsi="Symbol" w:hint="default"/>
      </w:rPr>
    </w:lvl>
    <w:lvl w:ilvl="1" w:tplc="0C0A0003" w:tentative="1">
      <w:start w:val="1"/>
      <w:numFmt w:val="bullet"/>
      <w:lvlText w:val="o"/>
      <w:lvlJc w:val="left"/>
      <w:pPr>
        <w:ind w:left="1770" w:hanging="360"/>
      </w:pPr>
      <w:rPr>
        <w:rFonts w:ascii="Courier New" w:hAnsi="Courier New" w:cs="Courier New" w:hint="default"/>
      </w:rPr>
    </w:lvl>
    <w:lvl w:ilvl="2" w:tplc="0C0A0005" w:tentative="1">
      <w:start w:val="1"/>
      <w:numFmt w:val="bullet"/>
      <w:lvlText w:val=""/>
      <w:lvlJc w:val="left"/>
      <w:pPr>
        <w:ind w:left="2490" w:hanging="360"/>
      </w:pPr>
      <w:rPr>
        <w:rFonts w:ascii="Wingdings" w:hAnsi="Wingdings" w:hint="default"/>
      </w:rPr>
    </w:lvl>
    <w:lvl w:ilvl="3" w:tplc="0C0A0001" w:tentative="1">
      <w:start w:val="1"/>
      <w:numFmt w:val="bullet"/>
      <w:lvlText w:val=""/>
      <w:lvlJc w:val="left"/>
      <w:pPr>
        <w:ind w:left="3210" w:hanging="360"/>
      </w:pPr>
      <w:rPr>
        <w:rFonts w:ascii="Symbol" w:hAnsi="Symbol" w:hint="default"/>
      </w:rPr>
    </w:lvl>
    <w:lvl w:ilvl="4" w:tplc="0C0A0003" w:tentative="1">
      <w:start w:val="1"/>
      <w:numFmt w:val="bullet"/>
      <w:lvlText w:val="o"/>
      <w:lvlJc w:val="left"/>
      <w:pPr>
        <w:ind w:left="3930" w:hanging="360"/>
      </w:pPr>
      <w:rPr>
        <w:rFonts w:ascii="Courier New" w:hAnsi="Courier New" w:cs="Courier New" w:hint="default"/>
      </w:rPr>
    </w:lvl>
    <w:lvl w:ilvl="5" w:tplc="0C0A0005" w:tentative="1">
      <w:start w:val="1"/>
      <w:numFmt w:val="bullet"/>
      <w:lvlText w:val=""/>
      <w:lvlJc w:val="left"/>
      <w:pPr>
        <w:ind w:left="4650" w:hanging="360"/>
      </w:pPr>
      <w:rPr>
        <w:rFonts w:ascii="Wingdings" w:hAnsi="Wingdings" w:hint="default"/>
      </w:rPr>
    </w:lvl>
    <w:lvl w:ilvl="6" w:tplc="0C0A0001" w:tentative="1">
      <w:start w:val="1"/>
      <w:numFmt w:val="bullet"/>
      <w:lvlText w:val=""/>
      <w:lvlJc w:val="left"/>
      <w:pPr>
        <w:ind w:left="5370" w:hanging="360"/>
      </w:pPr>
      <w:rPr>
        <w:rFonts w:ascii="Symbol" w:hAnsi="Symbol" w:hint="default"/>
      </w:rPr>
    </w:lvl>
    <w:lvl w:ilvl="7" w:tplc="0C0A0003" w:tentative="1">
      <w:start w:val="1"/>
      <w:numFmt w:val="bullet"/>
      <w:lvlText w:val="o"/>
      <w:lvlJc w:val="left"/>
      <w:pPr>
        <w:ind w:left="6090" w:hanging="360"/>
      </w:pPr>
      <w:rPr>
        <w:rFonts w:ascii="Courier New" w:hAnsi="Courier New" w:cs="Courier New" w:hint="default"/>
      </w:rPr>
    </w:lvl>
    <w:lvl w:ilvl="8" w:tplc="0C0A0005" w:tentative="1">
      <w:start w:val="1"/>
      <w:numFmt w:val="bullet"/>
      <w:lvlText w:val=""/>
      <w:lvlJc w:val="left"/>
      <w:pPr>
        <w:ind w:left="6810" w:hanging="360"/>
      </w:pPr>
      <w:rPr>
        <w:rFonts w:ascii="Wingdings" w:hAnsi="Wingdings" w:hint="default"/>
      </w:rPr>
    </w:lvl>
  </w:abstractNum>
  <w:abstractNum w:abstractNumId="1" w15:restartNumberingAfterBreak="0">
    <w:nsid w:val="03B02B21"/>
    <w:multiLevelType w:val="multilevel"/>
    <w:tmpl w:val="E570A34A"/>
    <w:lvl w:ilvl="0">
      <w:start w:val="1"/>
      <w:numFmt w:val="decimal"/>
      <w:pStyle w:val="Seccinysubseccin"/>
      <w:isLgl/>
      <w:lvlText w:val="%1."/>
      <w:lvlJc w:val="left"/>
      <w:pPr>
        <w:tabs>
          <w:tab w:val="num" w:pos="567"/>
        </w:tabs>
      </w:pPr>
      <w:rPr>
        <w:rFonts w:cs="Times New Roman" w:hint="default"/>
      </w:rPr>
    </w:lvl>
    <w:lvl w:ilvl="1">
      <w:start w:val="1"/>
      <w:numFmt w:val="decimal"/>
      <w:isLgl/>
      <w:lvlText w:val="%1.%2."/>
      <w:lvlJc w:val="left"/>
      <w:pPr>
        <w:tabs>
          <w:tab w:val="num" w:pos="567"/>
        </w:tabs>
      </w:pPr>
      <w:rPr>
        <w:rFonts w:cs="Times New Roman" w:hint="default"/>
      </w:rPr>
    </w:lvl>
    <w:lvl w:ilvl="2">
      <w:start w:val="1"/>
      <w:numFmt w:val="decimal"/>
      <w:lvlText w:val="%1.%2.%3."/>
      <w:lvlJc w:val="left"/>
      <w:pPr>
        <w:tabs>
          <w:tab w:val="num" w:pos="1224"/>
        </w:tabs>
        <w:ind w:left="1224" w:hanging="504"/>
      </w:pPr>
      <w:rPr>
        <w:rFonts w:cs="Times New Roman" w:hint="default"/>
      </w:rPr>
    </w:lvl>
    <w:lvl w:ilvl="3">
      <w:start w:val="1"/>
      <w:numFmt w:val="decimal"/>
      <w:lvlText w:val="%1.%2.%3.%4."/>
      <w:lvlJc w:val="left"/>
      <w:pPr>
        <w:tabs>
          <w:tab w:val="num" w:pos="1800"/>
        </w:tabs>
        <w:ind w:left="1728" w:hanging="64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2" w15:restartNumberingAfterBreak="0">
    <w:nsid w:val="080276EB"/>
    <w:multiLevelType w:val="hybridMultilevel"/>
    <w:tmpl w:val="B210BDCA"/>
    <w:lvl w:ilvl="0" w:tplc="0C0A000F">
      <w:start w:val="1"/>
      <w:numFmt w:val="decimal"/>
      <w:lvlText w:val="%1."/>
      <w:lvlJc w:val="left"/>
      <w:pPr>
        <w:ind w:left="1364" w:hanging="360"/>
      </w:pPr>
    </w:lvl>
    <w:lvl w:ilvl="1" w:tplc="0C0A0019" w:tentative="1">
      <w:start w:val="1"/>
      <w:numFmt w:val="lowerLetter"/>
      <w:lvlText w:val="%2."/>
      <w:lvlJc w:val="left"/>
      <w:pPr>
        <w:ind w:left="2084" w:hanging="360"/>
      </w:pPr>
    </w:lvl>
    <w:lvl w:ilvl="2" w:tplc="0C0A001B" w:tentative="1">
      <w:start w:val="1"/>
      <w:numFmt w:val="lowerRoman"/>
      <w:lvlText w:val="%3."/>
      <w:lvlJc w:val="right"/>
      <w:pPr>
        <w:ind w:left="2804" w:hanging="180"/>
      </w:pPr>
    </w:lvl>
    <w:lvl w:ilvl="3" w:tplc="0C0A000F" w:tentative="1">
      <w:start w:val="1"/>
      <w:numFmt w:val="decimal"/>
      <w:lvlText w:val="%4."/>
      <w:lvlJc w:val="left"/>
      <w:pPr>
        <w:ind w:left="3524" w:hanging="360"/>
      </w:pPr>
    </w:lvl>
    <w:lvl w:ilvl="4" w:tplc="0C0A0019" w:tentative="1">
      <w:start w:val="1"/>
      <w:numFmt w:val="lowerLetter"/>
      <w:lvlText w:val="%5."/>
      <w:lvlJc w:val="left"/>
      <w:pPr>
        <w:ind w:left="4244" w:hanging="360"/>
      </w:pPr>
    </w:lvl>
    <w:lvl w:ilvl="5" w:tplc="0C0A001B" w:tentative="1">
      <w:start w:val="1"/>
      <w:numFmt w:val="lowerRoman"/>
      <w:lvlText w:val="%6."/>
      <w:lvlJc w:val="right"/>
      <w:pPr>
        <w:ind w:left="4964" w:hanging="180"/>
      </w:pPr>
    </w:lvl>
    <w:lvl w:ilvl="6" w:tplc="0C0A000F" w:tentative="1">
      <w:start w:val="1"/>
      <w:numFmt w:val="decimal"/>
      <w:lvlText w:val="%7."/>
      <w:lvlJc w:val="left"/>
      <w:pPr>
        <w:ind w:left="5684" w:hanging="360"/>
      </w:pPr>
    </w:lvl>
    <w:lvl w:ilvl="7" w:tplc="0C0A0019" w:tentative="1">
      <w:start w:val="1"/>
      <w:numFmt w:val="lowerLetter"/>
      <w:lvlText w:val="%8."/>
      <w:lvlJc w:val="left"/>
      <w:pPr>
        <w:ind w:left="6404" w:hanging="360"/>
      </w:pPr>
    </w:lvl>
    <w:lvl w:ilvl="8" w:tplc="0C0A001B" w:tentative="1">
      <w:start w:val="1"/>
      <w:numFmt w:val="lowerRoman"/>
      <w:lvlText w:val="%9."/>
      <w:lvlJc w:val="right"/>
      <w:pPr>
        <w:ind w:left="7124" w:hanging="180"/>
      </w:pPr>
    </w:lvl>
  </w:abstractNum>
  <w:abstractNum w:abstractNumId="3" w15:restartNumberingAfterBreak="0">
    <w:nsid w:val="091C1B5F"/>
    <w:multiLevelType w:val="hybridMultilevel"/>
    <w:tmpl w:val="56BAA4D6"/>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4" w15:restartNumberingAfterBreak="0">
    <w:nsid w:val="1212763F"/>
    <w:multiLevelType w:val="hybridMultilevel"/>
    <w:tmpl w:val="56BAA4D6"/>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5" w15:restartNumberingAfterBreak="0">
    <w:nsid w:val="12531F3B"/>
    <w:multiLevelType w:val="hybridMultilevel"/>
    <w:tmpl w:val="9F74BF22"/>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6" w15:restartNumberingAfterBreak="0">
    <w:nsid w:val="16365BAE"/>
    <w:multiLevelType w:val="hybridMultilevel"/>
    <w:tmpl w:val="B210BDCA"/>
    <w:lvl w:ilvl="0" w:tplc="0C0A000F">
      <w:start w:val="1"/>
      <w:numFmt w:val="decimal"/>
      <w:lvlText w:val="%1."/>
      <w:lvlJc w:val="left"/>
      <w:pPr>
        <w:ind w:left="1364" w:hanging="360"/>
      </w:pPr>
    </w:lvl>
    <w:lvl w:ilvl="1" w:tplc="0C0A0019" w:tentative="1">
      <w:start w:val="1"/>
      <w:numFmt w:val="lowerLetter"/>
      <w:lvlText w:val="%2."/>
      <w:lvlJc w:val="left"/>
      <w:pPr>
        <w:ind w:left="2084" w:hanging="360"/>
      </w:pPr>
    </w:lvl>
    <w:lvl w:ilvl="2" w:tplc="0C0A001B" w:tentative="1">
      <w:start w:val="1"/>
      <w:numFmt w:val="lowerRoman"/>
      <w:lvlText w:val="%3."/>
      <w:lvlJc w:val="right"/>
      <w:pPr>
        <w:ind w:left="2804" w:hanging="180"/>
      </w:pPr>
    </w:lvl>
    <w:lvl w:ilvl="3" w:tplc="0C0A000F" w:tentative="1">
      <w:start w:val="1"/>
      <w:numFmt w:val="decimal"/>
      <w:lvlText w:val="%4."/>
      <w:lvlJc w:val="left"/>
      <w:pPr>
        <w:ind w:left="3524" w:hanging="360"/>
      </w:pPr>
    </w:lvl>
    <w:lvl w:ilvl="4" w:tplc="0C0A0019" w:tentative="1">
      <w:start w:val="1"/>
      <w:numFmt w:val="lowerLetter"/>
      <w:lvlText w:val="%5."/>
      <w:lvlJc w:val="left"/>
      <w:pPr>
        <w:ind w:left="4244" w:hanging="360"/>
      </w:pPr>
    </w:lvl>
    <w:lvl w:ilvl="5" w:tplc="0C0A001B" w:tentative="1">
      <w:start w:val="1"/>
      <w:numFmt w:val="lowerRoman"/>
      <w:lvlText w:val="%6."/>
      <w:lvlJc w:val="right"/>
      <w:pPr>
        <w:ind w:left="4964" w:hanging="180"/>
      </w:pPr>
    </w:lvl>
    <w:lvl w:ilvl="6" w:tplc="0C0A000F" w:tentative="1">
      <w:start w:val="1"/>
      <w:numFmt w:val="decimal"/>
      <w:lvlText w:val="%7."/>
      <w:lvlJc w:val="left"/>
      <w:pPr>
        <w:ind w:left="5684" w:hanging="360"/>
      </w:pPr>
    </w:lvl>
    <w:lvl w:ilvl="7" w:tplc="0C0A0019" w:tentative="1">
      <w:start w:val="1"/>
      <w:numFmt w:val="lowerLetter"/>
      <w:lvlText w:val="%8."/>
      <w:lvlJc w:val="left"/>
      <w:pPr>
        <w:ind w:left="6404" w:hanging="360"/>
      </w:pPr>
    </w:lvl>
    <w:lvl w:ilvl="8" w:tplc="0C0A001B" w:tentative="1">
      <w:start w:val="1"/>
      <w:numFmt w:val="lowerRoman"/>
      <w:lvlText w:val="%9."/>
      <w:lvlJc w:val="right"/>
      <w:pPr>
        <w:ind w:left="7124" w:hanging="180"/>
      </w:pPr>
    </w:lvl>
  </w:abstractNum>
  <w:abstractNum w:abstractNumId="7" w15:restartNumberingAfterBreak="0">
    <w:nsid w:val="189A774F"/>
    <w:multiLevelType w:val="hybridMultilevel"/>
    <w:tmpl w:val="56BAA4D6"/>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8" w15:restartNumberingAfterBreak="0">
    <w:nsid w:val="19C558A4"/>
    <w:multiLevelType w:val="hybridMultilevel"/>
    <w:tmpl w:val="A872ACB2"/>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9" w15:restartNumberingAfterBreak="0">
    <w:nsid w:val="1C6A4BCA"/>
    <w:multiLevelType w:val="hybridMultilevel"/>
    <w:tmpl w:val="5A0AA0EC"/>
    <w:lvl w:ilvl="0" w:tplc="9A94C886">
      <w:start w:val="1"/>
      <w:numFmt w:val="decimal"/>
      <w:pStyle w:val="Ttulo1"/>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DFA477A"/>
    <w:multiLevelType w:val="hybridMultilevel"/>
    <w:tmpl w:val="A872ACB2"/>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1" w15:restartNumberingAfterBreak="0">
    <w:nsid w:val="25921D54"/>
    <w:multiLevelType w:val="hybridMultilevel"/>
    <w:tmpl w:val="56BAA4D6"/>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2" w15:restartNumberingAfterBreak="0">
    <w:nsid w:val="2BD073AF"/>
    <w:multiLevelType w:val="hybridMultilevel"/>
    <w:tmpl w:val="B0263918"/>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3" w15:restartNumberingAfterBreak="0">
    <w:nsid w:val="2BED6EB9"/>
    <w:multiLevelType w:val="hybridMultilevel"/>
    <w:tmpl w:val="D474E03C"/>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4" w15:restartNumberingAfterBreak="0">
    <w:nsid w:val="2C2F3EB7"/>
    <w:multiLevelType w:val="hybridMultilevel"/>
    <w:tmpl w:val="08089E74"/>
    <w:lvl w:ilvl="0" w:tplc="0C0A0019">
      <w:start w:val="1"/>
      <w:numFmt w:val="lowerLetter"/>
      <w:lvlText w:val="%1."/>
      <w:lvlJc w:val="left"/>
      <w:pPr>
        <w:ind w:left="1724"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26A4077"/>
    <w:multiLevelType w:val="hybridMultilevel"/>
    <w:tmpl w:val="56BAA4D6"/>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6" w15:restartNumberingAfterBreak="0">
    <w:nsid w:val="32983117"/>
    <w:multiLevelType w:val="hybridMultilevel"/>
    <w:tmpl w:val="28743F86"/>
    <w:lvl w:ilvl="0" w:tplc="FFFFFFFF">
      <w:start w:val="1"/>
      <w:numFmt w:val="bullet"/>
      <w:pStyle w:val="Puntos"/>
      <w:lvlText w:val=""/>
      <w:lvlJc w:val="left"/>
      <w:pPr>
        <w:tabs>
          <w:tab w:val="num" w:pos="717"/>
        </w:tabs>
        <w:ind w:left="717"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8F54E8D"/>
    <w:multiLevelType w:val="hybridMultilevel"/>
    <w:tmpl w:val="9DAAFEF8"/>
    <w:lvl w:ilvl="0" w:tplc="0C0A0019">
      <w:start w:val="1"/>
      <w:numFmt w:val="lowerLetter"/>
      <w:lvlText w:val="%1."/>
      <w:lvlJc w:val="left"/>
      <w:pPr>
        <w:ind w:left="1724"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D66214B"/>
    <w:multiLevelType w:val="hybridMultilevel"/>
    <w:tmpl w:val="F1306DD2"/>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9" w15:restartNumberingAfterBreak="0">
    <w:nsid w:val="45D6659E"/>
    <w:multiLevelType w:val="hybridMultilevel"/>
    <w:tmpl w:val="56BAA4D6"/>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0" w15:restartNumberingAfterBreak="0">
    <w:nsid w:val="4E79317B"/>
    <w:multiLevelType w:val="hybridMultilevel"/>
    <w:tmpl w:val="744CF874"/>
    <w:lvl w:ilvl="0" w:tplc="261A3E96">
      <w:start w:val="1"/>
      <w:numFmt w:val="decimal"/>
      <w:lvlText w:val="%1."/>
      <w:lvlJc w:val="left"/>
      <w:pPr>
        <w:ind w:left="704" w:hanging="42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1" w15:restartNumberingAfterBreak="0">
    <w:nsid w:val="4F511B92"/>
    <w:multiLevelType w:val="hybridMultilevel"/>
    <w:tmpl w:val="D474E03C"/>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2" w15:restartNumberingAfterBreak="0">
    <w:nsid w:val="56C463F4"/>
    <w:multiLevelType w:val="hybridMultilevel"/>
    <w:tmpl w:val="53C65996"/>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3" w15:restartNumberingAfterBreak="0">
    <w:nsid w:val="59597568"/>
    <w:multiLevelType w:val="multilevel"/>
    <w:tmpl w:val="AC7C9CC6"/>
    <w:lvl w:ilvl="0">
      <w:start w:val="1"/>
      <w:numFmt w:val="bullet"/>
      <w:pStyle w:val="PrrafodetextoFiguras"/>
      <w:lvlText w:val=""/>
      <w:lvlJc w:val="left"/>
      <w:pPr>
        <w:tabs>
          <w:tab w:val="num" w:pos="284"/>
        </w:tabs>
        <w:ind w:left="284" w:hanging="284"/>
      </w:pPr>
      <w:rPr>
        <w:rFonts w:ascii="Symbol" w:hAnsi="Symbol" w:hint="default"/>
        <w:color w:val="FF6600"/>
        <w:u w:val="none"/>
      </w:rPr>
    </w:lvl>
    <w:lvl w:ilvl="1">
      <w:start w:val="1"/>
      <w:numFmt w:val="none"/>
      <w:lvlText w:val=""/>
      <w:lvlJc w:val="left"/>
      <w:pPr>
        <w:tabs>
          <w:tab w:val="num" w:pos="284"/>
        </w:tabs>
        <w:ind w:left="284" w:hanging="284"/>
      </w:pPr>
      <w:rPr>
        <w:rFonts w:cs="Times New Roman"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4" w15:restartNumberingAfterBreak="0">
    <w:nsid w:val="59F66DDA"/>
    <w:multiLevelType w:val="hybridMultilevel"/>
    <w:tmpl w:val="00D4090A"/>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5" w15:restartNumberingAfterBreak="0">
    <w:nsid w:val="5D456EA3"/>
    <w:multiLevelType w:val="hybridMultilevel"/>
    <w:tmpl w:val="F088453E"/>
    <w:lvl w:ilvl="0" w:tplc="261A3E96">
      <w:start w:val="1"/>
      <w:numFmt w:val="decimal"/>
      <w:lvlText w:val="%1."/>
      <w:lvlJc w:val="left"/>
      <w:pPr>
        <w:ind w:left="988" w:hanging="42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6" w15:restartNumberingAfterBreak="0">
    <w:nsid w:val="629D6A4D"/>
    <w:multiLevelType w:val="hybridMultilevel"/>
    <w:tmpl w:val="56BAA4D6"/>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7" w15:restartNumberingAfterBreak="0">
    <w:nsid w:val="634D4BD2"/>
    <w:multiLevelType w:val="hybridMultilevel"/>
    <w:tmpl w:val="56BAA4D6"/>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8" w15:restartNumberingAfterBreak="0">
    <w:nsid w:val="66A93724"/>
    <w:multiLevelType w:val="hybridMultilevel"/>
    <w:tmpl w:val="A872ACB2"/>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9" w15:restartNumberingAfterBreak="0">
    <w:nsid w:val="692E45EF"/>
    <w:multiLevelType w:val="hybridMultilevel"/>
    <w:tmpl w:val="266EBF20"/>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30" w15:restartNumberingAfterBreak="0">
    <w:nsid w:val="695E7C41"/>
    <w:multiLevelType w:val="hybridMultilevel"/>
    <w:tmpl w:val="3D4030CA"/>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31" w15:restartNumberingAfterBreak="0">
    <w:nsid w:val="6A0E5EE7"/>
    <w:multiLevelType w:val="hybridMultilevel"/>
    <w:tmpl w:val="3D4030CA"/>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32" w15:restartNumberingAfterBreak="0">
    <w:nsid w:val="6AFB6279"/>
    <w:multiLevelType w:val="hybridMultilevel"/>
    <w:tmpl w:val="F088453E"/>
    <w:lvl w:ilvl="0" w:tplc="261A3E96">
      <w:start w:val="1"/>
      <w:numFmt w:val="decimal"/>
      <w:lvlText w:val="%1."/>
      <w:lvlJc w:val="left"/>
      <w:pPr>
        <w:ind w:left="988" w:hanging="42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33" w15:restartNumberingAfterBreak="0">
    <w:nsid w:val="6B543A2E"/>
    <w:multiLevelType w:val="hybridMultilevel"/>
    <w:tmpl w:val="77FA1506"/>
    <w:lvl w:ilvl="0" w:tplc="0C0A000F">
      <w:start w:val="1"/>
      <w:numFmt w:val="decimal"/>
      <w:lvlText w:val="%1."/>
      <w:lvlJc w:val="left"/>
      <w:pPr>
        <w:ind w:left="1004" w:hanging="360"/>
      </w:pPr>
      <w:rPr>
        <w:rFonts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4" w15:restartNumberingAfterBreak="0">
    <w:nsid w:val="6B810E69"/>
    <w:multiLevelType w:val="hybridMultilevel"/>
    <w:tmpl w:val="56BAA4D6"/>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35" w15:restartNumberingAfterBreak="0">
    <w:nsid w:val="6BD46216"/>
    <w:multiLevelType w:val="hybridMultilevel"/>
    <w:tmpl w:val="56BAA4D6"/>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36" w15:restartNumberingAfterBreak="0">
    <w:nsid w:val="6DAF22CA"/>
    <w:multiLevelType w:val="hybridMultilevel"/>
    <w:tmpl w:val="26C25360"/>
    <w:lvl w:ilvl="0" w:tplc="B944FF40">
      <w:start w:val="1"/>
      <w:numFmt w:val="decimal"/>
      <w:pStyle w:val="Ttulo2"/>
      <w:lvlText w:val="%1."/>
      <w:lvlJc w:val="left"/>
      <w:pPr>
        <w:ind w:left="1004" w:hanging="360"/>
      </w:pPr>
    </w:lvl>
    <w:lvl w:ilvl="1" w:tplc="0C0A0019">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37" w15:restartNumberingAfterBreak="0">
    <w:nsid w:val="6DDA0083"/>
    <w:multiLevelType w:val="hybridMultilevel"/>
    <w:tmpl w:val="77FA1506"/>
    <w:lvl w:ilvl="0" w:tplc="0C0A000F">
      <w:start w:val="1"/>
      <w:numFmt w:val="decimal"/>
      <w:lvlText w:val="%1."/>
      <w:lvlJc w:val="left"/>
      <w:pPr>
        <w:ind w:left="1004" w:hanging="360"/>
      </w:pPr>
      <w:rPr>
        <w:rFonts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8" w15:restartNumberingAfterBreak="0">
    <w:nsid w:val="716B7616"/>
    <w:multiLevelType w:val="multilevel"/>
    <w:tmpl w:val="36967BFA"/>
    <w:lvl w:ilvl="0">
      <w:start w:val="1"/>
      <w:numFmt w:val="bullet"/>
      <w:pStyle w:val="PrrafodetextoPuntos"/>
      <w:lvlText w:val=""/>
      <w:lvlJc w:val="left"/>
      <w:pPr>
        <w:tabs>
          <w:tab w:val="num" w:pos="284"/>
        </w:tabs>
        <w:ind w:left="284" w:hanging="284"/>
      </w:pPr>
      <w:rPr>
        <w:rFonts w:ascii="Symbol" w:hAnsi="Symbol" w:hint="default"/>
        <w:color w:val="FF6600"/>
        <w:u w:val="none"/>
      </w:rPr>
    </w:lvl>
    <w:lvl w:ilvl="1">
      <w:start w:val="1"/>
      <w:numFmt w:val="none"/>
      <w:lvlText w:val=""/>
      <w:lvlJc w:val="left"/>
      <w:pPr>
        <w:tabs>
          <w:tab w:val="num" w:pos="284"/>
        </w:tabs>
        <w:ind w:left="284" w:hanging="284"/>
      </w:pPr>
      <w:rPr>
        <w:rFonts w:cs="Times New Roman"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39" w15:restartNumberingAfterBreak="0">
    <w:nsid w:val="743E4904"/>
    <w:multiLevelType w:val="hybridMultilevel"/>
    <w:tmpl w:val="56BAA4D6"/>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40" w15:restartNumberingAfterBreak="0">
    <w:nsid w:val="75602DDA"/>
    <w:multiLevelType w:val="hybridMultilevel"/>
    <w:tmpl w:val="B0263918"/>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41" w15:restartNumberingAfterBreak="0">
    <w:nsid w:val="76241721"/>
    <w:multiLevelType w:val="hybridMultilevel"/>
    <w:tmpl w:val="56BAA4D6"/>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42" w15:restartNumberingAfterBreak="0">
    <w:nsid w:val="76F72E17"/>
    <w:multiLevelType w:val="hybridMultilevel"/>
    <w:tmpl w:val="0D024A22"/>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43" w15:restartNumberingAfterBreak="0">
    <w:nsid w:val="79E80282"/>
    <w:multiLevelType w:val="hybridMultilevel"/>
    <w:tmpl w:val="2F94A648"/>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4" w15:restartNumberingAfterBreak="0">
    <w:nsid w:val="7D1D06D6"/>
    <w:multiLevelType w:val="hybridMultilevel"/>
    <w:tmpl w:val="56BAA4D6"/>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45" w15:restartNumberingAfterBreak="0">
    <w:nsid w:val="7FAF3F62"/>
    <w:multiLevelType w:val="hybridMultilevel"/>
    <w:tmpl w:val="56BAA4D6"/>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num w:numId="1">
    <w:abstractNumId w:val="38"/>
  </w:num>
  <w:num w:numId="2">
    <w:abstractNumId w:val="16"/>
  </w:num>
  <w:num w:numId="3">
    <w:abstractNumId w:val="23"/>
  </w:num>
  <w:num w:numId="4">
    <w:abstractNumId w:val="1"/>
  </w:num>
  <w:num w:numId="5">
    <w:abstractNumId w:val="9"/>
  </w:num>
  <w:num w:numId="6">
    <w:abstractNumId w:val="43"/>
  </w:num>
  <w:num w:numId="7">
    <w:abstractNumId w:val="4"/>
  </w:num>
  <w:num w:numId="8">
    <w:abstractNumId w:val="27"/>
  </w:num>
  <w:num w:numId="9">
    <w:abstractNumId w:val="33"/>
  </w:num>
  <w:num w:numId="10">
    <w:abstractNumId w:val="34"/>
  </w:num>
  <w:num w:numId="11">
    <w:abstractNumId w:val="29"/>
  </w:num>
  <w:num w:numId="12">
    <w:abstractNumId w:val="22"/>
  </w:num>
  <w:num w:numId="13">
    <w:abstractNumId w:val="0"/>
  </w:num>
  <w:num w:numId="14">
    <w:abstractNumId w:val="26"/>
  </w:num>
  <w:num w:numId="15">
    <w:abstractNumId w:val="3"/>
  </w:num>
  <w:num w:numId="16">
    <w:abstractNumId w:val="7"/>
  </w:num>
  <w:num w:numId="17">
    <w:abstractNumId w:val="15"/>
  </w:num>
  <w:num w:numId="18">
    <w:abstractNumId w:val="8"/>
  </w:num>
  <w:num w:numId="19">
    <w:abstractNumId w:val="10"/>
  </w:num>
  <w:num w:numId="20">
    <w:abstractNumId w:val="20"/>
  </w:num>
  <w:num w:numId="21">
    <w:abstractNumId w:val="32"/>
  </w:num>
  <w:num w:numId="22">
    <w:abstractNumId w:val="9"/>
    <w:lvlOverride w:ilvl="0">
      <w:startOverride w:val="1"/>
    </w:lvlOverride>
  </w:num>
  <w:num w:numId="23">
    <w:abstractNumId w:val="44"/>
  </w:num>
  <w:num w:numId="24">
    <w:abstractNumId w:val="42"/>
  </w:num>
  <w:num w:numId="25">
    <w:abstractNumId w:val="41"/>
  </w:num>
  <w:num w:numId="26">
    <w:abstractNumId w:val="31"/>
  </w:num>
  <w:num w:numId="27">
    <w:abstractNumId w:val="25"/>
  </w:num>
  <w:num w:numId="28">
    <w:abstractNumId w:val="19"/>
  </w:num>
  <w:num w:numId="29">
    <w:abstractNumId w:val="45"/>
  </w:num>
  <w:num w:numId="30">
    <w:abstractNumId w:val="18"/>
  </w:num>
  <w:num w:numId="31">
    <w:abstractNumId w:val="37"/>
  </w:num>
  <w:num w:numId="32">
    <w:abstractNumId w:val="35"/>
  </w:num>
  <w:num w:numId="33">
    <w:abstractNumId w:val="24"/>
  </w:num>
  <w:num w:numId="34">
    <w:abstractNumId w:val="39"/>
  </w:num>
  <w:num w:numId="35">
    <w:abstractNumId w:val="28"/>
  </w:num>
  <w:num w:numId="36">
    <w:abstractNumId w:val="12"/>
  </w:num>
  <w:num w:numId="37">
    <w:abstractNumId w:val="40"/>
  </w:num>
  <w:num w:numId="38">
    <w:abstractNumId w:val="21"/>
  </w:num>
  <w:num w:numId="39">
    <w:abstractNumId w:val="2"/>
  </w:num>
  <w:num w:numId="40">
    <w:abstractNumId w:val="36"/>
  </w:num>
  <w:num w:numId="41">
    <w:abstractNumId w:val="14"/>
  </w:num>
  <w:num w:numId="42">
    <w:abstractNumId w:val="17"/>
  </w:num>
  <w:num w:numId="43">
    <w:abstractNumId w:val="36"/>
    <w:lvlOverride w:ilvl="0">
      <w:startOverride w:val="1"/>
    </w:lvlOverride>
  </w:num>
  <w:num w:numId="44">
    <w:abstractNumId w:val="6"/>
  </w:num>
  <w:num w:numId="45">
    <w:abstractNumId w:val="11"/>
  </w:num>
  <w:num w:numId="46">
    <w:abstractNumId w:val="13"/>
  </w:num>
  <w:num w:numId="47">
    <w:abstractNumId w:val="30"/>
  </w:num>
  <w:num w:numId="48">
    <w:abstractNumId w:val="5"/>
  </w:num>
  <w:num w:numId="49">
    <w:abstractNumId w:val="9"/>
  </w:num>
  <w:num w:numId="50">
    <w:abstractNumId w:val="9"/>
    <w:lvlOverride w:ilvl="0">
      <w:startOverride w:val="1"/>
    </w:lvlOverride>
  </w:num>
  <w:num w:numId="51">
    <w:abstractNumId w:val="36"/>
    <w:lvlOverride w:ilvl="0">
      <w:startOverride w:val="1"/>
    </w:lvlOverride>
  </w:num>
  <w:num w:numId="52">
    <w:abstractNumId w:val="36"/>
  </w:num>
  <w:num w:numId="53">
    <w:abstractNumId w:val="36"/>
    <w:lvlOverride w:ilvl="0">
      <w:startOverride w:val="1"/>
    </w:lvlOverride>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7948A2"/>
    <w:rsid w:val="0000168E"/>
    <w:rsid w:val="00011423"/>
    <w:rsid w:val="00020D97"/>
    <w:rsid w:val="000258EB"/>
    <w:rsid w:val="00026AAE"/>
    <w:rsid w:val="0003316D"/>
    <w:rsid w:val="00033E11"/>
    <w:rsid w:val="00034C34"/>
    <w:rsid w:val="00055C05"/>
    <w:rsid w:val="00056E69"/>
    <w:rsid w:val="00060682"/>
    <w:rsid w:val="00060D26"/>
    <w:rsid w:val="00063E82"/>
    <w:rsid w:val="00076993"/>
    <w:rsid w:val="00083D7A"/>
    <w:rsid w:val="000865DC"/>
    <w:rsid w:val="00086EA9"/>
    <w:rsid w:val="00091C56"/>
    <w:rsid w:val="00095E7E"/>
    <w:rsid w:val="00097989"/>
    <w:rsid w:val="000A56D9"/>
    <w:rsid w:val="000B5330"/>
    <w:rsid w:val="000C4FDD"/>
    <w:rsid w:val="000D53D4"/>
    <w:rsid w:val="000E4993"/>
    <w:rsid w:val="000E59CF"/>
    <w:rsid w:val="000E6296"/>
    <w:rsid w:val="0011053C"/>
    <w:rsid w:val="001127F7"/>
    <w:rsid w:val="00114652"/>
    <w:rsid w:val="00121088"/>
    <w:rsid w:val="0012382F"/>
    <w:rsid w:val="0012636D"/>
    <w:rsid w:val="00140E5B"/>
    <w:rsid w:val="00146CCD"/>
    <w:rsid w:val="00151012"/>
    <w:rsid w:val="00153D90"/>
    <w:rsid w:val="0015518E"/>
    <w:rsid w:val="0016542E"/>
    <w:rsid w:val="00174546"/>
    <w:rsid w:val="0018013E"/>
    <w:rsid w:val="0018181E"/>
    <w:rsid w:val="001838E8"/>
    <w:rsid w:val="00191C8F"/>
    <w:rsid w:val="0019378D"/>
    <w:rsid w:val="00194462"/>
    <w:rsid w:val="00194939"/>
    <w:rsid w:val="0019570C"/>
    <w:rsid w:val="0019588D"/>
    <w:rsid w:val="001959FE"/>
    <w:rsid w:val="00197BB3"/>
    <w:rsid w:val="001A019E"/>
    <w:rsid w:val="001A1634"/>
    <w:rsid w:val="001A68C3"/>
    <w:rsid w:val="001A6A37"/>
    <w:rsid w:val="001B6F74"/>
    <w:rsid w:val="001C0DE6"/>
    <w:rsid w:val="001C176F"/>
    <w:rsid w:val="001C3906"/>
    <w:rsid w:val="001C4616"/>
    <w:rsid w:val="001D12EE"/>
    <w:rsid w:val="001D24E9"/>
    <w:rsid w:val="001D2CBF"/>
    <w:rsid w:val="001D76FE"/>
    <w:rsid w:val="001D7D94"/>
    <w:rsid w:val="0020093E"/>
    <w:rsid w:val="002023A4"/>
    <w:rsid w:val="002060B0"/>
    <w:rsid w:val="00206B50"/>
    <w:rsid w:val="00212B60"/>
    <w:rsid w:val="002139D4"/>
    <w:rsid w:val="00222EEE"/>
    <w:rsid w:val="0022382B"/>
    <w:rsid w:val="0022526A"/>
    <w:rsid w:val="00232B2D"/>
    <w:rsid w:val="002339E5"/>
    <w:rsid w:val="002369BD"/>
    <w:rsid w:val="00236A47"/>
    <w:rsid w:val="0024143A"/>
    <w:rsid w:val="00241E09"/>
    <w:rsid w:val="00252FD4"/>
    <w:rsid w:val="00253214"/>
    <w:rsid w:val="00255A03"/>
    <w:rsid w:val="00256D20"/>
    <w:rsid w:val="002600F4"/>
    <w:rsid w:val="00260159"/>
    <w:rsid w:val="00264BFB"/>
    <w:rsid w:val="0027055F"/>
    <w:rsid w:val="00274C28"/>
    <w:rsid w:val="002767C6"/>
    <w:rsid w:val="00281CD1"/>
    <w:rsid w:val="002832C5"/>
    <w:rsid w:val="00284499"/>
    <w:rsid w:val="002869A3"/>
    <w:rsid w:val="00287732"/>
    <w:rsid w:val="00287FDA"/>
    <w:rsid w:val="00291C53"/>
    <w:rsid w:val="0029478D"/>
    <w:rsid w:val="002A0087"/>
    <w:rsid w:val="002A1253"/>
    <w:rsid w:val="002A498D"/>
    <w:rsid w:val="002A68B8"/>
    <w:rsid w:val="002B21A4"/>
    <w:rsid w:val="002B501F"/>
    <w:rsid w:val="002B558E"/>
    <w:rsid w:val="002C35F6"/>
    <w:rsid w:val="002C5BD8"/>
    <w:rsid w:val="002D12F9"/>
    <w:rsid w:val="002D3513"/>
    <w:rsid w:val="002D6D66"/>
    <w:rsid w:val="002D75D4"/>
    <w:rsid w:val="002D79C7"/>
    <w:rsid w:val="002E3429"/>
    <w:rsid w:val="002F130A"/>
    <w:rsid w:val="002F506B"/>
    <w:rsid w:val="002F6367"/>
    <w:rsid w:val="002F6466"/>
    <w:rsid w:val="00312D0B"/>
    <w:rsid w:val="00313ADD"/>
    <w:rsid w:val="003148C1"/>
    <w:rsid w:val="003210A5"/>
    <w:rsid w:val="0032186C"/>
    <w:rsid w:val="0032282B"/>
    <w:rsid w:val="00322FA2"/>
    <w:rsid w:val="003335FC"/>
    <w:rsid w:val="00335431"/>
    <w:rsid w:val="003413DA"/>
    <w:rsid w:val="00341F14"/>
    <w:rsid w:val="00344690"/>
    <w:rsid w:val="00344A41"/>
    <w:rsid w:val="00352EE4"/>
    <w:rsid w:val="0035348E"/>
    <w:rsid w:val="00353C12"/>
    <w:rsid w:val="00370C8D"/>
    <w:rsid w:val="0037216E"/>
    <w:rsid w:val="00383132"/>
    <w:rsid w:val="00384B56"/>
    <w:rsid w:val="00385B31"/>
    <w:rsid w:val="00393662"/>
    <w:rsid w:val="003A2126"/>
    <w:rsid w:val="003A2D4C"/>
    <w:rsid w:val="003B2B0E"/>
    <w:rsid w:val="003B4541"/>
    <w:rsid w:val="003C1904"/>
    <w:rsid w:val="003C1DEC"/>
    <w:rsid w:val="003C5761"/>
    <w:rsid w:val="003C5EC0"/>
    <w:rsid w:val="003D4629"/>
    <w:rsid w:val="003D561E"/>
    <w:rsid w:val="003D5AAC"/>
    <w:rsid w:val="003F1654"/>
    <w:rsid w:val="00413B72"/>
    <w:rsid w:val="00415C17"/>
    <w:rsid w:val="00416D4A"/>
    <w:rsid w:val="00417FA1"/>
    <w:rsid w:val="00420DBD"/>
    <w:rsid w:val="00423300"/>
    <w:rsid w:val="00444144"/>
    <w:rsid w:val="0044660B"/>
    <w:rsid w:val="00451C0C"/>
    <w:rsid w:val="00454FBF"/>
    <w:rsid w:val="0045751C"/>
    <w:rsid w:val="00460C5C"/>
    <w:rsid w:val="0047709C"/>
    <w:rsid w:val="00484594"/>
    <w:rsid w:val="00485DA7"/>
    <w:rsid w:val="00486B42"/>
    <w:rsid w:val="0049433E"/>
    <w:rsid w:val="0049572F"/>
    <w:rsid w:val="004A0DA8"/>
    <w:rsid w:val="004A5067"/>
    <w:rsid w:val="004B17C1"/>
    <w:rsid w:val="004C004D"/>
    <w:rsid w:val="004C22AE"/>
    <w:rsid w:val="004C4098"/>
    <w:rsid w:val="004C7057"/>
    <w:rsid w:val="004D1273"/>
    <w:rsid w:val="004D14B4"/>
    <w:rsid w:val="004D1A17"/>
    <w:rsid w:val="004D44F5"/>
    <w:rsid w:val="004E1493"/>
    <w:rsid w:val="004F40C8"/>
    <w:rsid w:val="004F6701"/>
    <w:rsid w:val="005003B3"/>
    <w:rsid w:val="005139F1"/>
    <w:rsid w:val="0051634A"/>
    <w:rsid w:val="0052073C"/>
    <w:rsid w:val="00535915"/>
    <w:rsid w:val="005377F6"/>
    <w:rsid w:val="00537A18"/>
    <w:rsid w:val="0054013D"/>
    <w:rsid w:val="0054035C"/>
    <w:rsid w:val="005414FC"/>
    <w:rsid w:val="0054211F"/>
    <w:rsid w:val="00545306"/>
    <w:rsid w:val="00551BA9"/>
    <w:rsid w:val="0055342F"/>
    <w:rsid w:val="005554F1"/>
    <w:rsid w:val="005554F3"/>
    <w:rsid w:val="0056129C"/>
    <w:rsid w:val="00561744"/>
    <w:rsid w:val="005617E4"/>
    <w:rsid w:val="00561E3C"/>
    <w:rsid w:val="00563D2F"/>
    <w:rsid w:val="005649C8"/>
    <w:rsid w:val="00564AB9"/>
    <w:rsid w:val="00570C3C"/>
    <w:rsid w:val="0057374D"/>
    <w:rsid w:val="0057422B"/>
    <w:rsid w:val="0057772E"/>
    <w:rsid w:val="005856FE"/>
    <w:rsid w:val="00585B1C"/>
    <w:rsid w:val="005A0B7D"/>
    <w:rsid w:val="005A64AE"/>
    <w:rsid w:val="005B3002"/>
    <w:rsid w:val="005B4F38"/>
    <w:rsid w:val="005B5C90"/>
    <w:rsid w:val="005C21F4"/>
    <w:rsid w:val="005C5F94"/>
    <w:rsid w:val="005C63E2"/>
    <w:rsid w:val="005D106D"/>
    <w:rsid w:val="005D6EA3"/>
    <w:rsid w:val="005E1C3D"/>
    <w:rsid w:val="005E605D"/>
    <w:rsid w:val="005F2A69"/>
    <w:rsid w:val="005F66B1"/>
    <w:rsid w:val="005F718A"/>
    <w:rsid w:val="00603992"/>
    <w:rsid w:val="00603B31"/>
    <w:rsid w:val="00604AFC"/>
    <w:rsid w:val="00606F21"/>
    <w:rsid w:val="00610616"/>
    <w:rsid w:val="006241DD"/>
    <w:rsid w:val="00624B79"/>
    <w:rsid w:val="00625D8F"/>
    <w:rsid w:val="00627CE4"/>
    <w:rsid w:val="00632EE7"/>
    <w:rsid w:val="0064514D"/>
    <w:rsid w:val="00653634"/>
    <w:rsid w:val="006541A2"/>
    <w:rsid w:val="00670046"/>
    <w:rsid w:val="006718EC"/>
    <w:rsid w:val="00673E37"/>
    <w:rsid w:val="0068110A"/>
    <w:rsid w:val="00681415"/>
    <w:rsid w:val="00684677"/>
    <w:rsid w:val="006864D3"/>
    <w:rsid w:val="00695E33"/>
    <w:rsid w:val="006A0965"/>
    <w:rsid w:val="006B0672"/>
    <w:rsid w:val="006B306E"/>
    <w:rsid w:val="006B30B4"/>
    <w:rsid w:val="006C0B88"/>
    <w:rsid w:val="006C5385"/>
    <w:rsid w:val="006C55FD"/>
    <w:rsid w:val="006D40ED"/>
    <w:rsid w:val="006D5022"/>
    <w:rsid w:val="006D58A1"/>
    <w:rsid w:val="006E73CF"/>
    <w:rsid w:val="006F02C4"/>
    <w:rsid w:val="006F2A3C"/>
    <w:rsid w:val="006F2CA7"/>
    <w:rsid w:val="006F2FF5"/>
    <w:rsid w:val="007037FE"/>
    <w:rsid w:val="00707237"/>
    <w:rsid w:val="00710B6C"/>
    <w:rsid w:val="0071567D"/>
    <w:rsid w:val="00716370"/>
    <w:rsid w:val="007203F4"/>
    <w:rsid w:val="007239DB"/>
    <w:rsid w:val="00723F07"/>
    <w:rsid w:val="007277BB"/>
    <w:rsid w:val="0073212A"/>
    <w:rsid w:val="00734AFE"/>
    <w:rsid w:val="00736864"/>
    <w:rsid w:val="007409DD"/>
    <w:rsid w:val="007444F8"/>
    <w:rsid w:val="00747FE4"/>
    <w:rsid w:val="00753DE3"/>
    <w:rsid w:val="00756950"/>
    <w:rsid w:val="00762A48"/>
    <w:rsid w:val="007678B4"/>
    <w:rsid w:val="007739D8"/>
    <w:rsid w:val="00776256"/>
    <w:rsid w:val="0078282A"/>
    <w:rsid w:val="00783765"/>
    <w:rsid w:val="00791A6E"/>
    <w:rsid w:val="00792577"/>
    <w:rsid w:val="007948A2"/>
    <w:rsid w:val="007957A5"/>
    <w:rsid w:val="007978CE"/>
    <w:rsid w:val="007A4C6E"/>
    <w:rsid w:val="007B0D6B"/>
    <w:rsid w:val="007B2DE8"/>
    <w:rsid w:val="007C01D6"/>
    <w:rsid w:val="007C0CF5"/>
    <w:rsid w:val="007C25CF"/>
    <w:rsid w:val="007C273E"/>
    <w:rsid w:val="007D372D"/>
    <w:rsid w:val="007D42F7"/>
    <w:rsid w:val="007D4F8D"/>
    <w:rsid w:val="007D66C4"/>
    <w:rsid w:val="007D7EE1"/>
    <w:rsid w:val="007F4467"/>
    <w:rsid w:val="007F66EB"/>
    <w:rsid w:val="00801820"/>
    <w:rsid w:val="00801F42"/>
    <w:rsid w:val="00803D1C"/>
    <w:rsid w:val="00804233"/>
    <w:rsid w:val="00811201"/>
    <w:rsid w:val="008167ED"/>
    <w:rsid w:val="00822DA0"/>
    <w:rsid w:val="00824F86"/>
    <w:rsid w:val="0082532E"/>
    <w:rsid w:val="0083422D"/>
    <w:rsid w:val="008347F5"/>
    <w:rsid w:val="00837784"/>
    <w:rsid w:val="00837F4F"/>
    <w:rsid w:val="008404F2"/>
    <w:rsid w:val="008439C3"/>
    <w:rsid w:val="00843FDF"/>
    <w:rsid w:val="008543E6"/>
    <w:rsid w:val="0085517A"/>
    <w:rsid w:val="0085577C"/>
    <w:rsid w:val="008609F5"/>
    <w:rsid w:val="0087027B"/>
    <w:rsid w:val="008749FE"/>
    <w:rsid w:val="00874C1E"/>
    <w:rsid w:val="008753CF"/>
    <w:rsid w:val="00876AE2"/>
    <w:rsid w:val="008772CF"/>
    <w:rsid w:val="00880336"/>
    <w:rsid w:val="00880FB0"/>
    <w:rsid w:val="008832CB"/>
    <w:rsid w:val="00883908"/>
    <w:rsid w:val="0088408A"/>
    <w:rsid w:val="00886A8E"/>
    <w:rsid w:val="00892358"/>
    <w:rsid w:val="00896387"/>
    <w:rsid w:val="008A67D6"/>
    <w:rsid w:val="008B683A"/>
    <w:rsid w:val="008B7A08"/>
    <w:rsid w:val="008C4AE2"/>
    <w:rsid w:val="008D11AA"/>
    <w:rsid w:val="008D11DE"/>
    <w:rsid w:val="008D46F4"/>
    <w:rsid w:val="008D4BEF"/>
    <w:rsid w:val="008E2C97"/>
    <w:rsid w:val="008E5CDE"/>
    <w:rsid w:val="008E5E6F"/>
    <w:rsid w:val="008F0191"/>
    <w:rsid w:val="008F5C01"/>
    <w:rsid w:val="008F5DC3"/>
    <w:rsid w:val="008F65FC"/>
    <w:rsid w:val="00901848"/>
    <w:rsid w:val="009021DF"/>
    <w:rsid w:val="0090288F"/>
    <w:rsid w:val="00906457"/>
    <w:rsid w:val="009073E4"/>
    <w:rsid w:val="00912122"/>
    <w:rsid w:val="00916DF5"/>
    <w:rsid w:val="0091751A"/>
    <w:rsid w:val="00920C88"/>
    <w:rsid w:val="00921B35"/>
    <w:rsid w:val="00921C5F"/>
    <w:rsid w:val="00921D09"/>
    <w:rsid w:val="0092281C"/>
    <w:rsid w:val="00924799"/>
    <w:rsid w:val="00925E2E"/>
    <w:rsid w:val="0092790C"/>
    <w:rsid w:val="00930768"/>
    <w:rsid w:val="0093305A"/>
    <w:rsid w:val="00933787"/>
    <w:rsid w:val="00933C2F"/>
    <w:rsid w:val="00934833"/>
    <w:rsid w:val="00936547"/>
    <w:rsid w:val="009367E2"/>
    <w:rsid w:val="00944228"/>
    <w:rsid w:val="00944714"/>
    <w:rsid w:val="00956CA0"/>
    <w:rsid w:val="009677C7"/>
    <w:rsid w:val="00967A8B"/>
    <w:rsid w:val="00984CBE"/>
    <w:rsid w:val="0098588F"/>
    <w:rsid w:val="00987B86"/>
    <w:rsid w:val="00991C1F"/>
    <w:rsid w:val="0099222C"/>
    <w:rsid w:val="0099239F"/>
    <w:rsid w:val="0099272E"/>
    <w:rsid w:val="009945A0"/>
    <w:rsid w:val="009952C7"/>
    <w:rsid w:val="009B07FA"/>
    <w:rsid w:val="009B1CBC"/>
    <w:rsid w:val="009B3EE8"/>
    <w:rsid w:val="009B4996"/>
    <w:rsid w:val="009C0EB1"/>
    <w:rsid w:val="009C163E"/>
    <w:rsid w:val="009C5447"/>
    <w:rsid w:val="009C71F5"/>
    <w:rsid w:val="009D0AD7"/>
    <w:rsid w:val="009D0B67"/>
    <w:rsid w:val="009D0E0A"/>
    <w:rsid w:val="009D79FC"/>
    <w:rsid w:val="009E74C1"/>
    <w:rsid w:val="009F2FAC"/>
    <w:rsid w:val="009F7AFD"/>
    <w:rsid w:val="00A02FB2"/>
    <w:rsid w:val="00A037EB"/>
    <w:rsid w:val="00A0484D"/>
    <w:rsid w:val="00A050C9"/>
    <w:rsid w:val="00A1178D"/>
    <w:rsid w:val="00A16A21"/>
    <w:rsid w:val="00A172BB"/>
    <w:rsid w:val="00A21A33"/>
    <w:rsid w:val="00A2244F"/>
    <w:rsid w:val="00A26E7B"/>
    <w:rsid w:val="00A27355"/>
    <w:rsid w:val="00A328C2"/>
    <w:rsid w:val="00A33638"/>
    <w:rsid w:val="00A35E81"/>
    <w:rsid w:val="00A41201"/>
    <w:rsid w:val="00A41BB8"/>
    <w:rsid w:val="00A56FD0"/>
    <w:rsid w:val="00A6132C"/>
    <w:rsid w:val="00A61733"/>
    <w:rsid w:val="00A6247A"/>
    <w:rsid w:val="00A63B8A"/>
    <w:rsid w:val="00A63CDC"/>
    <w:rsid w:val="00A72526"/>
    <w:rsid w:val="00A752F9"/>
    <w:rsid w:val="00A76C51"/>
    <w:rsid w:val="00A80D1B"/>
    <w:rsid w:val="00A84032"/>
    <w:rsid w:val="00A9475E"/>
    <w:rsid w:val="00AA0BB0"/>
    <w:rsid w:val="00AA42EE"/>
    <w:rsid w:val="00AA73BB"/>
    <w:rsid w:val="00AB174D"/>
    <w:rsid w:val="00AC0AD3"/>
    <w:rsid w:val="00AC283A"/>
    <w:rsid w:val="00AC39A4"/>
    <w:rsid w:val="00AC414D"/>
    <w:rsid w:val="00AC6D62"/>
    <w:rsid w:val="00AC7E6F"/>
    <w:rsid w:val="00AD11CB"/>
    <w:rsid w:val="00AD4828"/>
    <w:rsid w:val="00AD60A3"/>
    <w:rsid w:val="00AD6A4E"/>
    <w:rsid w:val="00AE3C7B"/>
    <w:rsid w:val="00AE5175"/>
    <w:rsid w:val="00AE7991"/>
    <w:rsid w:val="00B06AC1"/>
    <w:rsid w:val="00B10732"/>
    <w:rsid w:val="00B109F5"/>
    <w:rsid w:val="00B13313"/>
    <w:rsid w:val="00B14FF2"/>
    <w:rsid w:val="00B17702"/>
    <w:rsid w:val="00B230B2"/>
    <w:rsid w:val="00B25CAB"/>
    <w:rsid w:val="00B26718"/>
    <w:rsid w:val="00B26FDF"/>
    <w:rsid w:val="00B329C5"/>
    <w:rsid w:val="00B35049"/>
    <w:rsid w:val="00B35C59"/>
    <w:rsid w:val="00B368BA"/>
    <w:rsid w:val="00B36DBD"/>
    <w:rsid w:val="00B42EF7"/>
    <w:rsid w:val="00B44D27"/>
    <w:rsid w:val="00B568B2"/>
    <w:rsid w:val="00B619A8"/>
    <w:rsid w:val="00B65736"/>
    <w:rsid w:val="00B722DA"/>
    <w:rsid w:val="00B749DD"/>
    <w:rsid w:val="00B7690A"/>
    <w:rsid w:val="00B81D0D"/>
    <w:rsid w:val="00B821FD"/>
    <w:rsid w:val="00B82E6C"/>
    <w:rsid w:val="00B87FC4"/>
    <w:rsid w:val="00BA359C"/>
    <w:rsid w:val="00BA451C"/>
    <w:rsid w:val="00BB6152"/>
    <w:rsid w:val="00BB7448"/>
    <w:rsid w:val="00BB7D13"/>
    <w:rsid w:val="00BC2FB6"/>
    <w:rsid w:val="00BC5A71"/>
    <w:rsid w:val="00BD25F6"/>
    <w:rsid w:val="00BE2EC2"/>
    <w:rsid w:val="00BE3BD8"/>
    <w:rsid w:val="00BE3F86"/>
    <w:rsid w:val="00C00556"/>
    <w:rsid w:val="00C118A9"/>
    <w:rsid w:val="00C12A84"/>
    <w:rsid w:val="00C13866"/>
    <w:rsid w:val="00C13D4E"/>
    <w:rsid w:val="00C15E40"/>
    <w:rsid w:val="00C16475"/>
    <w:rsid w:val="00C21585"/>
    <w:rsid w:val="00C21C34"/>
    <w:rsid w:val="00C24118"/>
    <w:rsid w:val="00C31143"/>
    <w:rsid w:val="00C35CA2"/>
    <w:rsid w:val="00C3678D"/>
    <w:rsid w:val="00C40871"/>
    <w:rsid w:val="00C4393F"/>
    <w:rsid w:val="00C44155"/>
    <w:rsid w:val="00C476B1"/>
    <w:rsid w:val="00C507ED"/>
    <w:rsid w:val="00C50F04"/>
    <w:rsid w:val="00C53816"/>
    <w:rsid w:val="00C61BB7"/>
    <w:rsid w:val="00C62257"/>
    <w:rsid w:val="00C622ED"/>
    <w:rsid w:val="00C62C34"/>
    <w:rsid w:val="00C711EE"/>
    <w:rsid w:val="00C713B0"/>
    <w:rsid w:val="00C75952"/>
    <w:rsid w:val="00C76022"/>
    <w:rsid w:val="00C76A75"/>
    <w:rsid w:val="00C76F48"/>
    <w:rsid w:val="00C7778B"/>
    <w:rsid w:val="00C7791F"/>
    <w:rsid w:val="00C82CB1"/>
    <w:rsid w:val="00C8392D"/>
    <w:rsid w:val="00C85DF8"/>
    <w:rsid w:val="00C935FE"/>
    <w:rsid w:val="00C947B6"/>
    <w:rsid w:val="00C95C6D"/>
    <w:rsid w:val="00CA78F8"/>
    <w:rsid w:val="00CB2CB9"/>
    <w:rsid w:val="00CB44F2"/>
    <w:rsid w:val="00CB574D"/>
    <w:rsid w:val="00CB78C5"/>
    <w:rsid w:val="00CC27A8"/>
    <w:rsid w:val="00CC582E"/>
    <w:rsid w:val="00CD3DBF"/>
    <w:rsid w:val="00CE4370"/>
    <w:rsid w:val="00CE5B22"/>
    <w:rsid w:val="00CF0A05"/>
    <w:rsid w:val="00CF3F4D"/>
    <w:rsid w:val="00CF400F"/>
    <w:rsid w:val="00D03287"/>
    <w:rsid w:val="00D04CCD"/>
    <w:rsid w:val="00D1087D"/>
    <w:rsid w:val="00D15BE2"/>
    <w:rsid w:val="00D161BE"/>
    <w:rsid w:val="00D17730"/>
    <w:rsid w:val="00D3404A"/>
    <w:rsid w:val="00D35111"/>
    <w:rsid w:val="00D368E5"/>
    <w:rsid w:val="00D41E9D"/>
    <w:rsid w:val="00D42D88"/>
    <w:rsid w:val="00D43F0C"/>
    <w:rsid w:val="00D53084"/>
    <w:rsid w:val="00D65678"/>
    <w:rsid w:val="00D7180F"/>
    <w:rsid w:val="00D768DE"/>
    <w:rsid w:val="00D806D8"/>
    <w:rsid w:val="00D80F6D"/>
    <w:rsid w:val="00D83A51"/>
    <w:rsid w:val="00D8602A"/>
    <w:rsid w:val="00D86336"/>
    <w:rsid w:val="00D917C6"/>
    <w:rsid w:val="00D97654"/>
    <w:rsid w:val="00DA1DD4"/>
    <w:rsid w:val="00DA5357"/>
    <w:rsid w:val="00DB1514"/>
    <w:rsid w:val="00DB495B"/>
    <w:rsid w:val="00DC1FC1"/>
    <w:rsid w:val="00DC7146"/>
    <w:rsid w:val="00DC74FA"/>
    <w:rsid w:val="00DF12CA"/>
    <w:rsid w:val="00DF3979"/>
    <w:rsid w:val="00E00F98"/>
    <w:rsid w:val="00E045D9"/>
    <w:rsid w:val="00E23628"/>
    <w:rsid w:val="00E26586"/>
    <w:rsid w:val="00E317C7"/>
    <w:rsid w:val="00E37710"/>
    <w:rsid w:val="00E47CF7"/>
    <w:rsid w:val="00E53CA7"/>
    <w:rsid w:val="00E552F1"/>
    <w:rsid w:val="00E6013F"/>
    <w:rsid w:val="00E61885"/>
    <w:rsid w:val="00E6441A"/>
    <w:rsid w:val="00E71C43"/>
    <w:rsid w:val="00E72FAE"/>
    <w:rsid w:val="00E744E4"/>
    <w:rsid w:val="00E75BB4"/>
    <w:rsid w:val="00E76BAF"/>
    <w:rsid w:val="00E82468"/>
    <w:rsid w:val="00E82F3D"/>
    <w:rsid w:val="00E83C29"/>
    <w:rsid w:val="00E92123"/>
    <w:rsid w:val="00E94010"/>
    <w:rsid w:val="00E94E0D"/>
    <w:rsid w:val="00EA079E"/>
    <w:rsid w:val="00EA1BBD"/>
    <w:rsid w:val="00EA484D"/>
    <w:rsid w:val="00EA4FE8"/>
    <w:rsid w:val="00EA699D"/>
    <w:rsid w:val="00EB0E79"/>
    <w:rsid w:val="00EB2940"/>
    <w:rsid w:val="00EB31DE"/>
    <w:rsid w:val="00EB3328"/>
    <w:rsid w:val="00EC4327"/>
    <w:rsid w:val="00EC4ABF"/>
    <w:rsid w:val="00ED2BB9"/>
    <w:rsid w:val="00ED556A"/>
    <w:rsid w:val="00EE2AAF"/>
    <w:rsid w:val="00EE332A"/>
    <w:rsid w:val="00EE6B2D"/>
    <w:rsid w:val="00EE77F8"/>
    <w:rsid w:val="00EF16CD"/>
    <w:rsid w:val="00EF4021"/>
    <w:rsid w:val="00EF48AF"/>
    <w:rsid w:val="00EF5279"/>
    <w:rsid w:val="00EF5673"/>
    <w:rsid w:val="00EF685F"/>
    <w:rsid w:val="00EF7DF7"/>
    <w:rsid w:val="00F01345"/>
    <w:rsid w:val="00F01BB5"/>
    <w:rsid w:val="00F02386"/>
    <w:rsid w:val="00F0244A"/>
    <w:rsid w:val="00F033BA"/>
    <w:rsid w:val="00F03BF6"/>
    <w:rsid w:val="00F11CF8"/>
    <w:rsid w:val="00F12F98"/>
    <w:rsid w:val="00F12FE8"/>
    <w:rsid w:val="00F13208"/>
    <w:rsid w:val="00F21804"/>
    <w:rsid w:val="00F30DB4"/>
    <w:rsid w:val="00F407D1"/>
    <w:rsid w:val="00F43A71"/>
    <w:rsid w:val="00F4449B"/>
    <w:rsid w:val="00F44FCE"/>
    <w:rsid w:val="00F50EC0"/>
    <w:rsid w:val="00F51FF2"/>
    <w:rsid w:val="00F52695"/>
    <w:rsid w:val="00F53A87"/>
    <w:rsid w:val="00F60403"/>
    <w:rsid w:val="00F70713"/>
    <w:rsid w:val="00F70BF1"/>
    <w:rsid w:val="00F7656C"/>
    <w:rsid w:val="00F7710D"/>
    <w:rsid w:val="00F87E31"/>
    <w:rsid w:val="00F90423"/>
    <w:rsid w:val="00F91157"/>
    <w:rsid w:val="00F92C86"/>
    <w:rsid w:val="00F96184"/>
    <w:rsid w:val="00F968BD"/>
    <w:rsid w:val="00F97654"/>
    <w:rsid w:val="00FA0245"/>
    <w:rsid w:val="00FA53AB"/>
    <w:rsid w:val="00FA5408"/>
    <w:rsid w:val="00FA63D6"/>
    <w:rsid w:val="00FB149F"/>
    <w:rsid w:val="00FB3887"/>
    <w:rsid w:val="00FB444F"/>
    <w:rsid w:val="00FB52C2"/>
    <w:rsid w:val="00FB5683"/>
    <w:rsid w:val="00FB734F"/>
    <w:rsid w:val="00FC15A9"/>
    <w:rsid w:val="00FC7E56"/>
    <w:rsid w:val="00FD1DCA"/>
    <w:rsid w:val="00FD5C49"/>
    <w:rsid w:val="00FD6109"/>
    <w:rsid w:val="00FD7465"/>
    <w:rsid w:val="00FE0A6E"/>
    <w:rsid w:val="00FE3F99"/>
    <w:rsid w:val="00FE6E85"/>
    <w:rsid w:val="00FE7B95"/>
    <w:rsid w:val="00FF3079"/>
    <w:rsid w:val="00FF335D"/>
    <w:rsid w:val="00FF337F"/>
    <w:rsid w:val="00FF560F"/>
    <w:rsid w:val="00FF7C15"/>
  </w:rsids>
  <m:mathPr>
    <m:mathFont m:val="Cambria Math"/>
    <m:brkBin m:val="before"/>
    <m:brkBinSub m:val="--"/>
    <m:smallFrac/>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621E3E"/>
  <w15:docId w15:val="{A92326A1-248C-427B-958C-7A0C476540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A1253"/>
    <w:pPr>
      <w:spacing w:before="120" w:after="120" w:line="240" w:lineRule="auto"/>
      <w:ind w:left="284"/>
      <w:jc w:val="both"/>
    </w:pPr>
    <w:rPr>
      <w:rFonts w:ascii="Corbel" w:eastAsia="Times New Roman" w:hAnsi="Corbel" w:cs="Times New Roman"/>
      <w:color w:val="000000" w:themeColor="text1"/>
      <w:szCs w:val="24"/>
      <w:lang w:eastAsia="es-ES"/>
    </w:rPr>
  </w:style>
  <w:style w:type="paragraph" w:styleId="Ttulo1">
    <w:name w:val="heading 1"/>
    <w:basedOn w:val="Normal"/>
    <w:next w:val="Normal"/>
    <w:link w:val="Ttulo1Car"/>
    <w:uiPriority w:val="9"/>
    <w:qFormat/>
    <w:rsid w:val="00734AFE"/>
    <w:pPr>
      <w:keepNext/>
      <w:keepLines/>
      <w:numPr>
        <w:numId w:val="49"/>
      </w:numPr>
      <w:pBdr>
        <w:bottom w:val="single" w:sz="4" w:space="1" w:color="5B9BD5" w:themeColor="accent1"/>
      </w:pBdr>
      <w:spacing w:before="360" w:after="240"/>
      <w:outlineLvl w:val="0"/>
    </w:pPr>
    <w:rPr>
      <w:rFonts w:eastAsiaTheme="majorEastAsia" w:cstheme="majorBidi"/>
      <w:color w:val="2E74B5" w:themeColor="accent1" w:themeShade="BF"/>
      <w:sz w:val="32"/>
      <w:szCs w:val="32"/>
    </w:rPr>
  </w:style>
  <w:style w:type="paragraph" w:styleId="Ttulo2">
    <w:name w:val="heading 2"/>
    <w:basedOn w:val="Normal"/>
    <w:next w:val="Normal"/>
    <w:link w:val="Ttulo2Car"/>
    <w:uiPriority w:val="9"/>
    <w:unhideWhenUsed/>
    <w:qFormat/>
    <w:rsid w:val="00585B1C"/>
    <w:pPr>
      <w:keepNext/>
      <w:keepLines/>
      <w:pageBreakBefore/>
      <w:numPr>
        <w:numId w:val="52"/>
      </w:numPr>
      <w:spacing w:before="36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37216E"/>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unhideWhenUsed/>
    <w:qFormat/>
    <w:rsid w:val="00563D2F"/>
    <w:pPr>
      <w:keepNext/>
      <w:keepLines/>
      <w:spacing w:before="40" w:after="0"/>
      <w:outlineLvl w:val="3"/>
    </w:pPr>
    <w:rPr>
      <w:rFonts w:asciiTheme="majorHAnsi" w:eastAsiaTheme="majorEastAsia" w:hAnsiTheme="majorHAnsi" w:cstheme="majorBidi"/>
      <w:i/>
      <w:iCs/>
    </w:rPr>
  </w:style>
  <w:style w:type="paragraph" w:styleId="Ttulo5">
    <w:name w:val="heading 5"/>
    <w:basedOn w:val="Normal"/>
    <w:next w:val="Normal"/>
    <w:link w:val="Ttulo5Car"/>
    <w:uiPriority w:val="9"/>
    <w:unhideWhenUsed/>
    <w:qFormat/>
    <w:rsid w:val="00707237"/>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34AFE"/>
    <w:rPr>
      <w:rFonts w:ascii="Corbel" w:eastAsiaTheme="majorEastAsia" w:hAnsi="Corbel" w:cstheme="majorBidi"/>
      <w:color w:val="2E74B5" w:themeColor="accent1" w:themeShade="BF"/>
      <w:sz w:val="32"/>
      <w:szCs w:val="32"/>
      <w:lang w:eastAsia="es-ES"/>
    </w:rPr>
  </w:style>
  <w:style w:type="character" w:customStyle="1" w:styleId="Ttulo2Car">
    <w:name w:val="Título 2 Car"/>
    <w:basedOn w:val="Fuentedeprrafopredeter"/>
    <w:link w:val="Ttulo2"/>
    <w:uiPriority w:val="9"/>
    <w:rsid w:val="00585B1C"/>
    <w:rPr>
      <w:rFonts w:asciiTheme="majorHAnsi" w:eastAsiaTheme="majorEastAsia" w:hAnsiTheme="majorHAnsi" w:cstheme="majorBidi"/>
      <w:color w:val="2E74B5" w:themeColor="accent1" w:themeShade="BF"/>
      <w:sz w:val="26"/>
      <w:szCs w:val="26"/>
      <w:lang w:eastAsia="es-ES"/>
    </w:rPr>
  </w:style>
  <w:style w:type="character" w:customStyle="1" w:styleId="Ttulo3Car">
    <w:name w:val="Título 3 Car"/>
    <w:basedOn w:val="Fuentedeprrafopredeter"/>
    <w:link w:val="Ttulo3"/>
    <w:uiPriority w:val="9"/>
    <w:rsid w:val="0037216E"/>
    <w:rPr>
      <w:rFonts w:asciiTheme="majorHAnsi" w:eastAsiaTheme="majorEastAsia" w:hAnsiTheme="majorHAnsi" w:cstheme="majorBidi"/>
      <w:color w:val="1F4D78" w:themeColor="accent1" w:themeShade="7F"/>
      <w:sz w:val="24"/>
      <w:szCs w:val="24"/>
      <w:lang w:eastAsia="es-ES"/>
    </w:rPr>
  </w:style>
  <w:style w:type="character" w:customStyle="1" w:styleId="Ttulo4Car">
    <w:name w:val="Título 4 Car"/>
    <w:basedOn w:val="Fuentedeprrafopredeter"/>
    <w:link w:val="Ttulo4"/>
    <w:uiPriority w:val="9"/>
    <w:rsid w:val="00563D2F"/>
    <w:rPr>
      <w:rFonts w:asciiTheme="majorHAnsi" w:eastAsiaTheme="majorEastAsia" w:hAnsiTheme="majorHAnsi" w:cstheme="majorBidi"/>
      <w:i/>
      <w:iCs/>
      <w:color w:val="000000" w:themeColor="text1"/>
      <w:szCs w:val="24"/>
      <w:lang w:eastAsia="es-ES"/>
    </w:rPr>
  </w:style>
  <w:style w:type="character" w:customStyle="1" w:styleId="Ttulo5Car">
    <w:name w:val="Título 5 Car"/>
    <w:basedOn w:val="Fuentedeprrafopredeter"/>
    <w:link w:val="Ttulo5"/>
    <w:uiPriority w:val="9"/>
    <w:rsid w:val="00707237"/>
    <w:rPr>
      <w:rFonts w:asciiTheme="majorHAnsi" w:eastAsiaTheme="majorEastAsia" w:hAnsiTheme="majorHAnsi" w:cstheme="majorBidi"/>
      <w:color w:val="2E74B5" w:themeColor="accent1" w:themeShade="BF"/>
      <w:szCs w:val="24"/>
      <w:lang w:eastAsia="es-ES"/>
    </w:rPr>
  </w:style>
  <w:style w:type="paragraph" w:styleId="Encabezado">
    <w:name w:val="header"/>
    <w:basedOn w:val="Normal"/>
    <w:link w:val="EncabezadoCar"/>
    <w:uiPriority w:val="99"/>
    <w:unhideWhenUsed/>
    <w:rsid w:val="0057772E"/>
    <w:pPr>
      <w:tabs>
        <w:tab w:val="center" w:pos="4252"/>
        <w:tab w:val="right" w:pos="8504"/>
      </w:tabs>
    </w:pPr>
  </w:style>
  <w:style w:type="character" w:customStyle="1" w:styleId="EncabezadoCar">
    <w:name w:val="Encabezado Car"/>
    <w:basedOn w:val="Fuentedeprrafopredeter"/>
    <w:link w:val="Encabezado"/>
    <w:uiPriority w:val="99"/>
    <w:rsid w:val="0057772E"/>
  </w:style>
  <w:style w:type="paragraph" w:styleId="Piedepgina">
    <w:name w:val="footer"/>
    <w:basedOn w:val="Normal"/>
    <w:link w:val="PiedepginaCar"/>
    <w:uiPriority w:val="99"/>
    <w:unhideWhenUsed/>
    <w:rsid w:val="0057772E"/>
    <w:pPr>
      <w:tabs>
        <w:tab w:val="center" w:pos="4252"/>
        <w:tab w:val="right" w:pos="8504"/>
      </w:tabs>
    </w:pPr>
  </w:style>
  <w:style w:type="character" w:customStyle="1" w:styleId="PiedepginaCar">
    <w:name w:val="Pie de página Car"/>
    <w:basedOn w:val="Fuentedeprrafopredeter"/>
    <w:link w:val="Piedepgina"/>
    <w:uiPriority w:val="99"/>
    <w:rsid w:val="0057772E"/>
  </w:style>
  <w:style w:type="paragraph" w:customStyle="1" w:styleId="a">
    <w:basedOn w:val="Normal"/>
    <w:next w:val="Ttulo"/>
    <w:qFormat/>
    <w:rsid w:val="0057772E"/>
    <w:pPr>
      <w:jc w:val="center"/>
    </w:pPr>
    <w:rPr>
      <w:rFonts w:ascii="Times New Roman" w:hAnsi="Times New Roman"/>
      <w:b/>
      <w:color w:val="auto"/>
      <w:sz w:val="20"/>
      <w:szCs w:val="20"/>
      <w:lang w:eastAsia="en-US"/>
    </w:rPr>
  </w:style>
  <w:style w:type="paragraph" w:styleId="Ttulo">
    <w:name w:val="Title"/>
    <w:basedOn w:val="Normal"/>
    <w:next w:val="Normal"/>
    <w:link w:val="TtuloCar"/>
    <w:uiPriority w:val="10"/>
    <w:qFormat/>
    <w:rsid w:val="0057772E"/>
    <w:pPr>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57772E"/>
    <w:rPr>
      <w:rFonts w:asciiTheme="majorHAnsi" w:eastAsiaTheme="majorEastAsia" w:hAnsiTheme="majorHAnsi" w:cstheme="majorBidi"/>
      <w:spacing w:val="-10"/>
      <w:kern w:val="28"/>
      <w:sz w:val="56"/>
      <w:szCs w:val="56"/>
      <w:lang w:eastAsia="es-ES"/>
    </w:rPr>
  </w:style>
  <w:style w:type="paragraph" w:styleId="Textoindependiente">
    <w:name w:val="Body Text"/>
    <w:basedOn w:val="Normal"/>
    <w:link w:val="TextoindependienteCar"/>
    <w:rsid w:val="0057772E"/>
    <w:rPr>
      <w:rFonts w:ascii="Times New Roman" w:hAnsi="Times New Roman"/>
      <w:b/>
      <w:color w:val="auto"/>
      <w:sz w:val="20"/>
      <w:szCs w:val="20"/>
      <w:lang w:eastAsia="en-US"/>
    </w:rPr>
  </w:style>
  <w:style w:type="character" w:customStyle="1" w:styleId="TextoindependienteCar">
    <w:name w:val="Texto independiente Car"/>
    <w:basedOn w:val="Fuentedeprrafopredeter"/>
    <w:link w:val="Textoindependiente"/>
    <w:rsid w:val="0057772E"/>
    <w:rPr>
      <w:rFonts w:ascii="Times New Roman" w:eastAsia="Times New Roman" w:hAnsi="Times New Roman" w:cs="Times New Roman"/>
      <w:b/>
      <w:sz w:val="20"/>
      <w:szCs w:val="20"/>
    </w:rPr>
  </w:style>
  <w:style w:type="paragraph" w:styleId="Prrafodelista">
    <w:name w:val="List Paragraph"/>
    <w:basedOn w:val="Normal"/>
    <w:uiPriority w:val="34"/>
    <w:qFormat/>
    <w:rsid w:val="009D0E0A"/>
    <w:pPr>
      <w:ind w:left="720"/>
      <w:contextualSpacing/>
    </w:pPr>
  </w:style>
  <w:style w:type="paragraph" w:styleId="NormalWeb">
    <w:name w:val="Normal (Web)"/>
    <w:basedOn w:val="Normal"/>
    <w:uiPriority w:val="99"/>
    <w:semiHidden/>
    <w:unhideWhenUsed/>
    <w:rsid w:val="00AC283A"/>
    <w:pPr>
      <w:spacing w:before="240" w:after="240"/>
    </w:pPr>
    <w:rPr>
      <w:rFonts w:ascii="Times New Roman" w:hAnsi="Times New Roman"/>
      <w:color w:val="auto"/>
    </w:rPr>
  </w:style>
  <w:style w:type="character" w:styleId="Textoennegrita">
    <w:name w:val="Strong"/>
    <w:basedOn w:val="Fuentedeprrafopredeter"/>
    <w:uiPriority w:val="22"/>
    <w:qFormat/>
    <w:rsid w:val="00AC283A"/>
    <w:rPr>
      <w:b/>
      <w:bCs/>
    </w:rPr>
  </w:style>
  <w:style w:type="table" w:styleId="Tablaconcuadrcula">
    <w:name w:val="Table Grid"/>
    <w:basedOn w:val="Tablanormal"/>
    <w:uiPriority w:val="39"/>
    <w:rsid w:val="00747F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3-nfasis51">
    <w:name w:val="Tabla de cuadrícula 3 - Énfasis 51"/>
    <w:basedOn w:val="Tablanormal"/>
    <w:uiPriority w:val="48"/>
    <w:rsid w:val="00747FE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customStyle="1" w:styleId="Tabladecuadrcula5oscura-nfasis51">
    <w:name w:val="Tabla de cuadrícula 5 oscura - Énfasis 51"/>
    <w:basedOn w:val="Tablanormal"/>
    <w:uiPriority w:val="50"/>
    <w:rsid w:val="00747FE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Tabladelista4-nfasis11">
    <w:name w:val="Tabla de lista 4 - Énfasis 11"/>
    <w:basedOn w:val="Tablanormal"/>
    <w:uiPriority w:val="49"/>
    <w:rsid w:val="00747FE4"/>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delista4-nfasis51">
    <w:name w:val="Tabla de lista 4 - Énfasis 51"/>
    <w:basedOn w:val="Tablanormal"/>
    <w:uiPriority w:val="49"/>
    <w:rsid w:val="00747FE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adelista2-nfasis11">
    <w:name w:val="Tabla de lista 2 - Énfasis 11"/>
    <w:basedOn w:val="Tablanormal"/>
    <w:uiPriority w:val="47"/>
    <w:rsid w:val="00747FE4"/>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decuadrcula7concolores-nfasis11">
    <w:name w:val="Tabla de cuadrícula 7 con colores - Énfasis 11"/>
    <w:basedOn w:val="Tablanormal"/>
    <w:uiPriority w:val="52"/>
    <w:rsid w:val="00747FE4"/>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customStyle="1" w:styleId="Tabladecuadrcula4-nfasis51">
    <w:name w:val="Tabla de cuadrícula 4 - Énfasis 51"/>
    <w:basedOn w:val="Tablanormal"/>
    <w:uiPriority w:val="49"/>
    <w:rsid w:val="0016542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adelista3-nfasis11">
    <w:name w:val="Tabla de lista 3 - Énfasis 11"/>
    <w:basedOn w:val="Tablanormal"/>
    <w:uiPriority w:val="48"/>
    <w:rsid w:val="0016542E"/>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paragraph" w:styleId="ndice8">
    <w:name w:val="index 8"/>
    <w:basedOn w:val="Normal"/>
    <w:next w:val="Normal"/>
    <w:autoRedefine/>
    <w:uiPriority w:val="99"/>
    <w:unhideWhenUsed/>
    <w:rsid w:val="000258EB"/>
    <w:pPr>
      <w:ind w:left="1920" w:hanging="240"/>
    </w:pPr>
    <w:rPr>
      <w:rFonts w:asciiTheme="minorHAnsi" w:hAnsiTheme="minorHAnsi"/>
      <w:sz w:val="20"/>
      <w:szCs w:val="20"/>
    </w:rPr>
  </w:style>
  <w:style w:type="character" w:styleId="Hipervnculo">
    <w:name w:val="Hyperlink"/>
    <w:basedOn w:val="Fuentedeprrafopredeter"/>
    <w:uiPriority w:val="99"/>
    <w:unhideWhenUsed/>
    <w:rsid w:val="005856FE"/>
    <w:rPr>
      <w:color w:val="0563C1" w:themeColor="hyperlink"/>
      <w:u w:val="single"/>
    </w:rPr>
  </w:style>
  <w:style w:type="paragraph" w:styleId="Sinespaciado">
    <w:name w:val="No Spacing"/>
    <w:basedOn w:val="Normal"/>
    <w:link w:val="SinespaciadoCar"/>
    <w:uiPriority w:val="1"/>
    <w:qFormat/>
    <w:rsid w:val="00606F21"/>
    <w:rPr>
      <w:rFonts w:asciiTheme="minorHAnsi" w:eastAsiaTheme="minorEastAsia" w:hAnsiTheme="minorHAnsi" w:cstheme="minorBidi"/>
      <w:sz w:val="20"/>
      <w:szCs w:val="20"/>
      <w:lang w:eastAsia="fr-FR"/>
    </w:rPr>
  </w:style>
  <w:style w:type="character" w:customStyle="1" w:styleId="SinespaciadoCar">
    <w:name w:val="Sin espaciado Car"/>
    <w:basedOn w:val="Fuentedeprrafopredeter"/>
    <w:link w:val="Sinespaciado"/>
    <w:uiPriority w:val="1"/>
    <w:rsid w:val="00C713B0"/>
    <w:rPr>
      <w:rFonts w:eastAsiaTheme="minorEastAsia"/>
      <w:color w:val="000000" w:themeColor="text1"/>
      <w:sz w:val="20"/>
      <w:szCs w:val="20"/>
      <w:lang w:eastAsia="fr-FR"/>
    </w:rPr>
  </w:style>
  <w:style w:type="paragraph" w:customStyle="1" w:styleId="PrrafodetextoPuntos">
    <w:name w:val="Párrafo de texto: Puntos"/>
    <w:basedOn w:val="Prrafodetexto"/>
    <w:next w:val="Prrafodetexto"/>
    <w:rsid w:val="00B87FC4"/>
    <w:pPr>
      <w:numPr>
        <w:numId w:val="1"/>
      </w:numPr>
      <w:spacing w:line="360" w:lineRule="auto"/>
      <w:contextualSpacing/>
    </w:pPr>
  </w:style>
  <w:style w:type="paragraph" w:customStyle="1" w:styleId="Prrafodetexto">
    <w:name w:val="Párrafo de texto"/>
    <w:basedOn w:val="Normal"/>
    <w:link w:val="PrrafodetextoCar"/>
    <w:rsid w:val="00B87FC4"/>
    <w:pPr>
      <w:spacing w:before="240" w:after="240" w:line="280" w:lineRule="exact"/>
    </w:pPr>
    <w:rPr>
      <w:rFonts w:ascii="Arial" w:hAnsi="Arial"/>
      <w:color w:val="auto"/>
      <w:sz w:val="18"/>
      <w:szCs w:val="18"/>
    </w:rPr>
  </w:style>
  <w:style w:type="character" w:customStyle="1" w:styleId="PrrafodetextoCar">
    <w:name w:val="Párrafo de texto Car"/>
    <w:link w:val="Prrafodetexto"/>
    <w:locked/>
    <w:rsid w:val="00B87FC4"/>
    <w:rPr>
      <w:rFonts w:ascii="Arial" w:eastAsia="Times New Roman" w:hAnsi="Arial" w:cs="Times New Roman"/>
      <w:sz w:val="18"/>
      <w:szCs w:val="18"/>
      <w:lang w:eastAsia="es-ES"/>
    </w:rPr>
  </w:style>
  <w:style w:type="paragraph" w:customStyle="1" w:styleId="Propuesta">
    <w:name w:val="Propuesta"/>
    <w:basedOn w:val="Encabezado"/>
    <w:rsid w:val="00B87FC4"/>
    <w:pPr>
      <w:spacing w:after="60" w:line="280" w:lineRule="exact"/>
    </w:pPr>
    <w:rPr>
      <w:rFonts w:ascii="Arial" w:hAnsi="Arial"/>
      <w:color w:val="auto"/>
      <w:sz w:val="26"/>
      <w:szCs w:val="18"/>
    </w:rPr>
  </w:style>
  <w:style w:type="paragraph" w:customStyle="1" w:styleId="EstiloPrrafodetextoPuntosAmarillooscuro">
    <w:name w:val="Estilo Párrafo de texto: Puntos + Amarillo oscuro"/>
    <w:basedOn w:val="PrrafodetextoPuntos"/>
    <w:link w:val="EstiloPrrafodetextoPuntosAmarillooscuroCar"/>
    <w:rsid w:val="00B87FC4"/>
    <w:rPr>
      <w:color w:val="808000"/>
    </w:rPr>
  </w:style>
  <w:style w:type="character" w:customStyle="1" w:styleId="EstiloPrrafodetextoPuntosAmarillooscuroCar">
    <w:name w:val="Estilo Párrafo de texto: Puntos + Amarillo oscuro Car"/>
    <w:link w:val="EstiloPrrafodetextoPuntosAmarillooscuro"/>
    <w:locked/>
    <w:rsid w:val="00B87FC4"/>
    <w:rPr>
      <w:rFonts w:ascii="Arial" w:eastAsia="Times New Roman" w:hAnsi="Arial" w:cs="Times New Roman"/>
      <w:color w:val="808000"/>
      <w:sz w:val="18"/>
      <w:szCs w:val="18"/>
      <w:lang w:eastAsia="es-ES"/>
    </w:rPr>
  </w:style>
  <w:style w:type="paragraph" w:styleId="Textoindependiente3">
    <w:name w:val="Body Text 3"/>
    <w:basedOn w:val="Normal"/>
    <w:link w:val="Textoindependiente3Car"/>
    <w:uiPriority w:val="99"/>
    <w:semiHidden/>
    <w:unhideWhenUsed/>
    <w:rsid w:val="009073E4"/>
    <w:rPr>
      <w:sz w:val="16"/>
      <w:szCs w:val="16"/>
    </w:rPr>
  </w:style>
  <w:style w:type="character" w:customStyle="1" w:styleId="Textoindependiente3Car">
    <w:name w:val="Texto independiente 3 Car"/>
    <w:basedOn w:val="Fuentedeprrafopredeter"/>
    <w:link w:val="Textoindependiente3"/>
    <w:uiPriority w:val="99"/>
    <w:semiHidden/>
    <w:rsid w:val="009073E4"/>
    <w:rPr>
      <w:rFonts w:ascii="Verdana" w:eastAsia="Times New Roman" w:hAnsi="Verdana" w:cs="Times New Roman"/>
      <w:color w:val="282A55"/>
      <w:sz w:val="16"/>
      <w:szCs w:val="16"/>
      <w:lang w:eastAsia="es-ES"/>
    </w:rPr>
  </w:style>
  <w:style w:type="paragraph" w:styleId="Textodeglobo">
    <w:name w:val="Balloon Text"/>
    <w:basedOn w:val="Normal"/>
    <w:link w:val="TextodegloboCar"/>
    <w:uiPriority w:val="99"/>
    <w:semiHidden/>
    <w:unhideWhenUsed/>
    <w:rsid w:val="00670046"/>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70046"/>
    <w:rPr>
      <w:rFonts w:ascii="Segoe UI" w:eastAsia="Times New Roman" w:hAnsi="Segoe UI" w:cs="Segoe UI"/>
      <w:color w:val="282A55"/>
      <w:sz w:val="18"/>
      <w:szCs w:val="18"/>
      <w:lang w:eastAsia="es-ES"/>
    </w:rPr>
  </w:style>
  <w:style w:type="paragraph" w:customStyle="1" w:styleId="Puntos">
    <w:name w:val="Puntos •"/>
    <w:basedOn w:val="Normal"/>
    <w:autoRedefine/>
    <w:rsid w:val="00060D26"/>
    <w:pPr>
      <w:numPr>
        <w:numId w:val="2"/>
      </w:numPr>
      <w:spacing w:line="280" w:lineRule="exact"/>
      <w:ind w:left="714" w:hanging="357"/>
    </w:pPr>
    <w:rPr>
      <w:rFonts w:ascii="Arial" w:eastAsia="MS Mincho" w:hAnsi="Arial"/>
      <w:color w:val="000000"/>
      <w:sz w:val="18"/>
      <w:szCs w:val="20"/>
      <w:lang w:val="es-ES_tradnl" w:eastAsia="en-US"/>
    </w:rPr>
  </w:style>
  <w:style w:type="paragraph" w:customStyle="1" w:styleId="PrrafodetextoFiguras">
    <w:name w:val="Párrafo de texto: Figuras"/>
    <w:basedOn w:val="PrrafodetextoPuntos"/>
    <w:rsid w:val="00083D7A"/>
    <w:pPr>
      <w:numPr>
        <w:numId w:val="3"/>
      </w:numPr>
    </w:pPr>
  </w:style>
  <w:style w:type="paragraph" w:customStyle="1" w:styleId="Seccinysubseccin">
    <w:name w:val="Sección y subsección"/>
    <w:basedOn w:val="Encabezadodelista"/>
    <w:next w:val="Normal"/>
    <w:link w:val="SeccinysubseccinCar"/>
    <w:rsid w:val="008167ED"/>
    <w:pPr>
      <w:numPr>
        <w:numId w:val="4"/>
      </w:numPr>
      <w:spacing w:before="240" w:after="240" w:line="280" w:lineRule="exact"/>
    </w:pPr>
    <w:rPr>
      <w:rFonts w:ascii="Arial" w:eastAsia="Times New Roman" w:hAnsi="Arial" w:cs="Arial"/>
      <w:color w:val="auto"/>
      <w:lang w:val="en-GB"/>
    </w:rPr>
  </w:style>
  <w:style w:type="paragraph" w:styleId="Encabezadodelista">
    <w:name w:val="toa heading"/>
    <w:basedOn w:val="Normal"/>
    <w:next w:val="Normal"/>
    <w:uiPriority w:val="99"/>
    <w:semiHidden/>
    <w:unhideWhenUsed/>
    <w:rsid w:val="008167ED"/>
    <w:rPr>
      <w:rFonts w:asciiTheme="majorHAnsi" w:eastAsiaTheme="majorEastAsia" w:hAnsiTheme="majorHAnsi" w:cstheme="majorBidi"/>
      <w:b/>
      <w:bCs/>
    </w:rPr>
  </w:style>
  <w:style w:type="character" w:customStyle="1" w:styleId="SeccinysubseccinCar">
    <w:name w:val="Sección y subsección Car"/>
    <w:link w:val="Seccinysubseccin"/>
    <w:locked/>
    <w:rsid w:val="008167ED"/>
    <w:rPr>
      <w:rFonts w:ascii="Arial" w:eastAsia="Times New Roman" w:hAnsi="Arial" w:cs="Arial"/>
      <w:b/>
      <w:bCs/>
      <w:szCs w:val="24"/>
      <w:lang w:val="en-GB" w:eastAsia="es-ES"/>
    </w:rPr>
  </w:style>
  <w:style w:type="paragraph" w:customStyle="1" w:styleId="Prrafodetextoasubstituir">
    <w:name w:val="Párrafo de texto a substituir"/>
    <w:basedOn w:val="Normal"/>
    <w:next w:val="PrrafodetextoPuntos"/>
    <w:link w:val="PrrafodetextoasubstituirCar"/>
    <w:rsid w:val="009F7AFD"/>
    <w:pPr>
      <w:spacing w:before="60" w:after="60" w:line="280" w:lineRule="exact"/>
    </w:pPr>
    <w:rPr>
      <w:rFonts w:ascii="Arial" w:hAnsi="Arial"/>
      <w:color w:val="808000"/>
      <w:sz w:val="18"/>
      <w:szCs w:val="18"/>
    </w:rPr>
  </w:style>
  <w:style w:type="character" w:customStyle="1" w:styleId="PrrafodetextoasubstituirCar">
    <w:name w:val="Párrafo de texto a substituir Car"/>
    <w:link w:val="Prrafodetextoasubstituir"/>
    <w:locked/>
    <w:rsid w:val="009F7AFD"/>
    <w:rPr>
      <w:rFonts w:ascii="Arial" w:eastAsia="Times New Roman" w:hAnsi="Arial" w:cs="Times New Roman"/>
      <w:color w:val="808000"/>
      <w:sz w:val="18"/>
      <w:szCs w:val="18"/>
      <w:lang w:eastAsia="es-ES"/>
    </w:rPr>
  </w:style>
  <w:style w:type="character" w:customStyle="1" w:styleId="font7">
    <w:name w:val="font_7"/>
    <w:basedOn w:val="Fuentedeprrafopredeter"/>
    <w:rsid w:val="000865DC"/>
  </w:style>
  <w:style w:type="character" w:customStyle="1" w:styleId="font6">
    <w:name w:val="font_6"/>
    <w:basedOn w:val="Fuentedeprrafopredeter"/>
    <w:rsid w:val="000865DC"/>
  </w:style>
  <w:style w:type="character" w:customStyle="1" w:styleId="bold">
    <w:name w:val="bold"/>
    <w:basedOn w:val="Fuentedeprrafopredeter"/>
    <w:rsid w:val="000865DC"/>
  </w:style>
  <w:style w:type="paragraph" w:styleId="ndice1">
    <w:name w:val="index 1"/>
    <w:basedOn w:val="Normal"/>
    <w:next w:val="Normal"/>
    <w:autoRedefine/>
    <w:uiPriority w:val="99"/>
    <w:unhideWhenUsed/>
    <w:rsid w:val="00EB2940"/>
    <w:pPr>
      <w:ind w:left="240" w:hanging="240"/>
    </w:pPr>
    <w:rPr>
      <w:rFonts w:asciiTheme="minorHAnsi" w:hAnsiTheme="minorHAnsi"/>
      <w:sz w:val="20"/>
      <w:szCs w:val="20"/>
    </w:rPr>
  </w:style>
  <w:style w:type="paragraph" w:styleId="ndice2">
    <w:name w:val="index 2"/>
    <w:basedOn w:val="Normal"/>
    <w:next w:val="Normal"/>
    <w:autoRedefine/>
    <w:uiPriority w:val="99"/>
    <w:unhideWhenUsed/>
    <w:rsid w:val="00EB2940"/>
    <w:pPr>
      <w:ind w:left="480" w:hanging="240"/>
    </w:pPr>
    <w:rPr>
      <w:rFonts w:asciiTheme="minorHAnsi" w:hAnsiTheme="minorHAnsi"/>
      <w:sz w:val="20"/>
      <w:szCs w:val="20"/>
    </w:rPr>
  </w:style>
  <w:style w:type="paragraph" w:styleId="ndice3">
    <w:name w:val="index 3"/>
    <w:basedOn w:val="Normal"/>
    <w:next w:val="Normal"/>
    <w:autoRedefine/>
    <w:uiPriority w:val="99"/>
    <w:unhideWhenUsed/>
    <w:rsid w:val="00EB2940"/>
    <w:pPr>
      <w:ind w:left="720" w:hanging="240"/>
    </w:pPr>
    <w:rPr>
      <w:rFonts w:asciiTheme="minorHAnsi" w:hAnsiTheme="minorHAnsi"/>
      <w:sz w:val="20"/>
      <w:szCs w:val="20"/>
    </w:rPr>
  </w:style>
  <w:style w:type="paragraph" w:styleId="ndice4">
    <w:name w:val="index 4"/>
    <w:basedOn w:val="Normal"/>
    <w:next w:val="Normal"/>
    <w:autoRedefine/>
    <w:uiPriority w:val="99"/>
    <w:unhideWhenUsed/>
    <w:rsid w:val="00EB2940"/>
    <w:pPr>
      <w:ind w:left="960" w:hanging="240"/>
    </w:pPr>
    <w:rPr>
      <w:rFonts w:asciiTheme="minorHAnsi" w:hAnsiTheme="minorHAnsi"/>
      <w:sz w:val="20"/>
      <w:szCs w:val="20"/>
    </w:rPr>
  </w:style>
  <w:style w:type="paragraph" w:styleId="ndice5">
    <w:name w:val="index 5"/>
    <w:basedOn w:val="Normal"/>
    <w:next w:val="Normal"/>
    <w:autoRedefine/>
    <w:uiPriority w:val="99"/>
    <w:unhideWhenUsed/>
    <w:rsid w:val="00EB2940"/>
    <w:pPr>
      <w:ind w:left="1200" w:hanging="240"/>
    </w:pPr>
    <w:rPr>
      <w:rFonts w:asciiTheme="minorHAnsi" w:hAnsiTheme="minorHAnsi"/>
      <w:sz w:val="20"/>
      <w:szCs w:val="20"/>
    </w:rPr>
  </w:style>
  <w:style w:type="paragraph" w:styleId="ndice6">
    <w:name w:val="index 6"/>
    <w:basedOn w:val="Normal"/>
    <w:next w:val="Normal"/>
    <w:autoRedefine/>
    <w:uiPriority w:val="99"/>
    <w:unhideWhenUsed/>
    <w:rsid w:val="00EB2940"/>
    <w:pPr>
      <w:ind w:left="1440" w:hanging="240"/>
    </w:pPr>
    <w:rPr>
      <w:rFonts w:asciiTheme="minorHAnsi" w:hAnsiTheme="minorHAnsi"/>
      <w:sz w:val="20"/>
      <w:szCs w:val="20"/>
    </w:rPr>
  </w:style>
  <w:style w:type="paragraph" w:styleId="ndice7">
    <w:name w:val="index 7"/>
    <w:basedOn w:val="Normal"/>
    <w:next w:val="Normal"/>
    <w:autoRedefine/>
    <w:uiPriority w:val="99"/>
    <w:unhideWhenUsed/>
    <w:rsid w:val="00EB2940"/>
    <w:pPr>
      <w:ind w:left="1680" w:hanging="240"/>
    </w:pPr>
    <w:rPr>
      <w:rFonts w:asciiTheme="minorHAnsi" w:hAnsiTheme="minorHAnsi"/>
      <w:sz w:val="20"/>
      <w:szCs w:val="20"/>
    </w:rPr>
  </w:style>
  <w:style w:type="paragraph" w:styleId="ndice9">
    <w:name w:val="index 9"/>
    <w:basedOn w:val="Normal"/>
    <w:next w:val="Normal"/>
    <w:autoRedefine/>
    <w:uiPriority w:val="99"/>
    <w:unhideWhenUsed/>
    <w:rsid w:val="00EB2940"/>
    <w:pPr>
      <w:ind w:left="2160" w:hanging="240"/>
    </w:pPr>
    <w:rPr>
      <w:rFonts w:asciiTheme="minorHAnsi" w:hAnsiTheme="minorHAnsi"/>
      <w:sz w:val="20"/>
      <w:szCs w:val="20"/>
    </w:rPr>
  </w:style>
  <w:style w:type="paragraph" w:styleId="Ttulodendice">
    <w:name w:val="index heading"/>
    <w:basedOn w:val="Normal"/>
    <w:next w:val="ndice1"/>
    <w:uiPriority w:val="99"/>
    <w:unhideWhenUsed/>
    <w:rsid w:val="00EB2940"/>
    <w:rPr>
      <w:rFonts w:asciiTheme="minorHAnsi" w:hAnsiTheme="minorHAnsi"/>
      <w:b/>
      <w:bCs/>
      <w:i/>
      <w:iCs/>
      <w:sz w:val="20"/>
      <w:szCs w:val="20"/>
    </w:rPr>
  </w:style>
  <w:style w:type="paragraph" w:styleId="TtuloTDC">
    <w:name w:val="TOC Heading"/>
    <w:basedOn w:val="Ttulo1"/>
    <w:next w:val="Normal"/>
    <w:uiPriority w:val="39"/>
    <w:unhideWhenUsed/>
    <w:qFormat/>
    <w:rsid w:val="00E94010"/>
    <w:pPr>
      <w:spacing w:line="259" w:lineRule="auto"/>
      <w:outlineLvl w:val="9"/>
    </w:pPr>
  </w:style>
  <w:style w:type="paragraph" w:styleId="TDC1">
    <w:name w:val="toc 1"/>
    <w:basedOn w:val="Normal"/>
    <w:next w:val="Normal"/>
    <w:autoRedefine/>
    <w:uiPriority w:val="39"/>
    <w:unhideWhenUsed/>
    <w:rsid w:val="00E94010"/>
    <w:pPr>
      <w:spacing w:after="100"/>
    </w:pPr>
  </w:style>
  <w:style w:type="paragraph" w:styleId="TDC2">
    <w:name w:val="toc 2"/>
    <w:basedOn w:val="Normal"/>
    <w:next w:val="Normal"/>
    <w:autoRedefine/>
    <w:uiPriority w:val="39"/>
    <w:unhideWhenUsed/>
    <w:rsid w:val="00E94010"/>
    <w:pPr>
      <w:spacing w:after="100"/>
      <w:ind w:left="240"/>
    </w:pPr>
  </w:style>
  <w:style w:type="character" w:customStyle="1" w:styleId="hps">
    <w:name w:val="hps"/>
    <w:basedOn w:val="Fuentedeprrafopredeter"/>
    <w:rsid w:val="005C63E2"/>
  </w:style>
  <w:style w:type="character" w:customStyle="1" w:styleId="apple-converted-space">
    <w:name w:val="apple-converted-space"/>
    <w:basedOn w:val="Fuentedeprrafopredeter"/>
    <w:rsid w:val="005C63E2"/>
  </w:style>
  <w:style w:type="character" w:styleId="Textodelmarcadordeposicin">
    <w:name w:val="Placeholder Text"/>
    <w:basedOn w:val="Fuentedeprrafopredeter"/>
    <w:uiPriority w:val="99"/>
    <w:semiHidden/>
    <w:rsid w:val="00D03287"/>
    <w:rPr>
      <w:color w:val="808080"/>
    </w:rPr>
  </w:style>
  <w:style w:type="character" w:styleId="Hipervnculovisitado">
    <w:name w:val="FollowedHyperlink"/>
    <w:basedOn w:val="Fuentedeprrafopredeter"/>
    <w:uiPriority w:val="99"/>
    <w:semiHidden/>
    <w:unhideWhenUsed/>
    <w:rsid w:val="00EE77F8"/>
    <w:rPr>
      <w:color w:val="954F72" w:themeColor="followedHyperlink"/>
      <w:u w:val="single"/>
    </w:rPr>
  </w:style>
  <w:style w:type="table" w:customStyle="1" w:styleId="Tabladecuadrcula1clara-nfasis51">
    <w:name w:val="Tabla de cuadrícula 1 clara - Énfasis 51"/>
    <w:basedOn w:val="Tablanormal"/>
    <w:uiPriority w:val="46"/>
    <w:rsid w:val="00F87E31"/>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styleId="Refdecomentario">
    <w:name w:val="annotation reference"/>
    <w:basedOn w:val="Fuentedeprrafopredeter"/>
    <w:uiPriority w:val="99"/>
    <w:semiHidden/>
    <w:unhideWhenUsed/>
    <w:rsid w:val="009B07FA"/>
    <w:rPr>
      <w:sz w:val="16"/>
      <w:szCs w:val="16"/>
    </w:rPr>
  </w:style>
  <w:style w:type="paragraph" w:styleId="Textocomentario">
    <w:name w:val="annotation text"/>
    <w:basedOn w:val="Normal"/>
    <w:link w:val="TextocomentarioCar"/>
    <w:uiPriority w:val="99"/>
    <w:semiHidden/>
    <w:unhideWhenUsed/>
    <w:rsid w:val="009B07FA"/>
    <w:rPr>
      <w:sz w:val="20"/>
      <w:szCs w:val="20"/>
    </w:rPr>
  </w:style>
  <w:style w:type="character" w:customStyle="1" w:styleId="TextocomentarioCar">
    <w:name w:val="Texto comentario Car"/>
    <w:basedOn w:val="Fuentedeprrafopredeter"/>
    <w:link w:val="Textocomentario"/>
    <w:uiPriority w:val="99"/>
    <w:semiHidden/>
    <w:rsid w:val="009B07FA"/>
    <w:rPr>
      <w:rFonts w:ascii="Corbel" w:eastAsia="Times New Roman" w:hAnsi="Corbel" w:cs="Times New Roman"/>
      <w:color w:val="000000" w:themeColor="text1"/>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9B07FA"/>
    <w:rPr>
      <w:b/>
      <w:bCs/>
    </w:rPr>
  </w:style>
  <w:style w:type="character" w:customStyle="1" w:styleId="AsuntodelcomentarioCar">
    <w:name w:val="Asunto del comentario Car"/>
    <w:basedOn w:val="TextocomentarioCar"/>
    <w:link w:val="Asuntodelcomentario"/>
    <w:uiPriority w:val="99"/>
    <w:semiHidden/>
    <w:rsid w:val="009B07FA"/>
    <w:rPr>
      <w:rFonts w:ascii="Corbel" w:eastAsia="Times New Roman" w:hAnsi="Corbel" w:cs="Times New Roman"/>
      <w:b/>
      <w:bCs/>
      <w:color w:val="000000" w:themeColor="text1"/>
      <w:sz w:val="20"/>
      <w:szCs w:val="20"/>
      <w:lang w:eastAsia="es-ES"/>
    </w:rPr>
  </w:style>
  <w:style w:type="paragraph" w:styleId="TDC3">
    <w:name w:val="toc 3"/>
    <w:basedOn w:val="Normal"/>
    <w:next w:val="Normal"/>
    <w:autoRedefine/>
    <w:uiPriority w:val="39"/>
    <w:unhideWhenUsed/>
    <w:rsid w:val="00313ADD"/>
    <w:pPr>
      <w:spacing w:after="100"/>
      <w:ind w:left="440"/>
    </w:pPr>
  </w:style>
  <w:style w:type="paragraph" w:styleId="TDC4">
    <w:name w:val="toc 4"/>
    <w:basedOn w:val="Normal"/>
    <w:next w:val="Normal"/>
    <w:autoRedefine/>
    <w:uiPriority w:val="39"/>
    <w:unhideWhenUsed/>
    <w:rsid w:val="002023A4"/>
    <w:pPr>
      <w:spacing w:before="0" w:after="100" w:line="259" w:lineRule="auto"/>
      <w:ind w:left="660"/>
      <w:jc w:val="left"/>
    </w:pPr>
    <w:rPr>
      <w:rFonts w:asciiTheme="minorHAnsi" w:eastAsiaTheme="minorEastAsia" w:hAnsiTheme="minorHAnsi" w:cstheme="minorBidi"/>
      <w:color w:val="auto"/>
      <w:szCs w:val="22"/>
    </w:rPr>
  </w:style>
  <w:style w:type="paragraph" w:styleId="TDC5">
    <w:name w:val="toc 5"/>
    <w:basedOn w:val="Normal"/>
    <w:next w:val="Normal"/>
    <w:autoRedefine/>
    <w:uiPriority w:val="39"/>
    <w:unhideWhenUsed/>
    <w:rsid w:val="002023A4"/>
    <w:pPr>
      <w:spacing w:before="0" w:after="100" w:line="259" w:lineRule="auto"/>
      <w:ind w:left="880"/>
      <w:jc w:val="left"/>
    </w:pPr>
    <w:rPr>
      <w:rFonts w:asciiTheme="minorHAnsi" w:eastAsiaTheme="minorEastAsia" w:hAnsiTheme="minorHAnsi" w:cstheme="minorBidi"/>
      <w:color w:val="auto"/>
      <w:szCs w:val="22"/>
    </w:rPr>
  </w:style>
  <w:style w:type="paragraph" w:styleId="TDC6">
    <w:name w:val="toc 6"/>
    <w:basedOn w:val="Normal"/>
    <w:next w:val="Normal"/>
    <w:autoRedefine/>
    <w:uiPriority w:val="39"/>
    <w:unhideWhenUsed/>
    <w:rsid w:val="002023A4"/>
    <w:pPr>
      <w:spacing w:before="0" w:after="100" w:line="259" w:lineRule="auto"/>
      <w:ind w:left="1100"/>
      <w:jc w:val="left"/>
    </w:pPr>
    <w:rPr>
      <w:rFonts w:asciiTheme="minorHAnsi" w:eastAsiaTheme="minorEastAsia" w:hAnsiTheme="minorHAnsi" w:cstheme="minorBidi"/>
      <w:color w:val="auto"/>
      <w:szCs w:val="22"/>
    </w:rPr>
  </w:style>
  <w:style w:type="paragraph" w:styleId="TDC7">
    <w:name w:val="toc 7"/>
    <w:basedOn w:val="Normal"/>
    <w:next w:val="Normal"/>
    <w:autoRedefine/>
    <w:uiPriority w:val="39"/>
    <w:unhideWhenUsed/>
    <w:rsid w:val="002023A4"/>
    <w:pPr>
      <w:spacing w:before="0" w:after="100" w:line="259" w:lineRule="auto"/>
      <w:ind w:left="1320"/>
      <w:jc w:val="left"/>
    </w:pPr>
    <w:rPr>
      <w:rFonts w:asciiTheme="minorHAnsi" w:eastAsiaTheme="minorEastAsia" w:hAnsiTheme="minorHAnsi" w:cstheme="minorBidi"/>
      <w:color w:val="auto"/>
      <w:szCs w:val="22"/>
    </w:rPr>
  </w:style>
  <w:style w:type="paragraph" w:styleId="TDC8">
    <w:name w:val="toc 8"/>
    <w:basedOn w:val="Normal"/>
    <w:next w:val="Normal"/>
    <w:autoRedefine/>
    <w:uiPriority w:val="39"/>
    <w:unhideWhenUsed/>
    <w:rsid w:val="002023A4"/>
    <w:pPr>
      <w:spacing w:before="0" w:after="100" w:line="259" w:lineRule="auto"/>
      <w:ind w:left="1540"/>
      <w:jc w:val="left"/>
    </w:pPr>
    <w:rPr>
      <w:rFonts w:asciiTheme="minorHAnsi" w:eastAsiaTheme="minorEastAsia" w:hAnsiTheme="minorHAnsi" w:cstheme="minorBidi"/>
      <w:color w:val="auto"/>
      <w:szCs w:val="22"/>
    </w:rPr>
  </w:style>
  <w:style w:type="paragraph" w:styleId="TDC9">
    <w:name w:val="toc 9"/>
    <w:basedOn w:val="Normal"/>
    <w:next w:val="Normal"/>
    <w:autoRedefine/>
    <w:uiPriority w:val="39"/>
    <w:unhideWhenUsed/>
    <w:rsid w:val="002023A4"/>
    <w:pPr>
      <w:spacing w:before="0" w:after="100" w:line="259" w:lineRule="auto"/>
      <w:ind w:left="1760"/>
      <w:jc w:val="left"/>
    </w:pPr>
    <w:rPr>
      <w:rFonts w:asciiTheme="minorHAnsi" w:eastAsiaTheme="minorEastAsia" w:hAnsiTheme="minorHAnsi" w:cstheme="minorBidi"/>
      <w:color w:val="auto"/>
      <w:szCs w:val="22"/>
    </w:rPr>
  </w:style>
  <w:style w:type="character" w:styleId="Mencionar">
    <w:name w:val="Mention"/>
    <w:basedOn w:val="Fuentedeprrafopredeter"/>
    <w:uiPriority w:val="99"/>
    <w:semiHidden/>
    <w:unhideWhenUsed/>
    <w:rsid w:val="002023A4"/>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660314">
      <w:bodyDiv w:val="1"/>
      <w:marLeft w:val="0"/>
      <w:marRight w:val="0"/>
      <w:marTop w:val="0"/>
      <w:marBottom w:val="0"/>
      <w:divBdr>
        <w:top w:val="none" w:sz="0" w:space="0" w:color="auto"/>
        <w:left w:val="none" w:sz="0" w:space="0" w:color="auto"/>
        <w:bottom w:val="none" w:sz="0" w:space="0" w:color="auto"/>
        <w:right w:val="none" w:sz="0" w:space="0" w:color="auto"/>
      </w:divBdr>
    </w:div>
    <w:div w:id="208421785">
      <w:bodyDiv w:val="1"/>
      <w:marLeft w:val="0"/>
      <w:marRight w:val="0"/>
      <w:marTop w:val="0"/>
      <w:marBottom w:val="0"/>
      <w:divBdr>
        <w:top w:val="none" w:sz="0" w:space="0" w:color="auto"/>
        <w:left w:val="none" w:sz="0" w:space="0" w:color="auto"/>
        <w:bottom w:val="none" w:sz="0" w:space="0" w:color="auto"/>
        <w:right w:val="none" w:sz="0" w:space="0" w:color="auto"/>
      </w:divBdr>
    </w:div>
    <w:div w:id="231044307">
      <w:bodyDiv w:val="1"/>
      <w:marLeft w:val="0"/>
      <w:marRight w:val="0"/>
      <w:marTop w:val="0"/>
      <w:marBottom w:val="0"/>
      <w:divBdr>
        <w:top w:val="none" w:sz="0" w:space="0" w:color="auto"/>
        <w:left w:val="none" w:sz="0" w:space="0" w:color="auto"/>
        <w:bottom w:val="none" w:sz="0" w:space="0" w:color="auto"/>
        <w:right w:val="none" w:sz="0" w:space="0" w:color="auto"/>
      </w:divBdr>
    </w:div>
    <w:div w:id="417673683">
      <w:bodyDiv w:val="1"/>
      <w:marLeft w:val="0"/>
      <w:marRight w:val="0"/>
      <w:marTop w:val="0"/>
      <w:marBottom w:val="0"/>
      <w:divBdr>
        <w:top w:val="none" w:sz="0" w:space="0" w:color="auto"/>
        <w:left w:val="none" w:sz="0" w:space="0" w:color="auto"/>
        <w:bottom w:val="none" w:sz="0" w:space="0" w:color="auto"/>
        <w:right w:val="none" w:sz="0" w:space="0" w:color="auto"/>
      </w:divBdr>
      <w:divsChild>
        <w:div w:id="1405253838">
          <w:marLeft w:val="0"/>
          <w:marRight w:val="0"/>
          <w:marTop w:val="0"/>
          <w:marBottom w:val="0"/>
          <w:divBdr>
            <w:top w:val="none" w:sz="0" w:space="0" w:color="auto"/>
            <w:left w:val="none" w:sz="0" w:space="0" w:color="auto"/>
            <w:bottom w:val="none" w:sz="0" w:space="0" w:color="auto"/>
            <w:right w:val="none" w:sz="0" w:space="0" w:color="auto"/>
          </w:divBdr>
          <w:divsChild>
            <w:div w:id="69372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922212">
      <w:bodyDiv w:val="1"/>
      <w:marLeft w:val="0"/>
      <w:marRight w:val="0"/>
      <w:marTop w:val="0"/>
      <w:marBottom w:val="0"/>
      <w:divBdr>
        <w:top w:val="none" w:sz="0" w:space="0" w:color="auto"/>
        <w:left w:val="none" w:sz="0" w:space="0" w:color="auto"/>
        <w:bottom w:val="none" w:sz="0" w:space="0" w:color="auto"/>
        <w:right w:val="none" w:sz="0" w:space="0" w:color="auto"/>
      </w:divBdr>
    </w:div>
    <w:div w:id="601914970">
      <w:bodyDiv w:val="1"/>
      <w:marLeft w:val="0"/>
      <w:marRight w:val="0"/>
      <w:marTop w:val="0"/>
      <w:marBottom w:val="0"/>
      <w:divBdr>
        <w:top w:val="none" w:sz="0" w:space="0" w:color="auto"/>
        <w:left w:val="none" w:sz="0" w:space="0" w:color="auto"/>
        <w:bottom w:val="none" w:sz="0" w:space="0" w:color="auto"/>
        <w:right w:val="none" w:sz="0" w:space="0" w:color="auto"/>
      </w:divBdr>
    </w:div>
    <w:div w:id="602492303">
      <w:bodyDiv w:val="1"/>
      <w:marLeft w:val="0"/>
      <w:marRight w:val="0"/>
      <w:marTop w:val="0"/>
      <w:marBottom w:val="0"/>
      <w:divBdr>
        <w:top w:val="none" w:sz="0" w:space="0" w:color="auto"/>
        <w:left w:val="none" w:sz="0" w:space="0" w:color="auto"/>
        <w:bottom w:val="none" w:sz="0" w:space="0" w:color="auto"/>
        <w:right w:val="none" w:sz="0" w:space="0" w:color="auto"/>
      </w:divBdr>
    </w:div>
    <w:div w:id="969869361">
      <w:bodyDiv w:val="1"/>
      <w:marLeft w:val="0"/>
      <w:marRight w:val="0"/>
      <w:marTop w:val="0"/>
      <w:marBottom w:val="0"/>
      <w:divBdr>
        <w:top w:val="none" w:sz="0" w:space="0" w:color="auto"/>
        <w:left w:val="none" w:sz="0" w:space="0" w:color="auto"/>
        <w:bottom w:val="none" w:sz="0" w:space="0" w:color="auto"/>
        <w:right w:val="none" w:sz="0" w:space="0" w:color="auto"/>
      </w:divBdr>
    </w:div>
    <w:div w:id="971904800">
      <w:bodyDiv w:val="1"/>
      <w:marLeft w:val="0"/>
      <w:marRight w:val="0"/>
      <w:marTop w:val="0"/>
      <w:marBottom w:val="0"/>
      <w:divBdr>
        <w:top w:val="none" w:sz="0" w:space="0" w:color="auto"/>
        <w:left w:val="none" w:sz="0" w:space="0" w:color="auto"/>
        <w:bottom w:val="none" w:sz="0" w:space="0" w:color="auto"/>
        <w:right w:val="none" w:sz="0" w:space="0" w:color="auto"/>
      </w:divBdr>
    </w:div>
    <w:div w:id="1352494584">
      <w:bodyDiv w:val="1"/>
      <w:marLeft w:val="0"/>
      <w:marRight w:val="0"/>
      <w:marTop w:val="0"/>
      <w:marBottom w:val="0"/>
      <w:divBdr>
        <w:top w:val="none" w:sz="0" w:space="0" w:color="auto"/>
        <w:left w:val="none" w:sz="0" w:space="0" w:color="auto"/>
        <w:bottom w:val="none" w:sz="0" w:space="0" w:color="auto"/>
        <w:right w:val="none" w:sz="0" w:space="0" w:color="auto"/>
      </w:divBdr>
    </w:div>
    <w:div w:id="1694764537">
      <w:bodyDiv w:val="1"/>
      <w:marLeft w:val="0"/>
      <w:marRight w:val="0"/>
      <w:marTop w:val="0"/>
      <w:marBottom w:val="0"/>
      <w:divBdr>
        <w:top w:val="none" w:sz="0" w:space="0" w:color="auto"/>
        <w:left w:val="none" w:sz="0" w:space="0" w:color="auto"/>
        <w:bottom w:val="none" w:sz="0" w:space="0" w:color="auto"/>
        <w:right w:val="none" w:sz="0" w:space="0" w:color="auto"/>
      </w:divBdr>
    </w:div>
    <w:div w:id="1928222620">
      <w:bodyDiv w:val="1"/>
      <w:marLeft w:val="0"/>
      <w:marRight w:val="0"/>
      <w:marTop w:val="0"/>
      <w:marBottom w:val="0"/>
      <w:divBdr>
        <w:top w:val="none" w:sz="0" w:space="0" w:color="auto"/>
        <w:left w:val="none" w:sz="0" w:space="0" w:color="auto"/>
        <w:bottom w:val="none" w:sz="0" w:space="0" w:color="auto"/>
        <w:right w:val="none" w:sz="0" w:space="0" w:color="auto"/>
      </w:divBdr>
    </w:div>
    <w:div w:id="1977488550">
      <w:bodyDiv w:val="1"/>
      <w:marLeft w:val="0"/>
      <w:marRight w:val="0"/>
      <w:marTop w:val="0"/>
      <w:marBottom w:val="0"/>
      <w:divBdr>
        <w:top w:val="none" w:sz="0" w:space="0" w:color="auto"/>
        <w:left w:val="none" w:sz="0" w:space="0" w:color="auto"/>
        <w:bottom w:val="none" w:sz="0" w:space="0" w:color="auto"/>
        <w:right w:val="none" w:sz="0" w:space="0" w:color="auto"/>
      </w:divBdr>
    </w:div>
    <w:div w:id="2124419151">
      <w:bodyDiv w:val="1"/>
      <w:marLeft w:val="0"/>
      <w:marRight w:val="0"/>
      <w:marTop w:val="0"/>
      <w:marBottom w:val="0"/>
      <w:divBdr>
        <w:top w:val="none" w:sz="0" w:space="0" w:color="auto"/>
        <w:left w:val="none" w:sz="0" w:space="0" w:color="auto"/>
        <w:bottom w:val="none" w:sz="0" w:space="0" w:color="auto"/>
        <w:right w:val="none" w:sz="0" w:space="0" w:color="auto"/>
      </w:divBdr>
    </w:div>
    <w:div w:id="2141531535">
      <w:bodyDiv w:val="1"/>
      <w:marLeft w:val="0"/>
      <w:marRight w:val="0"/>
      <w:marTop w:val="0"/>
      <w:marBottom w:val="0"/>
      <w:divBdr>
        <w:top w:val="none" w:sz="0" w:space="0" w:color="auto"/>
        <w:left w:val="none" w:sz="0" w:space="0" w:color="auto"/>
        <w:bottom w:val="none" w:sz="0" w:space="0" w:color="auto"/>
        <w:right w:val="none" w:sz="0" w:space="0" w:color="auto"/>
      </w:divBdr>
      <w:divsChild>
        <w:div w:id="947736395">
          <w:marLeft w:val="0"/>
          <w:marRight w:val="0"/>
          <w:marTop w:val="0"/>
          <w:marBottom w:val="0"/>
          <w:divBdr>
            <w:top w:val="none" w:sz="0" w:space="0" w:color="auto"/>
            <w:left w:val="none" w:sz="0" w:space="0" w:color="auto"/>
            <w:bottom w:val="none" w:sz="0" w:space="0" w:color="auto"/>
            <w:right w:val="none" w:sz="0" w:space="0" w:color="auto"/>
          </w:divBdr>
          <w:divsChild>
            <w:div w:id="682167779">
              <w:marLeft w:val="0"/>
              <w:marRight w:val="0"/>
              <w:marTop w:val="0"/>
              <w:marBottom w:val="0"/>
              <w:divBdr>
                <w:top w:val="none" w:sz="0" w:space="0" w:color="auto"/>
                <w:left w:val="none" w:sz="0" w:space="0" w:color="auto"/>
                <w:bottom w:val="none" w:sz="0" w:space="0" w:color="auto"/>
                <w:right w:val="none" w:sz="0" w:space="0" w:color="auto"/>
              </w:divBdr>
              <w:divsChild>
                <w:div w:id="479034898">
                  <w:marLeft w:val="90"/>
                  <w:marRight w:val="90"/>
                  <w:marTop w:val="90"/>
                  <w:marBottom w:val="90"/>
                  <w:divBdr>
                    <w:top w:val="none" w:sz="0" w:space="0" w:color="auto"/>
                    <w:left w:val="none" w:sz="0" w:space="0" w:color="auto"/>
                    <w:bottom w:val="none" w:sz="0" w:space="0" w:color="auto"/>
                    <w:right w:val="none" w:sz="0" w:space="0" w:color="auto"/>
                  </w:divBdr>
                  <w:divsChild>
                    <w:div w:id="1447578970">
                      <w:marLeft w:val="90"/>
                      <w:marRight w:val="90"/>
                      <w:marTop w:val="90"/>
                      <w:marBottom w:val="90"/>
                      <w:divBdr>
                        <w:top w:val="none" w:sz="0" w:space="0" w:color="auto"/>
                        <w:left w:val="none" w:sz="0" w:space="0" w:color="auto"/>
                        <w:bottom w:val="none" w:sz="0" w:space="0" w:color="auto"/>
                        <w:right w:val="none" w:sz="0" w:space="0" w:color="auto"/>
                      </w:divBdr>
                      <w:divsChild>
                        <w:div w:id="1730375800">
                          <w:marLeft w:val="0"/>
                          <w:marRight w:val="0"/>
                          <w:marTop w:val="0"/>
                          <w:marBottom w:val="0"/>
                          <w:divBdr>
                            <w:top w:val="none" w:sz="0" w:space="0" w:color="auto"/>
                            <w:left w:val="none" w:sz="0" w:space="0" w:color="auto"/>
                            <w:bottom w:val="none" w:sz="0" w:space="0" w:color="auto"/>
                            <w:right w:val="none" w:sz="0" w:space="0" w:color="auto"/>
                          </w:divBdr>
                          <w:divsChild>
                            <w:div w:id="171955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1.vsdx"/><Relationship Id="rId18" Type="http://schemas.openxmlformats.org/officeDocument/2006/relationships/image" Target="media/image6.emf"/><Relationship Id="rId26" Type="http://schemas.openxmlformats.org/officeDocument/2006/relationships/image" Target="media/image10.emf"/><Relationship Id="rId39" Type="http://schemas.openxmlformats.org/officeDocument/2006/relationships/package" Target="embeddings/Microsoft_Visio_Drawing14.vsdx"/><Relationship Id="rId21" Type="http://schemas.openxmlformats.org/officeDocument/2006/relationships/package" Target="embeddings/Microsoft_Visio_Drawing5.vsdx"/><Relationship Id="rId34" Type="http://schemas.openxmlformats.org/officeDocument/2006/relationships/image" Target="media/image14.emf"/><Relationship Id="rId42" Type="http://schemas.openxmlformats.org/officeDocument/2006/relationships/image" Target="media/image18.emf"/><Relationship Id="rId47" Type="http://schemas.openxmlformats.org/officeDocument/2006/relationships/package" Target="embeddings/Microsoft_Visio_Drawing18.vsdx"/><Relationship Id="rId50" Type="http://schemas.openxmlformats.org/officeDocument/2006/relationships/image" Target="media/image22.emf"/><Relationship Id="rId55" Type="http://schemas.openxmlformats.org/officeDocument/2006/relationships/package" Target="embeddings/Microsoft_Visio_Drawing22.vsdx"/><Relationship Id="rId63" Type="http://schemas.openxmlformats.org/officeDocument/2006/relationships/image" Target="media/image29.jpg"/><Relationship Id="rId68" Type="http://schemas.openxmlformats.org/officeDocument/2006/relationships/image" Target="media/image34.jpg"/><Relationship Id="rId76" Type="http://schemas.openxmlformats.org/officeDocument/2006/relationships/image" Target="media/image41.png"/><Relationship Id="rId7" Type="http://schemas.openxmlformats.org/officeDocument/2006/relationships/footnotes" Target="footnotes.xml"/><Relationship Id="rId71" Type="http://schemas.openxmlformats.org/officeDocument/2006/relationships/image" Target="media/image36.png"/><Relationship Id="rId2" Type="http://schemas.openxmlformats.org/officeDocument/2006/relationships/customXml" Target="../customXml/item2.xml"/><Relationship Id="rId16" Type="http://schemas.openxmlformats.org/officeDocument/2006/relationships/image" Target="media/image5.emf"/><Relationship Id="rId29" Type="http://schemas.openxmlformats.org/officeDocument/2006/relationships/package" Target="embeddings/Microsoft_Visio_Drawing9.vsdx"/><Relationship Id="rId11" Type="http://schemas.openxmlformats.org/officeDocument/2006/relationships/package" Target="embeddings/Microsoft_Visio_Drawing.vsdx"/><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package" Target="embeddings/Microsoft_Visio_Drawing13.vsdx"/><Relationship Id="rId40" Type="http://schemas.openxmlformats.org/officeDocument/2006/relationships/image" Target="media/image17.emf"/><Relationship Id="rId45" Type="http://schemas.openxmlformats.org/officeDocument/2006/relationships/package" Target="embeddings/Microsoft_Visio_Drawing17.vsdx"/><Relationship Id="rId53" Type="http://schemas.openxmlformats.org/officeDocument/2006/relationships/package" Target="embeddings/Microsoft_Visio_Drawing21.vsdx"/><Relationship Id="rId58" Type="http://schemas.openxmlformats.org/officeDocument/2006/relationships/image" Target="media/image26.emf"/><Relationship Id="rId66" Type="http://schemas.openxmlformats.org/officeDocument/2006/relationships/image" Target="media/image32.jpg"/><Relationship Id="rId74" Type="http://schemas.openxmlformats.org/officeDocument/2006/relationships/image" Target="media/image39.png"/><Relationship Id="rId79"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package" Target="embeddings/Microsoft_Visio_Drawing25.vsdx"/><Relationship Id="rId82"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package" Target="embeddings/Microsoft_Visio_Drawing4.vsdx"/><Relationship Id="rId31" Type="http://schemas.openxmlformats.org/officeDocument/2006/relationships/package" Target="embeddings/Microsoft_Visio_Drawing10.vsdx"/><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image" Target="media/image27.emf"/><Relationship Id="rId65" Type="http://schemas.openxmlformats.org/officeDocument/2006/relationships/image" Target="media/image31.jp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package" Target="embeddings/Microsoft_Visio_Drawing8.vsdx"/><Relationship Id="rId30" Type="http://schemas.openxmlformats.org/officeDocument/2006/relationships/image" Target="media/image12.emf"/><Relationship Id="rId35" Type="http://schemas.openxmlformats.org/officeDocument/2006/relationships/package" Target="embeddings/Microsoft_Visio_Drawing12.vsdx"/><Relationship Id="rId43" Type="http://schemas.openxmlformats.org/officeDocument/2006/relationships/package" Target="embeddings/Microsoft_Visio_Drawing16.vsdx"/><Relationship Id="rId48" Type="http://schemas.openxmlformats.org/officeDocument/2006/relationships/image" Target="media/image21.emf"/><Relationship Id="rId56" Type="http://schemas.openxmlformats.org/officeDocument/2006/relationships/image" Target="media/image25.emf"/><Relationship Id="rId64" Type="http://schemas.openxmlformats.org/officeDocument/2006/relationships/image" Target="media/image30.jpg"/><Relationship Id="rId69" Type="http://schemas.openxmlformats.org/officeDocument/2006/relationships/image" Target="media/image35.emf"/><Relationship Id="rId77"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package" Target="embeddings/Microsoft_Visio_Drawing20.vsdx"/><Relationship Id="rId72" Type="http://schemas.openxmlformats.org/officeDocument/2006/relationships/image" Target="media/image37.png"/><Relationship Id="rId80"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3.emf"/><Relationship Id="rId17" Type="http://schemas.openxmlformats.org/officeDocument/2006/relationships/package" Target="embeddings/Microsoft_Visio_Drawing3.vsdx"/><Relationship Id="rId25" Type="http://schemas.openxmlformats.org/officeDocument/2006/relationships/package" Target="embeddings/Microsoft_Visio_Drawing7.vsdx"/><Relationship Id="rId33" Type="http://schemas.openxmlformats.org/officeDocument/2006/relationships/package" Target="embeddings/Microsoft_Visio_Drawing11.vsdx"/><Relationship Id="rId38" Type="http://schemas.openxmlformats.org/officeDocument/2006/relationships/image" Target="media/image16.emf"/><Relationship Id="rId46" Type="http://schemas.openxmlformats.org/officeDocument/2006/relationships/image" Target="media/image20.emf"/><Relationship Id="rId59" Type="http://schemas.openxmlformats.org/officeDocument/2006/relationships/package" Target="embeddings/Microsoft_Visio_Drawing24.vsdx"/><Relationship Id="rId67" Type="http://schemas.openxmlformats.org/officeDocument/2006/relationships/image" Target="media/image33.jpg"/><Relationship Id="rId20" Type="http://schemas.openxmlformats.org/officeDocument/2006/relationships/image" Target="media/image7.emf"/><Relationship Id="rId41" Type="http://schemas.openxmlformats.org/officeDocument/2006/relationships/package" Target="embeddings/Microsoft_Visio_Drawing15.vsdx"/><Relationship Id="rId54" Type="http://schemas.openxmlformats.org/officeDocument/2006/relationships/image" Target="media/image24.emf"/><Relationship Id="rId62" Type="http://schemas.openxmlformats.org/officeDocument/2006/relationships/image" Target="media/image28.jpg"/><Relationship Id="rId70" Type="http://schemas.openxmlformats.org/officeDocument/2006/relationships/package" Target="embeddings/Microsoft_Visio_Drawing26.vsdx"/><Relationship Id="rId75"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package" Target="embeddings/Microsoft_Visio_Drawing2.vsdx"/><Relationship Id="rId23" Type="http://schemas.openxmlformats.org/officeDocument/2006/relationships/package" Target="embeddings/Microsoft_Visio_Drawing6.vsdx"/><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package" Target="embeddings/Microsoft_Visio_Drawing19.vsdx"/><Relationship Id="rId57" Type="http://schemas.openxmlformats.org/officeDocument/2006/relationships/package" Target="embeddings/Microsoft_Visio_Drawing23.vsdx"/></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_rels/settings.xml.rels><?xml version="1.0" encoding="UTF-8" standalone="yes"?>
<Relationships xmlns="http://schemas.openxmlformats.org/package/2006/relationships"><Relationship Id="rId1" Type="http://schemas.openxmlformats.org/officeDocument/2006/relationships/attachedTemplate" Target="file:///D:\juan\Documentos\Plantillas%20personalizadas%20de%20Office\Propuesta%20Tec&amp;Web.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Mercabarna, Longitudinal 11, Parcela 34B  (Barcelona)</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CFF739E-59CD-4AF4-B37A-EC355BCD38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Propuesta Tec&amp;Web.dotx</Template>
  <TotalTime>3379</TotalTime>
  <Pages>62</Pages>
  <Words>6288</Words>
  <Characters>34590</Characters>
  <Application>Microsoft Office Word</Application>
  <DocSecurity>0</DocSecurity>
  <Lines>288</Lines>
  <Paragraphs>81</Paragraphs>
  <ScaleCrop>false</ScaleCrop>
  <HeadingPairs>
    <vt:vector size="2" baseType="variant">
      <vt:variant>
        <vt:lpstr>Título</vt:lpstr>
      </vt:variant>
      <vt:variant>
        <vt:i4>1</vt:i4>
      </vt:variant>
    </vt:vector>
  </HeadingPairs>
  <TitlesOfParts>
    <vt:vector size="1" baseType="lpstr">
      <vt:lpstr/>
    </vt:vector>
  </TitlesOfParts>
  <Manager>Juan Ignacio Avendaño Huergo</Manager>
  <Company/>
  <LinksUpToDate>false</LinksUpToDate>
  <CharactersWithSpaces>40797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Proyecto 20052015</dc:subject>
  <dc:creator>Juan Ignacio Avendaño Huergo</dc:creator>
  <cp:keywords/>
  <dc:description/>
  <cp:lastModifiedBy>Juan Ignacio Avendaño Huergo</cp:lastModifiedBy>
  <cp:revision>82</cp:revision>
  <cp:lastPrinted>2017-04-21T12:55:00Z</cp:lastPrinted>
  <dcterms:created xsi:type="dcterms:W3CDTF">2017-03-26T13:35:00Z</dcterms:created>
  <dcterms:modified xsi:type="dcterms:W3CDTF">2017-05-14T15:48:00Z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744968964</vt:i4>
  </property>
</Properties>
</file>