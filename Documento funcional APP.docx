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5CDADA" w14:textId="77777777" w:rsidR="00762A48" w:rsidRDefault="00762A48">
      <w:pPr>
        <w:rPr>
          <w:color w:val="auto"/>
          <w:sz w:val="48"/>
          <w:szCs w:val="48"/>
          <w:u w:val="single"/>
          <w:lang w:val="ca-ES"/>
        </w:rPr>
      </w:pPr>
      <w:bookmarkStart w:id="0" w:name="_Hlk480548699"/>
      <w:bookmarkEnd w:id="0"/>
    </w:p>
    <w:p w14:paraId="1644C1D4" w14:textId="77777777" w:rsidR="00632EE7" w:rsidRDefault="007948A2">
      <w:pPr>
        <w:rPr>
          <w:rFonts w:ascii="Quicksand" w:hAnsi="Quicksand"/>
          <w:b/>
          <w:color w:val="262626" w:themeColor="text1" w:themeTint="D9"/>
          <w:sz w:val="40"/>
          <w:szCs w:val="40"/>
          <w:lang w:val="ca-ES"/>
        </w:rPr>
      </w:pPr>
      <w:r>
        <w:rPr>
          <w:rFonts w:ascii="Quicksand" w:hAnsi="Quicksand"/>
          <w:b/>
          <w:color w:val="262626" w:themeColor="text1" w:themeTint="D9"/>
          <w:sz w:val="40"/>
          <w:szCs w:val="40"/>
          <w:lang w:val="ca-ES"/>
        </w:rPr>
        <w:t>Documento funcional</w:t>
      </w:r>
    </w:p>
    <w:p w14:paraId="66CC9351" w14:textId="09279681" w:rsidR="003C1904" w:rsidRPr="00921C5F" w:rsidRDefault="005A6579">
      <w:pPr>
        <w:rPr>
          <w:rFonts w:ascii="Quicksand" w:hAnsi="Quicksand"/>
          <w:b/>
          <w:color w:val="262626" w:themeColor="text1" w:themeTint="D9"/>
          <w:sz w:val="40"/>
          <w:szCs w:val="40"/>
          <w:lang w:val="ca-ES"/>
        </w:rPr>
      </w:pPr>
      <w:r>
        <w:rPr>
          <w:rFonts w:ascii="Quicksand" w:hAnsi="Quicksand"/>
          <w:b/>
          <w:color w:val="262626" w:themeColor="text1" w:themeTint="D9"/>
          <w:sz w:val="40"/>
          <w:szCs w:val="40"/>
          <w:lang w:val="ca-ES"/>
        </w:rPr>
        <w:t>APB</w:t>
      </w:r>
      <w:r w:rsidR="007948A2">
        <w:rPr>
          <w:rFonts w:ascii="Quicksand" w:hAnsi="Quicksand"/>
          <w:b/>
          <w:color w:val="262626" w:themeColor="text1" w:themeTint="D9"/>
          <w:sz w:val="40"/>
          <w:szCs w:val="40"/>
          <w:lang w:val="ca-ES"/>
        </w:rPr>
        <w:t xml:space="preserve"> - Chat</w:t>
      </w:r>
    </w:p>
    <w:p w14:paraId="513C7832" w14:textId="77777777" w:rsidR="00987B86" w:rsidRPr="002D3513" w:rsidRDefault="00987B86">
      <w:pPr>
        <w:rPr>
          <w:sz w:val="28"/>
          <w:lang w:val="ca-ES"/>
        </w:rPr>
      </w:pPr>
    </w:p>
    <w:p w14:paraId="17DBF3FA" w14:textId="77777777" w:rsidR="00C622ED" w:rsidRDefault="00C622ED">
      <w:pPr>
        <w:rPr>
          <w:rFonts w:ascii="Arial" w:hAnsi="Arial" w:cs="Arial"/>
          <w:noProof/>
          <w:sz w:val="20"/>
          <w:szCs w:val="20"/>
        </w:rPr>
      </w:pPr>
    </w:p>
    <w:p w14:paraId="6C2B812E" w14:textId="77777777" w:rsidR="0018181E" w:rsidRPr="00241E09" w:rsidRDefault="0018181E">
      <w:pPr>
        <w:rPr>
          <w:rFonts w:cs="Arial"/>
          <w:noProof/>
          <w:color w:val="auto"/>
          <w:sz w:val="20"/>
          <w:szCs w:val="20"/>
        </w:rPr>
      </w:pPr>
    </w:p>
    <w:p w14:paraId="5C07A6DD" w14:textId="77777777" w:rsidR="0018181E" w:rsidRPr="00241E09" w:rsidRDefault="0018181E">
      <w:pPr>
        <w:rPr>
          <w:rFonts w:cs="Arial"/>
          <w:noProof/>
          <w:color w:val="auto"/>
          <w:sz w:val="20"/>
          <w:szCs w:val="20"/>
        </w:rPr>
      </w:pPr>
    </w:p>
    <w:p w14:paraId="2C994E85" w14:textId="77777777" w:rsidR="005856FE" w:rsidRPr="009D0AD7" w:rsidRDefault="005856FE">
      <w:pPr>
        <w:rPr>
          <w:rFonts w:cs="Arial"/>
          <w:noProof/>
          <w:color w:val="auto"/>
          <w:sz w:val="20"/>
          <w:szCs w:val="20"/>
        </w:rPr>
      </w:pPr>
      <w:r w:rsidRPr="009D0AD7">
        <w:rPr>
          <w:rFonts w:cs="Arial"/>
          <w:noProof/>
          <w:color w:val="auto"/>
          <w:sz w:val="20"/>
          <w:szCs w:val="20"/>
        </w:rPr>
        <w:t>De:</w:t>
      </w:r>
    </w:p>
    <w:p w14:paraId="1065FCD1" w14:textId="77777777" w:rsidR="005856FE" w:rsidRPr="009D0AD7" w:rsidRDefault="007948A2">
      <w:pPr>
        <w:rPr>
          <w:rFonts w:cs="Arial"/>
          <w:b/>
          <w:noProof/>
          <w:color w:val="auto"/>
        </w:rPr>
      </w:pPr>
      <w:r>
        <w:rPr>
          <w:rFonts w:cs="Arial"/>
          <w:b/>
          <w:noProof/>
          <w:color w:val="auto"/>
        </w:rPr>
        <w:t>Juan Ignacio Avendaño Huergo</w:t>
      </w:r>
    </w:p>
    <w:p w14:paraId="33A08FC1" w14:textId="77777777" w:rsidR="00804233" w:rsidRPr="00B722DA" w:rsidRDefault="00762A48" w:rsidP="00673E37">
      <w:pPr>
        <w:tabs>
          <w:tab w:val="right" w:pos="8504"/>
        </w:tabs>
        <w:rPr>
          <w:rFonts w:cs="Arial"/>
          <w:noProof/>
          <w:color w:val="auto"/>
          <w:sz w:val="20"/>
          <w:szCs w:val="20"/>
        </w:rPr>
      </w:pPr>
      <w:r>
        <w:rPr>
          <w:rFonts w:eastAsia="MS Mincho" w:cs="Segoe UI"/>
          <w:bCs/>
          <w:noProof/>
          <w:color w:val="auto"/>
          <w:sz w:val="20"/>
          <w:szCs w:val="20"/>
        </w:rPr>
        <w:drawing>
          <wp:anchor distT="0" distB="0" distL="114300" distR="114300" simplePos="0" relativeHeight="251667456" behindDoc="1" locked="0" layoutInCell="1" allowOverlap="1" wp14:anchorId="7FC89A08" wp14:editId="4DCA23FC">
            <wp:simplePos x="0" y="0"/>
            <wp:positionH relativeFrom="column">
              <wp:posOffset>1236980</wp:posOffset>
            </wp:positionH>
            <wp:positionV relativeFrom="paragraph">
              <wp:posOffset>116012</wp:posOffset>
            </wp:positionV>
            <wp:extent cx="7236372" cy="7610961"/>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SIN_LETRAS.png"/>
                    <pic:cNvPicPr/>
                  </pic:nvPicPr>
                  <pic:blipFill>
                    <a:blip r:embed="rId9">
                      <a:extLst>
                        <a:ext uri="{28A0092B-C50C-407E-A947-70E740481C1C}">
                          <a14:useLocalDpi xmlns:a14="http://schemas.microsoft.com/office/drawing/2010/main" val="0"/>
                        </a:ext>
                      </a:extLst>
                    </a:blip>
                    <a:stretch>
                      <a:fillRect/>
                    </a:stretch>
                  </pic:blipFill>
                  <pic:spPr>
                    <a:xfrm>
                      <a:off x="0" y="0"/>
                      <a:ext cx="7236372" cy="7610961"/>
                    </a:xfrm>
                    <a:prstGeom prst="rect">
                      <a:avLst/>
                    </a:prstGeom>
                  </pic:spPr>
                </pic:pic>
              </a:graphicData>
            </a:graphic>
          </wp:anchor>
        </w:drawing>
      </w:r>
      <w:r w:rsidR="0073212A">
        <w:rPr>
          <w:rFonts w:cs="Arial"/>
          <w:noProof/>
          <w:color w:val="auto"/>
          <w:sz w:val="20"/>
          <w:szCs w:val="20"/>
        </w:rPr>
        <w:t>juan.avendano</w:t>
      </w:r>
      <w:r w:rsidR="002E3429">
        <w:rPr>
          <w:rFonts w:cs="Arial"/>
          <w:noProof/>
          <w:color w:val="auto"/>
          <w:sz w:val="20"/>
          <w:szCs w:val="20"/>
        </w:rPr>
        <w:t>@tecandweb.com</w:t>
      </w:r>
      <w:r w:rsidR="00673E37">
        <w:rPr>
          <w:rFonts w:cs="Arial"/>
          <w:noProof/>
          <w:color w:val="auto"/>
          <w:sz w:val="20"/>
          <w:szCs w:val="20"/>
        </w:rPr>
        <w:tab/>
      </w:r>
    </w:p>
    <w:p w14:paraId="31B7B0F0" w14:textId="77777777" w:rsidR="002E3429" w:rsidRPr="005E605D" w:rsidRDefault="007948A2">
      <w:pPr>
        <w:rPr>
          <w:rFonts w:cs="Arial"/>
          <w:noProof/>
          <w:color w:val="auto"/>
          <w:sz w:val="20"/>
          <w:szCs w:val="20"/>
        </w:rPr>
      </w:pPr>
      <w:r>
        <w:rPr>
          <w:rFonts w:cs="Arial"/>
          <w:noProof/>
          <w:color w:val="auto"/>
          <w:sz w:val="20"/>
          <w:szCs w:val="20"/>
        </w:rPr>
        <w:t>Escoles universitaries Gimbernat</w:t>
      </w:r>
    </w:p>
    <w:p w14:paraId="6F0BA826" w14:textId="77777777" w:rsidR="002E3429" w:rsidRPr="007B0D6B" w:rsidRDefault="002E3429">
      <w:pPr>
        <w:rPr>
          <w:rFonts w:eastAsia="MS Mincho" w:cs="Segoe UI"/>
          <w:bCs/>
          <w:color w:val="auto"/>
          <w:sz w:val="20"/>
          <w:szCs w:val="20"/>
        </w:rPr>
      </w:pPr>
    </w:p>
    <w:p w14:paraId="2D3EA627" w14:textId="77777777" w:rsidR="001959FE" w:rsidRDefault="001959FE">
      <w:pPr>
        <w:rPr>
          <w:rFonts w:eastAsia="MS Mincho" w:cs="Segoe UI"/>
          <w:bCs/>
          <w:color w:val="auto"/>
          <w:sz w:val="20"/>
          <w:szCs w:val="20"/>
        </w:rPr>
      </w:pPr>
    </w:p>
    <w:p w14:paraId="5778F2D2" w14:textId="77777777" w:rsidR="001959FE" w:rsidRDefault="001959FE">
      <w:pPr>
        <w:rPr>
          <w:rFonts w:eastAsia="MS Mincho" w:cs="Segoe UI"/>
          <w:bCs/>
          <w:color w:val="auto"/>
          <w:sz w:val="20"/>
          <w:szCs w:val="20"/>
        </w:rPr>
      </w:pPr>
    </w:p>
    <w:p w14:paraId="56083529" w14:textId="77777777" w:rsidR="008D46F4" w:rsidRPr="00B722DA" w:rsidRDefault="001C3906" w:rsidP="001C3906">
      <w:pPr>
        <w:tabs>
          <w:tab w:val="left" w:pos="2520"/>
        </w:tabs>
        <w:rPr>
          <w:color w:val="auto"/>
          <w:sz w:val="28"/>
          <w:lang w:val="ca-ES"/>
        </w:rPr>
      </w:pPr>
      <w:r w:rsidRPr="00B722DA">
        <w:rPr>
          <w:color w:val="auto"/>
          <w:sz w:val="28"/>
          <w:lang w:val="ca-ES"/>
        </w:rPr>
        <w:tab/>
      </w:r>
    </w:p>
    <w:p w14:paraId="13EC3BB1" w14:textId="77777777" w:rsidR="0027055F" w:rsidRDefault="0027055F">
      <w:pPr>
        <w:spacing w:after="160" w:line="259" w:lineRule="auto"/>
        <w:rPr>
          <w:color w:val="auto"/>
          <w:sz w:val="20"/>
          <w:szCs w:val="20"/>
          <w:lang w:val="ca-ES"/>
        </w:rPr>
      </w:pPr>
      <w:r>
        <w:rPr>
          <w:color w:val="auto"/>
          <w:sz w:val="20"/>
          <w:szCs w:val="20"/>
          <w:lang w:val="ca-ES"/>
        </w:rPr>
        <w:br w:type="page"/>
      </w:r>
    </w:p>
    <w:p w14:paraId="68BAA7F3" w14:textId="77777777" w:rsidR="00710B6C" w:rsidRDefault="00710B6C" w:rsidP="00B87FC4">
      <w:pPr>
        <w:pStyle w:val="Propuesta"/>
        <w:rPr>
          <w:rFonts w:ascii="Corbel" w:hAnsi="Corbel" w:cs="Calibri"/>
          <w:sz w:val="20"/>
          <w:szCs w:val="20"/>
        </w:rPr>
      </w:pPr>
    </w:p>
    <w:p w14:paraId="5BCA0D63" w14:textId="77777777" w:rsidR="00710B6C" w:rsidRDefault="00710B6C" w:rsidP="00B87FC4">
      <w:pPr>
        <w:pStyle w:val="Propuesta"/>
        <w:rPr>
          <w:rFonts w:ascii="Corbel" w:hAnsi="Corbel" w:cs="Calibri"/>
          <w:sz w:val="20"/>
          <w:szCs w:val="20"/>
        </w:rPr>
      </w:pPr>
    </w:p>
    <w:p w14:paraId="71706F52" w14:textId="77777777" w:rsidR="00710B6C" w:rsidRDefault="00710B6C" w:rsidP="00B87FC4">
      <w:pPr>
        <w:pStyle w:val="Propuesta"/>
        <w:rPr>
          <w:rFonts w:ascii="Corbel" w:hAnsi="Corbel" w:cs="Calibri"/>
          <w:sz w:val="20"/>
          <w:szCs w:val="20"/>
        </w:rPr>
      </w:pPr>
    </w:p>
    <w:p w14:paraId="016B8D43" w14:textId="77777777" w:rsidR="00710B6C" w:rsidRDefault="00710B6C" w:rsidP="00B87FC4">
      <w:pPr>
        <w:pStyle w:val="Propuesta"/>
        <w:rPr>
          <w:rFonts w:ascii="Corbel" w:hAnsi="Corbel" w:cs="Calibri"/>
          <w:sz w:val="20"/>
          <w:szCs w:val="20"/>
        </w:rPr>
      </w:pPr>
    </w:p>
    <w:p w14:paraId="1616E92E" w14:textId="77777777" w:rsidR="00710B6C" w:rsidRDefault="00710B6C" w:rsidP="00B87FC4">
      <w:pPr>
        <w:pStyle w:val="Propuesta"/>
        <w:rPr>
          <w:rFonts w:ascii="Corbel" w:hAnsi="Corbel" w:cs="Calibri"/>
          <w:sz w:val="20"/>
          <w:szCs w:val="20"/>
        </w:rPr>
      </w:pPr>
    </w:p>
    <w:p w14:paraId="07FC5924" w14:textId="77777777" w:rsidR="00710B6C" w:rsidRDefault="00710B6C" w:rsidP="00B87FC4">
      <w:pPr>
        <w:pStyle w:val="Propuesta"/>
        <w:rPr>
          <w:rFonts w:ascii="Corbel" w:hAnsi="Corbel" w:cs="Calibri"/>
          <w:sz w:val="20"/>
          <w:szCs w:val="20"/>
        </w:rPr>
      </w:pPr>
    </w:p>
    <w:p w14:paraId="76F4675F" w14:textId="77777777" w:rsidR="00710B6C" w:rsidRDefault="00710B6C" w:rsidP="00B87FC4">
      <w:pPr>
        <w:pStyle w:val="Propuesta"/>
        <w:rPr>
          <w:rFonts w:ascii="Corbel" w:hAnsi="Corbel" w:cs="Calibri"/>
          <w:sz w:val="20"/>
          <w:szCs w:val="20"/>
        </w:rPr>
      </w:pPr>
    </w:p>
    <w:p w14:paraId="192E8CEE" w14:textId="77777777" w:rsidR="00710B6C" w:rsidRDefault="00710B6C" w:rsidP="00B87FC4">
      <w:pPr>
        <w:pStyle w:val="Propuesta"/>
        <w:rPr>
          <w:rFonts w:ascii="Corbel" w:hAnsi="Corbel" w:cs="Calibri"/>
          <w:sz w:val="20"/>
          <w:szCs w:val="20"/>
        </w:rPr>
      </w:pPr>
    </w:p>
    <w:p w14:paraId="29E1476D" w14:textId="052BCD38" w:rsidR="00B87FC4" w:rsidRPr="00FC7E56" w:rsidRDefault="007948A2" w:rsidP="00B87FC4">
      <w:pPr>
        <w:pStyle w:val="Propuesta"/>
        <w:rPr>
          <w:rFonts w:ascii="Corbel" w:hAnsi="Corbel" w:cs="Calibri"/>
          <w:sz w:val="28"/>
          <w:szCs w:val="28"/>
        </w:rPr>
      </w:pPr>
      <w:r>
        <w:rPr>
          <w:rFonts w:ascii="Corbel" w:hAnsi="Corbel" w:cs="Calibri"/>
          <w:sz w:val="28"/>
          <w:szCs w:val="28"/>
        </w:rPr>
        <w:t xml:space="preserve">Para </w:t>
      </w:r>
      <w:r w:rsidRPr="007948A2">
        <w:rPr>
          <w:rFonts w:ascii="Corbel" w:hAnsi="Corbel" w:cs="Calibri"/>
          <w:sz w:val="28"/>
          <w:szCs w:val="28"/>
        </w:rPr>
        <w:t>Tecnologia</w:t>
      </w:r>
      <w:r w:rsidR="000E59CF">
        <w:rPr>
          <w:rFonts w:ascii="Corbel" w:hAnsi="Corbel" w:cs="Calibri"/>
          <w:sz w:val="28"/>
          <w:szCs w:val="28"/>
        </w:rPr>
        <w:t xml:space="preserve"> </w:t>
      </w:r>
      <w:r w:rsidRPr="007948A2">
        <w:rPr>
          <w:rFonts w:ascii="Corbel" w:hAnsi="Corbel" w:cs="Calibri"/>
          <w:sz w:val="28"/>
          <w:szCs w:val="28"/>
        </w:rPr>
        <w:t>Multimèdia i Dispositius</w:t>
      </w:r>
      <w:r w:rsidR="000E59CF">
        <w:rPr>
          <w:rFonts w:ascii="Corbel" w:hAnsi="Corbel" w:cs="Calibri"/>
          <w:sz w:val="28"/>
          <w:szCs w:val="28"/>
        </w:rPr>
        <w:t xml:space="preserve"> </w:t>
      </w:r>
      <w:r w:rsidRPr="007948A2">
        <w:rPr>
          <w:rFonts w:ascii="Corbel" w:hAnsi="Corbel" w:cs="Calibri"/>
          <w:sz w:val="28"/>
          <w:szCs w:val="28"/>
        </w:rPr>
        <w:t>Mòbils</w:t>
      </w:r>
    </w:p>
    <w:p w14:paraId="427DE695" w14:textId="6D57E2C9" w:rsidR="00B87FC4" w:rsidRDefault="00B87FC4" w:rsidP="00B87FC4">
      <w:pPr>
        <w:pStyle w:val="Prrafodetexto"/>
        <w:rPr>
          <w:rFonts w:ascii="Corbel" w:hAnsi="Corbel" w:cs="Calibri"/>
          <w:sz w:val="20"/>
          <w:szCs w:val="20"/>
        </w:rPr>
      </w:pPr>
      <w:r w:rsidRPr="00B87FC4">
        <w:rPr>
          <w:rFonts w:ascii="Corbel" w:hAnsi="Corbel" w:cs="Calibri"/>
          <w:sz w:val="20"/>
          <w:szCs w:val="20"/>
        </w:rPr>
        <w:t xml:space="preserve">Fecha de presentación: </w:t>
      </w:r>
      <w:r w:rsidR="00716370">
        <w:rPr>
          <w:rFonts w:ascii="Corbel" w:hAnsi="Corbel" w:cs="Calibri"/>
          <w:sz w:val="20"/>
          <w:szCs w:val="20"/>
        </w:rPr>
        <w:fldChar w:fldCharType="begin"/>
      </w:r>
      <w:r w:rsidR="00D03287">
        <w:rPr>
          <w:rFonts w:ascii="Corbel" w:hAnsi="Corbel" w:cs="Calibri"/>
          <w:sz w:val="20"/>
          <w:szCs w:val="20"/>
        </w:rPr>
        <w:instrText xml:space="preserve"> DATE  \@ "dddd, d' de 'MMMM' de 'yyyy"  \* MERGEFORMAT </w:instrText>
      </w:r>
      <w:r w:rsidR="00716370">
        <w:rPr>
          <w:rFonts w:ascii="Corbel" w:hAnsi="Corbel" w:cs="Calibri"/>
          <w:sz w:val="20"/>
          <w:szCs w:val="20"/>
        </w:rPr>
        <w:fldChar w:fldCharType="separate"/>
      </w:r>
      <w:r w:rsidR="00166BED">
        <w:rPr>
          <w:rFonts w:ascii="Corbel" w:hAnsi="Corbel" w:cs="Calibri"/>
          <w:noProof/>
          <w:sz w:val="20"/>
          <w:szCs w:val="20"/>
        </w:rPr>
        <w:t>lunes, 12 de junio de 2017</w:t>
      </w:r>
      <w:r w:rsidR="00716370">
        <w:rPr>
          <w:rFonts w:ascii="Corbel" w:hAnsi="Corbel" w:cs="Calibri"/>
          <w:sz w:val="20"/>
          <w:szCs w:val="20"/>
        </w:rPr>
        <w:fldChar w:fldCharType="end"/>
      </w:r>
    </w:p>
    <w:p w14:paraId="7303AEA1" w14:textId="77777777" w:rsidR="00486B42" w:rsidRDefault="009073E4" w:rsidP="0090288F">
      <w:pPr>
        <w:pStyle w:val="Ttulo1"/>
      </w:pPr>
      <w:r>
        <w:br w:type="page"/>
      </w:r>
    </w:p>
    <w:bookmarkStart w:id="1" w:name="_Toc485064146" w:displacedByCustomXml="next"/>
    <w:sdt>
      <w:sdtPr>
        <w:rPr>
          <w:rFonts w:eastAsia="Times New Roman" w:cs="Times New Roman"/>
          <w:color w:val="000000" w:themeColor="text1"/>
          <w:sz w:val="22"/>
          <w:szCs w:val="24"/>
        </w:rPr>
        <w:id w:val="19974866"/>
        <w:docPartObj>
          <w:docPartGallery w:val="Table of Contents"/>
          <w:docPartUnique/>
        </w:docPartObj>
      </w:sdtPr>
      <w:sdtEndPr>
        <w:rPr>
          <w:b/>
          <w:bCs/>
        </w:rPr>
      </w:sdtEndPr>
      <w:sdtContent>
        <w:p w14:paraId="5BCFFF32" w14:textId="20677C71" w:rsidR="00313ADD" w:rsidRPr="00313ADD" w:rsidRDefault="00313ADD" w:rsidP="00232F0B">
          <w:pPr>
            <w:pStyle w:val="Ttulo1"/>
            <w:numPr>
              <w:ilvl w:val="0"/>
              <w:numId w:val="37"/>
            </w:numPr>
            <w:rPr>
              <w:rStyle w:val="Ttulo1Car"/>
            </w:rPr>
          </w:pPr>
          <w:r w:rsidRPr="00313ADD">
            <w:rPr>
              <w:rStyle w:val="Ttulo1Car"/>
            </w:rPr>
            <w:t>Contenido</w:t>
          </w:r>
          <w:bookmarkStart w:id="2" w:name="_GoBack"/>
          <w:bookmarkEnd w:id="1"/>
          <w:bookmarkEnd w:id="2"/>
        </w:p>
        <w:p w14:paraId="4016BEFF" w14:textId="3AD32317" w:rsidR="00B3788C" w:rsidRDefault="00313ADD">
          <w:pPr>
            <w:pStyle w:val="TDC1"/>
            <w:tabs>
              <w:tab w:val="left" w:pos="880"/>
              <w:tab w:val="right" w:leader="dot" w:pos="10762"/>
            </w:tabs>
            <w:rPr>
              <w:rFonts w:asciiTheme="minorHAnsi" w:eastAsiaTheme="minorEastAsia" w:hAnsiTheme="minorHAnsi" w:cstheme="minorBidi"/>
              <w:noProof/>
              <w:color w:val="auto"/>
              <w:szCs w:val="22"/>
            </w:rPr>
          </w:pPr>
          <w:r>
            <w:fldChar w:fldCharType="begin"/>
          </w:r>
          <w:r>
            <w:instrText xml:space="preserve"> TOC \o "1-3" \h \z \u </w:instrText>
          </w:r>
          <w:r>
            <w:fldChar w:fldCharType="separate"/>
          </w:r>
          <w:hyperlink w:anchor="_Toc485064146" w:history="1">
            <w:r w:rsidR="00B3788C" w:rsidRPr="00D247F4">
              <w:rPr>
                <w:rStyle w:val="Hipervnculo"/>
                <w:noProof/>
              </w:rPr>
              <w:t>1.</w:t>
            </w:r>
            <w:r w:rsidR="00B3788C">
              <w:rPr>
                <w:rFonts w:asciiTheme="minorHAnsi" w:eastAsiaTheme="minorEastAsia" w:hAnsiTheme="minorHAnsi" w:cstheme="minorBidi"/>
                <w:noProof/>
                <w:color w:val="auto"/>
                <w:szCs w:val="22"/>
              </w:rPr>
              <w:tab/>
            </w:r>
            <w:r w:rsidR="00B3788C" w:rsidRPr="00D247F4">
              <w:rPr>
                <w:rStyle w:val="Hipervnculo"/>
                <w:noProof/>
              </w:rPr>
              <w:t>Contenido</w:t>
            </w:r>
            <w:r w:rsidR="00B3788C">
              <w:rPr>
                <w:noProof/>
                <w:webHidden/>
              </w:rPr>
              <w:tab/>
            </w:r>
            <w:r w:rsidR="00B3788C">
              <w:rPr>
                <w:noProof/>
                <w:webHidden/>
              </w:rPr>
              <w:fldChar w:fldCharType="begin"/>
            </w:r>
            <w:r w:rsidR="00B3788C">
              <w:rPr>
                <w:noProof/>
                <w:webHidden/>
              </w:rPr>
              <w:instrText xml:space="preserve"> PAGEREF _Toc485064146 \h </w:instrText>
            </w:r>
            <w:r w:rsidR="00B3788C">
              <w:rPr>
                <w:noProof/>
                <w:webHidden/>
              </w:rPr>
            </w:r>
            <w:r w:rsidR="00B3788C">
              <w:rPr>
                <w:noProof/>
                <w:webHidden/>
              </w:rPr>
              <w:fldChar w:fldCharType="separate"/>
            </w:r>
            <w:r w:rsidR="00166BED">
              <w:rPr>
                <w:noProof/>
                <w:webHidden/>
              </w:rPr>
              <w:t>3</w:t>
            </w:r>
            <w:r w:rsidR="00B3788C">
              <w:rPr>
                <w:noProof/>
                <w:webHidden/>
              </w:rPr>
              <w:fldChar w:fldCharType="end"/>
            </w:r>
          </w:hyperlink>
        </w:p>
        <w:p w14:paraId="43AA040B" w14:textId="0602A814" w:rsidR="00B3788C" w:rsidRDefault="00B3788C">
          <w:pPr>
            <w:pStyle w:val="TDC1"/>
            <w:tabs>
              <w:tab w:val="left" w:pos="880"/>
              <w:tab w:val="right" w:leader="dot" w:pos="10762"/>
            </w:tabs>
            <w:rPr>
              <w:rFonts w:asciiTheme="minorHAnsi" w:eastAsiaTheme="minorEastAsia" w:hAnsiTheme="minorHAnsi" w:cstheme="minorBidi"/>
              <w:noProof/>
              <w:color w:val="auto"/>
              <w:szCs w:val="22"/>
            </w:rPr>
          </w:pPr>
          <w:hyperlink w:anchor="_Toc485064147" w:history="1">
            <w:r w:rsidRPr="00D247F4">
              <w:rPr>
                <w:rStyle w:val="Hipervnculo"/>
                <w:noProof/>
              </w:rPr>
              <w:t>2.</w:t>
            </w:r>
            <w:r>
              <w:rPr>
                <w:rFonts w:asciiTheme="minorHAnsi" w:eastAsiaTheme="minorEastAsia" w:hAnsiTheme="minorHAnsi" w:cstheme="minorBidi"/>
                <w:noProof/>
                <w:color w:val="auto"/>
                <w:szCs w:val="22"/>
              </w:rPr>
              <w:tab/>
            </w:r>
            <w:r w:rsidRPr="00D247F4">
              <w:rPr>
                <w:rStyle w:val="Hipervnculo"/>
                <w:noProof/>
              </w:rPr>
              <w:t>Requerimientos no funcionales</w:t>
            </w:r>
            <w:r>
              <w:rPr>
                <w:noProof/>
                <w:webHidden/>
              </w:rPr>
              <w:tab/>
            </w:r>
            <w:r>
              <w:rPr>
                <w:noProof/>
                <w:webHidden/>
              </w:rPr>
              <w:fldChar w:fldCharType="begin"/>
            </w:r>
            <w:r>
              <w:rPr>
                <w:noProof/>
                <w:webHidden/>
              </w:rPr>
              <w:instrText xml:space="preserve"> PAGEREF _Toc485064147 \h </w:instrText>
            </w:r>
            <w:r>
              <w:rPr>
                <w:noProof/>
                <w:webHidden/>
              </w:rPr>
            </w:r>
            <w:r>
              <w:rPr>
                <w:noProof/>
                <w:webHidden/>
              </w:rPr>
              <w:fldChar w:fldCharType="separate"/>
            </w:r>
            <w:r w:rsidR="00166BED">
              <w:rPr>
                <w:noProof/>
                <w:webHidden/>
              </w:rPr>
              <w:t>7</w:t>
            </w:r>
            <w:r>
              <w:rPr>
                <w:noProof/>
                <w:webHidden/>
              </w:rPr>
              <w:fldChar w:fldCharType="end"/>
            </w:r>
          </w:hyperlink>
        </w:p>
        <w:p w14:paraId="6C69F7CE" w14:textId="4813D777" w:rsidR="00B3788C" w:rsidRDefault="00B3788C">
          <w:pPr>
            <w:pStyle w:val="TDC1"/>
            <w:tabs>
              <w:tab w:val="left" w:pos="880"/>
              <w:tab w:val="right" w:leader="dot" w:pos="10762"/>
            </w:tabs>
            <w:rPr>
              <w:rFonts w:asciiTheme="minorHAnsi" w:eastAsiaTheme="minorEastAsia" w:hAnsiTheme="minorHAnsi" w:cstheme="minorBidi"/>
              <w:noProof/>
              <w:color w:val="auto"/>
              <w:szCs w:val="22"/>
            </w:rPr>
          </w:pPr>
          <w:hyperlink w:anchor="_Toc485064148" w:history="1">
            <w:r w:rsidRPr="00D247F4">
              <w:rPr>
                <w:rStyle w:val="Hipervnculo"/>
                <w:noProof/>
              </w:rPr>
              <w:t>3.</w:t>
            </w:r>
            <w:r>
              <w:rPr>
                <w:rFonts w:asciiTheme="minorHAnsi" w:eastAsiaTheme="minorEastAsia" w:hAnsiTheme="minorHAnsi" w:cstheme="minorBidi"/>
                <w:noProof/>
                <w:color w:val="auto"/>
                <w:szCs w:val="22"/>
              </w:rPr>
              <w:tab/>
            </w:r>
            <w:r w:rsidRPr="00D247F4">
              <w:rPr>
                <w:rStyle w:val="Hipervnculo"/>
                <w:noProof/>
              </w:rPr>
              <w:t>Casos de uso</w:t>
            </w:r>
            <w:r>
              <w:rPr>
                <w:noProof/>
                <w:webHidden/>
              </w:rPr>
              <w:tab/>
            </w:r>
            <w:r>
              <w:rPr>
                <w:noProof/>
                <w:webHidden/>
              </w:rPr>
              <w:fldChar w:fldCharType="begin"/>
            </w:r>
            <w:r>
              <w:rPr>
                <w:noProof/>
                <w:webHidden/>
              </w:rPr>
              <w:instrText xml:space="preserve"> PAGEREF _Toc485064148 \h </w:instrText>
            </w:r>
            <w:r>
              <w:rPr>
                <w:noProof/>
                <w:webHidden/>
              </w:rPr>
            </w:r>
            <w:r>
              <w:rPr>
                <w:noProof/>
                <w:webHidden/>
              </w:rPr>
              <w:fldChar w:fldCharType="separate"/>
            </w:r>
            <w:r w:rsidR="00166BED">
              <w:rPr>
                <w:noProof/>
                <w:webHidden/>
              </w:rPr>
              <w:t>8</w:t>
            </w:r>
            <w:r>
              <w:rPr>
                <w:noProof/>
                <w:webHidden/>
              </w:rPr>
              <w:fldChar w:fldCharType="end"/>
            </w:r>
          </w:hyperlink>
        </w:p>
        <w:p w14:paraId="38548390" w14:textId="2AC87757" w:rsidR="00B3788C" w:rsidRDefault="00B3788C">
          <w:pPr>
            <w:pStyle w:val="TDC2"/>
            <w:tabs>
              <w:tab w:val="left" w:pos="660"/>
              <w:tab w:val="right" w:leader="dot" w:pos="10762"/>
            </w:tabs>
            <w:rPr>
              <w:rFonts w:asciiTheme="minorHAnsi" w:eastAsiaTheme="minorEastAsia" w:hAnsiTheme="minorHAnsi" w:cstheme="minorBidi"/>
              <w:noProof/>
              <w:color w:val="auto"/>
              <w:szCs w:val="22"/>
            </w:rPr>
          </w:pPr>
          <w:hyperlink w:anchor="_Toc485064149" w:history="1">
            <w:r w:rsidRPr="00D247F4">
              <w:rPr>
                <w:rStyle w:val="Hipervnculo"/>
                <w:noProof/>
              </w:rPr>
              <w:t>1.</w:t>
            </w:r>
            <w:r>
              <w:rPr>
                <w:rFonts w:asciiTheme="minorHAnsi" w:eastAsiaTheme="minorEastAsia" w:hAnsiTheme="minorHAnsi" w:cstheme="minorBidi"/>
                <w:noProof/>
                <w:color w:val="auto"/>
                <w:szCs w:val="22"/>
              </w:rPr>
              <w:tab/>
            </w:r>
            <w:r w:rsidRPr="00D247F4">
              <w:rPr>
                <w:rStyle w:val="Hipervnculo"/>
                <w:noProof/>
              </w:rPr>
              <w:t>Registro</w:t>
            </w:r>
            <w:r>
              <w:rPr>
                <w:noProof/>
                <w:webHidden/>
              </w:rPr>
              <w:tab/>
            </w:r>
            <w:r>
              <w:rPr>
                <w:noProof/>
                <w:webHidden/>
              </w:rPr>
              <w:fldChar w:fldCharType="begin"/>
            </w:r>
            <w:r>
              <w:rPr>
                <w:noProof/>
                <w:webHidden/>
              </w:rPr>
              <w:instrText xml:space="preserve"> PAGEREF _Toc485064149 \h </w:instrText>
            </w:r>
            <w:r>
              <w:rPr>
                <w:noProof/>
                <w:webHidden/>
              </w:rPr>
            </w:r>
            <w:r>
              <w:rPr>
                <w:noProof/>
                <w:webHidden/>
              </w:rPr>
              <w:fldChar w:fldCharType="separate"/>
            </w:r>
            <w:r w:rsidR="00166BED">
              <w:rPr>
                <w:noProof/>
                <w:webHidden/>
              </w:rPr>
              <w:t>9</w:t>
            </w:r>
            <w:r>
              <w:rPr>
                <w:noProof/>
                <w:webHidden/>
              </w:rPr>
              <w:fldChar w:fldCharType="end"/>
            </w:r>
          </w:hyperlink>
        </w:p>
        <w:p w14:paraId="1D47EA2E" w14:textId="295E4546"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50" w:history="1">
            <w:r w:rsidRPr="00D247F4">
              <w:rPr>
                <w:rStyle w:val="Hipervnculo"/>
                <w:noProof/>
              </w:rPr>
              <w:t>Flujo principal</w:t>
            </w:r>
            <w:r>
              <w:rPr>
                <w:noProof/>
                <w:webHidden/>
              </w:rPr>
              <w:tab/>
            </w:r>
            <w:r>
              <w:rPr>
                <w:noProof/>
                <w:webHidden/>
              </w:rPr>
              <w:fldChar w:fldCharType="begin"/>
            </w:r>
            <w:r>
              <w:rPr>
                <w:noProof/>
                <w:webHidden/>
              </w:rPr>
              <w:instrText xml:space="preserve"> PAGEREF _Toc485064150 \h </w:instrText>
            </w:r>
            <w:r>
              <w:rPr>
                <w:noProof/>
                <w:webHidden/>
              </w:rPr>
            </w:r>
            <w:r>
              <w:rPr>
                <w:noProof/>
                <w:webHidden/>
              </w:rPr>
              <w:fldChar w:fldCharType="separate"/>
            </w:r>
            <w:r w:rsidR="00166BED">
              <w:rPr>
                <w:noProof/>
                <w:webHidden/>
              </w:rPr>
              <w:t>9</w:t>
            </w:r>
            <w:r>
              <w:rPr>
                <w:noProof/>
                <w:webHidden/>
              </w:rPr>
              <w:fldChar w:fldCharType="end"/>
            </w:r>
          </w:hyperlink>
        </w:p>
        <w:p w14:paraId="6AEFA965" w14:textId="73214DE8"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51" w:history="1">
            <w:r w:rsidRPr="00D247F4">
              <w:rPr>
                <w:rStyle w:val="Hipervnculo"/>
                <w:noProof/>
              </w:rPr>
              <w:t>Flujos alternativos</w:t>
            </w:r>
            <w:r>
              <w:rPr>
                <w:noProof/>
                <w:webHidden/>
              </w:rPr>
              <w:tab/>
            </w:r>
            <w:r>
              <w:rPr>
                <w:noProof/>
                <w:webHidden/>
              </w:rPr>
              <w:fldChar w:fldCharType="begin"/>
            </w:r>
            <w:r>
              <w:rPr>
                <w:noProof/>
                <w:webHidden/>
              </w:rPr>
              <w:instrText xml:space="preserve"> PAGEREF _Toc485064151 \h </w:instrText>
            </w:r>
            <w:r>
              <w:rPr>
                <w:noProof/>
                <w:webHidden/>
              </w:rPr>
            </w:r>
            <w:r>
              <w:rPr>
                <w:noProof/>
                <w:webHidden/>
              </w:rPr>
              <w:fldChar w:fldCharType="separate"/>
            </w:r>
            <w:r w:rsidR="00166BED">
              <w:rPr>
                <w:noProof/>
                <w:webHidden/>
              </w:rPr>
              <w:t>9</w:t>
            </w:r>
            <w:r>
              <w:rPr>
                <w:noProof/>
                <w:webHidden/>
              </w:rPr>
              <w:fldChar w:fldCharType="end"/>
            </w:r>
          </w:hyperlink>
        </w:p>
        <w:p w14:paraId="07427ADC" w14:textId="7F67FD09" w:rsidR="00B3788C" w:rsidRDefault="00B3788C">
          <w:pPr>
            <w:pStyle w:val="TDC2"/>
            <w:tabs>
              <w:tab w:val="left" w:pos="660"/>
              <w:tab w:val="right" w:leader="dot" w:pos="10762"/>
            </w:tabs>
            <w:rPr>
              <w:rFonts w:asciiTheme="minorHAnsi" w:eastAsiaTheme="minorEastAsia" w:hAnsiTheme="minorHAnsi" w:cstheme="minorBidi"/>
              <w:noProof/>
              <w:color w:val="auto"/>
              <w:szCs w:val="22"/>
            </w:rPr>
          </w:pPr>
          <w:hyperlink w:anchor="_Toc485064152" w:history="1">
            <w:r w:rsidRPr="00D247F4">
              <w:rPr>
                <w:rStyle w:val="Hipervnculo"/>
                <w:noProof/>
              </w:rPr>
              <w:t>a.</w:t>
            </w:r>
            <w:r>
              <w:rPr>
                <w:rFonts w:asciiTheme="minorHAnsi" w:eastAsiaTheme="minorEastAsia" w:hAnsiTheme="minorHAnsi" w:cstheme="minorBidi"/>
                <w:noProof/>
                <w:color w:val="auto"/>
                <w:szCs w:val="22"/>
              </w:rPr>
              <w:tab/>
            </w:r>
            <w:r w:rsidRPr="00D247F4">
              <w:rPr>
                <w:rStyle w:val="Hipervnculo"/>
                <w:noProof/>
              </w:rPr>
              <w:t>Alta usuario en servidor</w:t>
            </w:r>
            <w:r>
              <w:rPr>
                <w:noProof/>
                <w:webHidden/>
              </w:rPr>
              <w:tab/>
            </w:r>
            <w:r>
              <w:rPr>
                <w:noProof/>
                <w:webHidden/>
              </w:rPr>
              <w:fldChar w:fldCharType="begin"/>
            </w:r>
            <w:r>
              <w:rPr>
                <w:noProof/>
                <w:webHidden/>
              </w:rPr>
              <w:instrText xml:space="preserve"> PAGEREF _Toc485064152 \h </w:instrText>
            </w:r>
            <w:r>
              <w:rPr>
                <w:noProof/>
                <w:webHidden/>
              </w:rPr>
            </w:r>
            <w:r>
              <w:rPr>
                <w:noProof/>
                <w:webHidden/>
              </w:rPr>
              <w:fldChar w:fldCharType="separate"/>
            </w:r>
            <w:r w:rsidR="00166BED">
              <w:rPr>
                <w:noProof/>
                <w:webHidden/>
              </w:rPr>
              <w:t>9</w:t>
            </w:r>
            <w:r>
              <w:rPr>
                <w:noProof/>
                <w:webHidden/>
              </w:rPr>
              <w:fldChar w:fldCharType="end"/>
            </w:r>
          </w:hyperlink>
        </w:p>
        <w:p w14:paraId="1C700472" w14:textId="22478A4A"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53" w:history="1">
            <w:r w:rsidRPr="00D247F4">
              <w:rPr>
                <w:rStyle w:val="Hipervnculo"/>
                <w:noProof/>
              </w:rPr>
              <w:t>Flujo principal</w:t>
            </w:r>
            <w:r>
              <w:rPr>
                <w:noProof/>
                <w:webHidden/>
              </w:rPr>
              <w:tab/>
            </w:r>
            <w:r>
              <w:rPr>
                <w:noProof/>
                <w:webHidden/>
              </w:rPr>
              <w:fldChar w:fldCharType="begin"/>
            </w:r>
            <w:r>
              <w:rPr>
                <w:noProof/>
                <w:webHidden/>
              </w:rPr>
              <w:instrText xml:space="preserve"> PAGEREF _Toc485064153 \h </w:instrText>
            </w:r>
            <w:r>
              <w:rPr>
                <w:noProof/>
                <w:webHidden/>
              </w:rPr>
            </w:r>
            <w:r>
              <w:rPr>
                <w:noProof/>
                <w:webHidden/>
              </w:rPr>
              <w:fldChar w:fldCharType="separate"/>
            </w:r>
            <w:r w:rsidR="00166BED">
              <w:rPr>
                <w:noProof/>
                <w:webHidden/>
              </w:rPr>
              <w:t>10</w:t>
            </w:r>
            <w:r>
              <w:rPr>
                <w:noProof/>
                <w:webHidden/>
              </w:rPr>
              <w:fldChar w:fldCharType="end"/>
            </w:r>
          </w:hyperlink>
        </w:p>
        <w:p w14:paraId="10673793" w14:textId="2E605939"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54" w:history="1">
            <w:r w:rsidRPr="00D247F4">
              <w:rPr>
                <w:rStyle w:val="Hipervnculo"/>
                <w:noProof/>
              </w:rPr>
              <w:t>Flujos alternativos</w:t>
            </w:r>
            <w:r>
              <w:rPr>
                <w:noProof/>
                <w:webHidden/>
              </w:rPr>
              <w:tab/>
            </w:r>
            <w:r>
              <w:rPr>
                <w:noProof/>
                <w:webHidden/>
              </w:rPr>
              <w:fldChar w:fldCharType="begin"/>
            </w:r>
            <w:r>
              <w:rPr>
                <w:noProof/>
                <w:webHidden/>
              </w:rPr>
              <w:instrText xml:space="preserve"> PAGEREF _Toc485064154 \h </w:instrText>
            </w:r>
            <w:r>
              <w:rPr>
                <w:noProof/>
                <w:webHidden/>
              </w:rPr>
            </w:r>
            <w:r>
              <w:rPr>
                <w:noProof/>
                <w:webHidden/>
              </w:rPr>
              <w:fldChar w:fldCharType="separate"/>
            </w:r>
            <w:r w:rsidR="00166BED">
              <w:rPr>
                <w:noProof/>
                <w:webHidden/>
              </w:rPr>
              <w:t>10</w:t>
            </w:r>
            <w:r>
              <w:rPr>
                <w:noProof/>
                <w:webHidden/>
              </w:rPr>
              <w:fldChar w:fldCharType="end"/>
            </w:r>
          </w:hyperlink>
        </w:p>
        <w:p w14:paraId="62CBB1AE" w14:textId="0C5A183D"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55" w:history="1">
            <w:r w:rsidRPr="00D247F4">
              <w:rPr>
                <w:rStyle w:val="Hipervnculo"/>
                <w:noProof/>
              </w:rPr>
              <w:t>Reglas de negocio</w:t>
            </w:r>
            <w:r>
              <w:rPr>
                <w:noProof/>
                <w:webHidden/>
              </w:rPr>
              <w:tab/>
            </w:r>
            <w:r>
              <w:rPr>
                <w:noProof/>
                <w:webHidden/>
              </w:rPr>
              <w:fldChar w:fldCharType="begin"/>
            </w:r>
            <w:r>
              <w:rPr>
                <w:noProof/>
                <w:webHidden/>
              </w:rPr>
              <w:instrText xml:space="preserve"> PAGEREF _Toc485064155 \h </w:instrText>
            </w:r>
            <w:r>
              <w:rPr>
                <w:noProof/>
                <w:webHidden/>
              </w:rPr>
            </w:r>
            <w:r>
              <w:rPr>
                <w:noProof/>
                <w:webHidden/>
              </w:rPr>
              <w:fldChar w:fldCharType="separate"/>
            </w:r>
            <w:r w:rsidR="00166BED">
              <w:rPr>
                <w:noProof/>
                <w:webHidden/>
              </w:rPr>
              <w:t>10</w:t>
            </w:r>
            <w:r>
              <w:rPr>
                <w:noProof/>
                <w:webHidden/>
              </w:rPr>
              <w:fldChar w:fldCharType="end"/>
            </w:r>
          </w:hyperlink>
        </w:p>
        <w:p w14:paraId="3B6C51A7" w14:textId="50E8B590"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56" w:history="1">
            <w:r w:rsidRPr="00D247F4">
              <w:rPr>
                <w:rStyle w:val="Hipervnculo"/>
                <w:noProof/>
              </w:rPr>
              <w:t>Diagrama de interacción</w:t>
            </w:r>
            <w:r>
              <w:rPr>
                <w:noProof/>
                <w:webHidden/>
              </w:rPr>
              <w:tab/>
            </w:r>
            <w:r>
              <w:rPr>
                <w:noProof/>
                <w:webHidden/>
              </w:rPr>
              <w:fldChar w:fldCharType="begin"/>
            </w:r>
            <w:r>
              <w:rPr>
                <w:noProof/>
                <w:webHidden/>
              </w:rPr>
              <w:instrText xml:space="preserve"> PAGEREF _Toc485064156 \h </w:instrText>
            </w:r>
            <w:r>
              <w:rPr>
                <w:noProof/>
                <w:webHidden/>
              </w:rPr>
            </w:r>
            <w:r>
              <w:rPr>
                <w:noProof/>
                <w:webHidden/>
              </w:rPr>
              <w:fldChar w:fldCharType="separate"/>
            </w:r>
            <w:r w:rsidR="00166BED">
              <w:rPr>
                <w:noProof/>
                <w:webHidden/>
              </w:rPr>
              <w:t>10</w:t>
            </w:r>
            <w:r>
              <w:rPr>
                <w:noProof/>
                <w:webHidden/>
              </w:rPr>
              <w:fldChar w:fldCharType="end"/>
            </w:r>
          </w:hyperlink>
        </w:p>
        <w:p w14:paraId="45854DA8" w14:textId="74EBDE0F" w:rsidR="00B3788C" w:rsidRDefault="00B3788C">
          <w:pPr>
            <w:pStyle w:val="TDC2"/>
            <w:tabs>
              <w:tab w:val="left" w:pos="660"/>
              <w:tab w:val="right" w:leader="dot" w:pos="10762"/>
            </w:tabs>
            <w:rPr>
              <w:rFonts w:asciiTheme="minorHAnsi" w:eastAsiaTheme="minorEastAsia" w:hAnsiTheme="minorHAnsi" w:cstheme="minorBidi"/>
              <w:noProof/>
              <w:color w:val="auto"/>
              <w:szCs w:val="22"/>
            </w:rPr>
          </w:pPr>
          <w:hyperlink w:anchor="_Toc485064157" w:history="1">
            <w:r w:rsidRPr="00D247F4">
              <w:rPr>
                <w:rStyle w:val="Hipervnculo"/>
                <w:noProof/>
              </w:rPr>
              <w:t>2.</w:t>
            </w:r>
            <w:r>
              <w:rPr>
                <w:rFonts w:asciiTheme="minorHAnsi" w:eastAsiaTheme="minorEastAsia" w:hAnsiTheme="minorHAnsi" w:cstheme="minorBidi"/>
                <w:noProof/>
                <w:color w:val="auto"/>
                <w:szCs w:val="22"/>
              </w:rPr>
              <w:tab/>
            </w:r>
            <w:r w:rsidRPr="00D247F4">
              <w:rPr>
                <w:rStyle w:val="Hipervnculo"/>
                <w:noProof/>
              </w:rPr>
              <w:t>Autenticación</w:t>
            </w:r>
            <w:r>
              <w:rPr>
                <w:noProof/>
                <w:webHidden/>
              </w:rPr>
              <w:tab/>
            </w:r>
            <w:r>
              <w:rPr>
                <w:noProof/>
                <w:webHidden/>
              </w:rPr>
              <w:fldChar w:fldCharType="begin"/>
            </w:r>
            <w:r>
              <w:rPr>
                <w:noProof/>
                <w:webHidden/>
              </w:rPr>
              <w:instrText xml:space="preserve"> PAGEREF _Toc485064157 \h </w:instrText>
            </w:r>
            <w:r>
              <w:rPr>
                <w:noProof/>
                <w:webHidden/>
              </w:rPr>
            </w:r>
            <w:r>
              <w:rPr>
                <w:noProof/>
                <w:webHidden/>
              </w:rPr>
              <w:fldChar w:fldCharType="separate"/>
            </w:r>
            <w:r w:rsidR="00166BED">
              <w:rPr>
                <w:noProof/>
                <w:webHidden/>
              </w:rPr>
              <w:t>11</w:t>
            </w:r>
            <w:r>
              <w:rPr>
                <w:noProof/>
                <w:webHidden/>
              </w:rPr>
              <w:fldChar w:fldCharType="end"/>
            </w:r>
          </w:hyperlink>
        </w:p>
        <w:p w14:paraId="260105A4" w14:textId="41CE2FB2"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58" w:history="1">
            <w:r w:rsidRPr="00D247F4">
              <w:rPr>
                <w:rStyle w:val="Hipervnculo"/>
                <w:noProof/>
              </w:rPr>
              <w:t>Flujo principal</w:t>
            </w:r>
            <w:r>
              <w:rPr>
                <w:noProof/>
                <w:webHidden/>
              </w:rPr>
              <w:tab/>
            </w:r>
            <w:r>
              <w:rPr>
                <w:noProof/>
                <w:webHidden/>
              </w:rPr>
              <w:fldChar w:fldCharType="begin"/>
            </w:r>
            <w:r>
              <w:rPr>
                <w:noProof/>
                <w:webHidden/>
              </w:rPr>
              <w:instrText xml:space="preserve"> PAGEREF _Toc485064158 \h </w:instrText>
            </w:r>
            <w:r>
              <w:rPr>
                <w:noProof/>
                <w:webHidden/>
              </w:rPr>
            </w:r>
            <w:r>
              <w:rPr>
                <w:noProof/>
                <w:webHidden/>
              </w:rPr>
              <w:fldChar w:fldCharType="separate"/>
            </w:r>
            <w:r w:rsidR="00166BED">
              <w:rPr>
                <w:noProof/>
                <w:webHidden/>
              </w:rPr>
              <w:t>11</w:t>
            </w:r>
            <w:r>
              <w:rPr>
                <w:noProof/>
                <w:webHidden/>
              </w:rPr>
              <w:fldChar w:fldCharType="end"/>
            </w:r>
          </w:hyperlink>
        </w:p>
        <w:p w14:paraId="104235BB" w14:textId="4AC4DDBC"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59" w:history="1">
            <w:r w:rsidRPr="00D247F4">
              <w:rPr>
                <w:rStyle w:val="Hipervnculo"/>
                <w:noProof/>
              </w:rPr>
              <w:t>Flujos alternativos</w:t>
            </w:r>
            <w:r>
              <w:rPr>
                <w:noProof/>
                <w:webHidden/>
              </w:rPr>
              <w:tab/>
            </w:r>
            <w:r>
              <w:rPr>
                <w:noProof/>
                <w:webHidden/>
              </w:rPr>
              <w:fldChar w:fldCharType="begin"/>
            </w:r>
            <w:r>
              <w:rPr>
                <w:noProof/>
                <w:webHidden/>
              </w:rPr>
              <w:instrText xml:space="preserve"> PAGEREF _Toc485064159 \h </w:instrText>
            </w:r>
            <w:r>
              <w:rPr>
                <w:noProof/>
                <w:webHidden/>
              </w:rPr>
            </w:r>
            <w:r>
              <w:rPr>
                <w:noProof/>
                <w:webHidden/>
              </w:rPr>
              <w:fldChar w:fldCharType="separate"/>
            </w:r>
            <w:r w:rsidR="00166BED">
              <w:rPr>
                <w:noProof/>
                <w:webHidden/>
              </w:rPr>
              <w:t>11</w:t>
            </w:r>
            <w:r>
              <w:rPr>
                <w:noProof/>
                <w:webHidden/>
              </w:rPr>
              <w:fldChar w:fldCharType="end"/>
            </w:r>
          </w:hyperlink>
        </w:p>
        <w:p w14:paraId="5713EF8B" w14:textId="7D86AFAB" w:rsidR="00B3788C" w:rsidRDefault="00B3788C">
          <w:pPr>
            <w:pStyle w:val="TDC3"/>
            <w:tabs>
              <w:tab w:val="left" w:pos="880"/>
              <w:tab w:val="right" w:leader="dot" w:pos="10762"/>
            </w:tabs>
            <w:rPr>
              <w:rFonts w:asciiTheme="minorHAnsi" w:eastAsiaTheme="minorEastAsia" w:hAnsiTheme="minorHAnsi" w:cstheme="minorBidi"/>
              <w:noProof/>
              <w:color w:val="auto"/>
              <w:szCs w:val="22"/>
            </w:rPr>
          </w:pPr>
          <w:hyperlink w:anchor="_Toc485064160" w:history="1">
            <w:r w:rsidRPr="00D247F4">
              <w:rPr>
                <w:rStyle w:val="Hipervnculo"/>
                <w:noProof/>
              </w:rPr>
              <w:t>a.</w:t>
            </w:r>
            <w:r>
              <w:rPr>
                <w:rFonts w:asciiTheme="minorHAnsi" w:eastAsiaTheme="minorEastAsia" w:hAnsiTheme="minorHAnsi" w:cstheme="minorBidi"/>
                <w:noProof/>
                <w:color w:val="auto"/>
                <w:szCs w:val="22"/>
              </w:rPr>
              <w:tab/>
            </w:r>
            <w:r w:rsidRPr="00D247F4">
              <w:rPr>
                <w:rStyle w:val="Hipervnculo"/>
                <w:noProof/>
              </w:rPr>
              <w:t>Autenticación con servidor</w:t>
            </w:r>
            <w:r>
              <w:rPr>
                <w:noProof/>
                <w:webHidden/>
              </w:rPr>
              <w:tab/>
            </w:r>
            <w:r>
              <w:rPr>
                <w:noProof/>
                <w:webHidden/>
              </w:rPr>
              <w:fldChar w:fldCharType="begin"/>
            </w:r>
            <w:r>
              <w:rPr>
                <w:noProof/>
                <w:webHidden/>
              </w:rPr>
              <w:instrText xml:space="preserve"> PAGEREF _Toc485064160 \h </w:instrText>
            </w:r>
            <w:r>
              <w:rPr>
                <w:noProof/>
                <w:webHidden/>
              </w:rPr>
            </w:r>
            <w:r>
              <w:rPr>
                <w:noProof/>
                <w:webHidden/>
              </w:rPr>
              <w:fldChar w:fldCharType="separate"/>
            </w:r>
            <w:r w:rsidR="00166BED">
              <w:rPr>
                <w:noProof/>
                <w:webHidden/>
              </w:rPr>
              <w:t>11</w:t>
            </w:r>
            <w:r>
              <w:rPr>
                <w:noProof/>
                <w:webHidden/>
              </w:rPr>
              <w:fldChar w:fldCharType="end"/>
            </w:r>
          </w:hyperlink>
        </w:p>
        <w:p w14:paraId="32D99292" w14:textId="43F33BF7"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61" w:history="1">
            <w:r w:rsidRPr="00D247F4">
              <w:rPr>
                <w:rStyle w:val="Hipervnculo"/>
                <w:noProof/>
              </w:rPr>
              <w:t>Flujo principal</w:t>
            </w:r>
            <w:r>
              <w:rPr>
                <w:noProof/>
                <w:webHidden/>
              </w:rPr>
              <w:tab/>
            </w:r>
            <w:r>
              <w:rPr>
                <w:noProof/>
                <w:webHidden/>
              </w:rPr>
              <w:fldChar w:fldCharType="begin"/>
            </w:r>
            <w:r>
              <w:rPr>
                <w:noProof/>
                <w:webHidden/>
              </w:rPr>
              <w:instrText xml:space="preserve"> PAGEREF _Toc485064161 \h </w:instrText>
            </w:r>
            <w:r>
              <w:rPr>
                <w:noProof/>
                <w:webHidden/>
              </w:rPr>
            </w:r>
            <w:r>
              <w:rPr>
                <w:noProof/>
                <w:webHidden/>
              </w:rPr>
              <w:fldChar w:fldCharType="separate"/>
            </w:r>
            <w:r w:rsidR="00166BED">
              <w:rPr>
                <w:noProof/>
                <w:webHidden/>
              </w:rPr>
              <w:t>12</w:t>
            </w:r>
            <w:r>
              <w:rPr>
                <w:noProof/>
                <w:webHidden/>
              </w:rPr>
              <w:fldChar w:fldCharType="end"/>
            </w:r>
          </w:hyperlink>
        </w:p>
        <w:p w14:paraId="5FD8B42B" w14:textId="570BD263"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62" w:history="1">
            <w:r w:rsidRPr="00D247F4">
              <w:rPr>
                <w:rStyle w:val="Hipervnculo"/>
                <w:noProof/>
              </w:rPr>
              <w:t>Flujos alternativos</w:t>
            </w:r>
            <w:r>
              <w:rPr>
                <w:noProof/>
                <w:webHidden/>
              </w:rPr>
              <w:tab/>
            </w:r>
            <w:r>
              <w:rPr>
                <w:noProof/>
                <w:webHidden/>
              </w:rPr>
              <w:fldChar w:fldCharType="begin"/>
            </w:r>
            <w:r>
              <w:rPr>
                <w:noProof/>
                <w:webHidden/>
              </w:rPr>
              <w:instrText xml:space="preserve"> PAGEREF _Toc485064162 \h </w:instrText>
            </w:r>
            <w:r>
              <w:rPr>
                <w:noProof/>
                <w:webHidden/>
              </w:rPr>
            </w:r>
            <w:r>
              <w:rPr>
                <w:noProof/>
                <w:webHidden/>
              </w:rPr>
              <w:fldChar w:fldCharType="separate"/>
            </w:r>
            <w:r w:rsidR="00166BED">
              <w:rPr>
                <w:noProof/>
                <w:webHidden/>
              </w:rPr>
              <w:t>12</w:t>
            </w:r>
            <w:r>
              <w:rPr>
                <w:noProof/>
                <w:webHidden/>
              </w:rPr>
              <w:fldChar w:fldCharType="end"/>
            </w:r>
          </w:hyperlink>
        </w:p>
        <w:p w14:paraId="1784BA41" w14:textId="532F66DB"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63" w:history="1">
            <w:r w:rsidRPr="00D247F4">
              <w:rPr>
                <w:rStyle w:val="Hipervnculo"/>
                <w:noProof/>
              </w:rPr>
              <w:t>Diagrama de interacción</w:t>
            </w:r>
            <w:r>
              <w:rPr>
                <w:noProof/>
                <w:webHidden/>
              </w:rPr>
              <w:tab/>
            </w:r>
            <w:r>
              <w:rPr>
                <w:noProof/>
                <w:webHidden/>
              </w:rPr>
              <w:fldChar w:fldCharType="begin"/>
            </w:r>
            <w:r>
              <w:rPr>
                <w:noProof/>
                <w:webHidden/>
              </w:rPr>
              <w:instrText xml:space="preserve"> PAGEREF _Toc485064163 \h </w:instrText>
            </w:r>
            <w:r>
              <w:rPr>
                <w:noProof/>
                <w:webHidden/>
              </w:rPr>
            </w:r>
            <w:r>
              <w:rPr>
                <w:noProof/>
                <w:webHidden/>
              </w:rPr>
              <w:fldChar w:fldCharType="separate"/>
            </w:r>
            <w:r w:rsidR="00166BED">
              <w:rPr>
                <w:noProof/>
                <w:webHidden/>
              </w:rPr>
              <w:t>13</w:t>
            </w:r>
            <w:r>
              <w:rPr>
                <w:noProof/>
                <w:webHidden/>
              </w:rPr>
              <w:fldChar w:fldCharType="end"/>
            </w:r>
          </w:hyperlink>
        </w:p>
        <w:p w14:paraId="59EA00EA" w14:textId="2DA82C8D" w:rsidR="00B3788C" w:rsidRDefault="00B3788C">
          <w:pPr>
            <w:pStyle w:val="TDC2"/>
            <w:tabs>
              <w:tab w:val="left" w:pos="660"/>
              <w:tab w:val="right" w:leader="dot" w:pos="10762"/>
            </w:tabs>
            <w:rPr>
              <w:rFonts w:asciiTheme="minorHAnsi" w:eastAsiaTheme="minorEastAsia" w:hAnsiTheme="minorHAnsi" w:cstheme="minorBidi"/>
              <w:noProof/>
              <w:color w:val="auto"/>
              <w:szCs w:val="22"/>
            </w:rPr>
          </w:pPr>
          <w:hyperlink w:anchor="_Toc485064164" w:history="1">
            <w:r w:rsidRPr="00D247F4">
              <w:rPr>
                <w:rStyle w:val="Hipervnculo"/>
                <w:noProof/>
              </w:rPr>
              <w:t>3.</w:t>
            </w:r>
            <w:r>
              <w:rPr>
                <w:rFonts w:asciiTheme="minorHAnsi" w:eastAsiaTheme="minorEastAsia" w:hAnsiTheme="minorHAnsi" w:cstheme="minorBidi"/>
                <w:noProof/>
                <w:color w:val="auto"/>
                <w:szCs w:val="22"/>
              </w:rPr>
              <w:tab/>
            </w:r>
            <w:r w:rsidRPr="00D247F4">
              <w:rPr>
                <w:rStyle w:val="Hipervnculo"/>
                <w:noProof/>
              </w:rPr>
              <w:t>Abrir o actualizar actividad principal</w:t>
            </w:r>
            <w:r>
              <w:rPr>
                <w:noProof/>
                <w:webHidden/>
              </w:rPr>
              <w:tab/>
            </w:r>
            <w:r>
              <w:rPr>
                <w:noProof/>
                <w:webHidden/>
              </w:rPr>
              <w:fldChar w:fldCharType="begin"/>
            </w:r>
            <w:r>
              <w:rPr>
                <w:noProof/>
                <w:webHidden/>
              </w:rPr>
              <w:instrText xml:space="preserve"> PAGEREF _Toc485064164 \h </w:instrText>
            </w:r>
            <w:r>
              <w:rPr>
                <w:noProof/>
                <w:webHidden/>
              </w:rPr>
            </w:r>
            <w:r>
              <w:rPr>
                <w:noProof/>
                <w:webHidden/>
              </w:rPr>
              <w:fldChar w:fldCharType="separate"/>
            </w:r>
            <w:r w:rsidR="00166BED">
              <w:rPr>
                <w:noProof/>
                <w:webHidden/>
              </w:rPr>
              <w:t>14</w:t>
            </w:r>
            <w:r>
              <w:rPr>
                <w:noProof/>
                <w:webHidden/>
              </w:rPr>
              <w:fldChar w:fldCharType="end"/>
            </w:r>
          </w:hyperlink>
        </w:p>
        <w:p w14:paraId="0131FEC8" w14:textId="55DCC1BE"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65" w:history="1">
            <w:r w:rsidRPr="00D247F4">
              <w:rPr>
                <w:rStyle w:val="Hipervnculo"/>
                <w:noProof/>
              </w:rPr>
              <w:t>Flujo principal</w:t>
            </w:r>
            <w:r>
              <w:rPr>
                <w:noProof/>
                <w:webHidden/>
              </w:rPr>
              <w:tab/>
            </w:r>
            <w:r>
              <w:rPr>
                <w:noProof/>
                <w:webHidden/>
              </w:rPr>
              <w:fldChar w:fldCharType="begin"/>
            </w:r>
            <w:r>
              <w:rPr>
                <w:noProof/>
                <w:webHidden/>
              </w:rPr>
              <w:instrText xml:space="preserve"> PAGEREF _Toc485064165 \h </w:instrText>
            </w:r>
            <w:r>
              <w:rPr>
                <w:noProof/>
                <w:webHidden/>
              </w:rPr>
            </w:r>
            <w:r>
              <w:rPr>
                <w:noProof/>
                <w:webHidden/>
              </w:rPr>
              <w:fldChar w:fldCharType="separate"/>
            </w:r>
            <w:r w:rsidR="00166BED">
              <w:rPr>
                <w:noProof/>
                <w:webHidden/>
              </w:rPr>
              <w:t>14</w:t>
            </w:r>
            <w:r>
              <w:rPr>
                <w:noProof/>
                <w:webHidden/>
              </w:rPr>
              <w:fldChar w:fldCharType="end"/>
            </w:r>
          </w:hyperlink>
        </w:p>
        <w:p w14:paraId="7607F61A" w14:textId="02FE96FE"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66" w:history="1">
            <w:r w:rsidRPr="00D247F4">
              <w:rPr>
                <w:rStyle w:val="Hipervnculo"/>
                <w:noProof/>
              </w:rPr>
              <w:t>Flujos alternativos</w:t>
            </w:r>
            <w:r>
              <w:rPr>
                <w:noProof/>
                <w:webHidden/>
              </w:rPr>
              <w:tab/>
            </w:r>
            <w:r>
              <w:rPr>
                <w:noProof/>
                <w:webHidden/>
              </w:rPr>
              <w:fldChar w:fldCharType="begin"/>
            </w:r>
            <w:r>
              <w:rPr>
                <w:noProof/>
                <w:webHidden/>
              </w:rPr>
              <w:instrText xml:space="preserve"> PAGEREF _Toc485064166 \h </w:instrText>
            </w:r>
            <w:r>
              <w:rPr>
                <w:noProof/>
                <w:webHidden/>
              </w:rPr>
            </w:r>
            <w:r>
              <w:rPr>
                <w:noProof/>
                <w:webHidden/>
              </w:rPr>
              <w:fldChar w:fldCharType="separate"/>
            </w:r>
            <w:r w:rsidR="00166BED">
              <w:rPr>
                <w:noProof/>
                <w:webHidden/>
              </w:rPr>
              <w:t>14</w:t>
            </w:r>
            <w:r>
              <w:rPr>
                <w:noProof/>
                <w:webHidden/>
              </w:rPr>
              <w:fldChar w:fldCharType="end"/>
            </w:r>
          </w:hyperlink>
        </w:p>
        <w:p w14:paraId="2A792D2C" w14:textId="3B1A97DC" w:rsidR="00B3788C" w:rsidRDefault="00B3788C">
          <w:pPr>
            <w:pStyle w:val="TDC2"/>
            <w:tabs>
              <w:tab w:val="left" w:pos="660"/>
              <w:tab w:val="right" w:leader="dot" w:pos="10762"/>
            </w:tabs>
            <w:rPr>
              <w:rFonts w:asciiTheme="minorHAnsi" w:eastAsiaTheme="minorEastAsia" w:hAnsiTheme="minorHAnsi" w:cstheme="minorBidi"/>
              <w:noProof/>
              <w:color w:val="auto"/>
              <w:szCs w:val="22"/>
            </w:rPr>
          </w:pPr>
          <w:hyperlink w:anchor="_Toc485064167" w:history="1">
            <w:r w:rsidRPr="00D247F4">
              <w:rPr>
                <w:rStyle w:val="Hipervnculo"/>
                <w:noProof/>
              </w:rPr>
              <w:t>a.</w:t>
            </w:r>
            <w:r>
              <w:rPr>
                <w:rFonts w:asciiTheme="minorHAnsi" w:eastAsiaTheme="minorEastAsia" w:hAnsiTheme="minorHAnsi" w:cstheme="minorBidi"/>
                <w:noProof/>
                <w:color w:val="auto"/>
                <w:szCs w:val="22"/>
              </w:rPr>
              <w:tab/>
            </w:r>
            <w:r w:rsidRPr="00D247F4">
              <w:rPr>
                <w:rStyle w:val="Hipervnculo"/>
                <w:noProof/>
              </w:rPr>
              <w:t>Construir conversaciones</w:t>
            </w:r>
            <w:r>
              <w:rPr>
                <w:noProof/>
                <w:webHidden/>
              </w:rPr>
              <w:tab/>
            </w:r>
            <w:r>
              <w:rPr>
                <w:noProof/>
                <w:webHidden/>
              </w:rPr>
              <w:fldChar w:fldCharType="begin"/>
            </w:r>
            <w:r>
              <w:rPr>
                <w:noProof/>
                <w:webHidden/>
              </w:rPr>
              <w:instrText xml:space="preserve"> PAGEREF _Toc485064167 \h </w:instrText>
            </w:r>
            <w:r>
              <w:rPr>
                <w:noProof/>
                <w:webHidden/>
              </w:rPr>
            </w:r>
            <w:r>
              <w:rPr>
                <w:noProof/>
                <w:webHidden/>
              </w:rPr>
              <w:fldChar w:fldCharType="separate"/>
            </w:r>
            <w:r w:rsidR="00166BED">
              <w:rPr>
                <w:noProof/>
                <w:webHidden/>
              </w:rPr>
              <w:t>14</w:t>
            </w:r>
            <w:r>
              <w:rPr>
                <w:noProof/>
                <w:webHidden/>
              </w:rPr>
              <w:fldChar w:fldCharType="end"/>
            </w:r>
          </w:hyperlink>
        </w:p>
        <w:p w14:paraId="05C6BB64" w14:textId="7A5304F5"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68" w:history="1">
            <w:r w:rsidRPr="00D247F4">
              <w:rPr>
                <w:rStyle w:val="Hipervnculo"/>
                <w:noProof/>
              </w:rPr>
              <w:t>Flujo principal</w:t>
            </w:r>
            <w:r>
              <w:rPr>
                <w:noProof/>
                <w:webHidden/>
              </w:rPr>
              <w:tab/>
            </w:r>
            <w:r>
              <w:rPr>
                <w:noProof/>
                <w:webHidden/>
              </w:rPr>
              <w:fldChar w:fldCharType="begin"/>
            </w:r>
            <w:r>
              <w:rPr>
                <w:noProof/>
                <w:webHidden/>
              </w:rPr>
              <w:instrText xml:space="preserve"> PAGEREF _Toc485064168 \h </w:instrText>
            </w:r>
            <w:r>
              <w:rPr>
                <w:noProof/>
                <w:webHidden/>
              </w:rPr>
            </w:r>
            <w:r>
              <w:rPr>
                <w:noProof/>
                <w:webHidden/>
              </w:rPr>
              <w:fldChar w:fldCharType="separate"/>
            </w:r>
            <w:r w:rsidR="00166BED">
              <w:rPr>
                <w:noProof/>
                <w:webHidden/>
              </w:rPr>
              <w:t>14</w:t>
            </w:r>
            <w:r>
              <w:rPr>
                <w:noProof/>
                <w:webHidden/>
              </w:rPr>
              <w:fldChar w:fldCharType="end"/>
            </w:r>
          </w:hyperlink>
        </w:p>
        <w:p w14:paraId="340FACF7" w14:textId="2CB5B5EB"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69" w:history="1">
            <w:r w:rsidRPr="00D247F4">
              <w:rPr>
                <w:rStyle w:val="Hipervnculo"/>
                <w:noProof/>
              </w:rPr>
              <w:t>Flujos alternativos</w:t>
            </w:r>
            <w:r>
              <w:rPr>
                <w:noProof/>
                <w:webHidden/>
              </w:rPr>
              <w:tab/>
            </w:r>
            <w:r>
              <w:rPr>
                <w:noProof/>
                <w:webHidden/>
              </w:rPr>
              <w:fldChar w:fldCharType="begin"/>
            </w:r>
            <w:r>
              <w:rPr>
                <w:noProof/>
                <w:webHidden/>
              </w:rPr>
              <w:instrText xml:space="preserve"> PAGEREF _Toc485064169 \h </w:instrText>
            </w:r>
            <w:r>
              <w:rPr>
                <w:noProof/>
                <w:webHidden/>
              </w:rPr>
            </w:r>
            <w:r>
              <w:rPr>
                <w:noProof/>
                <w:webHidden/>
              </w:rPr>
              <w:fldChar w:fldCharType="separate"/>
            </w:r>
            <w:r w:rsidR="00166BED">
              <w:rPr>
                <w:noProof/>
                <w:webHidden/>
              </w:rPr>
              <w:t>14</w:t>
            </w:r>
            <w:r>
              <w:rPr>
                <w:noProof/>
                <w:webHidden/>
              </w:rPr>
              <w:fldChar w:fldCharType="end"/>
            </w:r>
          </w:hyperlink>
        </w:p>
        <w:p w14:paraId="586B5E10" w14:textId="68B6A64C"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70" w:history="1">
            <w:r w:rsidRPr="00D247F4">
              <w:rPr>
                <w:rStyle w:val="Hipervnculo"/>
                <w:noProof/>
              </w:rPr>
              <w:t>Diagrama de interacción</w:t>
            </w:r>
            <w:r>
              <w:rPr>
                <w:noProof/>
                <w:webHidden/>
              </w:rPr>
              <w:tab/>
            </w:r>
            <w:r>
              <w:rPr>
                <w:noProof/>
                <w:webHidden/>
              </w:rPr>
              <w:fldChar w:fldCharType="begin"/>
            </w:r>
            <w:r>
              <w:rPr>
                <w:noProof/>
                <w:webHidden/>
              </w:rPr>
              <w:instrText xml:space="preserve"> PAGEREF _Toc485064170 \h </w:instrText>
            </w:r>
            <w:r>
              <w:rPr>
                <w:noProof/>
                <w:webHidden/>
              </w:rPr>
            </w:r>
            <w:r>
              <w:rPr>
                <w:noProof/>
                <w:webHidden/>
              </w:rPr>
              <w:fldChar w:fldCharType="separate"/>
            </w:r>
            <w:r w:rsidR="00166BED">
              <w:rPr>
                <w:noProof/>
                <w:webHidden/>
              </w:rPr>
              <w:t>15</w:t>
            </w:r>
            <w:r>
              <w:rPr>
                <w:noProof/>
                <w:webHidden/>
              </w:rPr>
              <w:fldChar w:fldCharType="end"/>
            </w:r>
          </w:hyperlink>
        </w:p>
        <w:p w14:paraId="2A047FF4" w14:textId="7A6B78D8" w:rsidR="00B3788C" w:rsidRDefault="00B3788C">
          <w:pPr>
            <w:pStyle w:val="TDC2"/>
            <w:tabs>
              <w:tab w:val="left" w:pos="660"/>
              <w:tab w:val="right" w:leader="dot" w:pos="10762"/>
            </w:tabs>
            <w:rPr>
              <w:rFonts w:asciiTheme="minorHAnsi" w:eastAsiaTheme="minorEastAsia" w:hAnsiTheme="minorHAnsi" w:cstheme="minorBidi"/>
              <w:noProof/>
              <w:color w:val="auto"/>
              <w:szCs w:val="22"/>
            </w:rPr>
          </w:pPr>
          <w:hyperlink w:anchor="_Toc485064171" w:history="1">
            <w:r w:rsidRPr="00D247F4">
              <w:rPr>
                <w:rStyle w:val="Hipervnculo"/>
                <w:noProof/>
              </w:rPr>
              <w:t>4.</w:t>
            </w:r>
            <w:r>
              <w:rPr>
                <w:rFonts w:asciiTheme="minorHAnsi" w:eastAsiaTheme="minorEastAsia" w:hAnsiTheme="minorHAnsi" w:cstheme="minorBidi"/>
                <w:noProof/>
                <w:color w:val="auto"/>
                <w:szCs w:val="22"/>
              </w:rPr>
              <w:tab/>
            </w:r>
            <w:r w:rsidRPr="00D247F4">
              <w:rPr>
                <w:rStyle w:val="Hipervnculo"/>
                <w:noProof/>
              </w:rPr>
              <w:t>Cerrar sesión</w:t>
            </w:r>
            <w:r>
              <w:rPr>
                <w:noProof/>
                <w:webHidden/>
              </w:rPr>
              <w:tab/>
            </w:r>
            <w:r>
              <w:rPr>
                <w:noProof/>
                <w:webHidden/>
              </w:rPr>
              <w:fldChar w:fldCharType="begin"/>
            </w:r>
            <w:r>
              <w:rPr>
                <w:noProof/>
                <w:webHidden/>
              </w:rPr>
              <w:instrText xml:space="preserve"> PAGEREF _Toc485064171 \h </w:instrText>
            </w:r>
            <w:r>
              <w:rPr>
                <w:noProof/>
                <w:webHidden/>
              </w:rPr>
            </w:r>
            <w:r>
              <w:rPr>
                <w:noProof/>
                <w:webHidden/>
              </w:rPr>
              <w:fldChar w:fldCharType="separate"/>
            </w:r>
            <w:r w:rsidR="00166BED">
              <w:rPr>
                <w:noProof/>
                <w:webHidden/>
              </w:rPr>
              <w:t>16</w:t>
            </w:r>
            <w:r>
              <w:rPr>
                <w:noProof/>
                <w:webHidden/>
              </w:rPr>
              <w:fldChar w:fldCharType="end"/>
            </w:r>
          </w:hyperlink>
        </w:p>
        <w:p w14:paraId="09AD7BF3" w14:textId="3549CDC0"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72" w:history="1">
            <w:r w:rsidRPr="00D247F4">
              <w:rPr>
                <w:rStyle w:val="Hipervnculo"/>
                <w:noProof/>
              </w:rPr>
              <w:t>Flujo principal</w:t>
            </w:r>
            <w:r>
              <w:rPr>
                <w:noProof/>
                <w:webHidden/>
              </w:rPr>
              <w:tab/>
            </w:r>
            <w:r>
              <w:rPr>
                <w:noProof/>
                <w:webHidden/>
              </w:rPr>
              <w:fldChar w:fldCharType="begin"/>
            </w:r>
            <w:r>
              <w:rPr>
                <w:noProof/>
                <w:webHidden/>
              </w:rPr>
              <w:instrText xml:space="preserve"> PAGEREF _Toc485064172 \h </w:instrText>
            </w:r>
            <w:r>
              <w:rPr>
                <w:noProof/>
                <w:webHidden/>
              </w:rPr>
            </w:r>
            <w:r>
              <w:rPr>
                <w:noProof/>
                <w:webHidden/>
              </w:rPr>
              <w:fldChar w:fldCharType="separate"/>
            </w:r>
            <w:r w:rsidR="00166BED">
              <w:rPr>
                <w:noProof/>
                <w:webHidden/>
              </w:rPr>
              <w:t>16</w:t>
            </w:r>
            <w:r>
              <w:rPr>
                <w:noProof/>
                <w:webHidden/>
              </w:rPr>
              <w:fldChar w:fldCharType="end"/>
            </w:r>
          </w:hyperlink>
        </w:p>
        <w:p w14:paraId="5F78D79E" w14:textId="6D2FCA23"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73" w:history="1">
            <w:r w:rsidRPr="00D247F4">
              <w:rPr>
                <w:rStyle w:val="Hipervnculo"/>
                <w:noProof/>
              </w:rPr>
              <w:t>Flujos alternativos</w:t>
            </w:r>
            <w:r>
              <w:rPr>
                <w:noProof/>
                <w:webHidden/>
              </w:rPr>
              <w:tab/>
            </w:r>
            <w:r>
              <w:rPr>
                <w:noProof/>
                <w:webHidden/>
              </w:rPr>
              <w:fldChar w:fldCharType="begin"/>
            </w:r>
            <w:r>
              <w:rPr>
                <w:noProof/>
                <w:webHidden/>
              </w:rPr>
              <w:instrText xml:space="preserve"> PAGEREF _Toc485064173 \h </w:instrText>
            </w:r>
            <w:r>
              <w:rPr>
                <w:noProof/>
                <w:webHidden/>
              </w:rPr>
            </w:r>
            <w:r>
              <w:rPr>
                <w:noProof/>
                <w:webHidden/>
              </w:rPr>
              <w:fldChar w:fldCharType="separate"/>
            </w:r>
            <w:r w:rsidR="00166BED">
              <w:rPr>
                <w:noProof/>
                <w:webHidden/>
              </w:rPr>
              <w:t>16</w:t>
            </w:r>
            <w:r>
              <w:rPr>
                <w:noProof/>
                <w:webHidden/>
              </w:rPr>
              <w:fldChar w:fldCharType="end"/>
            </w:r>
          </w:hyperlink>
        </w:p>
        <w:p w14:paraId="39F4A709" w14:textId="5CC37F1A" w:rsidR="00B3788C" w:rsidRDefault="00B3788C">
          <w:pPr>
            <w:pStyle w:val="TDC2"/>
            <w:tabs>
              <w:tab w:val="left" w:pos="660"/>
              <w:tab w:val="right" w:leader="dot" w:pos="10762"/>
            </w:tabs>
            <w:rPr>
              <w:rFonts w:asciiTheme="minorHAnsi" w:eastAsiaTheme="minorEastAsia" w:hAnsiTheme="minorHAnsi" w:cstheme="minorBidi"/>
              <w:noProof/>
              <w:color w:val="auto"/>
              <w:szCs w:val="22"/>
            </w:rPr>
          </w:pPr>
          <w:hyperlink w:anchor="_Toc485064174" w:history="1">
            <w:r w:rsidRPr="00D247F4">
              <w:rPr>
                <w:rStyle w:val="Hipervnculo"/>
                <w:noProof/>
              </w:rPr>
              <w:t>a.</w:t>
            </w:r>
            <w:r>
              <w:rPr>
                <w:rFonts w:asciiTheme="minorHAnsi" w:eastAsiaTheme="minorEastAsia" w:hAnsiTheme="minorHAnsi" w:cstheme="minorBidi"/>
                <w:noProof/>
                <w:color w:val="auto"/>
                <w:szCs w:val="22"/>
              </w:rPr>
              <w:tab/>
            </w:r>
            <w:r w:rsidRPr="00D247F4">
              <w:rPr>
                <w:rStyle w:val="Hipervnculo"/>
                <w:noProof/>
              </w:rPr>
              <w:t>Componente de Cierre de sesión</w:t>
            </w:r>
            <w:r>
              <w:rPr>
                <w:noProof/>
                <w:webHidden/>
              </w:rPr>
              <w:tab/>
            </w:r>
            <w:r>
              <w:rPr>
                <w:noProof/>
                <w:webHidden/>
              </w:rPr>
              <w:fldChar w:fldCharType="begin"/>
            </w:r>
            <w:r>
              <w:rPr>
                <w:noProof/>
                <w:webHidden/>
              </w:rPr>
              <w:instrText xml:space="preserve"> PAGEREF _Toc485064174 \h </w:instrText>
            </w:r>
            <w:r>
              <w:rPr>
                <w:noProof/>
                <w:webHidden/>
              </w:rPr>
            </w:r>
            <w:r>
              <w:rPr>
                <w:noProof/>
                <w:webHidden/>
              </w:rPr>
              <w:fldChar w:fldCharType="separate"/>
            </w:r>
            <w:r w:rsidR="00166BED">
              <w:rPr>
                <w:noProof/>
                <w:webHidden/>
              </w:rPr>
              <w:t>16</w:t>
            </w:r>
            <w:r>
              <w:rPr>
                <w:noProof/>
                <w:webHidden/>
              </w:rPr>
              <w:fldChar w:fldCharType="end"/>
            </w:r>
          </w:hyperlink>
        </w:p>
        <w:p w14:paraId="79B8C78D" w14:textId="5A441F9C"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75" w:history="1">
            <w:r w:rsidRPr="00D247F4">
              <w:rPr>
                <w:rStyle w:val="Hipervnculo"/>
                <w:noProof/>
              </w:rPr>
              <w:t>Flujo principal</w:t>
            </w:r>
            <w:r>
              <w:rPr>
                <w:noProof/>
                <w:webHidden/>
              </w:rPr>
              <w:tab/>
            </w:r>
            <w:r>
              <w:rPr>
                <w:noProof/>
                <w:webHidden/>
              </w:rPr>
              <w:fldChar w:fldCharType="begin"/>
            </w:r>
            <w:r>
              <w:rPr>
                <w:noProof/>
                <w:webHidden/>
              </w:rPr>
              <w:instrText xml:space="preserve"> PAGEREF _Toc485064175 \h </w:instrText>
            </w:r>
            <w:r>
              <w:rPr>
                <w:noProof/>
                <w:webHidden/>
              </w:rPr>
            </w:r>
            <w:r>
              <w:rPr>
                <w:noProof/>
                <w:webHidden/>
              </w:rPr>
              <w:fldChar w:fldCharType="separate"/>
            </w:r>
            <w:r w:rsidR="00166BED">
              <w:rPr>
                <w:noProof/>
                <w:webHidden/>
              </w:rPr>
              <w:t>17</w:t>
            </w:r>
            <w:r>
              <w:rPr>
                <w:noProof/>
                <w:webHidden/>
              </w:rPr>
              <w:fldChar w:fldCharType="end"/>
            </w:r>
          </w:hyperlink>
        </w:p>
        <w:p w14:paraId="40CC70C5" w14:textId="24B1EBD7"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76" w:history="1">
            <w:r w:rsidRPr="00D247F4">
              <w:rPr>
                <w:rStyle w:val="Hipervnculo"/>
                <w:noProof/>
              </w:rPr>
              <w:t>Flujos alternativos</w:t>
            </w:r>
            <w:r>
              <w:rPr>
                <w:noProof/>
                <w:webHidden/>
              </w:rPr>
              <w:tab/>
            </w:r>
            <w:r>
              <w:rPr>
                <w:noProof/>
                <w:webHidden/>
              </w:rPr>
              <w:fldChar w:fldCharType="begin"/>
            </w:r>
            <w:r>
              <w:rPr>
                <w:noProof/>
                <w:webHidden/>
              </w:rPr>
              <w:instrText xml:space="preserve"> PAGEREF _Toc485064176 \h </w:instrText>
            </w:r>
            <w:r>
              <w:rPr>
                <w:noProof/>
                <w:webHidden/>
              </w:rPr>
            </w:r>
            <w:r>
              <w:rPr>
                <w:noProof/>
                <w:webHidden/>
              </w:rPr>
              <w:fldChar w:fldCharType="separate"/>
            </w:r>
            <w:r w:rsidR="00166BED">
              <w:rPr>
                <w:noProof/>
                <w:webHidden/>
              </w:rPr>
              <w:t>17</w:t>
            </w:r>
            <w:r>
              <w:rPr>
                <w:noProof/>
                <w:webHidden/>
              </w:rPr>
              <w:fldChar w:fldCharType="end"/>
            </w:r>
          </w:hyperlink>
        </w:p>
        <w:p w14:paraId="7E0F1BD7" w14:textId="2683E7EA"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77" w:history="1">
            <w:r w:rsidRPr="00D247F4">
              <w:rPr>
                <w:rStyle w:val="Hipervnculo"/>
                <w:noProof/>
              </w:rPr>
              <w:t>Reglas de negocio</w:t>
            </w:r>
            <w:r>
              <w:rPr>
                <w:noProof/>
                <w:webHidden/>
              </w:rPr>
              <w:tab/>
            </w:r>
            <w:r>
              <w:rPr>
                <w:noProof/>
                <w:webHidden/>
              </w:rPr>
              <w:fldChar w:fldCharType="begin"/>
            </w:r>
            <w:r>
              <w:rPr>
                <w:noProof/>
                <w:webHidden/>
              </w:rPr>
              <w:instrText xml:space="preserve"> PAGEREF _Toc485064177 \h </w:instrText>
            </w:r>
            <w:r>
              <w:rPr>
                <w:noProof/>
                <w:webHidden/>
              </w:rPr>
            </w:r>
            <w:r>
              <w:rPr>
                <w:noProof/>
                <w:webHidden/>
              </w:rPr>
              <w:fldChar w:fldCharType="separate"/>
            </w:r>
            <w:r w:rsidR="00166BED">
              <w:rPr>
                <w:noProof/>
                <w:webHidden/>
              </w:rPr>
              <w:t>17</w:t>
            </w:r>
            <w:r>
              <w:rPr>
                <w:noProof/>
                <w:webHidden/>
              </w:rPr>
              <w:fldChar w:fldCharType="end"/>
            </w:r>
          </w:hyperlink>
        </w:p>
        <w:p w14:paraId="24AC04FD" w14:textId="0EEB88D6"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78" w:history="1">
            <w:r w:rsidRPr="00D247F4">
              <w:rPr>
                <w:rStyle w:val="Hipervnculo"/>
                <w:noProof/>
              </w:rPr>
              <w:t>Diagrama de interacción</w:t>
            </w:r>
            <w:r>
              <w:rPr>
                <w:noProof/>
                <w:webHidden/>
              </w:rPr>
              <w:tab/>
            </w:r>
            <w:r>
              <w:rPr>
                <w:noProof/>
                <w:webHidden/>
              </w:rPr>
              <w:fldChar w:fldCharType="begin"/>
            </w:r>
            <w:r>
              <w:rPr>
                <w:noProof/>
                <w:webHidden/>
              </w:rPr>
              <w:instrText xml:space="preserve"> PAGEREF _Toc485064178 \h </w:instrText>
            </w:r>
            <w:r>
              <w:rPr>
                <w:noProof/>
                <w:webHidden/>
              </w:rPr>
            </w:r>
            <w:r>
              <w:rPr>
                <w:noProof/>
                <w:webHidden/>
              </w:rPr>
              <w:fldChar w:fldCharType="separate"/>
            </w:r>
            <w:r w:rsidR="00166BED">
              <w:rPr>
                <w:noProof/>
                <w:webHidden/>
              </w:rPr>
              <w:t>17</w:t>
            </w:r>
            <w:r>
              <w:rPr>
                <w:noProof/>
                <w:webHidden/>
              </w:rPr>
              <w:fldChar w:fldCharType="end"/>
            </w:r>
          </w:hyperlink>
        </w:p>
        <w:p w14:paraId="76481761" w14:textId="341FF5AB" w:rsidR="00B3788C" w:rsidRDefault="00B3788C">
          <w:pPr>
            <w:pStyle w:val="TDC2"/>
            <w:tabs>
              <w:tab w:val="left" w:pos="660"/>
              <w:tab w:val="right" w:leader="dot" w:pos="10762"/>
            </w:tabs>
            <w:rPr>
              <w:rFonts w:asciiTheme="minorHAnsi" w:eastAsiaTheme="minorEastAsia" w:hAnsiTheme="minorHAnsi" w:cstheme="minorBidi"/>
              <w:noProof/>
              <w:color w:val="auto"/>
              <w:szCs w:val="22"/>
            </w:rPr>
          </w:pPr>
          <w:hyperlink w:anchor="_Toc485064179" w:history="1">
            <w:r w:rsidRPr="00D247F4">
              <w:rPr>
                <w:rStyle w:val="Hipervnculo"/>
                <w:noProof/>
              </w:rPr>
              <w:t>5.</w:t>
            </w:r>
            <w:r>
              <w:rPr>
                <w:rFonts w:asciiTheme="minorHAnsi" w:eastAsiaTheme="minorEastAsia" w:hAnsiTheme="minorHAnsi" w:cstheme="minorBidi"/>
                <w:noProof/>
                <w:color w:val="auto"/>
                <w:szCs w:val="22"/>
              </w:rPr>
              <w:tab/>
            </w:r>
            <w:r w:rsidRPr="00D247F4">
              <w:rPr>
                <w:rStyle w:val="Hipervnculo"/>
                <w:noProof/>
              </w:rPr>
              <w:t>Dar de baja usuario</w:t>
            </w:r>
            <w:r>
              <w:rPr>
                <w:noProof/>
                <w:webHidden/>
              </w:rPr>
              <w:tab/>
            </w:r>
            <w:r>
              <w:rPr>
                <w:noProof/>
                <w:webHidden/>
              </w:rPr>
              <w:fldChar w:fldCharType="begin"/>
            </w:r>
            <w:r>
              <w:rPr>
                <w:noProof/>
                <w:webHidden/>
              </w:rPr>
              <w:instrText xml:space="preserve"> PAGEREF _Toc485064179 \h </w:instrText>
            </w:r>
            <w:r>
              <w:rPr>
                <w:noProof/>
                <w:webHidden/>
              </w:rPr>
            </w:r>
            <w:r>
              <w:rPr>
                <w:noProof/>
                <w:webHidden/>
              </w:rPr>
              <w:fldChar w:fldCharType="separate"/>
            </w:r>
            <w:r w:rsidR="00166BED">
              <w:rPr>
                <w:noProof/>
                <w:webHidden/>
              </w:rPr>
              <w:t>18</w:t>
            </w:r>
            <w:r>
              <w:rPr>
                <w:noProof/>
                <w:webHidden/>
              </w:rPr>
              <w:fldChar w:fldCharType="end"/>
            </w:r>
          </w:hyperlink>
        </w:p>
        <w:p w14:paraId="46B5CA4A" w14:textId="7DBE052D"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80" w:history="1">
            <w:r w:rsidRPr="00D247F4">
              <w:rPr>
                <w:rStyle w:val="Hipervnculo"/>
                <w:noProof/>
              </w:rPr>
              <w:t>Flujo principal</w:t>
            </w:r>
            <w:r>
              <w:rPr>
                <w:noProof/>
                <w:webHidden/>
              </w:rPr>
              <w:tab/>
            </w:r>
            <w:r>
              <w:rPr>
                <w:noProof/>
                <w:webHidden/>
              </w:rPr>
              <w:fldChar w:fldCharType="begin"/>
            </w:r>
            <w:r>
              <w:rPr>
                <w:noProof/>
                <w:webHidden/>
              </w:rPr>
              <w:instrText xml:space="preserve"> PAGEREF _Toc485064180 \h </w:instrText>
            </w:r>
            <w:r>
              <w:rPr>
                <w:noProof/>
                <w:webHidden/>
              </w:rPr>
            </w:r>
            <w:r>
              <w:rPr>
                <w:noProof/>
                <w:webHidden/>
              </w:rPr>
              <w:fldChar w:fldCharType="separate"/>
            </w:r>
            <w:r w:rsidR="00166BED">
              <w:rPr>
                <w:noProof/>
                <w:webHidden/>
              </w:rPr>
              <w:t>18</w:t>
            </w:r>
            <w:r>
              <w:rPr>
                <w:noProof/>
                <w:webHidden/>
              </w:rPr>
              <w:fldChar w:fldCharType="end"/>
            </w:r>
          </w:hyperlink>
        </w:p>
        <w:p w14:paraId="471E6202" w14:textId="1B17CBFE"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81" w:history="1">
            <w:r w:rsidRPr="00D247F4">
              <w:rPr>
                <w:rStyle w:val="Hipervnculo"/>
                <w:noProof/>
              </w:rPr>
              <w:t>Flujos alternativos</w:t>
            </w:r>
            <w:r>
              <w:rPr>
                <w:noProof/>
                <w:webHidden/>
              </w:rPr>
              <w:tab/>
            </w:r>
            <w:r>
              <w:rPr>
                <w:noProof/>
                <w:webHidden/>
              </w:rPr>
              <w:fldChar w:fldCharType="begin"/>
            </w:r>
            <w:r>
              <w:rPr>
                <w:noProof/>
                <w:webHidden/>
              </w:rPr>
              <w:instrText xml:space="preserve"> PAGEREF _Toc485064181 \h </w:instrText>
            </w:r>
            <w:r>
              <w:rPr>
                <w:noProof/>
                <w:webHidden/>
              </w:rPr>
            </w:r>
            <w:r>
              <w:rPr>
                <w:noProof/>
                <w:webHidden/>
              </w:rPr>
              <w:fldChar w:fldCharType="separate"/>
            </w:r>
            <w:r w:rsidR="00166BED">
              <w:rPr>
                <w:noProof/>
                <w:webHidden/>
              </w:rPr>
              <w:t>18</w:t>
            </w:r>
            <w:r>
              <w:rPr>
                <w:noProof/>
                <w:webHidden/>
              </w:rPr>
              <w:fldChar w:fldCharType="end"/>
            </w:r>
          </w:hyperlink>
        </w:p>
        <w:p w14:paraId="73A2BA7E" w14:textId="556F5F80"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82" w:history="1">
            <w:r w:rsidRPr="00D247F4">
              <w:rPr>
                <w:rStyle w:val="Hipervnculo"/>
                <w:noProof/>
              </w:rPr>
              <w:t>Diagrama de interacción</w:t>
            </w:r>
            <w:r>
              <w:rPr>
                <w:noProof/>
                <w:webHidden/>
              </w:rPr>
              <w:tab/>
            </w:r>
            <w:r>
              <w:rPr>
                <w:noProof/>
                <w:webHidden/>
              </w:rPr>
              <w:fldChar w:fldCharType="begin"/>
            </w:r>
            <w:r>
              <w:rPr>
                <w:noProof/>
                <w:webHidden/>
              </w:rPr>
              <w:instrText xml:space="preserve"> PAGEREF _Toc485064182 \h </w:instrText>
            </w:r>
            <w:r>
              <w:rPr>
                <w:noProof/>
                <w:webHidden/>
              </w:rPr>
            </w:r>
            <w:r>
              <w:rPr>
                <w:noProof/>
                <w:webHidden/>
              </w:rPr>
              <w:fldChar w:fldCharType="separate"/>
            </w:r>
            <w:r w:rsidR="00166BED">
              <w:rPr>
                <w:noProof/>
                <w:webHidden/>
              </w:rPr>
              <w:t>19</w:t>
            </w:r>
            <w:r>
              <w:rPr>
                <w:noProof/>
                <w:webHidden/>
              </w:rPr>
              <w:fldChar w:fldCharType="end"/>
            </w:r>
          </w:hyperlink>
        </w:p>
        <w:p w14:paraId="44D976D3" w14:textId="6883B79E" w:rsidR="00B3788C" w:rsidRDefault="00B3788C">
          <w:pPr>
            <w:pStyle w:val="TDC2"/>
            <w:tabs>
              <w:tab w:val="left" w:pos="660"/>
              <w:tab w:val="right" w:leader="dot" w:pos="10762"/>
            </w:tabs>
            <w:rPr>
              <w:rFonts w:asciiTheme="minorHAnsi" w:eastAsiaTheme="minorEastAsia" w:hAnsiTheme="minorHAnsi" w:cstheme="minorBidi"/>
              <w:noProof/>
              <w:color w:val="auto"/>
              <w:szCs w:val="22"/>
            </w:rPr>
          </w:pPr>
          <w:hyperlink w:anchor="_Toc485064183" w:history="1">
            <w:r w:rsidRPr="00D247F4">
              <w:rPr>
                <w:rStyle w:val="Hipervnculo"/>
                <w:noProof/>
              </w:rPr>
              <w:t>6.</w:t>
            </w:r>
            <w:r>
              <w:rPr>
                <w:rFonts w:asciiTheme="minorHAnsi" w:eastAsiaTheme="minorEastAsia" w:hAnsiTheme="minorHAnsi" w:cstheme="minorBidi"/>
                <w:noProof/>
                <w:color w:val="auto"/>
                <w:szCs w:val="22"/>
              </w:rPr>
              <w:tab/>
            </w:r>
            <w:r w:rsidRPr="00D247F4">
              <w:rPr>
                <w:rStyle w:val="Hipervnculo"/>
                <w:noProof/>
              </w:rPr>
              <w:t>Leer mensaje</w:t>
            </w:r>
            <w:r>
              <w:rPr>
                <w:noProof/>
                <w:webHidden/>
              </w:rPr>
              <w:tab/>
            </w:r>
            <w:r>
              <w:rPr>
                <w:noProof/>
                <w:webHidden/>
              </w:rPr>
              <w:fldChar w:fldCharType="begin"/>
            </w:r>
            <w:r>
              <w:rPr>
                <w:noProof/>
                <w:webHidden/>
              </w:rPr>
              <w:instrText xml:space="preserve"> PAGEREF _Toc485064183 \h </w:instrText>
            </w:r>
            <w:r>
              <w:rPr>
                <w:noProof/>
                <w:webHidden/>
              </w:rPr>
            </w:r>
            <w:r>
              <w:rPr>
                <w:noProof/>
                <w:webHidden/>
              </w:rPr>
              <w:fldChar w:fldCharType="separate"/>
            </w:r>
            <w:r w:rsidR="00166BED">
              <w:rPr>
                <w:noProof/>
                <w:webHidden/>
              </w:rPr>
              <w:t>20</w:t>
            </w:r>
            <w:r>
              <w:rPr>
                <w:noProof/>
                <w:webHidden/>
              </w:rPr>
              <w:fldChar w:fldCharType="end"/>
            </w:r>
          </w:hyperlink>
        </w:p>
        <w:p w14:paraId="65B04AA7" w14:textId="3B0FE2A4"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84" w:history="1">
            <w:r w:rsidRPr="00D247F4">
              <w:rPr>
                <w:rStyle w:val="Hipervnculo"/>
                <w:noProof/>
              </w:rPr>
              <w:t>Flujo principal</w:t>
            </w:r>
            <w:r>
              <w:rPr>
                <w:noProof/>
                <w:webHidden/>
              </w:rPr>
              <w:tab/>
            </w:r>
            <w:r>
              <w:rPr>
                <w:noProof/>
                <w:webHidden/>
              </w:rPr>
              <w:fldChar w:fldCharType="begin"/>
            </w:r>
            <w:r>
              <w:rPr>
                <w:noProof/>
                <w:webHidden/>
              </w:rPr>
              <w:instrText xml:space="preserve"> PAGEREF _Toc485064184 \h </w:instrText>
            </w:r>
            <w:r>
              <w:rPr>
                <w:noProof/>
                <w:webHidden/>
              </w:rPr>
            </w:r>
            <w:r>
              <w:rPr>
                <w:noProof/>
                <w:webHidden/>
              </w:rPr>
              <w:fldChar w:fldCharType="separate"/>
            </w:r>
            <w:r w:rsidR="00166BED">
              <w:rPr>
                <w:noProof/>
                <w:webHidden/>
              </w:rPr>
              <w:t>20</w:t>
            </w:r>
            <w:r>
              <w:rPr>
                <w:noProof/>
                <w:webHidden/>
              </w:rPr>
              <w:fldChar w:fldCharType="end"/>
            </w:r>
          </w:hyperlink>
        </w:p>
        <w:p w14:paraId="372CC5E1" w14:textId="3D63E379"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85" w:history="1">
            <w:r w:rsidRPr="00D247F4">
              <w:rPr>
                <w:rStyle w:val="Hipervnculo"/>
                <w:noProof/>
              </w:rPr>
              <w:t>Flujos alternativos</w:t>
            </w:r>
            <w:r>
              <w:rPr>
                <w:noProof/>
                <w:webHidden/>
              </w:rPr>
              <w:tab/>
            </w:r>
            <w:r>
              <w:rPr>
                <w:noProof/>
                <w:webHidden/>
              </w:rPr>
              <w:fldChar w:fldCharType="begin"/>
            </w:r>
            <w:r>
              <w:rPr>
                <w:noProof/>
                <w:webHidden/>
              </w:rPr>
              <w:instrText xml:space="preserve"> PAGEREF _Toc485064185 \h </w:instrText>
            </w:r>
            <w:r>
              <w:rPr>
                <w:noProof/>
                <w:webHidden/>
              </w:rPr>
            </w:r>
            <w:r>
              <w:rPr>
                <w:noProof/>
                <w:webHidden/>
              </w:rPr>
              <w:fldChar w:fldCharType="separate"/>
            </w:r>
            <w:r w:rsidR="00166BED">
              <w:rPr>
                <w:noProof/>
                <w:webHidden/>
              </w:rPr>
              <w:t>21</w:t>
            </w:r>
            <w:r>
              <w:rPr>
                <w:noProof/>
                <w:webHidden/>
              </w:rPr>
              <w:fldChar w:fldCharType="end"/>
            </w:r>
          </w:hyperlink>
        </w:p>
        <w:p w14:paraId="4BB02114" w14:textId="5F453BAD"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86" w:history="1">
            <w:r w:rsidRPr="00D247F4">
              <w:rPr>
                <w:rStyle w:val="Hipervnculo"/>
                <w:noProof/>
              </w:rPr>
              <w:t>Diagrama de interacción</w:t>
            </w:r>
            <w:r>
              <w:rPr>
                <w:noProof/>
                <w:webHidden/>
              </w:rPr>
              <w:tab/>
            </w:r>
            <w:r>
              <w:rPr>
                <w:noProof/>
                <w:webHidden/>
              </w:rPr>
              <w:fldChar w:fldCharType="begin"/>
            </w:r>
            <w:r>
              <w:rPr>
                <w:noProof/>
                <w:webHidden/>
              </w:rPr>
              <w:instrText xml:space="preserve"> PAGEREF _Toc485064186 \h </w:instrText>
            </w:r>
            <w:r>
              <w:rPr>
                <w:noProof/>
                <w:webHidden/>
              </w:rPr>
            </w:r>
            <w:r>
              <w:rPr>
                <w:noProof/>
                <w:webHidden/>
              </w:rPr>
              <w:fldChar w:fldCharType="separate"/>
            </w:r>
            <w:r w:rsidR="00166BED">
              <w:rPr>
                <w:noProof/>
                <w:webHidden/>
              </w:rPr>
              <w:t>21</w:t>
            </w:r>
            <w:r>
              <w:rPr>
                <w:noProof/>
                <w:webHidden/>
              </w:rPr>
              <w:fldChar w:fldCharType="end"/>
            </w:r>
          </w:hyperlink>
        </w:p>
        <w:p w14:paraId="3EF1DC06" w14:textId="2840B5F9" w:rsidR="00B3788C" w:rsidRDefault="00B3788C">
          <w:pPr>
            <w:pStyle w:val="TDC2"/>
            <w:tabs>
              <w:tab w:val="left" w:pos="660"/>
              <w:tab w:val="right" w:leader="dot" w:pos="10762"/>
            </w:tabs>
            <w:rPr>
              <w:rFonts w:asciiTheme="minorHAnsi" w:eastAsiaTheme="minorEastAsia" w:hAnsiTheme="minorHAnsi" w:cstheme="minorBidi"/>
              <w:noProof/>
              <w:color w:val="auto"/>
              <w:szCs w:val="22"/>
            </w:rPr>
          </w:pPr>
          <w:hyperlink w:anchor="_Toc485064187" w:history="1">
            <w:r w:rsidRPr="00D247F4">
              <w:rPr>
                <w:rStyle w:val="Hipervnculo"/>
                <w:noProof/>
              </w:rPr>
              <w:t>a.</w:t>
            </w:r>
            <w:r>
              <w:rPr>
                <w:rFonts w:asciiTheme="minorHAnsi" w:eastAsiaTheme="minorEastAsia" w:hAnsiTheme="minorHAnsi" w:cstheme="minorBidi"/>
                <w:noProof/>
                <w:color w:val="auto"/>
                <w:szCs w:val="22"/>
              </w:rPr>
              <w:tab/>
            </w:r>
            <w:r w:rsidRPr="00D247F4">
              <w:rPr>
                <w:rStyle w:val="Hipervnculo"/>
                <w:noProof/>
              </w:rPr>
              <w:t>Recibir mensaje</w:t>
            </w:r>
            <w:r>
              <w:rPr>
                <w:noProof/>
                <w:webHidden/>
              </w:rPr>
              <w:tab/>
            </w:r>
            <w:r>
              <w:rPr>
                <w:noProof/>
                <w:webHidden/>
              </w:rPr>
              <w:fldChar w:fldCharType="begin"/>
            </w:r>
            <w:r>
              <w:rPr>
                <w:noProof/>
                <w:webHidden/>
              </w:rPr>
              <w:instrText xml:space="preserve"> PAGEREF _Toc485064187 \h </w:instrText>
            </w:r>
            <w:r>
              <w:rPr>
                <w:noProof/>
                <w:webHidden/>
              </w:rPr>
            </w:r>
            <w:r>
              <w:rPr>
                <w:noProof/>
                <w:webHidden/>
              </w:rPr>
              <w:fldChar w:fldCharType="separate"/>
            </w:r>
            <w:r w:rsidR="00166BED">
              <w:rPr>
                <w:noProof/>
                <w:webHidden/>
              </w:rPr>
              <w:t>21</w:t>
            </w:r>
            <w:r>
              <w:rPr>
                <w:noProof/>
                <w:webHidden/>
              </w:rPr>
              <w:fldChar w:fldCharType="end"/>
            </w:r>
          </w:hyperlink>
        </w:p>
        <w:p w14:paraId="5F92B143" w14:textId="58BAA2C4"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88" w:history="1">
            <w:r w:rsidRPr="00D247F4">
              <w:rPr>
                <w:rStyle w:val="Hipervnculo"/>
                <w:noProof/>
              </w:rPr>
              <w:t>Flujo principal</w:t>
            </w:r>
            <w:r>
              <w:rPr>
                <w:noProof/>
                <w:webHidden/>
              </w:rPr>
              <w:tab/>
            </w:r>
            <w:r>
              <w:rPr>
                <w:noProof/>
                <w:webHidden/>
              </w:rPr>
              <w:fldChar w:fldCharType="begin"/>
            </w:r>
            <w:r>
              <w:rPr>
                <w:noProof/>
                <w:webHidden/>
              </w:rPr>
              <w:instrText xml:space="preserve"> PAGEREF _Toc485064188 \h </w:instrText>
            </w:r>
            <w:r>
              <w:rPr>
                <w:noProof/>
                <w:webHidden/>
              </w:rPr>
            </w:r>
            <w:r>
              <w:rPr>
                <w:noProof/>
                <w:webHidden/>
              </w:rPr>
              <w:fldChar w:fldCharType="separate"/>
            </w:r>
            <w:r w:rsidR="00166BED">
              <w:rPr>
                <w:noProof/>
                <w:webHidden/>
              </w:rPr>
              <w:t>22</w:t>
            </w:r>
            <w:r>
              <w:rPr>
                <w:noProof/>
                <w:webHidden/>
              </w:rPr>
              <w:fldChar w:fldCharType="end"/>
            </w:r>
          </w:hyperlink>
        </w:p>
        <w:p w14:paraId="19A74470" w14:textId="101B1D61"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89" w:history="1">
            <w:r w:rsidRPr="00D247F4">
              <w:rPr>
                <w:rStyle w:val="Hipervnculo"/>
                <w:noProof/>
              </w:rPr>
              <w:t>Flujos alternativos</w:t>
            </w:r>
            <w:r>
              <w:rPr>
                <w:noProof/>
                <w:webHidden/>
              </w:rPr>
              <w:tab/>
            </w:r>
            <w:r>
              <w:rPr>
                <w:noProof/>
                <w:webHidden/>
              </w:rPr>
              <w:fldChar w:fldCharType="begin"/>
            </w:r>
            <w:r>
              <w:rPr>
                <w:noProof/>
                <w:webHidden/>
              </w:rPr>
              <w:instrText xml:space="preserve"> PAGEREF _Toc485064189 \h </w:instrText>
            </w:r>
            <w:r>
              <w:rPr>
                <w:noProof/>
                <w:webHidden/>
              </w:rPr>
            </w:r>
            <w:r>
              <w:rPr>
                <w:noProof/>
                <w:webHidden/>
              </w:rPr>
              <w:fldChar w:fldCharType="separate"/>
            </w:r>
            <w:r w:rsidR="00166BED">
              <w:rPr>
                <w:noProof/>
                <w:webHidden/>
              </w:rPr>
              <w:t>22</w:t>
            </w:r>
            <w:r>
              <w:rPr>
                <w:noProof/>
                <w:webHidden/>
              </w:rPr>
              <w:fldChar w:fldCharType="end"/>
            </w:r>
          </w:hyperlink>
        </w:p>
        <w:p w14:paraId="40F94225" w14:textId="4B2954D8" w:rsidR="00B3788C" w:rsidRDefault="00B3788C">
          <w:pPr>
            <w:pStyle w:val="TDC2"/>
            <w:tabs>
              <w:tab w:val="left" w:pos="660"/>
              <w:tab w:val="right" w:leader="dot" w:pos="10762"/>
            </w:tabs>
            <w:rPr>
              <w:rFonts w:asciiTheme="minorHAnsi" w:eastAsiaTheme="minorEastAsia" w:hAnsiTheme="minorHAnsi" w:cstheme="minorBidi"/>
              <w:noProof/>
              <w:color w:val="auto"/>
              <w:szCs w:val="22"/>
            </w:rPr>
          </w:pPr>
          <w:hyperlink w:anchor="_Toc485064190" w:history="1">
            <w:r w:rsidRPr="00D247F4">
              <w:rPr>
                <w:rStyle w:val="Hipervnculo"/>
                <w:noProof/>
              </w:rPr>
              <w:t>b.</w:t>
            </w:r>
            <w:r>
              <w:rPr>
                <w:rFonts w:asciiTheme="minorHAnsi" w:eastAsiaTheme="minorEastAsia" w:hAnsiTheme="minorHAnsi" w:cstheme="minorBidi"/>
                <w:noProof/>
                <w:color w:val="auto"/>
                <w:szCs w:val="22"/>
              </w:rPr>
              <w:tab/>
            </w:r>
            <w:r w:rsidRPr="00D247F4">
              <w:rPr>
                <w:rStyle w:val="Hipervnculo"/>
                <w:noProof/>
              </w:rPr>
              <w:t>Abrir actividad de conversación</w:t>
            </w:r>
            <w:r>
              <w:rPr>
                <w:noProof/>
                <w:webHidden/>
              </w:rPr>
              <w:tab/>
            </w:r>
            <w:r>
              <w:rPr>
                <w:noProof/>
                <w:webHidden/>
              </w:rPr>
              <w:fldChar w:fldCharType="begin"/>
            </w:r>
            <w:r>
              <w:rPr>
                <w:noProof/>
                <w:webHidden/>
              </w:rPr>
              <w:instrText xml:space="preserve"> PAGEREF _Toc485064190 \h </w:instrText>
            </w:r>
            <w:r>
              <w:rPr>
                <w:noProof/>
                <w:webHidden/>
              </w:rPr>
            </w:r>
            <w:r>
              <w:rPr>
                <w:noProof/>
                <w:webHidden/>
              </w:rPr>
              <w:fldChar w:fldCharType="separate"/>
            </w:r>
            <w:r w:rsidR="00166BED">
              <w:rPr>
                <w:noProof/>
                <w:webHidden/>
              </w:rPr>
              <w:t>22</w:t>
            </w:r>
            <w:r>
              <w:rPr>
                <w:noProof/>
                <w:webHidden/>
              </w:rPr>
              <w:fldChar w:fldCharType="end"/>
            </w:r>
          </w:hyperlink>
        </w:p>
        <w:p w14:paraId="356B6DE4" w14:textId="61AF06FE"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91" w:history="1">
            <w:r w:rsidRPr="00D247F4">
              <w:rPr>
                <w:rStyle w:val="Hipervnculo"/>
                <w:noProof/>
              </w:rPr>
              <w:t>Flujo principal</w:t>
            </w:r>
            <w:r>
              <w:rPr>
                <w:noProof/>
                <w:webHidden/>
              </w:rPr>
              <w:tab/>
            </w:r>
            <w:r>
              <w:rPr>
                <w:noProof/>
                <w:webHidden/>
              </w:rPr>
              <w:fldChar w:fldCharType="begin"/>
            </w:r>
            <w:r>
              <w:rPr>
                <w:noProof/>
                <w:webHidden/>
              </w:rPr>
              <w:instrText xml:space="preserve"> PAGEREF _Toc485064191 \h </w:instrText>
            </w:r>
            <w:r>
              <w:rPr>
                <w:noProof/>
                <w:webHidden/>
              </w:rPr>
            </w:r>
            <w:r>
              <w:rPr>
                <w:noProof/>
                <w:webHidden/>
              </w:rPr>
              <w:fldChar w:fldCharType="separate"/>
            </w:r>
            <w:r w:rsidR="00166BED">
              <w:rPr>
                <w:noProof/>
                <w:webHidden/>
              </w:rPr>
              <w:t>22</w:t>
            </w:r>
            <w:r>
              <w:rPr>
                <w:noProof/>
                <w:webHidden/>
              </w:rPr>
              <w:fldChar w:fldCharType="end"/>
            </w:r>
          </w:hyperlink>
        </w:p>
        <w:p w14:paraId="7563A59B" w14:textId="71C683F1"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92" w:history="1">
            <w:r w:rsidRPr="00D247F4">
              <w:rPr>
                <w:rStyle w:val="Hipervnculo"/>
                <w:noProof/>
              </w:rPr>
              <w:t>Flujos alternativos</w:t>
            </w:r>
            <w:r>
              <w:rPr>
                <w:noProof/>
                <w:webHidden/>
              </w:rPr>
              <w:tab/>
            </w:r>
            <w:r>
              <w:rPr>
                <w:noProof/>
                <w:webHidden/>
              </w:rPr>
              <w:fldChar w:fldCharType="begin"/>
            </w:r>
            <w:r>
              <w:rPr>
                <w:noProof/>
                <w:webHidden/>
              </w:rPr>
              <w:instrText xml:space="preserve"> PAGEREF _Toc485064192 \h </w:instrText>
            </w:r>
            <w:r>
              <w:rPr>
                <w:noProof/>
                <w:webHidden/>
              </w:rPr>
            </w:r>
            <w:r>
              <w:rPr>
                <w:noProof/>
                <w:webHidden/>
              </w:rPr>
              <w:fldChar w:fldCharType="separate"/>
            </w:r>
            <w:r w:rsidR="00166BED">
              <w:rPr>
                <w:noProof/>
                <w:webHidden/>
              </w:rPr>
              <w:t>22</w:t>
            </w:r>
            <w:r>
              <w:rPr>
                <w:noProof/>
                <w:webHidden/>
              </w:rPr>
              <w:fldChar w:fldCharType="end"/>
            </w:r>
          </w:hyperlink>
        </w:p>
        <w:p w14:paraId="0AD52D17" w14:textId="6608ABB0" w:rsidR="00B3788C" w:rsidRDefault="00B3788C">
          <w:pPr>
            <w:pStyle w:val="TDC2"/>
            <w:tabs>
              <w:tab w:val="left" w:pos="660"/>
              <w:tab w:val="right" w:leader="dot" w:pos="10762"/>
            </w:tabs>
            <w:rPr>
              <w:rFonts w:asciiTheme="minorHAnsi" w:eastAsiaTheme="minorEastAsia" w:hAnsiTheme="minorHAnsi" w:cstheme="minorBidi"/>
              <w:noProof/>
              <w:color w:val="auto"/>
              <w:szCs w:val="22"/>
            </w:rPr>
          </w:pPr>
          <w:hyperlink w:anchor="_Toc485064193" w:history="1">
            <w:r w:rsidRPr="00D247F4">
              <w:rPr>
                <w:rStyle w:val="Hipervnculo"/>
                <w:noProof/>
              </w:rPr>
              <w:t>7.</w:t>
            </w:r>
            <w:r>
              <w:rPr>
                <w:rFonts w:asciiTheme="minorHAnsi" w:eastAsiaTheme="minorEastAsia" w:hAnsiTheme="minorHAnsi" w:cstheme="minorBidi"/>
                <w:noProof/>
                <w:color w:val="auto"/>
                <w:szCs w:val="22"/>
              </w:rPr>
              <w:tab/>
            </w:r>
            <w:r w:rsidRPr="00D247F4">
              <w:rPr>
                <w:rStyle w:val="Hipervnculo"/>
                <w:noProof/>
              </w:rPr>
              <w:t>Escribir mensaje</w:t>
            </w:r>
            <w:r>
              <w:rPr>
                <w:noProof/>
                <w:webHidden/>
              </w:rPr>
              <w:tab/>
            </w:r>
            <w:r>
              <w:rPr>
                <w:noProof/>
                <w:webHidden/>
              </w:rPr>
              <w:fldChar w:fldCharType="begin"/>
            </w:r>
            <w:r>
              <w:rPr>
                <w:noProof/>
                <w:webHidden/>
              </w:rPr>
              <w:instrText xml:space="preserve"> PAGEREF _Toc485064193 \h </w:instrText>
            </w:r>
            <w:r>
              <w:rPr>
                <w:noProof/>
                <w:webHidden/>
              </w:rPr>
            </w:r>
            <w:r>
              <w:rPr>
                <w:noProof/>
                <w:webHidden/>
              </w:rPr>
              <w:fldChar w:fldCharType="separate"/>
            </w:r>
            <w:r w:rsidR="00166BED">
              <w:rPr>
                <w:noProof/>
                <w:webHidden/>
              </w:rPr>
              <w:t>23</w:t>
            </w:r>
            <w:r>
              <w:rPr>
                <w:noProof/>
                <w:webHidden/>
              </w:rPr>
              <w:fldChar w:fldCharType="end"/>
            </w:r>
          </w:hyperlink>
        </w:p>
        <w:p w14:paraId="2F2F6F8C" w14:textId="64D925D9"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94" w:history="1">
            <w:r w:rsidRPr="00D247F4">
              <w:rPr>
                <w:rStyle w:val="Hipervnculo"/>
                <w:noProof/>
              </w:rPr>
              <w:t>Flujo principal</w:t>
            </w:r>
            <w:r>
              <w:rPr>
                <w:noProof/>
                <w:webHidden/>
              </w:rPr>
              <w:tab/>
            </w:r>
            <w:r>
              <w:rPr>
                <w:noProof/>
                <w:webHidden/>
              </w:rPr>
              <w:fldChar w:fldCharType="begin"/>
            </w:r>
            <w:r>
              <w:rPr>
                <w:noProof/>
                <w:webHidden/>
              </w:rPr>
              <w:instrText xml:space="preserve"> PAGEREF _Toc485064194 \h </w:instrText>
            </w:r>
            <w:r>
              <w:rPr>
                <w:noProof/>
                <w:webHidden/>
              </w:rPr>
            </w:r>
            <w:r>
              <w:rPr>
                <w:noProof/>
                <w:webHidden/>
              </w:rPr>
              <w:fldChar w:fldCharType="separate"/>
            </w:r>
            <w:r w:rsidR="00166BED">
              <w:rPr>
                <w:noProof/>
                <w:webHidden/>
              </w:rPr>
              <w:t>23</w:t>
            </w:r>
            <w:r>
              <w:rPr>
                <w:noProof/>
                <w:webHidden/>
              </w:rPr>
              <w:fldChar w:fldCharType="end"/>
            </w:r>
          </w:hyperlink>
        </w:p>
        <w:p w14:paraId="49D71D6F" w14:textId="53F6E208"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95" w:history="1">
            <w:r w:rsidRPr="00D247F4">
              <w:rPr>
                <w:rStyle w:val="Hipervnculo"/>
                <w:noProof/>
              </w:rPr>
              <w:t>Flujos alternativos</w:t>
            </w:r>
            <w:r>
              <w:rPr>
                <w:noProof/>
                <w:webHidden/>
              </w:rPr>
              <w:tab/>
            </w:r>
            <w:r>
              <w:rPr>
                <w:noProof/>
                <w:webHidden/>
              </w:rPr>
              <w:fldChar w:fldCharType="begin"/>
            </w:r>
            <w:r>
              <w:rPr>
                <w:noProof/>
                <w:webHidden/>
              </w:rPr>
              <w:instrText xml:space="preserve"> PAGEREF _Toc485064195 \h </w:instrText>
            </w:r>
            <w:r>
              <w:rPr>
                <w:noProof/>
                <w:webHidden/>
              </w:rPr>
            </w:r>
            <w:r>
              <w:rPr>
                <w:noProof/>
                <w:webHidden/>
              </w:rPr>
              <w:fldChar w:fldCharType="separate"/>
            </w:r>
            <w:r w:rsidR="00166BED">
              <w:rPr>
                <w:noProof/>
                <w:webHidden/>
              </w:rPr>
              <w:t>24</w:t>
            </w:r>
            <w:r>
              <w:rPr>
                <w:noProof/>
                <w:webHidden/>
              </w:rPr>
              <w:fldChar w:fldCharType="end"/>
            </w:r>
          </w:hyperlink>
        </w:p>
        <w:p w14:paraId="5C91016A" w14:textId="53C04A70"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96" w:history="1">
            <w:r w:rsidRPr="00D247F4">
              <w:rPr>
                <w:rStyle w:val="Hipervnculo"/>
                <w:noProof/>
              </w:rPr>
              <w:t>Diagrama de interacción</w:t>
            </w:r>
            <w:r>
              <w:rPr>
                <w:noProof/>
                <w:webHidden/>
              </w:rPr>
              <w:tab/>
            </w:r>
            <w:r>
              <w:rPr>
                <w:noProof/>
                <w:webHidden/>
              </w:rPr>
              <w:fldChar w:fldCharType="begin"/>
            </w:r>
            <w:r>
              <w:rPr>
                <w:noProof/>
                <w:webHidden/>
              </w:rPr>
              <w:instrText xml:space="preserve"> PAGEREF _Toc485064196 \h </w:instrText>
            </w:r>
            <w:r>
              <w:rPr>
                <w:noProof/>
                <w:webHidden/>
              </w:rPr>
            </w:r>
            <w:r>
              <w:rPr>
                <w:noProof/>
                <w:webHidden/>
              </w:rPr>
              <w:fldChar w:fldCharType="separate"/>
            </w:r>
            <w:r w:rsidR="00166BED">
              <w:rPr>
                <w:noProof/>
                <w:webHidden/>
              </w:rPr>
              <w:t>25</w:t>
            </w:r>
            <w:r>
              <w:rPr>
                <w:noProof/>
                <w:webHidden/>
              </w:rPr>
              <w:fldChar w:fldCharType="end"/>
            </w:r>
          </w:hyperlink>
        </w:p>
        <w:p w14:paraId="41F03465" w14:textId="4C16A37D" w:rsidR="00B3788C" w:rsidRDefault="00B3788C">
          <w:pPr>
            <w:pStyle w:val="TDC2"/>
            <w:tabs>
              <w:tab w:val="left" w:pos="660"/>
              <w:tab w:val="right" w:leader="dot" w:pos="10762"/>
            </w:tabs>
            <w:rPr>
              <w:rFonts w:asciiTheme="minorHAnsi" w:eastAsiaTheme="minorEastAsia" w:hAnsiTheme="minorHAnsi" w:cstheme="minorBidi"/>
              <w:noProof/>
              <w:color w:val="auto"/>
              <w:szCs w:val="22"/>
            </w:rPr>
          </w:pPr>
          <w:hyperlink w:anchor="_Toc485064197" w:history="1">
            <w:r w:rsidRPr="00D247F4">
              <w:rPr>
                <w:rStyle w:val="Hipervnculo"/>
                <w:noProof/>
              </w:rPr>
              <w:t>8.</w:t>
            </w:r>
            <w:r>
              <w:rPr>
                <w:rFonts w:asciiTheme="minorHAnsi" w:eastAsiaTheme="minorEastAsia" w:hAnsiTheme="minorHAnsi" w:cstheme="minorBidi"/>
                <w:noProof/>
                <w:color w:val="auto"/>
                <w:szCs w:val="22"/>
              </w:rPr>
              <w:tab/>
            </w:r>
            <w:r w:rsidRPr="00D247F4">
              <w:rPr>
                <w:rStyle w:val="Hipervnculo"/>
                <w:noProof/>
              </w:rPr>
              <w:t>Modificar datos de usuario</w:t>
            </w:r>
            <w:r>
              <w:rPr>
                <w:noProof/>
                <w:webHidden/>
              </w:rPr>
              <w:tab/>
            </w:r>
            <w:r>
              <w:rPr>
                <w:noProof/>
                <w:webHidden/>
              </w:rPr>
              <w:fldChar w:fldCharType="begin"/>
            </w:r>
            <w:r>
              <w:rPr>
                <w:noProof/>
                <w:webHidden/>
              </w:rPr>
              <w:instrText xml:space="preserve"> PAGEREF _Toc485064197 \h </w:instrText>
            </w:r>
            <w:r>
              <w:rPr>
                <w:noProof/>
                <w:webHidden/>
              </w:rPr>
            </w:r>
            <w:r>
              <w:rPr>
                <w:noProof/>
                <w:webHidden/>
              </w:rPr>
              <w:fldChar w:fldCharType="separate"/>
            </w:r>
            <w:r w:rsidR="00166BED">
              <w:rPr>
                <w:noProof/>
                <w:webHidden/>
              </w:rPr>
              <w:t>26</w:t>
            </w:r>
            <w:r>
              <w:rPr>
                <w:noProof/>
                <w:webHidden/>
              </w:rPr>
              <w:fldChar w:fldCharType="end"/>
            </w:r>
          </w:hyperlink>
        </w:p>
        <w:p w14:paraId="3716EE51" w14:textId="35211810"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98" w:history="1">
            <w:r w:rsidRPr="00D247F4">
              <w:rPr>
                <w:rStyle w:val="Hipervnculo"/>
                <w:noProof/>
              </w:rPr>
              <w:t>Flujo principal</w:t>
            </w:r>
            <w:r>
              <w:rPr>
                <w:noProof/>
                <w:webHidden/>
              </w:rPr>
              <w:tab/>
            </w:r>
            <w:r>
              <w:rPr>
                <w:noProof/>
                <w:webHidden/>
              </w:rPr>
              <w:fldChar w:fldCharType="begin"/>
            </w:r>
            <w:r>
              <w:rPr>
                <w:noProof/>
                <w:webHidden/>
              </w:rPr>
              <w:instrText xml:space="preserve"> PAGEREF _Toc485064198 \h </w:instrText>
            </w:r>
            <w:r>
              <w:rPr>
                <w:noProof/>
                <w:webHidden/>
              </w:rPr>
            </w:r>
            <w:r>
              <w:rPr>
                <w:noProof/>
                <w:webHidden/>
              </w:rPr>
              <w:fldChar w:fldCharType="separate"/>
            </w:r>
            <w:r w:rsidR="00166BED">
              <w:rPr>
                <w:noProof/>
                <w:webHidden/>
              </w:rPr>
              <w:t>26</w:t>
            </w:r>
            <w:r>
              <w:rPr>
                <w:noProof/>
                <w:webHidden/>
              </w:rPr>
              <w:fldChar w:fldCharType="end"/>
            </w:r>
          </w:hyperlink>
        </w:p>
        <w:p w14:paraId="05C17B49" w14:textId="4016DAD7"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199" w:history="1">
            <w:r w:rsidRPr="00D247F4">
              <w:rPr>
                <w:rStyle w:val="Hipervnculo"/>
                <w:noProof/>
              </w:rPr>
              <w:t>Flujos alternativos</w:t>
            </w:r>
            <w:r>
              <w:rPr>
                <w:noProof/>
                <w:webHidden/>
              </w:rPr>
              <w:tab/>
            </w:r>
            <w:r>
              <w:rPr>
                <w:noProof/>
                <w:webHidden/>
              </w:rPr>
              <w:fldChar w:fldCharType="begin"/>
            </w:r>
            <w:r>
              <w:rPr>
                <w:noProof/>
                <w:webHidden/>
              </w:rPr>
              <w:instrText xml:space="preserve"> PAGEREF _Toc485064199 \h </w:instrText>
            </w:r>
            <w:r>
              <w:rPr>
                <w:noProof/>
                <w:webHidden/>
              </w:rPr>
            </w:r>
            <w:r>
              <w:rPr>
                <w:noProof/>
                <w:webHidden/>
              </w:rPr>
              <w:fldChar w:fldCharType="separate"/>
            </w:r>
            <w:r w:rsidR="00166BED">
              <w:rPr>
                <w:noProof/>
                <w:webHidden/>
              </w:rPr>
              <w:t>26</w:t>
            </w:r>
            <w:r>
              <w:rPr>
                <w:noProof/>
                <w:webHidden/>
              </w:rPr>
              <w:fldChar w:fldCharType="end"/>
            </w:r>
          </w:hyperlink>
        </w:p>
        <w:p w14:paraId="6AA35B89" w14:textId="033B5E1B"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00" w:history="1">
            <w:r w:rsidRPr="00D247F4">
              <w:rPr>
                <w:rStyle w:val="Hipervnculo"/>
                <w:noProof/>
              </w:rPr>
              <w:t>Reglas de negocio</w:t>
            </w:r>
            <w:r>
              <w:rPr>
                <w:noProof/>
                <w:webHidden/>
              </w:rPr>
              <w:tab/>
            </w:r>
            <w:r>
              <w:rPr>
                <w:noProof/>
                <w:webHidden/>
              </w:rPr>
              <w:fldChar w:fldCharType="begin"/>
            </w:r>
            <w:r>
              <w:rPr>
                <w:noProof/>
                <w:webHidden/>
              </w:rPr>
              <w:instrText xml:space="preserve"> PAGEREF _Toc485064200 \h </w:instrText>
            </w:r>
            <w:r>
              <w:rPr>
                <w:noProof/>
                <w:webHidden/>
              </w:rPr>
            </w:r>
            <w:r>
              <w:rPr>
                <w:noProof/>
                <w:webHidden/>
              </w:rPr>
              <w:fldChar w:fldCharType="separate"/>
            </w:r>
            <w:r w:rsidR="00166BED">
              <w:rPr>
                <w:noProof/>
                <w:webHidden/>
              </w:rPr>
              <w:t>26</w:t>
            </w:r>
            <w:r>
              <w:rPr>
                <w:noProof/>
                <w:webHidden/>
              </w:rPr>
              <w:fldChar w:fldCharType="end"/>
            </w:r>
          </w:hyperlink>
        </w:p>
        <w:p w14:paraId="17FB8391" w14:textId="6C4AB609"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01" w:history="1">
            <w:r w:rsidRPr="00D247F4">
              <w:rPr>
                <w:rStyle w:val="Hipervnculo"/>
                <w:noProof/>
              </w:rPr>
              <w:t>Diagrama de interacción</w:t>
            </w:r>
            <w:r>
              <w:rPr>
                <w:noProof/>
                <w:webHidden/>
              </w:rPr>
              <w:tab/>
            </w:r>
            <w:r>
              <w:rPr>
                <w:noProof/>
                <w:webHidden/>
              </w:rPr>
              <w:fldChar w:fldCharType="begin"/>
            </w:r>
            <w:r>
              <w:rPr>
                <w:noProof/>
                <w:webHidden/>
              </w:rPr>
              <w:instrText xml:space="preserve"> PAGEREF _Toc485064201 \h </w:instrText>
            </w:r>
            <w:r>
              <w:rPr>
                <w:noProof/>
                <w:webHidden/>
              </w:rPr>
            </w:r>
            <w:r>
              <w:rPr>
                <w:noProof/>
                <w:webHidden/>
              </w:rPr>
              <w:fldChar w:fldCharType="separate"/>
            </w:r>
            <w:r w:rsidR="00166BED">
              <w:rPr>
                <w:noProof/>
                <w:webHidden/>
              </w:rPr>
              <w:t>27</w:t>
            </w:r>
            <w:r>
              <w:rPr>
                <w:noProof/>
                <w:webHidden/>
              </w:rPr>
              <w:fldChar w:fldCharType="end"/>
            </w:r>
          </w:hyperlink>
        </w:p>
        <w:p w14:paraId="26F321A0" w14:textId="094A5204" w:rsidR="00B3788C" w:rsidRDefault="00B3788C">
          <w:pPr>
            <w:pStyle w:val="TDC2"/>
            <w:tabs>
              <w:tab w:val="left" w:pos="660"/>
              <w:tab w:val="right" w:leader="dot" w:pos="10762"/>
            </w:tabs>
            <w:rPr>
              <w:rFonts w:asciiTheme="minorHAnsi" w:eastAsiaTheme="minorEastAsia" w:hAnsiTheme="minorHAnsi" w:cstheme="minorBidi"/>
              <w:noProof/>
              <w:color w:val="auto"/>
              <w:szCs w:val="22"/>
            </w:rPr>
          </w:pPr>
          <w:hyperlink w:anchor="_Toc485064202" w:history="1">
            <w:r w:rsidRPr="00D247F4">
              <w:rPr>
                <w:rStyle w:val="Hipervnculo"/>
                <w:noProof/>
              </w:rPr>
              <w:t>9.</w:t>
            </w:r>
            <w:r>
              <w:rPr>
                <w:rFonts w:asciiTheme="minorHAnsi" w:eastAsiaTheme="minorEastAsia" w:hAnsiTheme="minorHAnsi" w:cstheme="minorBidi"/>
                <w:noProof/>
                <w:color w:val="auto"/>
                <w:szCs w:val="22"/>
              </w:rPr>
              <w:tab/>
            </w:r>
            <w:r w:rsidRPr="00D247F4">
              <w:rPr>
                <w:rStyle w:val="Hipervnculo"/>
                <w:noProof/>
              </w:rPr>
              <w:t>Consultar Información de amigo</w:t>
            </w:r>
            <w:r>
              <w:rPr>
                <w:noProof/>
                <w:webHidden/>
              </w:rPr>
              <w:tab/>
            </w:r>
            <w:r>
              <w:rPr>
                <w:noProof/>
                <w:webHidden/>
              </w:rPr>
              <w:fldChar w:fldCharType="begin"/>
            </w:r>
            <w:r>
              <w:rPr>
                <w:noProof/>
                <w:webHidden/>
              </w:rPr>
              <w:instrText xml:space="preserve"> PAGEREF _Toc485064202 \h </w:instrText>
            </w:r>
            <w:r>
              <w:rPr>
                <w:noProof/>
                <w:webHidden/>
              </w:rPr>
            </w:r>
            <w:r>
              <w:rPr>
                <w:noProof/>
                <w:webHidden/>
              </w:rPr>
              <w:fldChar w:fldCharType="separate"/>
            </w:r>
            <w:r w:rsidR="00166BED">
              <w:rPr>
                <w:noProof/>
                <w:webHidden/>
              </w:rPr>
              <w:t>27</w:t>
            </w:r>
            <w:r>
              <w:rPr>
                <w:noProof/>
                <w:webHidden/>
              </w:rPr>
              <w:fldChar w:fldCharType="end"/>
            </w:r>
          </w:hyperlink>
        </w:p>
        <w:p w14:paraId="585DC9B2" w14:textId="406817AD"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03" w:history="1">
            <w:r w:rsidRPr="00D247F4">
              <w:rPr>
                <w:rStyle w:val="Hipervnculo"/>
                <w:noProof/>
              </w:rPr>
              <w:t>Flujo principal</w:t>
            </w:r>
            <w:r>
              <w:rPr>
                <w:noProof/>
                <w:webHidden/>
              </w:rPr>
              <w:tab/>
            </w:r>
            <w:r>
              <w:rPr>
                <w:noProof/>
                <w:webHidden/>
              </w:rPr>
              <w:fldChar w:fldCharType="begin"/>
            </w:r>
            <w:r>
              <w:rPr>
                <w:noProof/>
                <w:webHidden/>
              </w:rPr>
              <w:instrText xml:space="preserve"> PAGEREF _Toc485064203 \h </w:instrText>
            </w:r>
            <w:r>
              <w:rPr>
                <w:noProof/>
                <w:webHidden/>
              </w:rPr>
            </w:r>
            <w:r>
              <w:rPr>
                <w:noProof/>
                <w:webHidden/>
              </w:rPr>
              <w:fldChar w:fldCharType="separate"/>
            </w:r>
            <w:r w:rsidR="00166BED">
              <w:rPr>
                <w:noProof/>
                <w:webHidden/>
              </w:rPr>
              <w:t>28</w:t>
            </w:r>
            <w:r>
              <w:rPr>
                <w:noProof/>
                <w:webHidden/>
              </w:rPr>
              <w:fldChar w:fldCharType="end"/>
            </w:r>
          </w:hyperlink>
        </w:p>
        <w:p w14:paraId="210F91F3" w14:textId="4D08A91B"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04" w:history="1">
            <w:r w:rsidRPr="00D247F4">
              <w:rPr>
                <w:rStyle w:val="Hipervnculo"/>
                <w:noProof/>
              </w:rPr>
              <w:t>Flujos alternativos</w:t>
            </w:r>
            <w:r>
              <w:rPr>
                <w:noProof/>
                <w:webHidden/>
              </w:rPr>
              <w:tab/>
            </w:r>
            <w:r>
              <w:rPr>
                <w:noProof/>
                <w:webHidden/>
              </w:rPr>
              <w:fldChar w:fldCharType="begin"/>
            </w:r>
            <w:r>
              <w:rPr>
                <w:noProof/>
                <w:webHidden/>
              </w:rPr>
              <w:instrText xml:space="preserve"> PAGEREF _Toc485064204 \h </w:instrText>
            </w:r>
            <w:r>
              <w:rPr>
                <w:noProof/>
                <w:webHidden/>
              </w:rPr>
            </w:r>
            <w:r>
              <w:rPr>
                <w:noProof/>
                <w:webHidden/>
              </w:rPr>
              <w:fldChar w:fldCharType="separate"/>
            </w:r>
            <w:r w:rsidR="00166BED">
              <w:rPr>
                <w:noProof/>
                <w:webHidden/>
              </w:rPr>
              <w:t>28</w:t>
            </w:r>
            <w:r>
              <w:rPr>
                <w:noProof/>
                <w:webHidden/>
              </w:rPr>
              <w:fldChar w:fldCharType="end"/>
            </w:r>
          </w:hyperlink>
        </w:p>
        <w:p w14:paraId="6D5EDA69" w14:textId="67DEAABC"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05" w:history="1">
            <w:r w:rsidRPr="00D247F4">
              <w:rPr>
                <w:rStyle w:val="Hipervnculo"/>
                <w:noProof/>
              </w:rPr>
              <w:t>Reglas de negocio</w:t>
            </w:r>
            <w:r>
              <w:rPr>
                <w:noProof/>
                <w:webHidden/>
              </w:rPr>
              <w:tab/>
            </w:r>
            <w:r>
              <w:rPr>
                <w:noProof/>
                <w:webHidden/>
              </w:rPr>
              <w:fldChar w:fldCharType="begin"/>
            </w:r>
            <w:r>
              <w:rPr>
                <w:noProof/>
                <w:webHidden/>
              </w:rPr>
              <w:instrText xml:space="preserve"> PAGEREF _Toc485064205 \h </w:instrText>
            </w:r>
            <w:r>
              <w:rPr>
                <w:noProof/>
                <w:webHidden/>
              </w:rPr>
            </w:r>
            <w:r>
              <w:rPr>
                <w:noProof/>
                <w:webHidden/>
              </w:rPr>
              <w:fldChar w:fldCharType="separate"/>
            </w:r>
            <w:r w:rsidR="00166BED">
              <w:rPr>
                <w:noProof/>
                <w:webHidden/>
              </w:rPr>
              <w:t>28</w:t>
            </w:r>
            <w:r>
              <w:rPr>
                <w:noProof/>
                <w:webHidden/>
              </w:rPr>
              <w:fldChar w:fldCharType="end"/>
            </w:r>
          </w:hyperlink>
        </w:p>
        <w:p w14:paraId="6AEDE4C1" w14:textId="5C573D27"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06" w:history="1">
            <w:r w:rsidRPr="00D247F4">
              <w:rPr>
                <w:rStyle w:val="Hipervnculo"/>
                <w:noProof/>
              </w:rPr>
              <w:t>Diagrama de interacción</w:t>
            </w:r>
            <w:r>
              <w:rPr>
                <w:noProof/>
                <w:webHidden/>
              </w:rPr>
              <w:tab/>
            </w:r>
            <w:r>
              <w:rPr>
                <w:noProof/>
                <w:webHidden/>
              </w:rPr>
              <w:fldChar w:fldCharType="begin"/>
            </w:r>
            <w:r>
              <w:rPr>
                <w:noProof/>
                <w:webHidden/>
              </w:rPr>
              <w:instrText xml:space="preserve"> PAGEREF _Toc485064206 \h </w:instrText>
            </w:r>
            <w:r>
              <w:rPr>
                <w:noProof/>
                <w:webHidden/>
              </w:rPr>
            </w:r>
            <w:r>
              <w:rPr>
                <w:noProof/>
                <w:webHidden/>
              </w:rPr>
              <w:fldChar w:fldCharType="separate"/>
            </w:r>
            <w:r w:rsidR="00166BED">
              <w:rPr>
                <w:noProof/>
                <w:webHidden/>
              </w:rPr>
              <w:t>29</w:t>
            </w:r>
            <w:r>
              <w:rPr>
                <w:noProof/>
                <w:webHidden/>
              </w:rPr>
              <w:fldChar w:fldCharType="end"/>
            </w:r>
          </w:hyperlink>
        </w:p>
        <w:p w14:paraId="436DAEA2" w14:textId="2754F927" w:rsidR="00B3788C" w:rsidRDefault="00B3788C">
          <w:pPr>
            <w:pStyle w:val="TDC2"/>
            <w:tabs>
              <w:tab w:val="left" w:pos="880"/>
              <w:tab w:val="right" w:leader="dot" w:pos="10762"/>
            </w:tabs>
            <w:rPr>
              <w:rFonts w:asciiTheme="minorHAnsi" w:eastAsiaTheme="minorEastAsia" w:hAnsiTheme="minorHAnsi" w:cstheme="minorBidi"/>
              <w:noProof/>
              <w:color w:val="auto"/>
              <w:szCs w:val="22"/>
            </w:rPr>
          </w:pPr>
          <w:hyperlink w:anchor="_Toc485064207" w:history="1">
            <w:r w:rsidRPr="00D247F4">
              <w:rPr>
                <w:rStyle w:val="Hipervnculo"/>
                <w:noProof/>
              </w:rPr>
              <w:t>10.</w:t>
            </w:r>
            <w:r>
              <w:rPr>
                <w:rFonts w:asciiTheme="minorHAnsi" w:eastAsiaTheme="minorEastAsia" w:hAnsiTheme="minorHAnsi" w:cstheme="minorBidi"/>
                <w:noProof/>
                <w:color w:val="auto"/>
                <w:szCs w:val="22"/>
              </w:rPr>
              <w:tab/>
            </w:r>
            <w:r w:rsidRPr="00D247F4">
              <w:rPr>
                <w:rStyle w:val="Hipervnculo"/>
                <w:noProof/>
              </w:rPr>
              <w:t>Borrar amigo.</w:t>
            </w:r>
            <w:r>
              <w:rPr>
                <w:noProof/>
                <w:webHidden/>
              </w:rPr>
              <w:tab/>
            </w:r>
            <w:r>
              <w:rPr>
                <w:noProof/>
                <w:webHidden/>
              </w:rPr>
              <w:fldChar w:fldCharType="begin"/>
            </w:r>
            <w:r>
              <w:rPr>
                <w:noProof/>
                <w:webHidden/>
              </w:rPr>
              <w:instrText xml:space="preserve"> PAGEREF _Toc485064207 \h </w:instrText>
            </w:r>
            <w:r>
              <w:rPr>
                <w:noProof/>
                <w:webHidden/>
              </w:rPr>
            </w:r>
            <w:r>
              <w:rPr>
                <w:noProof/>
                <w:webHidden/>
              </w:rPr>
              <w:fldChar w:fldCharType="separate"/>
            </w:r>
            <w:r w:rsidR="00166BED">
              <w:rPr>
                <w:noProof/>
                <w:webHidden/>
              </w:rPr>
              <w:t>29</w:t>
            </w:r>
            <w:r>
              <w:rPr>
                <w:noProof/>
                <w:webHidden/>
              </w:rPr>
              <w:fldChar w:fldCharType="end"/>
            </w:r>
          </w:hyperlink>
        </w:p>
        <w:p w14:paraId="61D153B1" w14:textId="1974A48F"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08" w:history="1">
            <w:r w:rsidRPr="00D247F4">
              <w:rPr>
                <w:rStyle w:val="Hipervnculo"/>
                <w:noProof/>
              </w:rPr>
              <w:t>Flujo principal</w:t>
            </w:r>
            <w:r>
              <w:rPr>
                <w:noProof/>
                <w:webHidden/>
              </w:rPr>
              <w:tab/>
            </w:r>
            <w:r>
              <w:rPr>
                <w:noProof/>
                <w:webHidden/>
              </w:rPr>
              <w:fldChar w:fldCharType="begin"/>
            </w:r>
            <w:r>
              <w:rPr>
                <w:noProof/>
                <w:webHidden/>
              </w:rPr>
              <w:instrText xml:space="preserve"> PAGEREF _Toc485064208 \h </w:instrText>
            </w:r>
            <w:r>
              <w:rPr>
                <w:noProof/>
                <w:webHidden/>
              </w:rPr>
            </w:r>
            <w:r>
              <w:rPr>
                <w:noProof/>
                <w:webHidden/>
              </w:rPr>
              <w:fldChar w:fldCharType="separate"/>
            </w:r>
            <w:r w:rsidR="00166BED">
              <w:rPr>
                <w:noProof/>
                <w:webHidden/>
              </w:rPr>
              <w:t>30</w:t>
            </w:r>
            <w:r>
              <w:rPr>
                <w:noProof/>
                <w:webHidden/>
              </w:rPr>
              <w:fldChar w:fldCharType="end"/>
            </w:r>
          </w:hyperlink>
        </w:p>
        <w:p w14:paraId="36849B26" w14:textId="0036DB11"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09" w:history="1">
            <w:r w:rsidRPr="00D247F4">
              <w:rPr>
                <w:rStyle w:val="Hipervnculo"/>
                <w:noProof/>
              </w:rPr>
              <w:t>Flujos alternativos</w:t>
            </w:r>
            <w:r>
              <w:rPr>
                <w:noProof/>
                <w:webHidden/>
              </w:rPr>
              <w:tab/>
            </w:r>
            <w:r>
              <w:rPr>
                <w:noProof/>
                <w:webHidden/>
              </w:rPr>
              <w:fldChar w:fldCharType="begin"/>
            </w:r>
            <w:r>
              <w:rPr>
                <w:noProof/>
                <w:webHidden/>
              </w:rPr>
              <w:instrText xml:space="preserve"> PAGEREF _Toc485064209 \h </w:instrText>
            </w:r>
            <w:r>
              <w:rPr>
                <w:noProof/>
                <w:webHidden/>
              </w:rPr>
            </w:r>
            <w:r>
              <w:rPr>
                <w:noProof/>
                <w:webHidden/>
              </w:rPr>
              <w:fldChar w:fldCharType="separate"/>
            </w:r>
            <w:r w:rsidR="00166BED">
              <w:rPr>
                <w:noProof/>
                <w:webHidden/>
              </w:rPr>
              <w:t>30</w:t>
            </w:r>
            <w:r>
              <w:rPr>
                <w:noProof/>
                <w:webHidden/>
              </w:rPr>
              <w:fldChar w:fldCharType="end"/>
            </w:r>
          </w:hyperlink>
        </w:p>
        <w:p w14:paraId="1840BF39" w14:textId="40EAA3F0"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10" w:history="1">
            <w:r w:rsidRPr="00D247F4">
              <w:rPr>
                <w:rStyle w:val="Hipervnculo"/>
                <w:noProof/>
              </w:rPr>
              <w:t>Diagrama de interacción</w:t>
            </w:r>
            <w:r>
              <w:rPr>
                <w:noProof/>
                <w:webHidden/>
              </w:rPr>
              <w:tab/>
            </w:r>
            <w:r>
              <w:rPr>
                <w:noProof/>
                <w:webHidden/>
              </w:rPr>
              <w:fldChar w:fldCharType="begin"/>
            </w:r>
            <w:r>
              <w:rPr>
                <w:noProof/>
                <w:webHidden/>
              </w:rPr>
              <w:instrText xml:space="preserve"> PAGEREF _Toc485064210 \h </w:instrText>
            </w:r>
            <w:r>
              <w:rPr>
                <w:noProof/>
                <w:webHidden/>
              </w:rPr>
            </w:r>
            <w:r>
              <w:rPr>
                <w:noProof/>
                <w:webHidden/>
              </w:rPr>
              <w:fldChar w:fldCharType="separate"/>
            </w:r>
            <w:r w:rsidR="00166BED">
              <w:rPr>
                <w:noProof/>
                <w:webHidden/>
              </w:rPr>
              <w:t>31</w:t>
            </w:r>
            <w:r>
              <w:rPr>
                <w:noProof/>
                <w:webHidden/>
              </w:rPr>
              <w:fldChar w:fldCharType="end"/>
            </w:r>
          </w:hyperlink>
        </w:p>
        <w:p w14:paraId="06F4ACF3" w14:textId="0C1E522C" w:rsidR="00B3788C" w:rsidRDefault="00B3788C">
          <w:pPr>
            <w:pStyle w:val="TDC2"/>
            <w:tabs>
              <w:tab w:val="left" w:pos="880"/>
              <w:tab w:val="right" w:leader="dot" w:pos="10762"/>
            </w:tabs>
            <w:rPr>
              <w:rFonts w:asciiTheme="minorHAnsi" w:eastAsiaTheme="minorEastAsia" w:hAnsiTheme="minorHAnsi" w:cstheme="minorBidi"/>
              <w:noProof/>
              <w:color w:val="auto"/>
              <w:szCs w:val="22"/>
            </w:rPr>
          </w:pPr>
          <w:hyperlink w:anchor="_Toc485064211" w:history="1">
            <w:r w:rsidRPr="00D247F4">
              <w:rPr>
                <w:rStyle w:val="Hipervnculo"/>
                <w:noProof/>
              </w:rPr>
              <w:t>11.</w:t>
            </w:r>
            <w:r>
              <w:rPr>
                <w:rFonts w:asciiTheme="minorHAnsi" w:eastAsiaTheme="minorEastAsia" w:hAnsiTheme="minorHAnsi" w:cstheme="minorBidi"/>
                <w:noProof/>
                <w:color w:val="auto"/>
                <w:szCs w:val="22"/>
              </w:rPr>
              <w:tab/>
            </w:r>
            <w:r w:rsidRPr="00D247F4">
              <w:rPr>
                <w:rStyle w:val="Hipervnculo"/>
                <w:noProof/>
              </w:rPr>
              <w:t>Añadir amigo.</w:t>
            </w:r>
            <w:r>
              <w:rPr>
                <w:noProof/>
                <w:webHidden/>
              </w:rPr>
              <w:tab/>
            </w:r>
            <w:r>
              <w:rPr>
                <w:noProof/>
                <w:webHidden/>
              </w:rPr>
              <w:fldChar w:fldCharType="begin"/>
            </w:r>
            <w:r>
              <w:rPr>
                <w:noProof/>
                <w:webHidden/>
              </w:rPr>
              <w:instrText xml:space="preserve"> PAGEREF _Toc485064211 \h </w:instrText>
            </w:r>
            <w:r>
              <w:rPr>
                <w:noProof/>
                <w:webHidden/>
              </w:rPr>
            </w:r>
            <w:r>
              <w:rPr>
                <w:noProof/>
                <w:webHidden/>
              </w:rPr>
              <w:fldChar w:fldCharType="separate"/>
            </w:r>
            <w:r w:rsidR="00166BED">
              <w:rPr>
                <w:noProof/>
                <w:webHidden/>
              </w:rPr>
              <w:t>32</w:t>
            </w:r>
            <w:r>
              <w:rPr>
                <w:noProof/>
                <w:webHidden/>
              </w:rPr>
              <w:fldChar w:fldCharType="end"/>
            </w:r>
          </w:hyperlink>
        </w:p>
        <w:p w14:paraId="739BA570" w14:textId="648C6B2A"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12" w:history="1">
            <w:r w:rsidRPr="00D247F4">
              <w:rPr>
                <w:rStyle w:val="Hipervnculo"/>
                <w:noProof/>
              </w:rPr>
              <w:t>Flujo principal</w:t>
            </w:r>
            <w:r>
              <w:rPr>
                <w:noProof/>
                <w:webHidden/>
              </w:rPr>
              <w:tab/>
            </w:r>
            <w:r>
              <w:rPr>
                <w:noProof/>
                <w:webHidden/>
              </w:rPr>
              <w:fldChar w:fldCharType="begin"/>
            </w:r>
            <w:r>
              <w:rPr>
                <w:noProof/>
                <w:webHidden/>
              </w:rPr>
              <w:instrText xml:space="preserve"> PAGEREF _Toc485064212 \h </w:instrText>
            </w:r>
            <w:r>
              <w:rPr>
                <w:noProof/>
                <w:webHidden/>
              </w:rPr>
            </w:r>
            <w:r>
              <w:rPr>
                <w:noProof/>
                <w:webHidden/>
              </w:rPr>
              <w:fldChar w:fldCharType="separate"/>
            </w:r>
            <w:r w:rsidR="00166BED">
              <w:rPr>
                <w:noProof/>
                <w:webHidden/>
              </w:rPr>
              <w:t>32</w:t>
            </w:r>
            <w:r>
              <w:rPr>
                <w:noProof/>
                <w:webHidden/>
              </w:rPr>
              <w:fldChar w:fldCharType="end"/>
            </w:r>
          </w:hyperlink>
        </w:p>
        <w:p w14:paraId="3526BE9C" w14:textId="3D1520FD"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13" w:history="1">
            <w:r w:rsidRPr="00D247F4">
              <w:rPr>
                <w:rStyle w:val="Hipervnculo"/>
                <w:noProof/>
              </w:rPr>
              <w:t>Flujos alternativos</w:t>
            </w:r>
            <w:r>
              <w:rPr>
                <w:noProof/>
                <w:webHidden/>
              </w:rPr>
              <w:tab/>
            </w:r>
            <w:r>
              <w:rPr>
                <w:noProof/>
                <w:webHidden/>
              </w:rPr>
              <w:fldChar w:fldCharType="begin"/>
            </w:r>
            <w:r>
              <w:rPr>
                <w:noProof/>
                <w:webHidden/>
              </w:rPr>
              <w:instrText xml:space="preserve"> PAGEREF _Toc485064213 \h </w:instrText>
            </w:r>
            <w:r>
              <w:rPr>
                <w:noProof/>
                <w:webHidden/>
              </w:rPr>
            </w:r>
            <w:r>
              <w:rPr>
                <w:noProof/>
                <w:webHidden/>
              </w:rPr>
              <w:fldChar w:fldCharType="separate"/>
            </w:r>
            <w:r w:rsidR="00166BED">
              <w:rPr>
                <w:noProof/>
                <w:webHidden/>
              </w:rPr>
              <w:t>32</w:t>
            </w:r>
            <w:r>
              <w:rPr>
                <w:noProof/>
                <w:webHidden/>
              </w:rPr>
              <w:fldChar w:fldCharType="end"/>
            </w:r>
          </w:hyperlink>
        </w:p>
        <w:p w14:paraId="2A6B4981" w14:textId="70F9AE7E"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14" w:history="1">
            <w:r w:rsidRPr="00D247F4">
              <w:rPr>
                <w:rStyle w:val="Hipervnculo"/>
                <w:noProof/>
              </w:rPr>
              <w:t>Diagrama de interacción</w:t>
            </w:r>
            <w:r>
              <w:rPr>
                <w:noProof/>
                <w:webHidden/>
              </w:rPr>
              <w:tab/>
            </w:r>
            <w:r>
              <w:rPr>
                <w:noProof/>
                <w:webHidden/>
              </w:rPr>
              <w:fldChar w:fldCharType="begin"/>
            </w:r>
            <w:r>
              <w:rPr>
                <w:noProof/>
                <w:webHidden/>
              </w:rPr>
              <w:instrText xml:space="preserve"> PAGEREF _Toc485064214 \h </w:instrText>
            </w:r>
            <w:r>
              <w:rPr>
                <w:noProof/>
                <w:webHidden/>
              </w:rPr>
            </w:r>
            <w:r>
              <w:rPr>
                <w:noProof/>
                <w:webHidden/>
              </w:rPr>
              <w:fldChar w:fldCharType="separate"/>
            </w:r>
            <w:r w:rsidR="00166BED">
              <w:rPr>
                <w:noProof/>
                <w:webHidden/>
              </w:rPr>
              <w:t>33</w:t>
            </w:r>
            <w:r>
              <w:rPr>
                <w:noProof/>
                <w:webHidden/>
              </w:rPr>
              <w:fldChar w:fldCharType="end"/>
            </w:r>
          </w:hyperlink>
        </w:p>
        <w:p w14:paraId="70EFA3BD" w14:textId="0A903BE2" w:rsidR="00B3788C" w:rsidRDefault="00B3788C">
          <w:pPr>
            <w:pStyle w:val="TDC2"/>
            <w:tabs>
              <w:tab w:val="left" w:pos="660"/>
              <w:tab w:val="right" w:leader="dot" w:pos="10762"/>
            </w:tabs>
            <w:rPr>
              <w:rFonts w:asciiTheme="minorHAnsi" w:eastAsiaTheme="minorEastAsia" w:hAnsiTheme="minorHAnsi" w:cstheme="minorBidi"/>
              <w:noProof/>
              <w:color w:val="auto"/>
              <w:szCs w:val="22"/>
            </w:rPr>
          </w:pPr>
          <w:hyperlink w:anchor="_Toc485064215" w:history="1">
            <w:r w:rsidRPr="00D247F4">
              <w:rPr>
                <w:rStyle w:val="Hipervnculo"/>
                <w:noProof/>
              </w:rPr>
              <w:t>a.</w:t>
            </w:r>
            <w:r>
              <w:rPr>
                <w:rFonts w:asciiTheme="minorHAnsi" w:eastAsiaTheme="minorEastAsia" w:hAnsiTheme="minorHAnsi" w:cstheme="minorBidi"/>
                <w:noProof/>
                <w:color w:val="auto"/>
                <w:szCs w:val="22"/>
              </w:rPr>
              <w:tab/>
            </w:r>
            <w:r w:rsidRPr="00D247F4">
              <w:rPr>
                <w:rStyle w:val="Hipervnculo"/>
                <w:noProof/>
              </w:rPr>
              <w:t>Recibir aceptación de amistad</w:t>
            </w:r>
            <w:r>
              <w:rPr>
                <w:noProof/>
                <w:webHidden/>
              </w:rPr>
              <w:tab/>
            </w:r>
            <w:r>
              <w:rPr>
                <w:noProof/>
                <w:webHidden/>
              </w:rPr>
              <w:fldChar w:fldCharType="begin"/>
            </w:r>
            <w:r>
              <w:rPr>
                <w:noProof/>
                <w:webHidden/>
              </w:rPr>
              <w:instrText xml:space="preserve"> PAGEREF _Toc485064215 \h </w:instrText>
            </w:r>
            <w:r>
              <w:rPr>
                <w:noProof/>
                <w:webHidden/>
              </w:rPr>
            </w:r>
            <w:r>
              <w:rPr>
                <w:noProof/>
                <w:webHidden/>
              </w:rPr>
              <w:fldChar w:fldCharType="separate"/>
            </w:r>
            <w:r w:rsidR="00166BED">
              <w:rPr>
                <w:noProof/>
                <w:webHidden/>
              </w:rPr>
              <w:t>33</w:t>
            </w:r>
            <w:r>
              <w:rPr>
                <w:noProof/>
                <w:webHidden/>
              </w:rPr>
              <w:fldChar w:fldCharType="end"/>
            </w:r>
          </w:hyperlink>
        </w:p>
        <w:p w14:paraId="34698D9C" w14:textId="327A8741"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16" w:history="1">
            <w:r w:rsidRPr="00D247F4">
              <w:rPr>
                <w:rStyle w:val="Hipervnculo"/>
                <w:noProof/>
              </w:rPr>
              <w:t>Flujo principal</w:t>
            </w:r>
            <w:r>
              <w:rPr>
                <w:noProof/>
                <w:webHidden/>
              </w:rPr>
              <w:tab/>
            </w:r>
            <w:r>
              <w:rPr>
                <w:noProof/>
                <w:webHidden/>
              </w:rPr>
              <w:fldChar w:fldCharType="begin"/>
            </w:r>
            <w:r>
              <w:rPr>
                <w:noProof/>
                <w:webHidden/>
              </w:rPr>
              <w:instrText xml:space="preserve"> PAGEREF _Toc485064216 \h </w:instrText>
            </w:r>
            <w:r>
              <w:rPr>
                <w:noProof/>
                <w:webHidden/>
              </w:rPr>
            </w:r>
            <w:r>
              <w:rPr>
                <w:noProof/>
                <w:webHidden/>
              </w:rPr>
              <w:fldChar w:fldCharType="separate"/>
            </w:r>
            <w:r w:rsidR="00166BED">
              <w:rPr>
                <w:noProof/>
                <w:webHidden/>
              </w:rPr>
              <w:t>34</w:t>
            </w:r>
            <w:r>
              <w:rPr>
                <w:noProof/>
                <w:webHidden/>
              </w:rPr>
              <w:fldChar w:fldCharType="end"/>
            </w:r>
          </w:hyperlink>
        </w:p>
        <w:p w14:paraId="506A6E91" w14:textId="1D097469"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17" w:history="1">
            <w:r w:rsidRPr="00D247F4">
              <w:rPr>
                <w:rStyle w:val="Hipervnculo"/>
                <w:noProof/>
              </w:rPr>
              <w:t>Flujos alternativos</w:t>
            </w:r>
            <w:r>
              <w:rPr>
                <w:noProof/>
                <w:webHidden/>
              </w:rPr>
              <w:tab/>
            </w:r>
            <w:r>
              <w:rPr>
                <w:noProof/>
                <w:webHidden/>
              </w:rPr>
              <w:fldChar w:fldCharType="begin"/>
            </w:r>
            <w:r>
              <w:rPr>
                <w:noProof/>
                <w:webHidden/>
              </w:rPr>
              <w:instrText xml:space="preserve"> PAGEREF _Toc485064217 \h </w:instrText>
            </w:r>
            <w:r>
              <w:rPr>
                <w:noProof/>
                <w:webHidden/>
              </w:rPr>
            </w:r>
            <w:r>
              <w:rPr>
                <w:noProof/>
                <w:webHidden/>
              </w:rPr>
              <w:fldChar w:fldCharType="separate"/>
            </w:r>
            <w:r w:rsidR="00166BED">
              <w:rPr>
                <w:noProof/>
                <w:webHidden/>
              </w:rPr>
              <w:t>34</w:t>
            </w:r>
            <w:r>
              <w:rPr>
                <w:noProof/>
                <w:webHidden/>
              </w:rPr>
              <w:fldChar w:fldCharType="end"/>
            </w:r>
          </w:hyperlink>
        </w:p>
        <w:p w14:paraId="1E2082CD" w14:textId="02B20D87" w:rsidR="00B3788C" w:rsidRDefault="00B3788C">
          <w:pPr>
            <w:pStyle w:val="TDC2"/>
            <w:tabs>
              <w:tab w:val="left" w:pos="880"/>
              <w:tab w:val="right" w:leader="dot" w:pos="10762"/>
            </w:tabs>
            <w:rPr>
              <w:rFonts w:asciiTheme="minorHAnsi" w:eastAsiaTheme="minorEastAsia" w:hAnsiTheme="minorHAnsi" w:cstheme="minorBidi"/>
              <w:noProof/>
              <w:color w:val="auto"/>
              <w:szCs w:val="22"/>
            </w:rPr>
          </w:pPr>
          <w:hyperlink w:anchor="_Toc485064218" w:history="1">
            <w:r w:rsidRPr="00D247F4">
              <w:rPr>
                <w:rStyle w:val="Hipervnculo"/>
                <w:noProof/>
              </w:rPr>
              <w:t>12.</w:t>
            </w:r>
            <w:r>
              <w:rPr>
                <w:rFonts w:asciiTheme="minorHAnsi" w:eastAsiaTheme="minorEastAsia" w:hAnsiTheme="minorHAnsi" w:cstheme="minorBidi"/>
                <w:noProof/>
                <w:color w:val="auto"/>
                <w:szCs w:val="22"/>
              </w:rPr>
              <w:tab/>
            </w:r>
            <w:r w:rsidRPr="00D247F4">
              <w:rPr>
                <w:rStyle w:val="Hipervnculo"/>
                <w:noProof/>
              </w:rPr>
              <w:t>Aceptar o rechazar solicitud de amistad.</w:t>
            </w:r>
            <w:r>
              <w:rPr>
                <w:noProof/>
                <w:webHidden/>
              </w:rPr>
              <w:tab/>
            </w:r>
            <w:r>
              <w:rPr>
                <w:noProof/>
                <w:webHidden/>
              </w:rPr>
              <w:fldChar w:fldCharType="begin"/>
            </w:r>
            <w:r>
              <w:rPr>
                <w:noProof/>
                <w:webHidden/>
              </w:rPr>
              <w:instrText xml:space="preserve"> PAGEREF _Toc485064218 \h </w:instrText>
            </w:r>
            <w:r>
              <w:rPr>
                <w:noProof/>
                <w:webHidden/>
              </w:rPr>
            </w:r>
            <w:r>
              <w:rPr>
                <w:noProof/>
                <w:webHidden/>
              </w:rPr>
              <w:fldChar w:fldCharType="separate"/>
            </w:r>
            <w:r w:rsidR="00166BED">
              <w:rPr>
                <w:noProof/>
                <w:webHidden/>
              </w:rPr>
              <w:t>34</w:t>
            </w:r>
            <w:r>
              <w:rPr>
                <w:noProof/>
                <w:webHidden/>
              </w:rPr>
              <w:fldChar w:fldCharType="end"/>
            </w:r>
          </w:hyperlink>
        </w:p>
        <w:p w14:paraId="6046A8F2" w14:textId="1F9F362C"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19" w:history="1">
            <w:r w:rsidRPr="00D247F4">
              <w:rPr>
                <w:rStyle w:val="Hipervnculo"/>
                <w:noProof/>
              </w:rPr>
              <w:t>Flujo principal</w:t>
            </w:r>
            <w:r>
              <w:rPr>
                <w:noProof/>
                <w:webHidden/>
              </w:rPr>
              <w:tab/>
            </w:r>
            <w:r>
              <w:rPr>
                <w:noProof/>
                <w:webHidden/>
              </w:rPr>
              <w:fldChar w:fldCharType="begin"/>
            </w:r>
            <w:r>
              <w:rPr>
                <w:noProof/>
                <w:webHidden/>
              </w:rPr>
              <w:instrText xml:space="preserve"> PAGEREF _Toc485064219 \h </w:instrText>
            </w:r>
            <w:r>
              <w:rPr>
                <w:noProof/>
                <w:webHidden/>
              </w:rPr>
            </w:r>
            <w:r>
              <w:rPr>
                <w:noProof/>
                <w:webHidden/>
              </w:rPr>
              <w:fldChar w:fldCharType="separate"/>
            </w:r>
            <w:r w:rsidR="00166BED">
              <w:rPr>
                <w:noProof/>
                <w:webHidden/>
              </w:rPr>
              <w:t>34</w:t>
            </w:r>
            <w:r>
              <w:rPr>
                <w:noProof/>
                <w:webHidden/>
              </w:rPr>
              <w:fldChar w:fldCharType="end"/>
            </w:r>
          </w:hyperlink>
        </w:p>
        <w:p w14:paraId="11CC27C7" w14:textId="78D0F62A"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20" w:history="1">
            <w:r w:rsidRPr="00D247F4">
              <w:rPr>
                <w:rStyle w:val="Hipervnculo"/>
                <w:noProof/>
              </w:rPr>
              <w:t>Flujos alternativos</w:t>
            </w:r>
            <w:r>
              <w:rPr>
                <w:noProof/>
                <w:webHidden/>
              </w:rPr>
              <w:tab/>
            </w:r>
            <w:r>
              <w:rPr>
                <w:noProof/>
                <w:webHidden/>
              </w:rPr>
              <w:fldChar w:fldCharType="begin"/>
            </w:r>
            <w:r>
              <w:rPr>
                <w:noProof/>
                <w:webHidden/>
              </w:rPr>
              <w:instrText xml:space="preserve"> PAGEREF _Toc485064220 \h </w:instrText>
            </w:r>
            <w:r>
              <w:rPr>
                <w:noProof/>
                <w:webHidden/>
              </w:rPr>
            </w:r>
            <w:r>
              <w:rPr>
                <w:noProof/>
                <w:webHidden/>
              </w:rPr>
              <w:fldChar w:fldCharType="separate"/>
            </w:r>
            <w:r w:rsidR="00166BED">
              <w:rPr>
                <w:noProof/>
                <w:webHidden/>
              </w:rPr>
              <w:t>35</w:t>
            </w:r>
            <w:r>
              <w:rPr>
                <w:noProof/>
                <w:webHidden/>
              </w:rPr>
              <w:fldChar w:fldCharType="end"/>
            </w:r>
          </w:hyperlink>
        </w:p>
        <w:p w14:paraId="601ECB4B" w14:textId="7690AC9D"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21" w:history="1">
            <w:r w:rsidRPr="00D247F4">
              <w:rPr>
                <w:rStyle w:val="Hipervnculo"/>
                <w:noProof/>
              </w:rPr>
              <w:t>Diagrama de interacción</w:t>
            </w:r>
            <w:r>
              <w:rPr>
                <w:noProof/>
                <w:webHidden/>
              </w:rPr>
              <w:tab/>
            </w:r>
            <w:r>
              <w:rPr>
                <w:noProof/>
                <w:webHidden/>
              </w:rPr>
              <w:fldChar w:fldCharType="begin"/>
            </w:r>
            <w:r>
              <w:rPr>
                <w:noProof/>
                <w:webHidden/>
              </w:rPr>
              <w:instrText xml:space="preserve"> PAGEREF _Toc485064221 \h </w:instrText>
            </w:r>
            <w:r>
              <w:rPr>
                <w:noProof/>
                <w:webHidden/>
              </w:rPr>
            </w:r>
            <w:r>
              <w:rPr>
                <w:noProof/>
                <w:webHidden/>
              </w:rPr>
              <w:fldChar w:fldCharType="separate"/>
            </w:r>
            <w:r w:rsidR="00166BED">
              <w:rPr>
                <w:noProof/>
                <w:webHidden/>
              </w:rPr>
              <w:t>35</w:t>
            </w:r>
            <w:r>
              <w:rPr>
                <w:noProof/>
                <w:webHidden/>
              </w:rPr>
              <w:fldChar w:fldCharType="end"/>
            </w:r>
          </w:hyperlink>
        </w:p>
        <w:p w14:paraId="1869D976" w14:textId="1C2941CE" w:rsidR="00B3788C" w:rsidRDefault="00B3788C">
          <w:pPr>
            <w:pStyle w:val="TDC2"/>
            <w:tabs>
              <w:tab w:val="left" w:pos="660"/>
              <w:tab w:val="right" w:leader="dot" w:pos="10762"/>
            </w:tabs>
            <w:rPr>
              <w:rFonts w:asciiTheme="minorHAnsi" w:eastAsiaTheme="minorEastAsia" w:hAnsiTheme="minorHAnsi" w:cstheme="minorBidi"/>
              <w:noProof/>
              <w:color w:val="auto"/>
              <w:szCs w:val="22"/>
            </w:rPr>
          </w:pPr>
          <w:hyperlink w:anchor="_Toc485064222" w:history="1">
            <w:r w:rsidRPr="00D247F4">
              <w:rPr>
                <w:rStyle w:val="Hipervnculo"/>
                <w:noProof/>
              </w:rPr>
              <w:t>a.</w:t>
            </w:r>
            <w:r>
              <w:rPr>
                <w:rFonts w:asciiTheme="minorHAnsi" w:eastAsiaTheme="minorEastAsia" w:hAnsiTheme="minorHAnsi" w:cstheme="minorBidi"/>
                <w:noProof/>
                <w:color w:val="auto"/>
                <w:szCs w:val="22"/>
              </w:rPr>
              <w:tab/>
            </w:r>
            <w:r w:rsidRPr="00D247F4">
              <w:rPr>
                <w:rStyle w:val="Hipervnculo"/>
                <w:noProof/>
              </w:rPr>
              <w:t>Recibir solicitud de amistad</w:t>
            </w:r>
            <w:r>
              <w:rPr>
                <w:noProof/>
                <w:webHidden/>
              </w:rPr>
              <w:tab/>
            </w:r>
            <w:r>
              <w:rPr>
                <w:noProof/>
                <w:webHidden/>
              </w:rPr>
              <w:fldChar w:fldCharType="begin"/>
            </w:r>
            <w:r>
              <w:rPr>
                <w:noProof/>
                <w:webHidden/>
              </w:rPr>
              <w:instrText xml:space="preserve"> PAGEREF _Toc485064222 \h </w:instrText>
            </w:r>
            <w:r>
              <w:rPr>
                <w:noProof/>
                <w:webHidden/>
              </w:rPr>
            </w:r>
            <w:r>
              <w:rPr>
                <w:noProof/>
                <w:webHidden/>
              </w:rPr>
              <w:fldChar w:fldCharType="separate"/>
            </w:r>
            <w:r w:rsidR="00166BED">
              <w:rPr>
                <w:noProof/>
                <w:webHidden/>
              </w:rPr>
              <w:t>36</w:t>
            </w:r>
            <w:r>
              <w:rPr>
                <w:noProof/>
                <w:webHidden/>
              </w:rPr>
              <w:fldChar w:fldCharType="end"/>
            </w:r>
          </w:hyperlink>
        </w:p>
        <w:p w14:paraId="2FC835D8" w14:textId="05B156EE"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23" w:history="1">
            <w:r w:rsidRPr="00D247F4">
              <w:rPr>
                <w:rStyle w:val="Hipervnculo"/>
                <w:noProof/>
              </w:rPr>
              <w:t>Flujo principal</w:t>
            </w:r>
            <w:r>
              <w:rPr>
                <w:noProof/>
                <w:webHidden/>
              </w:rPr>
              <w:tab/>
            </w:r>
            <w:r>
              <w:rPr>
                <w:noProof/>
                <w:webHidden/>
              </w:rPr>
              <w:fldChar w:fldCharType="begin"/>
            </w:r>
            <w:r>
              <w:rPr>
                <w:noProof/>
                <w:webHidden/>
              </w:rPr>
              <w:instrText xml:space="preserve"> PAGEREF _Toc485064223 \h </w:instrText>
            </w:r>
            <w:r>
              <w:rPr>
                <w:noProof/>
                <w:webHidden/>
              </w:rPr>
            </w:r>
            <w:r>
              <w:rPr>
                <w:noProof/>
                <w:webHidden/>
              </w:rPr>
              <w:fldChar w:fldCharType="separate"/>
            </w:r>
            <w:r w:rsidR="00166BED">
              <w:rPr>
                <w:noProof/>
                <w:webHidden/>
              </w:rPr>
              <w:t>36</w:t>
            </w:r>
            <w:r>
              <w:rPr>
                <w:noProof/>
                <w:webHidden/>
              </w:rPr>
              <w:fldChar w:fldCharType="end"/>
            </w:r>
          </w:hyperlink>
        </w:p>
        <w:p w14:paraId="2EC67F3A" w14:textId="3AC93B26"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24" w:history="1">
            <w:r w:rsidRPr="00D247F4">
              <w:rPr>
                <w:rStyle w:val="Hipervnculo"/>
                <w:noProof/>
              </w:rPr>
              <w:t>Flujos alternativos</w:t>
            </w:r>
            <w:r>
              <w:rPr>
                <w:noProof/>
                <w:webHidden/>
              </w:rPr>
              <w:tab/>
            </w:r>
            <w:r>
              <w:rPr>
                <w:noProof/>
                <w:webHidden/>
              </w:rPr>
              <w:fldChar w:fldCharType="begin"/>
            </w:r>
            <w:r>
              <w:rPr>
                <w:noProof/>
                <w:webHidden/>
              </w:rPr>
              <w:instrText xml:space="preserve"> PAGEREF _Toc485064224 \h </w:instrText>
            </w:r>
            <w:r>
              <w:rPr>
                <w:noProof/>
                <w:webHidden/>
              </w:rPr>
            </w:r>
            <w:r>
              <w:rPr>
                <w:noProof/>
                <w:webHidden/>
              </w:rPr>
              <w:fldChar w:fldCharType="separate"/>
            </w:r>
            <w:r w:rsidR="00166BED">
              <w:rPr>
                <w:noProof/>
                <w:webHidden/>
              </w:rPr>
              <w:t>36</w:t>
            </w:r>
            <w:r>
              <w:rPr>
                <w:noProof/>
                <w:webHidden/>
              </w:rPr>
              <w:fldChar w:fldCharType="end"/>
            </w:r>
          </w:hyperlink>
        </w:p>
        <w:p w14:paraId="100BB328" w14:textId="6FE1544D" w:rsidR="00B3788C" w:rsidRDefault="00B3788C">
          <w:pPr>
            <w:pStyle w:val="TDC2"/>
            <w:tabs>
              <w:tab w:val="left" w:pos="880"/>
              <w:tab w:val="right" w:leader="dot" w:pos="10762"/>
            </w:tabs>
            <w:rPr>
              <w:rFonts w:asciiTheme="minorHAnsi" w:eastAsiaTheme="minorEastAsia" w:hAnsiTheme="minorHAnsi" w:cstheme="minorBidi"/>
              <w:noProof/>
              <w:color w:val="auto"/>
              <w:szCs w:val="22"/>
            </w:rPr>
          </w:pPr>
          <w:hyperlink w:anchor="_Toc485064225" w:history="1">
            <w:r w:rsidRPr="00D247F4">
              <w:rPr>
                <w:rStyle w:val="Hipervnculo"/>
                <w:noProof/>
              </w:rPr>
              <w:t>13.</w:t>
            </w:r>
            <w:r>
              <w:rPr>
                <w:rFonts w:asciiTheme="minorHAnsi" w:eastAsiaTheme="minorEastAsia" w:hAnsiTheme="minorHAnsi" w:cstheme="minorBidi"/>
                <w:noProof/>
                <w:color w:val="auto"/>
                <w:szCs w:val="22"/>
              </w:rPr>
              <w:tab/>
            </w:r>
            <w:r w:rsidRPr="00D247F4">
              <w:rPr>
                <w:rStyle w:val="Hipervnculo"/>
                <w:noProof/>
              </w:rPr>
              <w:t>Reiniciar clave</w:t>
            </w:r>
            <w:r>
              <w:rPr>
                <w:noProof/>
                <w:webHidden/>
              </w:rPr>
              <w:tab/>
            </w:r>
            <w:r>
              <w:rPr>
                <w:noProof/>
                <w:webHidden/>
              </w:rPr>
              <w:fldChar w:fldCharType="begin"/>
            </w:r>
            <w:r>
              <w:rPr>
                <w:noProof/>
                <w:webHidden/>
              </w:rPr>
              <w:instrText xml:space="preserve"> PAGEREF _Toc485064225 \h </w:instrText>
            </w:r>
            <w:r>
              <w:rPr>
                <w:noProof/>
                <w:webHidden/>
              </w:rPr>
            </w:r>
            <w:r>
              <w:rPr>
                <w:noProof/>
                <w:webHidden/>
              </w:rPr>
              <w:fldChar w:fldCharType="separate"/>
            </w:r>
            <w:r w:rsidR="00166BED">
              <w:rPr>
                <w:noProof/>
                <w:webHidden/>
              </w:rPr>
              <w:t>36</w:t>
            </w:r>
            <w:r>
              <w:rPr>
                <w:noProof/>
                <w:webHidden/>
              </w:rPr>
              <w:fldChar w:fldCharType="end"/>
            </w:r>
          </w:hyperlink>
        </w:p>
        <w:p w14:paraId="2BE4CC44" w14:textId="721E977F"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26" w:history="1">
            <w:r w:rsidRPr="00D247F4">
              <w:rPr>
                <w:rStyle w:val="Hipervnculo"/>
                <w:noProof/>
              </w:rPr>
              <w:t>Flujo principal</w:t>
            </w:r>
            <w:r>
              <w:rPr>
                <w:noProof/>
                <w:webHidden/>
              </w:rPr>
              <w:tab/>
            </w:r>
            <w:r>
              <w:rPr>
                <w:noProof/>
                <w:webHidden/>
              </w:rPr>
              <w:fldChar w:fldCharType="begin"/>
            </w:r>
            <w:r>
              <w:rPr>
                <w:noProof/>
                <w:webHidden/>
              </w:rPr>
              <w:instrText xml:space="preserve"> PAGEREF _Toc485064226 \h </w:instrText>
            </w:r>
            <w:r>
              <w:rPr>
                <w:noProof/>
                <w:webHidden/>
              </w:rPr>
            </w:r>
            <w:r>
              <w:rPr>
                <w:noProof/>
                <w:webHidden/>
              </w:rPr>
              <w:fldChar w:fldCharType="separate"/>
            </w:r>
            <w:r w:rsidR="00166BED">
              <w:rPr>
                <w:noProof/>
                <w:webHidden/>
              </w:rPr>
              <w:t>36</w:t>
            </w:r>
            <w:r>
              <w:rPr>
                <w:noProof/>
                <w:webHidden/>
              </w:rPr>
              <w:fldChar w:fldCharType="end"/>
            </w:r>
          </w:hyperlink>
        </w:p>
        <w:p w14:paraId="037D122A" w14:textId="0ADA66EB"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27" w:history="1">
            <w:r w:rsidRPr="00D247F4">
              <w:rPr>
                <w:rStyle w:val="Hipervnculo"/>
                <w:noProof/>
              </w:rPr>
              <w:t>Flujos alternativos</w:t>
            </w:r>
            <w:r>
              <w:rPr>
                <w:noProof/>
                <w:webHidden/>
              </w:rPr>
              <w:tab/>
            </w:r>
            <w:r>
              <w:rPr>
                <w:noProof/>
                <w:webHidden/>
              </w:rPr>
              <w:fldChar w:fldCharType="begin"/>
            </w:r>
            <w:r>
              <w:rPr>
                <w:noProof/>
                <w:webHidden/>
              </w:rPr>
              <w:instrText xml:space="preserve"> PAGEREF _Toc485064227 \h </w:instrText>
            </w:r>
            <w:r>
              <w:rPr>
                <w:noProof/>
                <w:webHidden/>
              </w:rPr>
            </w:r>
            <w:r>
              <w:rPr>
                <w:noProof/>
                <w:webHidden/>
              </w:rPr>
              <w:fldChar w:fldCharType="separate"/>
            </w:r>
            <w:r w:rsidR="00166BED">
              <w:rPr>
                <w:noProof/>
                <w:webHidden/>
              </w:rPr>
              <w:t>37</w:t>
            </w:r>
            <w:r>
              <w:rPr>
                <w:noProof/>
                <w:webHidden/>
              </w:rPr>
              <w:fldChar w:fldCharType="end"/>
            </w:r>
          </w:hyperlink>
        </w:p>
        <w:p w14:paraId="702E9758" w14:textId="736D21C5" w:rsidR="00B3788C" w:rsidRDefault="00B3788C">
          <w:pPr>
            <w:pStyle w:val="TDC2"/>
            <w:tabs>
              <w:tab w:val="left" w:pos="660"/>
              <w:tab w:val="right" w:leader="dot" w:pos="10762"/>
            </w:tabs>
            <w:rPr>
              <w:rFonts w:asciiTheme="minorHAnsi" w:eastAsiaTheme="minorEastAsia" w:hAnsiTheme="minorHAnsi" w:cstheme="minorBidi"/>
              <w:noProof/>
              <w:color w:val="auto"/>
              <w:szCs w:val="22"/>
            </w:rPr>
          </w:pPr>
          <w:hyperlink w:anchor="_Toc485064228" w:history="1">
            <w:r w:rsidRPr="00D247F4">
              <w:rPr>
                <w:rStyle w:val="Hipervnculo"/>
                <w:noProof/>
              </w:rPr>
              <w:t>a.</w:t>
            </w:r>
            <w:r>
              <w:rPr>
                <w:rFonts w:asciiTheme="minorHAnsi" w:eastAsiaTheme="minorEastAsia" w:hAnsiTheme="minorHAnsi" w:cstheme="minorBidi"/>
                <w:noProof/>
                <w:color w:val="auto"/>
                <w:szCs w:val="22"/>
              </w:rPr>
              <w:tab/>
            </w:r>
            <w:r w:rsidRPr="00D247F4">
              <w:rPr>
                <w:rStyle w:val="Hipervnculo"/>
                <w:noProof/>
              </w:rPr>
              <w:t>Petición de reinicio de clave a servidor.</w:t>
            </w:r>
            <w:r>
              <w:rPr>
                <w:noProof/>
                <w:webHidden/>
              </w:rPr>
              <w:tab/>
            </w:r>
            <w:r>
              <w:rPr>
                <w:noProof/>
                <w:webHidden/>
              </w:rPr>
              <w:fldChar w:fldCharType="begin"/>
            </w:r>
            <w:r>
              <w:rPr>
                <w:noProof/>
                <w:webHidden/>
              </w:rPr>
              <w:instrText xml:space="preserve"> PAGEREF _Toc485064228 \h </w:instrText>
            </w:r>
            <w:r>
              <w:rPr>
                <w:noProof/>
                <w:webHidden/>
              </w:rPr>
            </w:r>
            <w:r>
              <w:rPr>
                <w:noProof/>
                <w:webHidden/>
              </w:rPr>
              <w:fldChar w:fldCharType="separate"/>
            </w:r>
            <w:r w:rsidR="00166BED">
              <w:rPr>
                <w:noProof/>
                <w:webHidden/>
              </w:rPr>
              <w:t>37</w:t>
            </w:r>
            <w:r>
              <w:rPr>
                <w:noProof/>
                <w:webHidden/>
              </w:rPr>
              <w:fldChar w:fldCharType="end"/>
            </w:r>
          </w:hyperlink>
        </w:p>
        <w:p w14:paraId="4670ECC0" w14:textId="1A60D193"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29" w:history="1">
            <w:r w:rsidRPr="00D247F4">
              <w:rPr>
                <w:rStyle w:val="Hipervnculo"/>
                <w:noProof/>
              </w:rPr>
              <w:t>Flujo principal</w:t>
            </w:r>
            <w:r>
              <w:rPr>
                <w:noProof/>
                <w:webHidden/>
              </w:rPr>
              <w:tab/>
            </w:r>
            <w:r>
              <w:rPr>
                <w:noProof/>
                <w:webHidden/>
              </w:rPr>
              <w:fldChar w:fldCharType="begin"/>
            </w:r>
            <w:r>
              <w:rPr>
                <w:noProof/>
                <w:webHidden/>
              </w:rPr>
              <w:instrText xml:space="preserve"> PAGEREF _Toc485064229 \h </w:instrText>
            </w:r>
            <w:r>
              <w:rPr>
                <w:noProof/>
                <w:webHidden/>
              </w:rPr>
            </w:r>
            <w:r>
              <w:rPr>
                <w:noProof/>
                <w:webHidden/>
              </w:rPr>
              <w:fldChar w:fldCharType="separate"/>
            </w:r>
            <w:r w:rsidR="00166BED">
              <w:rPr>
                <w:noProof/>
                <w:webHidden/>
              </w:rPr>
              <w:t>37</w:t>
            </w:r>
            <w:r>
              <w:rPr>
                <w:noProof/>
                <w:webHidden/>
              </w:rPr>
              <w:fldChar w:fldCharType="end"/>
            </w:r>
          </w:hyperlink>
        </w:p>
        <w:p w14:paraId="75375D3C" w14:textId="3FEF7AEF"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30" w:history="1">
            <w:r w:rsidRPr="00D247F4">
              <w:rPr>
                <w:rStyle w:val="Hipervnculo"/>
                <w:noProof/>
              </w:rPr>
              <w:t>Flujos alternativos</w:t>
            </w:r>
            <w:r>
              <w:rPr>
                <w:noProof/>
                <w:webHidden/>
              </w:rPr>
              <w:tab/>
            </w:r>
            <w:r>
              <w:rPr>
                <w:noProof/>
                <w:webHidden/>
              </w:rPr>
              <w:fldChar w:fldCharType="begin"/>
            </w:r>
            <w:r>
              <w:rPr>
                <w:noProof/>
                <w:webHidden/>
              </w:rPr>
              <w:instrText xml:space="preserve"> PAGEREF _Toc485064230 \h </w:instrText>
            </w:r>
            <w:r>
              <w:rPr>
                <w:noProof/>
                <w:webHidden/>
              </w:rPr>
            </w:r>
            <w:r>
              <w:rPr>
                <w:noProof/>
                <w:webHidden/>
              </w:rPr>
              <w:fldChar w:fldCharType="separate"/>
            </w:r>
            <w:r w:rsidR="00166BED">
              <w:rPr>
                <w:noProof/>
                <w:webHidden/>
              </w:rPr>
              <w:t>37</w:t>
            </w:r>
            <w:r>
              <w:rPr>
                <w:noProof/>
                <w:webHidden/>
              </w:rPr>
              <w:fldChar w:fldCharType="end"/>
            </w:r>
          </w:hyperlink>
        </w:p>
        <w:p w14:paraId="6800BEAE" w14:textId="3A2902F1"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31" w:history="1">
            <w:r w:rsidRPr="00D247F4">
              <w:rPr>
                <w:rStyle w:val="Hipervnculo"/>
                <w:noProof/>
              </w:rPr>
              <w:t>Diagrama de interacción</w:t>
            </w:r>
            <w:r>
              <w:rPr>
                <w:noProof/>
                <w:webHidden/>
              </w:rPr>
              <w:tab/>
            </w:r>
            <w:r>
              <w:rPr>
                <w:noProof/>
                <w:webHidden/>
              </w:rPr>
              <w:fldChar w:fldCharType="begin"/>
            </w:r>
            <w:r>
              <w:rPr>
                <w:noProof/>
                <w:webHidden/>
              </w:rPr>
              <w:instrText xml:space="preserve"> PAGEREF _Toc485064231 \h </w:instrText>
            </w:r>
            <w:r>
              <w:rPr>
                <w:noProof/>
                <w:webHidden/>
              </w:rPr>
            </w:r>
            <w:r>
              <w:rPr>
                <w:noProof/>
                <w:webHidden/>
              </w:rPr>
              <w:fldChar w:fldCharType="separate"/>
            </w:r>
            <w:r w:rsidR="00166BED">
              <w:rPr>
                <w:noProof/>
                <w:webHidden/>
              </w:rPr>
              <w:t>38</w:t>
            </w:r>
            <w:r>
              <w:rPr>
                <w:noProof/>
                <w:webHidden/>
              </w:rPr>
              <w:fldChar w:fldCharType="end"/>
            </w:r>
          </w:hyperlink>
        </w:p>
        <w:p w14:paraId="7FA00B06" w14:textId="2CA418E0" w:rsidR="00B3788C" w:rsidRDefault="00B3788C">
          <w:pPr>
            <w:pStyle w:val="TDC1"/>
            <w:tabs>
              <w:tab w:val="left" w:pos="880"/>
              <w:tab w:val="right" w:leader="dot" w:pos="10762"/>
            </w:tabs>
            <w:rPr>
              <w:rFonts w:asciiTheme="minorHAnsi" w:eastAsiaTheme="minorEastAsia" w:hAnsiTheme="minorHAnsi" w:cstheme="minorBidi"/>
              <w:noProof/>
              <w:color w:val="auto"/>
              <w:szCs w:val="22"/>
            </w:rPr>
          </w:pPr>
          <w:hyperlink w:anchor="_Toc485064232" w:history="1">
            <w:r w:rsidRPr="00D247F4">
              <w:rPr>
                <w:rStyle w:val="Hipervnculo"/>
                <w:noProof/>
              </w:rPr>
              <w:t>4.</w:t>
            </w:r>
            <w:r>
              <w:rPr>
                <w:rFonts w:asciiTheme="minorHAnsi" w:eastAsiaTheme="minorEastAsia" w:hAnsiTheme="minorHAnsi" w:cstheme="minorBidi"/>
                <w:noProof/>
                <w:color w:val="auto"/>
                <w:szCs w:val="22"/>
              </w:rPr>
              <w:tab/>
            </w:r>
            <w:r w:rsidRPr="00D247F4">
              <w:rPr>
                <w:rStyle w:val="Hipervnculo"/>
                <w:noProof/>
              </w:rPr>
              <w:t>Diagrama de clases servidor</w:t>
            </w:r>
            <w:r>
              <w:rPr>
                <w:noProof/>
                <w:webHidden/>
              </w:rPr>
              <w:tab/>
            </w:r>
            <w:r>
              <w:rPr>
                <w:noProof/>
                <w:webHidden/>
              </w:rPr>
              <w:fldChar w:fldCharType="begin"/>
            </w:r>
            <w:r>
              <w:rPr>
                <w:noProof/>
                <w:webHidden/>
              </w:rPr>
              <w:instrText xml:space="preserve"> PAGEREF _Toc485064232 \h </w:instrText>
            </w:r>
            <w:r>
              <w:rPr>
                <w:noProof/>
                <w:webHidden/>
              </w:rPr>
            </w:r>
            <w:r>
              <w:rPr>
                <w:noProof/>
                <w:webHidden/>
              </w:rPr>
              <w:fldChar w:fldCharType="separate"/>
            </w:r>
            <w:r w:rsidR="00166BED">
              <w:rPr>
                <w:noProof/>
                <w:webHidden/>
              </w:rPr>
              <w:t>39</w:t>
            </w:r>
            <w:r>
              <w:rPr>
                <w:noProof/>
                <w:webHidden/>
              </w:rPr>
              <w:fldChar w:fldCharType="end"/>
            </w:r>
          </w:hyperlink>
        </w:p>
        <w:p w14:paraId="39D3E203" w14:textId="784073B6" w:rsidR="00B3788C" w:rsidRDefault="00B3788C">
          <w:pPr>
            <w:pStyle w:val="TDC1"/>
            <w:tabs>
              <w:tab w:val="left" w:pos="880"/>
              <w:tab w:val="right" w:leader="dot" w:pos="10762"/>
            </w:tabs>
            <w:rPr>
              <w:rFonts w:asciiTheme="minorHAnsi" w:eastAsiaTheme="minorEastAsia" w:hAnsiTheme="minorHAnsi" w:cstheme="minorBidi"/>
              <w:noProof/>
              <w:color w:val="auto"/>
              <w:szCs w:val="22"/>
            </w:rPr>
          </w:pPr>
          <w:hyperlink w:anchor="_Toc485064233" w:history="1">
            <w:r w:rsidRPr="00D247F4">
              <w:rPr>
                <w:rStyle w:val="Hipervnculo"/>
                <w:noProof/>
              </w:rPr>
              <w:t>5.</w:t>
            </w:r>
            <w:r>
              <w:rPr>
                <w:rFonts w:asciiTheme="minorHAnsi" w:eastAsiaTheme="minorEastAsia" w:hAnsiTheme="minorHAnsi" w:cstheme="minorBidi"/>
                <w:noProof/>
                <w:color w:val="auto"/>
                <w:szCs w:val="22"/>
              </w:rPr>
              <w:tab/>
            </w:r>
            <w:r w:rsidRPr="00D247F4">
              <w:rPr>
                <w:rStyle w:val="Hipervnculo"/>
                <w:noProof/>
              </w:rPr>
              <w:t>Diagrama de clases Dispositivo</w:t>
            </w:r>
            <w:r>
              <w:rPr>
                <w:noProof/>
                <w:webHidden/>
              </w:rPr>
              <w:tab/>
            </w:r>
            <w:r>
              <w:rPr>
                <w:noProof/>
                <w:webHidden/>
              </w:rPr>
              <w:fldChar w:fldCharType="begin"/>
            </w:r>
            <w:r>
              <w:rPr>
                <w:noProof/>
                <w:webHidden/>
              </w:rPr>
              <w:instrText xml:space="preserve"> PAGEREF _Toc485064233 \h </w:instrText>
            </w:r>
            <w:r>
              <w:rPr>
                <w:noProof/>
                <w:webHidden/>
              </w:rPr>
            </w:r>
            <w:r>
              <w:rPr>
                <w:noProof/>
                <w:webHidden/>
              </w:rPr>
              <w:fldChar w:fldCharType="separate"/>
            </w:r>
            <w:r w:rsidR="00166BED">
              <w:rPr>
                <w:noProof/>
                <w:webHidden/>
              </w:rPr>
              <w:t>40</w:t>
            </w:r>
            <w:r>
              <w:rPr>
                <w:noProof/>
                <w:webHidden/>
              </w:rPr>
              <w:fldChar w:fldCharType="end"/>
            </w:r>
          </w:hyperlink>
        </w:p>
        <w:p w14:paraId="1092583F" w14:textId="3EB13F32" w:rsidR="00B3788C" w:rsidRDefault="00B3788C">
          <w:pPr>
            <w:pStyle w:val="TDC1"/>
            <w:tabs>
              <w:tab w:val="left" w:pos="880"/>
              <w:tab w:val="right" w:leader="dot" w:pos="10762"/>
            </w:tabs>
            <w:rPr>
              <w:rFonts w:asciiTheme="minorHAnsi" w:eastAsiaTheme="minorEastAsia" w:hAnsiTheme="minorHAnsi" w:cstheme="minorBidi"/>
              <w:noProof/>
              <w:color w:val="auto"/>
              <w:szCs w:val="22"/>
            </w:rPr>
          </w:pPr>
          <w:hyperlink w:anchor="_Toc485064234" w:history="1">
            <w:r w:rsidRPr="00D247F4">
              <w:rPr>
                <w:rStyle w:val="Hipervnculo"/>
                <w:noProof/>
              </w:rPr>
              <w:t>6.</w:t>
            </w:r>
            <w:r>
              <w:rPr>
                <w:rFonts w:asciiTheme="minorHAnsi" w:eastAsiaTheme="minorEastAsia" w:hAnsiTheme="minorHAnsi" w:cstheme="minorBidi"/>
                <w:noProof/>
                <w:color w:val="auto"/>
                <w:szCs w:val="22"/>
              </w:rPr>
              <w:tab/>
            </w:r>
            <w:r w:rsidRPr="00D247F4">
              <w:rPr>
                <w:rStyle w:val="Hipervnculo"/>
                <w:noProof/>
              </w:rPr>
              <w:t>Wireframes Generales</w:t>
            </w:r>
            <w:r>
              <w:rPr>
                <w:noProof/>
                <w:webHidden/>
              </w:rPr>
              <w:tab/>
            </w:r>
            <w:r>
              <w:rPr>
                <w:noProof/>
                <w:webHidden/>
              </w:rPr>
              <w:fldChar w:fldCharType="begin"/>
            </w:r>
            <w:r>
              <w:rPr>
                <w:noProof/>
                <w:webHidden/>
              </w:rPr>
              <w:instrText xml:space="preserve"> PAGEREF _Toc485064234 \h </w:instrText>
            </w:r>
            <w:r>
              <w:rPr>
                <w:noProof/>
                <w:webHidden/>
              </w:rPr>
            </w:r>
            <w:r>
              <w:rPr>
                <w:noProof/>
                <w:webHidden/>
              </w:rPr>
              <w:fldChar w:fldCharType="separate"/>
            </w:r>
            <w:r w:rsidR="00166BED">
              <w:rPr>
                <w:noProof/>
                <w:webHidden/>
              </w:rPr>
              <w:t>41</w:t>
            </w:r>
            <w:r>
              <w:rPr>
                <w:noProof/>
                <w:webHidden/>
              </w:rPr>
              <w:fldChar w:fldCharType="end"/>
            </w:r>
          </w:hyperlink>
        </w:p>
        <w:p w14:paraId="5950237B" w14:textId="0BA18D60"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35" w:history="1">
            <w:r w:rsidRPr="00D247F4">
              <w:rPr>
                <w:rStyle w:val="Hipervnculo"/>
                <w:noProof/>
              </w:rPr>
              <w:t>Actividad de Login</w:t>
            </w:r>
            <w:r>
              <w:rPr>
                <w:noProof/>
                <w:webHidden/>
              </w:rPr>
              <w:tab/>
            </w:r>
            <w:r>
              <w:rPr>
                <w:noProof/>
                <w:webHidden/>
              </w:rPr>
              <w:fldChar w:fldCharType="begin"/>
            </w:r>
            <w:r>
              <w:rPr>
                <w:noProof/>
                <w:webHidden/>
              </w:rPr>
              <w:instrText xml:space="preserve"> PAGEREF _Toc485064235 \h </w:instrText>
            </w:r>
            <w:r>
              <w:rPr>
                <w:noProof/>
                <w:webHidden/>
              </w:rPr>
            </w:r>
            <w:r>
              <w:rPr>
                <w:noProof/>
                <w:webHidden/>
              </w:rPr>
              <w:fldChar w:fldCharType="separate"/>
            </w:r>
            <w:r w:rsidR="00166BED">
              <w:rPr>
                <w:noProof/>
                <w:webHidden/>
              </w:rPr>
              <w:t>41</w:t>
            </w:r>
            <w:r>
              <w:rPr>
                <w:noProof/>
                <w:webHidden/>
              </w:rPr>
              <w:fldChar w:fldCharType="end"/>
            </w:r>
          </w:hyperlink>
        </w:p>
        <w:p w14:paraId="726E012B" w14:textId="1498D0B0"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36" w:history="1">
            <w:r w:rsidRPr="00D247F4">
              <w:rPr>
                <w:rStyle w:val="Hipervnculo"/>
                <w:noProof/>
              </w:rPr>
              <w:t>Actividad de registro</w:t>
            </w:r>
            <w:r>
              <w:rPr>
                <w:noProof/>
                <w:webHidden/>
              </w:rPr>
              <w:tab/>
            </w:r>
            <w:r>
              <w:rPr>
                <w:noProof/>
                <w:webHidden/>
              </w:rPr>
              <w:fldChar w:fldCharType="begin"/>
            </w:r>
            <w:r>
              <w:rPr>
                <w:noProof/>
                <w:webHidden/>
              </w:rPr>
              <w:instrText xml:space="preserve"> PAGEREF _Toc485064236 \h </w:instrText>
            </w:r>
            <w:r>
              <w:rPr>
                <w:noProof/>
                <w:webHidden/>
              </w:rPr>
            </w:r>
            <w:r>
              <w:rPr>
                <w:noProof/>
                <w:webHidden/>
              </w:rPr>
              <w:fldChar w:fldCharType="separate"/>
            </w:r>
            <w:r w:rsidR="00166BED">
              <w:rPr>
                <w:noProof/>
                <w:webHidden/>
              </w:rPr>
              <w:t>42</w:t>
            </w:r>
            <w:r>
              <w:rPr>
                <w:noProof/>
                <w:webHidden/>
              </w:rPr>
              <w:fldChar w:fldCharType="end"/>
            </w:r>
          </w:hyperlink>
        </w:p>
        <w:p w14:paraId="012FC683" w14:textId="736C8283"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37" w:history="1">
            <w:r w:rsidRPr="00D247F4">
              <w:rPr>
                <w:rStyle w:val="Hipervnculo"/>
                <w:noProof/>
              </w:rPr>
              <w:t>Actividad de inicio</w:t>
            </w:r>
            <w:r>
              <w:rPr>
                <w:noProof/>
                <w:webHidden/>
              </w:rPr>
              <w:tab/>
            </w:r>
            <w:r>
              <w:rPr>
                <w:noProof/>
                <w:webHidden/>
              </w:rPr>
              <w:fldChar w:fldCharType="begin"/>
            </w:r>
            <w:r>
              <w:rPr>
                <w:noProof/>
                <w:webHidden/>
              </w:rPr>
              <w:instrText xml:space="preserve"> PAGEREF _Toc485064237 \h </w:instrText>
            </w:r>
            <w:r>
              <w:rPr>
                <w:noProof/>
                <w:webHidden/>
              </w:rPr>
            </w:r>
            <w:r>
              <w:rPr>
                <w:noProof/>
                <w:webHidden/>
              </w:rPr>
              <w:fldChar w:fldCharType="separate"/>
            </w:r>
            <w:r w:rsidR="00166BED">
              <w:rPr>
                <w:noProof/>
                <w:webHidden/>
              </w:rPr>
              <w:t>43</w:t>
            </w:r>
            <w:r>
              <w:rPr>
                <w:noProof/>
                <w:webHidden/>
              </w:rPr>
              <w:fldChar w:fldCharType="end"/>
            </w:r>
          </w:hyperlink>
        </w:p>
        <w:p w14:paraId="20DF34AE" w14:textId="06E43A42"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38" w:history="1">
            <w:r w:rsidRPr="00D247F4">
              <w:rPr>
                <w:rStyle w:val="Hipervnculo"/>
                <w:noProof/>
              </w:rPr>
              <w:t>Actividad de solicitudes</w:t>
            </w:r>
            <w:r>
              <w:rPr>
                <w:noProof/>
                <w:webHidden/>
              </w:rPr>
              <w:tab/>
            </w:r>
            <w:r>
              <w:rPr>
                <w:noProof/>
                <w:webHidden/>
              </w:rPr>
              <w:fldChar w:fldCharType="begin"/>
            </w:r>
            <w:r>
              <w:rPr>
                <w:noProof/>
                <w:webHidden/>
              </w:rPr>
              <w:instrText xml:space="preserve"> PAGEREF _Toc485064238 \h </w:instrText>
            </w:r>
            <w:r>
              <w:rPr>
                <w:noProof/>
                <w:webHidden/>
              </w:rPr>
            </w:r>
            <w:r>
              <w:rPr>
                <w:noProof/>
                <w:webHidden/>
              </w:rPr>
              <w:fldChar w:fldCharType="separate"/>
            </w:r>
            <w:r w:rsidR="00166BED">
              <w:rPr>
                <w:noProof/>
                <w:webHidden/>
              </w:rPr>
              <w:t>44</w:t>
            </w:r>
            <w:r>
              <w:rPr>
                <w:noProof/>
                <w:webHidden/>
              </w:rPr>
              <w:fldChar w:fldCharType="end"/>
            </w:r>
          </w:hyperlink>
        </w:p>
        <w:p w14:paraId="2DF4CDAE" w14:textId="7D8698DE"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39" w:history="1">
            <w:r w:rsidRPr="00D247F4">
              <w:rPr>
                <w:rStyle w:val="Hipervnculo"/>
                <w:noProof/>
              </w:rPr>
              <w:t>Actividad de conversación</w:t>
            </w:r>
            <w:r>
              <w:rPr>
                <w:noProof/>
                <w:webHidden/>
              </w:rPr>
              <w:tab/>
            </w:r>
            <w:r>
              <w:rPr>
                <w:noProof/>
                <w:webHidden/>
              </w:rPr>
              <w:fldChar w:fldCharType="begin"/>
            </w:r>
            <w:r>
              <w:rPr>
                <w:noProof/>
                <w:webHidden/>
              </w:rPr>
              <w:instrText xml:space="preserve"> PAGEREF _Toc485064239 \h </w:instrText>
            </w:r>
            <w:r>
              <w:rPr>
                <w:noProof/>
                <w:webHidden/>
              </w:rPr>
            </w:r>
            <w:r>
              <w:rPr>
                <w:noProof/>
                <w:webHidden/>
              </w:rPr>
              <w:fldChar w:fldCharType="separate"/>
            </w:r>
            <w:r w:rsidR="00166BED">
              <w:rPr>
                <w:noProof/>
                <w:webHidden/>
              </w:rPr>
              <w:t>45</w:t>
            </w:r>
            <w:r>
              <w:rPr>
                <w:noProof/>
                <w:webHidden/>
              </w:rPr>
              <w:fldChar w:fldCharType="end"/>
            </w:r>
          </w:hyperlink>
        </w:p>
        <w:p w14:paraId="238362B8" w14:textId="2ADA6CE5"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40" w:history="1">
            <w:r w:rsidRPr="00D247F4">
              <w:rPr>
                <w:rStyle w:val="Hipervnculo"/>
                <w:noProof/>
              </w:rPr>
              <w:t>Actividad Perfil de amigo</w:t>
            </w:r>
            <w:r>
              <w:rPr>
                <w:noProof/>
                <w:webHidden/>
              </w:rPr>
              <w:tab/>
            </w:r>
            <w:r>
              <w:rPr>
                <w:noProof/>
                <w:webHidden/>
              </w:rPr>
              <w:fldChar w:fldCharType="begin"/>
            </w:r>
            <w:r>
              <w:rPr>
                <w:noProof/>
                <w:webHidden/>
              </w:rPr>
              <w:instrText xml:space="preserve"> PAGEREF _Toc485064240 \h </w:instrText>
            </w:r>
            <w:r>
              <w:rPr>
                <w:noProof/>
                <w:webHidden/>
              </w:rPr>
            </w:r>
            <w:r>
              <w:rPr>
                <w:noProof/>
                <w:webHidden/>
              </w:rPr>
              <w:fldChar w:fldCharType="separate"/>
            </w:r>
            <w:r w:rsidR="00166BED">
              <w:rPr>
                <w:noProof/>
                <w:webHidden/>
              </w:rPr>
              <w:t>46</w:t>
            </w:r>
            <w:r>
              <w:rPr>
                <w:noProof/>
                <w:webHidden/>
              </w:rPr>
              <w:fldChar w:fldCharType="end"/>
            </w:r>
          </w:hyperlink>
        </w:p>
        <w:p w14:paraId="026EE827" w14:textId="76FE4D60"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41" w:history="1">
            <w:r w:rsidRPr="00D247F4">
              <w:rPr>
                <w:rStyle w:val="Hipervnculo"/>
                <w:noProof/>
              </w:rPr>
              <w:t>Actividad de perfil</w:t>
            </w:r>
            <w:r>
              <w:rPr>
                <w:noProof/>
                <w:webHidden/>
              </w:rPr>
              <w:tab/>
            </w:r>
            <w:r>
              <w:rPr>
                <w:noProof/>
                <w:webHidden/>
              </w:rPr>
              <w:fldChar w:fldCharType="begin"/>
            </w:r>
            <w:r>
              <w:rPr>
                <w:noProof/>
                <w:webHidden/>
              </w:rPr>
              <w:instrText xml:space="preserve"> PAGEREF _Toc485064241 \h </w:instrText>
            </w:r>
            <w:r>
              <w:rPr>
                <w:noProof/>
                <w:webHidden/>
              </w:rPr>
            </w:r>
            <w:r>
              <w:rPr>
                <w:noProof/>
                <w:webHidden/>
              </w:rPr>
              <w:fldChar w:fldCharType="separate"/>
            </w:r>
            <w:r w:rsidR="00166BED">
              <w:rPr>
                <w:noProof/>
                <w:webHidden/>
              </w:rPr>
              <w:t>47</w:t>
            </w:r>
            <w:r>
              <w:rPr>
                <w:noProof/>
                <w:webHidden/>
              </w:rPr>
              <w:fldChar w:fldCharType="end"/>
            </w:r>
          </w:hyperlink>
        </w:p>
        <w:p w14:paraId="73CCDDF2" w14:textId="2526D25B" w:rsidR="00B3788C" w:rsidRDefault="00B3788C">
          <w:pPr>
            <w:pStyle w:val="TDC1"/>
            <w:tabs>
              <w:tab w:val="left" w:pos="660"/>
              <w:tab w:val="right" w:leader="dot" w:pos="10762"/>
            </w:tabs>
            <w:rPr>
              <w:rFonts w:asciiTheme="minorHAnsi" w:eastAsiaTheme="minorEastAsia" w:hAnsiTheme="minorHAnsi" w:cstheme="minorBidi"/>
              <w:noProof/>
              <w:color w:val="auto"/>
              <w:szCs w:val="22"/>
            </w:rPr>
          </w:pPr>
          <w:hyperlink w:anchor="_Toc485064242" w:history="1">
            <w:r w:rsidRPr="00D247F4">
              <w:rPr>
                <w:rStyle w:val="Hipervnculo"/>
                <w:noProof/>
              </w:rPr>
              <w:t>7.</w:t>
            </w:r>
            <w:r>
              <w:rPr>
                <w:rFonts w:asciiTheme="minorHAnsi" w:eastAsiaTheme="minorEastAsia" w:hAnsiTheme="minorHAnsi" w:cstheme="minorBidi"/>
                <w:noProof/>
                <w:color w:val="auto"/>
                <w:szCs w:val="22"/>
              </w:rPr>
              <w:tab/>
            </w:r>
            <w:r w:rsidRPr="00D247F4">
              <w:rPr>
                <w:rStyle w:val="Hipervnculo"/>
                <w:noProof/>
              </w:rPr>
              <w:t>Workflow</w:t>
            </w:r>
            <w:r>
              <w:rPr>
                <w:noProof/>
                <w:webHidden/>
              </w:rPr>
              <w:tab/>
            </w:r>
            <w:r>
              <w:rPr>
                <w:noProof/>
                <w:webHidden/>
              </w:rPr>
              <w:fldChar w:fldCharType="begin"/>
            </w:r>
            <w:r>
              <w:rPr>
                <w:noProof/>
                <w:webHidden/>
              </w:rPr>
              <w:instrText xml:space="preserve"> PAGEREF _Toc485064242 \h </w:instrText>
            </w:r>
            <w:r>
              <w:rPr>
                <w:noProof/>
                <w:webHidden/>
              </w:rPr>
            </w:r>
            <w:r>
              <w:rPr>
                <w:noProof/>
                <w:webHidden/>
              </w:rPr>
              <w:fldChar w:fldCharType="separate"/>
            </w:r>
            <w:r w:rsidR="00166BED">
              <w:rPr>
                <w:noProof/>
                <w:webHidden/>
              </w:rPr>
              <w:t>48</w:t>
            </w:r>
            <w:r>
              <w:rPr>
                <w:noProof/>
                <w:webHidden/>
              </w:rPr>
              <w:fldChar w:fldCharType="end"/>
            </w:r>
          </w:hyperlink>
        </w:p>
        <w:p w14:paraId="156B70D6" w14:textId="617C7C9A" w:rsidR="00B3788C" w:rsidRDefault="00B3788C">
          <w:pPr>
            <w:pStyle w:val="TDC1"/>
            <w:tabs>
              <w:tab w:val="left" w:pos="880"/>
              <w:tab w:val="right" w:leader="dot" w:pos="10762"/>
            </w:tabs>
            <w:rPr>
              <w:rFonts w:asciiTheme="minorHAnsi" w:eastAsiaTheme="minorEastAsia" w:hAnsiTheme="minorHAnsi" w:cstheme="minorBidi"/>
              <w:noProof/>
              <w:color w:val="auto"/>
              <w:szCs w:val="22"/>
            </w:rPr>
          </w:pPr>
          <w:hyperlink w:anchor="_Toc485064243" w:history="1">
            <w:r w:rsidRPr="00D247F4">
              <w:rPr>
                <w:rStyle w:val="Hipervnculo"/>
                <w:noProof/>
              </w:rPr>
              <w:t>8.</w:t>
            </w:r>
            <w:r>
              <w:rPr>
                <w:rFonts w:asciiTheme="minorHAnsi" w:eastAsiaTheme="minorEastAsia" w:hAnsiTheme="minorHAnsi" w:cstheme="minorBidi"/>
                <w:noProof/>
                <w:color w:val="auto"/>
                <w:szCs w:val="22"/>
              </w:rPr>
              <w:tab/>
            </w:r>
            <w:r w:rsidRPr="00D247F4">
              <w:rPr>
                <w:rStyle w:val="Hipervnculo"/>
                <w:noProof/>
              </w:rPr>
              <w:t>Wireframes específicos</w:t>
            </w:r>
            <w:r>
              <w:rPr>
                <w:noProof/>
                <w:webHidden/>
              </w:rPr>
              <w:tab/>
            </w:r>
            <w:r>
              <w:rPr>
                <w:noProof/>
                <w:webHidden/>
              </w:rPr>
              <w:fldChar w:fldCharType="begin"/>
            </w:r>
            <w:r>
              <w:rPr>
                <w:noProof/>
                <w:webHidden/>
              </w:rPr>
              <w:instrText xml:space="preserve"> PAGEREF _Toc485064243 \h </w:instrText>
            </w:r>
            <w:r>
              <w:rPr>
                <w:noProof/>
                <w:webHidden/>
              </w:rPr>
            </w:r>
            <w:r>
              <w:rPr>
                <w:noProof/>
                <w:webHidden/>
              </w:rPr>
              <w:fldChar w:fldCharType="separate"/>
            </w:r>
            <w:r w:rsidR="00166BED">
              <w:rPr>
                <w:noProof/>
                <w:webHidden/>
              </w:rPr>
              <w:t>48</w:t>
            </w:r>
            <w:r>
              <w:rPr>
                <w:noProof/>
                <w:webHidden/>
              </w:rPr>
              <w:fldChar w:fldCharType="end"/>
            </w:r>
          </w:hyperlink>
        </w:p>
        <w:p w14:paraId="55D48181" w14:textId="42E0437E" w:rsidR="00B3788C" w:rsidRDefault="00B3788C">
          <w:pPr>
            <w:pStyle w:val="TDC2"/>
            <w:tabs>
              <w:tab w:val="left" w:pos="660"/>
              <w:tab w:val="right" w:leader="dot" w:pos="10762"/>
            </w:tabs>
            <w:rPr>
              <w:rFonts w:asciiTheme="minorHAnsi" w:eastAsiaTheme="minorEastAsia" w:hAnsiTheme="minorHAnsi" w:cstheme="minorBidi"/>
              <w:noProof/>
              <w:color w:val="auto"/>
              <w:szCs w:val="22"/>
            </w:rPr>
          </w:pPr>
          <w:hyperlink w:anchor="_Toc485064244" w:history="1">
            <w:r w:rsidRPr="00D247F4">
              <w:rPr>
                <w:rStyle w:val="Hipervnculo"/>
                <w:noProof/>
              </w:rPr>
              <w:t>1.</w:t>
            </w:r>
            <w:r>
              <w:rPr>
                <w:rFonts w:asciiTheme="minorHAnsi" w:eastAsiaTheme="minorEastAsia" w:hAnsiTheme="minorHAnsi" w:cstheme="minorBidi"/>
                <w:noProof/>
                <w:color w:val="auto"/>
                <w:szCs w:val="22"/>
              </w:rPr>
              <w:tab/>
            </w:r>
            <w:r w:rsidRPr="00D247F4">
              <w:rPr>
                <w:rStyle w:val="Hipervnculo"/>
                <w:noProof/>
              </w:rPr>
              <w:t>RegisterActivity</w:t>
            </w:r>
            <w:r>
              <w:rPr>
                <w:noProof/>
                <w:webHidden/>
              </w:rPr>
              <w:tab/>
            </w:r>
            <w:r>
              <w:rPr>
                <w:noProof/>
                <w:webHidden/>
              </w:rPr>
              <w:fldChar w:fldCharType="begin"/>
            </w:r>
            <w:r>
              <w:rPr>
                <w:noProof/>
                <w:webHidden/>
              </w:rPr>
              <w:instrText xml:space="preserve"> PAGEREF _Toc485064244 \h </w:instrText>
            </w:r>
            <w:r>
              <w:rPr>
                <w:noProof/>
                <w:webHidden/>
              </w:rPr>
            </w:r>
            <w:r>
              <w:rPr>
                <w:noProof/>
                <w:webHidden/>
              </w:rPr>
              <w:fldChar w:fldCharType="separate"/>
            </w:r>
            <w:r w:rsidR="00166BED">
              <w:rPr>
                <w:noProof/>
                <w:webHidden/>
              </w:rPr>
              <w:t>48</w:t>
            </w:r>
            <w:r>
              <w:rPr>
                <w:noProof/>
                <w:webHidden/>
              </w:rPr>
              <w:fldChar w:fldCharType="end"/>
            </w:r>
          </w:hyperlink>
        </w:p>
        <w:p w14:paraId="547921CE" w14:textId="3CEA57D8"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45" w:history="1">
            <w:r w:rsidRPr="00D247F4">
              <w:rPr>
                <w:rStyle w:val="Hipervnculo"/>
                <w:noProof/>
              </w:rPr>
              <w:t>Perfil de Amigo</w:t>
            </w:r>
            <w:r>
              <w:rPr>
                <w:noProof/>
                <w:webHidden/>
              </w:rPr>
              <w:tab/>
            </w:r>
            <w:r>
              <w:rPr>
                <w:noProof/>
                <w:webHidden/>
              </w:rPr>
              <w:fldChar w:fldCharType="begin"/>
            </w:r>
            <w:r>
              <w:rPr>
                <w:noProof/>
                <w:webHidden/>
              </w:rPr>
              <w:instrText xml:space="preserve"> PAGEREF _Toc485064245 \h </w:instrText>
            </w:r>
            <w:r>
              <w:rPr>
                <w:noProof/>
                <w:webHidden/>
              </w:rPr>
            </w:r>
            <w:r>
              <w:rPr>
                <w:noProof/>
                <w:webHidden/>
              </w:rPr>
              <w:fldChar w:fldCharType="separate"/>
            </w:r>
            <w:r w:rsidR="00166BED">
              <w:rPr>
                <w:noProof/>
                <w:webHidden/>
              </w:rPr>
              <w:t>50</w:t>
            </w:r>
            <w:r>
              <w:rPr>
                <w:noProof/>
                <w:webHidden/>
              </w:rPr>
              <w:fldChar w:fldCharType="end"/>
            </w:r>
          </w:hyperlink>
        </w:p>
        <w:p w14:paraId="4612C3E9" w14:textId="6FDB91B2"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46" w:history="1">
            <w:r w:rsidRPr="00D247F4">
              <w:rPr>
                <w:rStyle w:val="Hipervnculo"/>
                <w:noProof/>
              </w:rPr>
              <w:t>PerfilActivity</w:t>
            </w:r>
            <w:r>
              <w:rPr>
                <w:noProof/>
                <w:webHidden/>
              </w:rPr>
              <w:tab/>
            </w:r>
            <w:r>
              <w:rPr>
                <w:noProof/>
                <w:webHidden/>
              </w:rPr>
              <w:fldChar w:fldCharType="begin"/>
            </w:r>
            <w:r>
              <w:rPr>
                <w:noProof/>
                <w:webHidden/>
              </w:rPr>
              <w:instrText xml:space="preserve"> PAGEREF _Toc485064246 \h </w:instrText>
            </w:r>
            <w:r>
              <w:rPr>
                <w:noProof/>
                <w:webHidden/>
              </w:rPr>
            </w:r>
            <w:r>
              <w:rPr>
                <w:noProof/>
                <w:webHidden/>
              </w:rPr>
              <w:fldChar w:fldCharType="separate"/>
            </w:r>
            <w:r w:rsidR="00166BED">
              <w:rPr>
                <w:noProof/>
                <w:webHidden/>
              </w:rPr>
              <w:t>51</w:t>
            </w:r>
            <w:r>
              <w:rPr>
                <w:noProof/>
                <w:webHidden/>
              </w:rPr>
              <w:fldChar w:fldCharType="end"/>
            </w:r>
          </w:hyperlink>
        </w:p>
        <w:p w14:paraId="58F2A6F2" w14:textId="781E7091" w:rsidR="00B3788C" w:rsidRDefault="00B3788C">
          <w:pPr>
            <w:pStyle w:val="TDC2"/>
            <w:tabs>
              <w:tab w:val="left" w:pos="660"/>
              <w:tab w:val="right" w:leader="dot" w:pos="10762"/>
            </w:tabs>
            <w:rPr>
              <w:rFonts w:asciiTheme="minorHAnsi" w:eastAsiaTheme="minorEastAsia" w:hAnsiTheme="minorHAnsi" w:cstheme="minorBidi"/>
              <w:noProof/>
              <w:color w:val="auto"/>
              <w:szCs w:val="22"/>
            </w:rPr>
          </w:pPr>
          <w:hyperlink w:anchor="_Toc485064247" w:history="1">
            <w:r w:rsidRPr="00D247F4">
              <w:rPr>
                <w:rStyle w:val="Hipervnculo"/>
                <w:noProof/>
              </w:rPr>
              <w:t>2.</w:t>
            </w:r>
            <w:r>
              <w:rPr>
                <w:rFonts w:asciiTheme="minorHAnsi" w:eastAsiaTheme="minorEastAsia" w:hAnsiTheme="minorHAnsi" w:cstheme="minorBidi"/>
                <w:noProof/>
                <w:color w:val="auto"/>
                <w:szCs w:val="22"/>
              </w:rPr>
              <w:tab/>
            </w:r>
            <w:r w:rsidRPr="00D247F4">
              <w:rPr>
                <w:rStyle w:val="Hipervnculo"/>
                <w:noProof/>
              </w:rPr>
              <w:t>LoginActivity</w:t>
            </w:r>
            <w:r>
              <w:rPr>
                <w:noProof/>
                <w:webHidden/>
              </w:rPr>
              <w:tab/>
            </w:r>
            <w:r>
              <w:rPr>
                <w:noProof/>
                <w:webHidden/>
              </w:rPr>
              <w:fldChar w:fldCharType="begin"/>
            </w:r>
            <w:r>
              <w:rPr>
                <w:noProof/>
                <w:webHidden/>
              </w:rPr>
              <w:instrText xml:space="preserve"> PAGEREF _Toc485064247 \h </w:instrText>
            </w:r>
            <w:r>
              <w:rPr>
                <w:noProof/>
                <w:webHidden/>
              </w:rPr>
            </w:r>
            <w:r>
              <w:rPr>
                <w:noProof/>
                <w:webHidden/>
              </w:rPr>
              <w:fldChar w:fldCharType="separate"/>
            </w:r>
            <w:r w:rsidR="00166BED">
              <w:rPr>
                <w:noProof/>
                <w:webHidden/>
              </w:rPr>
              <w:t>51</w:t>
            </w:r>
            <w:r>
              <w:rPr>
                <w:noProof/>
                <w:webHidden/>
              </w:rPr>
              <w:fldChar w:fldCharType="end"/>
            </w:r>
          </w:hyperlink>
        </w:p>
        <w:p w14:paraId="6FFB81EE" w14:textId="73ED4EDD" w:rsidR="00B3788C" w:rsidRDefault="00B3788C">
          <w:pPr>
            <w:pStyle w:val="TDC2"/>
            <w:tabs>
              <w:tab w:val="left" w:pos="660"/>
              <w:tab w:val="right" w:leader="dot" w:pos="10762"/>
            </w:tabs>
            <w:rPr>
              <w:rFonts w:asciiTheme="minorHAnsi" w:eastAsiaTheme="minorEastAsia" w:hAnsiTheme="minorHAnsi" w:cstheme="minorBidi"/>
              <w:noProof/>
              <w:color w:val="auto"/>
              <w:szCs w:val="22"/>
            </w:rPr>
          </w:pPr>
          <w:hyperlink w:anchor="_Toc485064248" w:history="1">
            <w:r w:rsidRPr="00D247F4">
              <w:rPr>
                <w:rStyle w:val="Hipervnculo"/>
                <w:noProof/>
              </w:rPr>
              <w:t>3.</w:t>
            </w:r>
            <w:r>
              <w:rPr>
                <w:rFonts w:asciiTheme="minorHAnsi" w:eastAsiaTheme="minorEastAsia" w:hAnsiTheme="minorHAnsi" w:cstheme="minorBidi"/>
                <w:noProof/>
                <w:color w:val="auto"/>
                <w:szCs w:val="22"/>
              </w:rPr>
              <w:tab/>
            </w:r>
            <w:r w:rsidRPr="00D247F4">
              <w:rPr>
                <w:rStyle w:val="Hipervnculo"/>
                <w:noProof/>
              </w:rPr>
              <w:t>InicioActivity</w:t>
            </w:r>
            <w:r>
              <w:rPr>
                <w:noProof/>
                <w:webHidden/>
              </w:rPr>
              <w:tab/>
            </w:r>
            <w:r>
              <w:rPr>
                <w:noProof/>
                <w:webHidden/>
              </w:rPr>
              <w:fldChar w:fldCharType="begin"/>
            </w:r>
            <w:r>
              <w:rPr>
                <w:noProof/>
                <w:webHidden/>
              </w:rPr>
              <w:instrText xml:space="preserve"> PAGEREF _Toc485064248 \h </w:instrText>
            </w:r>
            <w:r>
              <w:rPr>
                <w:noProof/>
                <w:webHidden/>
              </w:rPr>
            </w:r>
            <w:r>
              <w:rPr>
                <w:noProof/>
                <w:webHidden/>
              </w:rPr>
              <w:fldChar w:fldCharType="separate"/>
            </w:r>
            <w:r w:rsidR="00166BED">
              <w:rPr>
                <w:noProof/>
                <w:webHidden/>
              </w:rPr>
              <w:t>52</w:t>
            </w:r>
            <w:r>
              <w:rPr>
                <w:noProof/>
                <w:webHidden/>
              </w:rPr>
              <w:fldChar w:fldCharType="end"/>
            </w:r>
          </w:hyperlink>
        </w:p>
        <w:p w14:paraId="1EB47682" w14:textId="3B626692" w:rsidR="00B3788C" w:rsidRDefault="00B3788C">
          <w:pPr>
            <w:pStyle w:val="TDC2"/>
            <w:tabs>
              <w:tab w:val="left" w:pos="660"/>
              <w:tab w:val="right" w:leader="dot" w:pos="10762"/>
            </w:tabs>
            <w:rPr>
              <w:rFonts w:asciiTheme="minorHAnsi" w:eastAsiaTheme="minorEastAsia" w:hAnsiTheme="minorHAnsi" w:cstheme="minorBidi"/>
              <w:noProof/>
              <w:color w:val="auto"/>
              <w:szCs w:val="22"/>
            </w:rPr>
          </w:pPr>
          <w:hyperlink w:anchor="_Toc485064249" w:history="1">
            <w:r w:rsidRPr="00D247F4">
              <w:rPr>
                <w:rStyle w:val="Hipervnculo"/>
                <w:noProof/>
              </w:rPr>
              <w:t>4.</w:t>
            </w:r>
            <w:r>
              <w:rPr>
                <w:rFonts w:asciiTheme="minorHAnsi" w:eastAsiaTheme="minorEastAsia" w:hAnsiTheme="minorHAnsi" w:cstheme="minorBidi"/>
                <w:noProof/>
                <w:color w:val="auto"/>
                <w:szCs w:val="22"/>
              </w:rPr>
              <w:tab/>
            </w:r>
            <w:r w:rsidRPr="00D247F4">
              <w:rPr>
                <w:rStyle w:val="Hipervnculo"/>
                <w:noProof/>
              </w:rPr>
              <w:t>ConversationActivity</w:t>
            </w:r>
            <w:r>
              <w:rPr>
                <w:noProof/>
                <w:webHidden/>
              </w:rPr>
              <w:tab/>
            </w:r>
            <w:r>
              <w:rPr>
                <w:noProof/>
                <w:webHidden/>
              </w:rPr>
              <w:fldChar w:fldCharType="begin"/>
            </w:r>
            <w:r>
              <w:rPr>
                <w:noProof/>
                <w:webHidden/>
              </w:rPr>
              <w:instrText xml:space="preserve"> PAGEREF _Toc485064249 \h </w:instrText>
            </w:r>
            <w:r>
              <w:rPr>
                <w:noProof/>
                <w:webHidden/>
              </w:rPr>
            </w:r>
            <w:r>
              <w:rPr>
                <w:noProof/>
                <w:webHidden/>
              </w:rPr>
              <w:fldChar w:fldCharType="separate"/>
            </w:r>
            <w:r w:rsidR="00166BED">
              <w:rPr>
                <w:noProof/>
                <w:webHidden/>
              </w:rPr>
              <w:t>53</w:t>
            </w:r>
            <w:r>
              <w:rPr>
                <w:noProof/>
                <w:webHidden/>
              </w:rPr>
              <w:fldChar w:fldCharType="end"/>
            </w:r>
          </w:hyperlink>
        </w:p>
        <w:p w14:paraId="0C331433" w14:textId="7E6B2C3C" w:rsidR="00B3788C" w:rsidRDefault="00B3788C">
          <w:pPr>
            <w:pStyle w:val="TDC2"/>
            <w:tabs>
              <w:tab w:val="left" w:pos="660"/>
              <w:tab w:val="right" w:leader="dot" w:pos="10762"/>
            </w:tabs>
            <w:rPr>
              <w:rFonts w:asciiTheme="minorHAnsi" w:eastAsiaTheme="minorEastAsia" w:hAnsiTheme="minorHAnsi" w:cstheme="minorBidi"/>
              <w:noProof/>
              <w:color w:val="auto"/>
              <w:szCs w:val="22"/>
            </w:rPr>
          </w:pPr>
          <w:hyperlink w:anchor="_Toc485064250" w:history="1">
            <w:r w:rsidRPr="00D247F4">
              <w:rPr>
                <w:rStyle w:val="Hipervnculo"/>
                <w:noProof/>
              </w:rPr>
              <w:t>5.</w:t>
            </w:r>
            <w:r>
              <w:rPr>
                <w:rFonts w:asciiTheme="minorHAnsi" w:eastAsiaTheme="minorEastAsia" w:hAnsiTheme="minorHAnsi" w:cstheme="minorBidi"/>
                <w:noProof/>
                <w:color w:val="auto"/>
                <w:szCs w:val="22"/>
              </w:rPr>
              <w:tab/>
            </w:r>
            <w:r w:rsidRPr="00D247F4">
              <w:rPr>
                <w:rStyle w:val="Hipervnculo"/>
                <w:noProof/>
              </w:rPr>
              <w:t>FriendsActivity</w:t>
            </w:r>
            <w:r>
              <w:rPr>
                <w:noProof/>
                <w:webHidden/>
              </w:rPr>
              <w:tab/>
            </w:r>
            <w:r>
              <w:rPr>
                <w:noProof/>
                <w:webHidden/>
              </w:rPr>
              <w:fldChar w:fldCharType="begin"/>
            </w:r>
            <w:r>
              <w:rPr>
                <w:noProof/>
                <w:webHidden/>
              </w:rPr>
              <w:instrText xml:space="preserve"> PAGEREF _Toc485064250 \h </w:instrText>
            </w:r>
            <w:r>
              <w:rPr>
                <w:noProof/>
                <w:webHidden/>
              </w:rPr>
            </w:r>
            <w:r>
              <w:rPr>
                <w:noProof/>
                <w:webHidden/>
              </w:rPr>
              <w:fldChar w:fldCharType="separate"/>
            </w:r>
            <w:r w:rsidR="00166BED">
              <w:rPr>
                <w:noProof/>
                <w:webHidden/>
              </w:rPr>
              <w:t>55</w:t>
            </w:r>
            <w:r>
              <w:rPr>
                <w:noProof/>
                <w:webHidden/>
              </w:rPr>
              <w:fldChar w:fldCharType="end"/>
            </w:r>
          </w:hyperlink>
        </w:p>
        <w:p w14:paraId="1E9A9A22" w14:textId="6999782E"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51" w:history="1">
            <w:r w:rsidRPr="00D247F4">
              <w:rPr>
                <w:rStyle w:val="Hipervnculo"/>
                <w:noProof/>
              </w:rPr>
              <w:t>Solicitudes</w:t>
            </w:r>
            <w:r>
              <w:rPr>
                <w:noProof/>
                <w:webHidden/>
              </w:rPr>
              <w:tab/>
            </w:r>
            <w:r>
              <w:rPr>
                <w:noProof/>
                <w:webHidden/>
              </w:rPr>
              <w:fldChar w:fldCharType="begin"/>
            </w:r>
            <w:r>
              <w:rPr>
                <w:noProof/>
                <w:webHidden/>
              </w:rPr>
              <w:instrText xml:space="preserve"> PAGEREF _Toc485064251 \h </w:instrText>
            </w:r>
            <w:r>
              <w:rPr>
                <w:noProof/>
                <w:webHidden/>
              </w:rPr>
            </w:r>
            <w:r>
              <w:rPr>
                <w:noProof/>
                <w:webHidden/>
              </w:rPr>
              <w:fldChar w:fldCharType="separate"/>
            </w:r>
            <w:r w:rsidR="00166BED">
              <w:rPr>
                <w:noProof/>
                <w:webHidden/>
              </w:rPr>
              <w:t>55</w:t>
            </w:r>
            <w:r>
              <w:rPr>
                <w:noProof/>
                <w:webHidden/>
              </w:rPr>
              <w:fldChar w:fldCharType="end"/>
            </w:r>
          </w:hyperlink>
        </w:p>
        <w:p w14:paraId="2C17C745" w14:textId="1F6DE754" w:rsidR="00B3788C" w:rsidRDefault="00B3788C">
          <w:pPr>
            <w:pStyle w:val="TDC3"/>
            <w:tabs>
              <w:tab w:val="right" w:leader="dot" w:pos="10762"/>
            </w:tabs>
            <w:rPr>
              <w:rFonts w:asciiTheme="minorHAnsi" w:eastAsiaTheme="minorEastAsia" w:hAnsiTheme="minorHAnsi" w:cstheme="minorBidi"/>
              <w:noProof/>
              <w:color w:val="auto"/>
              <w:szCs w:val="22"/>
            </w:rPr>
          </w:pPr>
          <w:hyperlink w:anchor="_Toc485064252" w:history="1">
            <w:r w:rsidRPr="00D247F4">
              <w:rPr>
                <w:rStyle w:val="Hipervnculo"/>
                <w:noProof/>
              </w:rPr>
              <w:t>Amigos</w:t>
            </w:r>
            <w:r>
              <w:rPr>
                <w:noProof/>
                <w:webHidden/>
              </w:rPr>
              <w:tab/>
            </w:r>
            <w:r>
              <w:rPr>
                <w:noProof/>
                <w:webHidden/>
              </w:rPr>
              <w:fldChar w:fldCharType="begin"/>
            </w:r>
            <w:r>
              <w:rPr>
                <w:noProof/>
                <w:webHidden/>
              </w:rPr>
              <w:instrText xml:space="preserve"> PAGEREF _Toc485064252 \h </w:instrText>
            </w:r>
            <w:r>
              <w:rPr>
                <w:noProof/>
                <w:webHidden/>
              </w:rPr>
            </w:r>
            <w:r>
              <w:rPr>
                <w:noProof/>
                <w:webHidden/>
              </w:rPr>
              <w:fldChar w:fldCharType="separate"/>
            </w:r>
            <w:r w:rsidR="00166BED">
              <w:rPr>
                <w:noProof/>
                <w:webHidden/>
              </w:rPr>
              <w:t>56</w:t>
            </w:r>
            <w:r>
              <w:rPr>
                <w:noProof/>
                <w:webHidden/>
              </w:rPr>
              <w:fldChar w:fldCharType="end"/>
            </w:r>
          </w:hyperlink>
        </w:p>
        <w:p w14:paraId="60E3B39A" w14:textId="0C01E765" w:rsidR="00313ADD" w:rsidRDefault="00313ADD" w:rsidP="00313ADD">
          <w:r>
            <w:rPr>
              <w:b/>
              <w:bCs/>
            </w:rPr>
            <w:fldChar w:fldCharType="end"/>
          </w:r>
        </w:p>
      </w:sdtContent>
    </w:sdt>
    <w:p w14:paraId="41F89368" w14:textId="7EF7AFDF" w:rsidR="00313ADD" w:rsidRDefault="00313ADD">
      <w:pPr>
        <w:spacing w:before="0" w:after="160" w:line="259" w:lineRule="auto"/>
        <w:ind w:left="0"/>
        <w:jc w:val="left"/>
      </w:pPr>
      <w:r>
        <w:br w:type="page"/>
      </w:r>
    </w:p>
    <w:p w14:paraId="6F4F41C8" w14:textId="6DC1E199" w:rsidR="00B42EF7" w:rsidRDefault="00B42EF7" w:rsidP="00313ADD">
      <w:pPr>
        <w:pStyle w:val="Ttulo1"/>
      </w:pPr>
      <w:bookmarkStart w:id="3" w:name="_Toc485064147"/>
      <w:r>
        <w:lastRenderedPageBreak/>
        <w:t>Requerimientos no funcionales</w:t>
      </w:r>
      <w:bookmarkEnd w:id="3"/>
    </w:p>
    <w:p w14:paraId="4E9B9A0E" w14:textId="77777777" w:rsidR="00B42EF7" w:rsidRDefault="00B42EF7" w:rsidP="00C13D4E">
      <w:pPr>
        <w:pStyle w:val="Ttulo5"/>
      </w:pPr>
      <w:r>
        <w:t>RNF1: Baja de usuario</w:t>
      </w:r>
    </w:p>
    <w:p w14:paraId="4271E36D" w14:textId="77777777" w:rsidR="00B42EF7" w:rsidRDefault="00B42EF7" w:rsidP="00B42EF7">
      <w:r>
        <w:t>La petición de baja del usuario en el servidor ha de ser asíncrona</w:t>
      </w:r>
      <w:r w:rsidR="00944228">
        <w:t>.</w:t>
      </w:r>
    </w:p>
    <w:p w14:paraId="262EAC5C" w14:textId="77777777" w:rsidR="00B42EF7" w:rsidRDefault="00B42EF7" w:rsidP="00232F0B">
      <w:pPr>
        <w:pStyle w:val="Prrafodelista"/>
        <w:numPr>
          <w:ilvl w:val="0"/>
          <w:numId w:val="10"/>
        </w:numPr>
      </w:pPr>
      <w:r>
        <w:t>Prioridad: Media</w:t>
      </w:r>
    </w:p>
    <w:p w14:paraId="6796FE24" w14:textId="77777777" w:rsidR="00944228" w:rsidRDefault="00944228" w:rsidP="00C13D4E">
      <w:pPr>
        <w:pStyle w:val="Ttulo5"/>
      </w:pPr>
      <w:r>
        <w:t>RNF2: Recepción de mensajes asíncrona</w:t>
      </w:r>
    </w:p>
    <w:p w14:paraId="26A0982D" w14:textId="77777777" w:rsidR="00944228" w:rsidRDefault="00944228" w:rsidP="00944228">
      <w:r>
        <w:t>La escucha al servidor de nuevos mensajes y su consecuente recepción de mensajes en el dispositivo ha der asíncrona.</w:t>
      </w:r>
    </w:p>
    <w:p w14:paraId="79FABBCE" w14:textId="77777777" w:rsidR="00944228" w:rsidRDefault="00944228" w:rsidP="00232F0B">
      <w:pPr>
        <w:pStyle w:val="Prrafodelista"/>
        <w:numPr>
          <w:ilvl w:val="0"/>
          <w:numId w:val="10"/>
        </w:numPr>
      </w:pPr>
      <w:r>
        <w:t>Prioridad: Alta</w:t>
      </w:r>
    </w:p>
    <w:p w14:paraId="2303B64A" w14:textId="77777777" w:rsidR="006718EC" w:rsidRDefault="006718EC" w:rsidP="00C13D4E">
      <w:pPr>
        <w:pStyle w:val="Ttulo5"/>
      </w:pPr>
      <w:r>
        <w:t>RNF3: Orden de mensajes</w:t>
      </w:r>
    </w:p>
    <w:p w14:paraId="6074F073" w14:textId="77777777" w:rsidR="006718EC" w:rsidRDefault="006718EC" w:rsidP="006718EC">
      <w:r>
        <w:t>Las conversaciones se ordenarán según la que contenga el mensaje más nuevo, ya sea emitido o recibido por el usuario de la aplicación.</w:t>
      </w:r>
    </w:p>
    <w:p w14:paraId="01395521" w14:textId="77777777" w:rsidR="006718EC" w:rsidRDefault="006718EC" w:rsidP="00232F0B">
      <w:pPr>
        <w:pStyle w:val="Prrafodelista"/>
        <w:numPr>
          <w:ilvl w:val="0"/>
          <w:numId w:val="10"/>
        </w:numPr>
      </w:pPr>
      <w:r>
        <w:t>Prioridad: alta</w:t>
      </w:r>
    </w:p>
    <w:p w14:paraId="0F83954E" w14:textId="77777777" w:rsidR="006718EC" w:rsidRDefault="006718EC" w:rsidP="00C13D4E">
      <w:pPr>
        <w:pStyle w:val="Ttulo5"/>
      </w:pPr>
      <w:r>
        <w:t>RNF4: Conversaciones</w:t>
      </w:r>
    </w:p>
    <w:p w14:paraId="46037B4C" w14:textId="77777777" w:rsidR="006718EC" w:rsidRDefault="006718EC" w:rsidP="006718EC">
      <w:r>
        <w:t>Los mensajes estarán dentro de conversaciones. Estás conversaciones serán las ventanas de chat, que dependen de con quien estemos hablando. Cada contacto con el que hayamos conversado tendrá una conversación asociada, que se mostrarán en el menú principal.</w:t>
      </w:r>
    </w:p>
    <w:p w14:paraId="0E9DED2A" w14:textId="77777777" w:rsidR="006718EC" w:rsidRDefault="006718EC" w:rsidP="00232F0B">
      <w:pPr>
        <w:pStyle w:val="Prrafodelista"/>
        <w:numPr>
          <w:ilvl w:val="0"/>
          <w:numId w:val="10"/>
        </w:numPr>
      </w:pPr>
      <w:r>
        <w:t>Prioridad: Alta</w:t>
      </w:r>
    </w:p>
    <w:p w14:paraId="5BA01842" w14:textId="77777777" w:rsidR="00A63B8A" w:rsidRDefault="00A63B8A" w:rsidP="00C13D4E">
      <w:pPr>
        <w:pStyle w:val="Ttulo5"/>
      </w:pPr>
      <w:r>
        <w:t>RNF5: Borrado de amigo</w:t>
      </w:r>
    </w:p>
    <w:p w14:paraId="27CF7811" w14:textId="77777777" w:rsidR="00A63B8A" w:rsidRDefault="00A63B8A" w:rsidP="00A63B8A">
      <w:r>
        <w:t>La petición de borrado de amigo en el servidor ha de ser asíncrona.</w:t>
      </w:r>
    </w:p>
    <w:p w14:paraId="5D3DE0B7" w14:textId="77777777" w:rsidR="00A63B8A" w:rsidRDefault="00A63B8A" w:rsidP="00232F0B">
      <w:pPr>
        <w:pStyle w:val="Prrafodelista"/>
        <w:numPr>
          <w:ilvl w:val="0"/>
          <w:numId w:val="10"/>
        </w:numPr>
      </w:pPr>
      <w:r>
        <w:t>Prioridad: Media</w:t>
      </w:r>
    </w:p>
    <w:p w14:paraId="29E2C3B1" w14:textId="77777777" w:rsidR="0029478D" w:rsidRDefault="006E73CF" w:rsidP="00C13D4E">
      <w:pPr>
        <w:pStyle w:val="Ttulo5"/>
      </w:pPr>
      <w:r>
        <w:t>RNF6: Usuario y Server</w:t>
      </w:r>
    </w:p>
    <w:p w14:paraId="7B7A36C3" w14:textId="77777777" w:rsidR="006E73CF" w:rsidRDefault="006E73CF" w:rsidP="006E73CF">
      <w:r>
        <w:t>Estas clases y ServerListener serán singleton</w:t>
      </w:r>
    </w:p>
    <w:p w14:paraId="1A93D266" w14:textId="77777777" w:rsidR="006E73CF" w:rsidRPr="006E73CF" w:rsidRDefault="006E73CF" w:rsidP="00232F0B">
      <w:pPr>
        <w:pStyle w:val="Prrafodelista"/>
        <w:numPr>
          <w:ilvl w:val="0"/>
          <w:numId w:val="10"/>
        </w:numPr>
      </w:pPr>
      <w:r>
        <w:t>Prioridad: Alta</w:t>
      </w:r>
    </w:p>
    <w:p w14:paraId="33FB5AC3" w14:textId="77777777" w:rsidR="00D15BE2" w:rsidRDefault="00D15BE2">
      <w:pPr>
        <w:spacing w:before="0" w:after="160" w:line="259" w:lineRule="auto"/>
        <w:ind w:left="0"/>
        <w:jc w:val="left"/>
      </w:pPr>
      <w:r>
        <w:br w:type="page"/>
      </w:r>
    </w:p>
    <w:p w14:paraId="4CD5BE29" w14:textId="77777777" w:rsidR="00D806D8" w:rsidRDefault="00D806D8" w:rsidP="007948A2">
      <w:pPr>
        <w:pStyle w:val="Ttulo1"/>
      </w:pPr>
      <w:bookmarkStart w:id="4" w:name="_Toc485064148"/>
      <w:r>
        <w:lastRenderedPageBreak/>
        <w:t>Casos de uso</w:t>
      </w:r>
      <w:bookmarkEnd w:id="4"/>
    </w:p>
    <w:p w14:paraId="3EED0422" w14:textId="0F430508" w:rsidR="00886A8E" w:rsidRDefault="00957CB5" w:rsidP="00886A8E">
      <w:r>
        <w:object w:dxaOrig="15736" w:dyaOrig="11145" w14:anchorId="09DF72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537.95pt;height:381.05pt" o:ole="">
            <v:imagedata r:id="rId10" o:title=""/>
          </v:shape>
          <o:OLEObject Type="Embed" ProgID="Visio.Drawing.15" ShapeID="_x0000_i1053" DrawAspect="Content" ObjectID="_1558806040" r:id="rId11"/>
        </w:object>
      </w:r>
    </w:p>
    <w:p w14:paraId="25C47301" w14:textId="77777777" w:rsidR="00FA0245" w:rsidRDefault="00D806D8" w:rsidP="00232F0B">
      <w:pPr>
        <w:pStyle w:val="Ttulo2"/>
        <w:numPr>
          <w:ilvl w:val="0"/>
          <w:numId w:val="32"/>
        </w:numPr>
      </w:pPr>
      <w:bookmarkStart w:id="5" w:name="_Toc485064149"/>
      <w:r w:rsidRPr="00E92123">
        <w:rPr>
          <w:rStyle w:val="Ttulo2Car"/>
        </w:rPr>
        <w:lastRenderedPageBreak/>
        <w:t>Registro</w:t>
      </w:r>
      <w:bookmarkEnd w:id="5"/>
    </w:p>
    <w:p w14:paraId="7C7CC15B" w14:textId="0FC8271C" w:rsidR="00E92123" w:rsidRPr="00E92123" w:rsidRDefault="007A505F" w:rsidP="00E92123">
      <w:pPr>
        <w:jc w:val="center"/>
      </w:pPr>
      <w:r>
        <w:object w:dxaOrig="11041" w:dyaOrig="3406" w14:anchorId="780E6A41">
          <v:shape id="_x0000_i1172" type="#_x0000_t75" style="width:501.3pt;height:154.2pt" o:ole="">
            <v:imagedata r:id="rId12" o:title=""/>
          </v:shape>
          <o:OLEObject Type="Embed" ProgID="Visio.Drawing.15" ShapeID="_x0000_i1172" DrawAspect="Content" ObjectID="_1558806041" r:id="rId13"/>
        </w:object>
      </w:r>
    </w:p>
    <w:p w14:paraId="5912B1A6" w14:textId="77777777" w:rsidR="00BB7448" w:rsidRDefault="00BB7448" w:rsidP="00232F0B">
      <w:pPr>
        <w:pStyle w:val="Prrafodelista"/>
        <w:numPr>
          <w:ilvl w:val="0"/>
          <w:numId w:val="5"/>
        </w:numPr>
      </w:pPr>
      <w:r w:rsidRPr="008749FE">
        <w:rPr>
          <w:b/>
        </w:rPr>
        <w:t>Actor:</w:t>
      </w:r>
      <w:r>
        <w:t xml:space="preserve"> Usuario</w:t>
      </w:r>
    </w:p>
    <w:p w14:paraId="3D36153B" w14:textId="77777777" w:rsidR="008749FE" w:rsidRDefault="008749FE" w:rsidP="00232F0B">
      <w:pPr>
        <w:pStyle w:val="Prrafodelista"/>
        <w:numPr>
          <w:ilvl w:val="0"/>
          <w:numId w:val="5"/>
        </w:numPr>
      </w:pPr>
      <w:r w:rsidRPr="008749FE">
        <w:rPr>
          <w:b/>
        </w:rPr>
        <w:t>Proposito:</w:t>
      </w:r>
      <w:r>
        <w:t xml:space="preserve"> Dar de alta el usuario en el sistema.</w:t>
      </w:r>
    </w:p>
    <w:p w14:paraId="5ED94FCC" w14:textId="77777777" w:rsidR="008749FE" w:rsidRDefault="008749FE" w:rsidP="00232F0B">
      <w:pPr>
        <w:pStyle w:val="Prrafodelista"/>
        <w:numPr>
          <w:ilvl w:val="0"/>
          <w:numId w:val="5"/>
        </w:numPr>
      </w:pPr>
      <w:r w:rsidRPr="008749FE">
        <w:rPr>
          <w:b/>
        </w:rPr>
        <w:t>PreCondiciones:</w:t>
      </w:r>
    </w:p>
    <w:p w14:paraId="51D73D5E" w14:textId="77777777" w:rsidR="008749FE" w:rsidRDefault="008749FE" w:rsidP="00232F0B">
      <w:pPr>
        <w:pStyle w:val="Prrafodelista"/>
        <w:numPr>
          <w:ilvl w:val="1"/>
          <w:numId w:val="5"/>
        </w:numPr>
      </w:pPr>
      <w:r>
        <w:t>No tener usuario en el sistema.</w:t>
      </w:r>
    </w:p>
    <w:p w14:paraId="495A2D71" w14:textId="77777777" w:rsidR="008749FE" w:rsidRDefault="008749FE" w:rsidP="00232F0B">
      <w:pPr>
        <w:pStyle w:val="Prrafodelista"/>
        <w:numPr>
          <w:ilvl w:val="1"/>
          <w:numId w:val="5"/>
        </w:numPr>
      </w:pPr>
      <w:r>
        <w:t>Tener instalada la aplicación en el móvil.</w:t>
      </w:r>
    </w:p>
    <w:p w14:paraId="238E3047" w14:textId="77777777" w:rsidR="008749FE" w:rsidRDefault="008749FE" w:rsidP="00232F0B">
      <w:pPr>
        <w:pStyle w:val="Prrafodelista"/>
        <w:numPr>
          <w:ilvl w:val="0"/>
          <w:numId w:val="5"/>
        </w:numPr>
      </w:pPr>
      <w:r w:rsidRPr="008749FE">
        <w:rPr>
          <w:b/>
        </w:rPr>
        <w:t>PostCondiciones:</w:t>
      </w:r>
      <w:r>
        <w:t xml:space="preserve"> Usuario habilitado en el sistema y listo para interactuar con la herramienta.</w:t>
      </w:r>
    </w:p>
    <w:p w14:paraId="20DEE0AC" w14:textId="77777777" w:rsidR="008749FE" w:rsidRDefault="008749FE" w:rsidP="00232F0B">
      <w:pPr>
        <w:pStyle w:val="Prrafodelista"/>
        <w:numPr>
          <w:ilvl w:val="0"/>
          <w:numId w:val="5"/>
        </w:numPr>
      </w:pPr>
      <w:r w:rsidRPr="008749FE">
        <w:rPr>
          <w:b/>
        </w:rPr>
        <w:t>Resumen:</w:t>
      </w:r>
      <w:r>
        <w:t xml:space="preserve"> El usuario ha de darse de alta en el sistema con el fin de poder autenticarse, lo que le dará libertad al usuario de poder usar la herramienta, poder ser reconocido como emisor o receptor de mensajes, y poder hacer un seguimiento de la actividad del usuario a nivel administración.</w:t>
      </w:r>
    </w:p>
    <w:p w14:paraId="215DE7E6" w14:textId="77777777" w:rsidR="00CF400F" w:rsidRDefault="00CF400F" w:rsidP="00232F0B">
      <w:pPr>
        <w:pStyle w:val="Prrafodelista"/>
        <w:numPr>
          <w:ilvl w:val="0"/>
          <w:numId w:val="5"/>
        </w:numPr>
      </w:pPr>
      <w:r>
        <w:rPr>
          <w:b/>
        </w:rPr>
        <w:t>Requerimientos</w:t>
      </w:r>
      <w:r w:rsidR="00AC6D62">
        <w:rPr>
          <w:b/>
        </w:rPr>
        <w:t xml:space="preserve"> asociados:</w:t>
      </w:r>
    </w:p>
    <w:p w14:paraId="2A962BFC" w14:textId="77777777" w:rsidR="008749FE" w:rsidRDefault="008749FE" w:rsidP="008749FE">
      <w:pPr>
        <w:pStyle w:val="Ttulo3"/>
      </w:pPr>
      <w:bookmarkStart w:id="6" w:name="_Toc485064150"/>
      <w:r>
        <w:t>Flujo principal</w:t>
      </w:r>
      <w:bookmarkEnd w:id="6"/>
    </w:p>
    <w:p w14:paraId="5E223CAF" w14:textId="77777777" w:rsidR="008749FE" w:rsidRDefault="00C62257" w:rsidP="00232F0B">
      <w:pPr>
        <w:pStyle w:val="Prrafodelista"/>
        <w:numPr>
          <w:ilvl w:val="0"/>
          <w:numId w:val="6"/>
        </w:numPr>
      </w:pPr>
      <w:r>
        <w:t>El usuario hace clic sobre icono</w:t>
      </w:r>
      <w:r w:rsidR="005D6EA3">
        <w:t xml:space="preserve"> en menú de aplicaciones</w:t>
      </w:r>
      <w:r>
        <w:t>. La aplicación se abre</w:t>
      </w:r>
      <w:r w:rsidR="008749FE">
        <w:t>.</w:t>
      </w:r>
    </w:p>
    <w:p w14:paraId="627EF31E" w14:textId="77777777" w:rsidR="00C62257" w:rsidRDefault="00C62257" w:rsidP="00232F0B">
      <w:pPr>
        <w:pStyle w:val="Prrafodelista"/>
        <w:numPr>
          <w:ilvl w:val="0"/>
          <w:numId w:val="6"/>
        </w:numPr>
      </w:pPr>
      <w:r>
        <w:t xml:space="preserve">La aplicación abre formulario inicio de sesión. </w:t>
      </w:r>
      <w:r w:rsidR="00A63CDC">
        <w:t>U</w:t>
      </w:r>
      <w:r>
        <w:t>suario no tiene datos de login,</w:t>
      </w:r>
      <w:r w:rsidR="00A63CDC">
        <w:t xml:space="preserve"> luego</w:t>
      </w:r>
      <w:r>
        <w:t xml:space="preserve"> el usuario hace clic en registro.</w:t>
      </w:r>
    </w:p>
    <w:p w14:paraId="3B41B52B" w14:textId="77777777" w:rsidR="00C62257" w:rsidRDefault="00C62257" w:rsidP="00232F0B">
      <w:pPr>
        <w:pStyle w:val="Prrafodelista"/>
        <w:numPr>
          <w:ilvl w:val="0"/>
          <w:numId w:val="6"/>
        </w:numPr>
      </w:pPr>
      <w:r>
        <w:t>Aplicación abre formulario de registro. Usuario rellena datos de registro.</w:t>
      </w:r>
    </w:p>
    <w:p w14:paraId="62D00258" w14:textId="0E74D515" w:rsidR="00C62257" w:rsidRDefault="00C62257" w:rsidP="00232F0B">
      <w:pPr>
        <w:pStyle w:val="Prrafodelista"/>
        <w:numPr>
          <w:ilvl w:val="0"/>
          <w:numId w:val="6"/>
        </w:numPr>
      </w:pPr>
      <w:r>
        <w:t xml:space="preserve">Usuario hace clic en botón de alta. </w:t>
      </w:r>
      <w:r w:rsidR="003368FB">
        <w:rPr>
          <w:b/>
        </w:rPr>
        <w:t>Se extiende caso de uso 1.a</w:t>
      </w:r>
      <w:r w:rsidR="003368FB" w:rsidRPr="00A63CDC">
        <w:rPr>
          <w:b/>
        </w:rPr>
        <w:t>, alta usuario en servidor</w:t>
      </w:r>
      <w:r>
        <w:t>.</w:t>
      </w:r>
    </w:p>
    <w:p w14:paraId="60F6CDFF" w14:textId="77777777" w:rsidR="00AC6D62" w:rsidRDefault="005D6EA3" w:rsidP="00232F0B">
      <w:pPr>
        <w:pStyle w:val="Prrafodelista"/>
        <w:numPr>
          <w:ilvl w:val="0"/>
          <w:numId w:val="6"/>
        </w:numPr>
      </w:pPr>
      <w:r>
        <w:t xml:space="preserve">Aplicación abre actividad de inicio. </w:t>
      </w:r>
      <w:r w:rsidR="00AC6D62">
        <w:t xml:space="preserve">El usuario </w:t>
      </w:r>
      <w:r>
        <w:t>puede interactuar con la aplicación.</w:t>
      </w:r>
    </w:p>
    <w:p w14:paraId="77499C48" w14:textId="77777777" w:rsidR="008749FE" w:rsidRPr="008749FE" w:rsidRDefault="0003316D" w:rsidP="008749FE">
      <w:pPr>
        <w:pStyle w:val="Ttulo3"/>
      </w:pPr>
      <w:bookmarkStart w:id="7" w:name="_Toc485064151"/>
      <w:r>
        <w:t>Flujos alternativos</w:t>
      </w:r>
      <w:bookmarkEnd w:id="7"/>
    </w:p>
    <w:p w14:paraId="5DFD5E88" w14:textId="77777777" w:rsidR="00AC6D62" w:rsidRDefault="00AC6D62" w:rsidP="00AC6D62">
      <w:r>
        <w:t>Línea 4: Si el usuario ya existe, el sistema dará error diciendo que el usuario ya existe</w:t>
      </w:r>
      <w:r w:rsidR="00055C05">
        <w:t>, notificándolo por pantalla. El usuario habrá de insertar otro correo o número de teléfono, o</w:t>
      </w:r>
      <w:r w:rsidR="00B14FF2">
        <w:t xml:space="preserve"> </w:t>
      </w:r>
      <w:r w:rsidR="00055C05">
        <w:t>volver a la pantalla anterior para iniciar sesión, donde pasaría al caso de uso 2, autenticación</w:t>
      </w:r>
      <w:r>
        <w:t>.</w:t>
      </w:r>
    </w:p>
    <w:p w14:paraId="5C20624B" w14:textId="77777777" w:rsidR="00886A8E" w:rsidRDefault="005D6EA3" w:rsidP="00886A8E">
      <w:r>
        <w:t>Línea 4</w:t>
      </w:r>
      <w:r w:rsidR="00AC6D62">
        <w:t xml:space="preserve">: Si por algún motivo </w:t>
      </w:r>
      <w:r>
        <w:t>este paso</w:t>
      </w:r>
      <w:r w:rsidR="00055C05">
        <w:t xml:space="preserve"> no se puede</w:t>
      </w:r>
      <w:r w:rsidR="00AC6D62">
        <w:t xml:space="preserve"> realizar, por </w:t>
      </w:r>
      <w:r w:rsidR="00055C05">
        <w:t>ejemplo,</w:t>
      </w:r>
      <w:r w:rsidR="00AC6D62">
        <w:t xml:space="preserve"> porque se pierde la conectividad,</w:t>
      </w:r>
      <w:r w:rsidR="00AC0AD3">
        <w:t xml:space="preserve"> el sistema nos notificará el error por pantalla.</w:t>
      </w:r>
    </w:p>
    <w:p w14:paraId="6167BDBF" w14:textId="77777777" w:rsidR="005D6EA3" w:rsidRDefault="005D6EA3" w:rsidP="00232F0B">
      <w:pPr>
        <w:pStyle w:val="Ttulo2"/>
        <w:numPr>
          <w:ilvl w:val="1"/>
          <w:numId w:val="30"/>
        </w:numPr>
      </w:pPr>
      <w:bookmarkStart w:id="8" w:name="_Toc485064152"/>
      <w:r>
        <w:t>Alta usuario en servidor</w:t>
      </w:r>
      <w:bookmarkEnd w:id="8"/>
    </w:p>
    <w:p w14:paraId="63E734CE" w14:textId="77777777" w:rsidR="005D6EA3" w:rsidRDefault="005D6EA3" w:rsidP="00232F0B">
      <w:pPr>
        <w:pStyle w:val="Prrafodelista"/>
        <w:numPr>
          <w:ilvl w:val="0"/>
          <w:numId w:val="5"/>
        </w:numPr>
      </w:pPr>
      <w:r w:rsidRPr="008749FE">
        <w:rPr>
          <w:b/>
        </w:rPr>
        <w:t>Actor:</w:t>
      </w:r>
      <w:r>
        <w:t xml:space="preserve"> Usuario</w:t>
      </w:r>
    </w:p>
    <w:p w14:paraId="37E1BCAC" w14:textId="77777777" w:rsidR="005D6EA3" w:rsidRDefault="005D6EA3" w:rsidP="00232F0B">
      <w:pPr>
        <w:pStyle w:val="Prrafodelista"/>
        <w:numPr>
          <w:ilvl w:val="0"/>
          <w:numId w:val="5"/>
        </w:numPr>
      </w:pPr>
      <w:r w:rsidRPr="008749FE">
        <w:rPr>
          <w:b/>
        </w:rPr>
        <w:t>Proposito:</w:t>
      </w:r>
      <w:r>
        <w:t xml:space="preserve"> Dar de alta el usuario en el sistema.</w:t>
      </w:r>
    </w:p>
    <w:p w14:paraId="6A0FD34C" w14:textId="77777777" w:rsidR="005D6EA3" w:rsidRDefault="005D6EA3" w:rsidP="00232F0B">
      <w:pPr>
        <w:pStyle w:val="Prrafodelista"/>
        <w:numPr>
          <w:ilvl w:val="0"/>
          <w:numId w:val="5"/>
        </w:numPr>
      </w:pPr>
      <w:r w:rsidRPr="008749FE">
        <w:rPr>
          <w:b/>
        </w:rPr>
        <w:lastRenderedPageBreak/>
        <w:t>PreCondiciones:</w:t>
      </w:r>
    </w:p>
    <w:p w14:paraId="7C29E904" w14:textId="77777777" w:rsidR="005D6EA3" w:rsidRDefault="005D6EA3" w:rsidP="00232F0B">
      <w:pPr>
        <w:pStyle w:val="Prrafodelista"/>
        <w:numPr>
          <w:ilvl w:val="1"/>
          <w:numId w:val="5"/>
        </w:numPr>
      </w:pPr>
      <w:r>
        <w:t>No tener usuario en el servidor.</w:t>
      </w:r>
    </w:p>
    <w:p w14:paraId="6EDD398F" w14:textId="77777777" w:rsidR="005D6EA3" w:rsidRDefault="005D6EA3" w:rsidP="00232F0B">
      <w:pPr>
        <w:pStyle w:val="Prrafodelista"/>
        <w:numPr>
          <w:ilvl w:val="1"/>
          <w:numId w:val="5"/>
        </w:numPr>
      </w:pPr>
      <w:r>
        <w:t>No haber usado la aplicación previamente</w:t>
      </w:r>
    </w:p>
    <w:p w14:paraId="37F60D93" w14:textId="77777777" w:rsidR="005D6EA3" w:rsidRDefault="005D6EA3" w:rsidP="00232F0B">
      <w:pPr>
        <w:pStyle w:val="Prrafodelista"/>
        <w:numPr>
          <w:ilvl w:val="0"/>
          <w:numId w:val="5"/>
        </w:numPr>
      </w:pPr>
      <w:r w:rsidRPr="008749FE">
        <w:rPr>
          <w:b/>
        </w:rPr>
        <w:t>PostCondiciones:</w:t>
      </w:r>
      <w:r>
        <w:t xml:space="preserve"> Usuario dado de alta en servidor.</w:t>
      </w:r>
    </w:p>
    <w:p w14:paraId="75738628" w14:textId="77777777" w:rsidR="005D6EA3" w:rsidRDefault="005D6EA3" w:rsidP="00232F0B">
      <w:pPr>
        <w:pStyle w:val="Prrafodelista"/>
        <w:numPr>
          <w:ilvl w:val="0"/>
          <w:numId w:val="5"/>
        </w:numPr>
      </w:pPr>
      <w:r w:rsidRPr="008749FE">
        <w:rPr>
          <w:b/>
        </w:rPr>
        <w:t>Resumen:</w:t>
      </w:r>
      <w:r>
        <w:t xml:space="preserve"> El usuario ha de darse de alta en el sistema con el fin de poder autenticarse, lo que le dará libertad al usuario de poder usar la herramienta, poder ser reconocido como emisor o receptor de mensajes, y poder hacer un seguimiento de la actividad del usuario a nivel administración.</w:t>
      </w:r>
    </w:p>
    <w:p w14:paraId="6BEEB0DA" w14:textId="77777777" w:rsidR="005D6EA3" w:rsidRDefault="005D6EA3" w:rsidP="00232F0B">
      <w:pPr>
        <w:pStyle w:val="Prrafodelista"/>
        <w:numPr>
          <w:ilvl w:val="0"/>
          <w:numId w:val="5"/>
        </w:numPr>
      </w:pPr>
      <w:r>
        <w:rPr>
          <w:b/>
        </w:rPr>
        <w:t>Requerimientos asociados:</w:t>
      </w:r>
    </w:p>
    <w:p w14:paraId="3F039302" w14:textId="77777777" w:rsidR="005D6EA3" w:rsidRDefault="005D6EA3" w:rsidP="005D6EA3">
      <w:pPr>
        <w:pStyle w:val="Ttulo3"/>
      </w:pPr>
      <w:bookmarkStart w:id="9" w:name="_Toc485064153"/>
      <w:r>
        <w:t>Flujo principal</w:t>
      </w:r>
      <w:bookmarkEnd w:id="9"/>
    </w:p>
    <w:p w14:paraId="072B784A" w14:textId="77777777" w:rsidR="00D17730" w:rsidRDefault="00D17730" w:rsidP="00232F0B">
      <w:pPr>
        <w:pStyle w:val="Prrafodelista"/>
        <w:numPr>
          <w:ilvl w:val="0"/>
          <w:numId w:val="18"/>
        </w:numPr>
      </w:pPr>
      <w:r>
        <w:t>Usuario hace clic en botón de alta. Actividad de registro (RegisterActivity) solicita alta a servidor.</w:t>
      </w:r>
    </w:p>
    <w:p w14:paraId="29B26A14" w14:textId="3E70F0AF" w:rsidR="005D6EA3" w:rsidRDefault="005D6EA3" w:rsidP="00232F0B">
      <w:pPr>
        <w:pStyle w:val="Prrafodelista"/>
        <w:numPr>
          <w:ilvl w:val="0"/>
          <w:numId w:val="18"/>
        </w:numPr>
      </w:pPr>
      <w:r>
        <w:t>Servidor procesa alta de usuario.</w:t>
      </w:r>
      <w:r w:rsidR="00D17730">
        <w:t xml:space="preserve"> </w:t>
      </w:r>
      <w:r w:rsidR="00E317C7">
        <w:rPr>
          <w:b/>
        </w:rPr>
        <w:t>Extiende caso de</w:t>
      </w:r>
      <w:r w:rsidR="007A505F">
        <w:rPr>
          <w:b/>
        </w:rPr>
        <w:t xml:space="preserve"> uso 2.a</w:t>
      </w:r>
      <w:r w:rsidR="00AE3C7B" w:rsidRPr="00AE3C7B">
        <w:rPr>
          <w:b/>
        </w:rPr>
        <w:t xml:space="preserve">, </w:t>
      </w:r>
      <w:r w:rsidR="007A505F">
        <w:rPr>
          <w:b/>
        </w:rPr>
        <w:t>autenticación con</w:t>
      </w:r>
      <w:r w:rsidR="00AE3C7B" w:rsidRPr="00AE3C7B">
        <w:rPr>
          <w:b/>
        </w:rPr>
        <w:t xml:space="preserve"> servidor.</w:t>
      </w:r>
    </w:p>
    <w:p w14:paraId="3C9C47C6" w14:textId="77777777" w:rsidR="005D6EA3" w:rsidRPr="008749FE" w:rsidRDefault="0003316D" w:rsidP="005D6EA3">
      <w:pPr>
        <w:pStyle w:val="Ttulo3"/>
      </w:pPr>
      <w:bookmarkStart w:id="10" w:name="_Toc485064154"/>
      <w:r>
        <w:t>Flujos alternativos</w:t>
      </w:r>
      <w:bookmarkEnd w:id="10"/>
    </w:p>
    <w:p w14:paraId="527A4DD9" w14:textId="77777777" w:rsidR="005D6EA3" w:rsidRDefault="00E92123" w:rsidP="005D6EA3">
      <w:r>
        <w:t xml:space="preserve">Línea </w:t>
      </w:r>
      <w:r w:rsidR="005D6EA3">
        <w:t>2: Si por algún motivo alguno de estos pasos no se puede realizar, por ejemplo, porque se pierde la conectividad, el sistema nos notificará el error por pantalla.</w:t>
      </w:r>
    </w:p>
    <w:p w14:paraId="39094C48" w14:textId="77777777" w:rsidR="005D6EA3" w:rsidRDefault="005D6EA3" w:rsidP="005D6EA3">
      <w:pPr>
        <w:pStyle w:val="Ttulo3"/>
      </w:pPr>
      <w:bookmarkStart w:id="11" w:name="_Toc485064155"/>
      <w:r>
        <w:t>Reglas de negocio</w:t>
      </w:r>
      <w:bookmarkEnd w:id="11"/>
    </w:p>
    <w:p w14:paraId="34C046D1" w14:textId="77777777" w:rsidR="005D6EA3" w:rsidRDefault="005D6EA3" w:rsidP="00232F0B">
      <w:pPr>
        <w:pStyle w:val="Prrafodelista"/>
        <w:numPr>
          <w:ilvl w:val="0"/>
          <w:numId w:val="23"/>
        </w:numPr>
      </w:pPr>
      <w:r>
        <w:t>Si el usuario ya existe, la validación ha de dar error.</w:t>
      </w:r>
    </w:p>
    <w:p w14:paraId="4F697F8A" w14:textId="77777777" w:rsidR="005D6EA3" w:rsidRDefault="005D6EA3" w:rsidP="005D6EA3">
      <w:pPr>
        <w:pStyle w:val="Ttulo3"/>
      </w:pPr>
      <w:bookmarkStart w:id="12" w:name="_Toc485064156"/>
      <w:r>
        <w:t>Diagrama de interacción</w:t>
      </w:r>
      <w:bookmarkEnd w:id="12"/>
    </w:p>
    <w:p w14:paraId="1D4EB324" w14:textId="7D1105CF" w:rsidR="00886A8E" w:rsidRDefault="00585B1C" w:rsidP="00D17730">
      <w:r>
        <w:object w:dxaOrig="12256" w:dyaOrig="7696" w14:anchorId="7CB9221A">
          <v:shape id="_x0000_i1027" type="#_x0000_t75" style="width:516.9pt;height:324.7pt" o:ole="">
            <v:imagedata r:id="rId14" o:title=""/>
          </v:shape>
          <o:OLEObject Type="Embed" ProgID="Visio.Drawing.15" ShapeID="_x0000_i1027" DrawAspect="Content" ObjectID="_1558806042" r:id="rId15"/>
        </w:object>
      </w:r>
    </w:p>
    <w:p w14:paraId="6F3B3608" w14:textId="77777777" w:rsidR="00E6441A" w:rsidRDefault="00E6441A" w:rsidP="00886A8E">
      <w:pPr>
        <w:pStyle w:val="Ttulo2"/>
        <w:rPr>
          <w:rStyle w:val="Ttulo2Car"/>
        </w:rPr>
      </w:pPr>
      <w:bookmarkStart w:id="13" w:name="_Toc485064157"/>
      <w:r w:rsidRPr="00D17730">
        <w:rPr>
          <w:rStyle w:val="Ttulo2Car"/>
        </w:rPr>
        <w:lastRenderedPageBreak/>
        <w:t>Autenticación</w:t>
      </w:r>
      <w:bookmarkEnd w:id="13"/>
    </w:p>
    <w:p w14:paraId="4D94B576" w14:textId="3BBD99BD" w:rsidR="00BD25F6" w:rsidRDefault="007A505F" w:rsidP="00BD25F6">
      <w:pPr>
        <w:jc w:val="center"/>
      </w:pPr>
      <w:r>
        <w:object w:dxaOrig="7171" w:dyaOrig="3226" w14:anchorId="6329741F">
          <v:shape id="_x0000_i1186" type="#_x0000_t75" style="width:297.5pt;height:133.8pt" o:ole="">
            <v:imagedata r:id="rId16" o:title=""/>
          </v:shape>
          <o:OLEObject Type="Embed" ProgID="Visio.Drawing.15" ShapeID="_x0000_i1186" DrawAspect="Content" ObjectID="_1558806043" r:id="rId17"/>
        </w:object>
      </w:r>
    </w:p>
    <w:p w14:paraId="5D0240B7" w14:textId="77777777" w:rsidR="00E6441A" w:rsidRDefault="00E6441A" w:rsidP="00232F0B">
      <w:pPr>
        <w:pStyle w:val="Prrafodelista"/>
        <w:numPr>
          <w:ilvl w:val="0"/>
          <w:numId w:val="5"/>
        </w:numPr>
      </w:pPr>
      <w:r w:rsidRPr="008749FE">
        <w:rPr>
          <w:b/>
        </w:rPr>
        <w:t>Actor:</w:t>
      </w:r>
      <w:r>
        <w:t xml:space="preserve"> Usuario</w:t>
      </w:r>
    </w:p>
    <w:p w14:paraId="3A7985F2" w14:textId="77777777" w:rsidR="00E6441A" w:rsidRDefault="00E6441A" w:rsidP="00232F0B">
      <w:pPr>
        <w:pStyle w:val="Prrafodelista"/>
        <w:numPr>
          <w:ilvl w:val="0"/>
          <w:numId w:val="5"/>
        </w:numPr>
      </w:pPr>
      <w:r w:rsidRPr="008749FE">
        <w:rPr>
          <w:b/>
        </w:rPr>
        <w:t>Propósito:</w:t>
      </w:r>
      <w:r>
        <w:t xml:space="preserve"> Iniciar sesión en el sistema en caso de ya disponer una cuenta en el sistema.</w:t>
      </w:r>
    </w:p>
    <w:p w14:paraId="63146A1B" w14:textId="77777777" w:rsidR="00E6441A" w:rsidRDefault="00E6441A" w:rsidP="00232F0B">
      <w:pPr>
        <w:pStyle w:val="Prrafodelista"/>
        <w:numPr>
          <w:ilvl w:val="0"/>
          <w:numId w:val="5"/>
        </w:numPr>
      </w:pPr>
      <w:r w:rsidRPr="008749FE">
        <w:rPr>
          <w:b/>
        </w:rPr>
        <w:t>PreCondiciones:</w:t>
      </w:r>
    </w:p>
    <w:p w14:paraId="21377BCE" w14:textId="77777777" w:rsidR="00E6441A" w:rsidRDefault="00E6441A" w:rsidP="00232F0B">
      <w:pPr>
        <w:pStyle w:val="Prrafodelista"/>
        <w:numPr>
          <w:ilvl w:val="1"/>
          <w:numId w:val="5"/>
        </w:numPr>
      </w:pPr>
      <w:r>
        <w:t>Tener usuario en el sistema.</w:t>
      </w:r>
    </w:p>
    <w:p w14:paraId="68955A30" w14:textId="77777777" w:rsidR="00E6441A" w:rsidRDefault="00E6441A" w:rsidP="00232F0B">
      <w:pPr>
        <w:pStyle w:val="Prrafodelista"/>
        <w:numPr>
          <w:ilvl w:val="1"/>
          <w:numId w:val="5"/>
        </w:numPr>
      </w:pPr>
      <w:r>
        <w:t>Tener instalada la aplicación en el móvil.</w:t>
      </w:r>
    </w:p>
    <w:p w14:paraId="44B1C0CC" w14:textId="77777777" w:rsidR="00055C05" w:rsidRDefault="00055C05" w:rsidP="00232F0B">
      <w:pPr>
        <w:pStyle w:val="Prrafodelista"/>
        <w:numPr>
          <w:ilvl w:val="1"/>
          <w:numId w:val="5"/>
        </w:numPr>
      </w:pPr>
      <w:r>
        <w:t>No haber utilizado antes la aplicación.</w:t>
      </w:r>
    </w:p>
    <w:p w14:paraId="723E3862" w14:textId="77777777" w:rsidR="00E6441A" w:rsidRDefault="00E6441A" w:rsidP="00232F0B">
      <w:pPr>
        <w:pStyle w:val="Prrafodelista"/>
        <w:numPr>
          <w:ilvl w:val="0"/>
          <w:numId w:val="5"/>
        </w:numPr>
      </w:pPr>
      <w:r w:rsidRPr="008749FE">
        <w:rPr>
          <w:b/>
        </w:rPr>
        <w:t>PostCondiciones:</w:t>
      </w:r>
      <w:r>
        <w:t xml:space="preserve"> El usuario podrá interactuar con la herramienta con total libertad y acceder a sus funcionalidades.</w:t>
      </w:r>
    </w:p>
    <w:p w14:paraId="5806057B" w14:textId="77777777" w:rsidR="00E6441A" w:rsidRDefault="00E6441A" w:rsidP="00232F0B">
      <w:pPr>
        <w:pStyle w:val="Prrafodelista"/>
        <w:numPr>
          <w:ilvl w:val="0"/>
          <w:numId w:val="5"/>
        </w:numPr>
      </w:pPr>
      <w:r w:rsidRPr="008749FE">
        <w:rPr>
          <w:b/>
        </w:rPr>
        <w:t>Resumen:</w:t>
      </w:r>
      <w:r>
        <w:t xml:space="preserve"> El usuario ha de poder autenticarse para poder usar la herramienta, para </w:t>
      </w:r>
      <w:r w:rsidR="00055C05">
        <w:t>a</w:t>
      </w:r>
      <w:r>
        <w:t>sí poder ser reconocido como emisor o receptor de mensajes, y poder hacer un seguimiento de la actividad del usuario a nivel administración.</w:t>
      </w:r>
    </w:p>
    <w:p w14:paraId="7A0D1F83" w14:textId="77777777" w:rsidR="00E6441A" w:rsidRDefault="00E6441A" w:rsidP="00232F0B">
      <w:pPr>
        <w:pStyle w:val="Prrafodelista"/>
        <w:numPr>
          <w:ilvl w:val="0"/>
          <w:numId w:val="5"/>
        </w:numPr>
      </w:pPr>
      <w:r>
        <w:rPr>
          <w:b/>
        </w:rPr>
        <w:t>Requerimientos asociados:</w:t>
      </w:r>
    </w:p>
    <w:p w14:paraId="647EF101" w14:textId="77777777" w:rsidR="00E6441A" w:rsidRDefault="00E6441A" w:rsidP="00E6441A">
      <w:pPr>
        <w:pStyle w:val="Ttulo3"/>
      </w:pPr>
      <w:bookmarkStart w:id="14" w:name="_Toc485064158"/>
      <w:r>
        <w:t>Flujo principal</w:t>
      </w:r>
      <w:bookmarkEnd w:id="14"/>
    </w:p>
    <w:p w14:paraId="74F09C7C" w14:textId="77777777" w:rsidR="00A63CDC" w:rsidRDefault="00A63CDC" w:rsidP="00232F0B">
      <w:pPr>
        <w:pStyle w:val="Prrafodelista"/>
        <w:numPr>
          <w:ilvl w:val="0"/>
          <w:numId w:val="7"/>
        </w:numPr>
      </w:pPr>
      <w:r>
        <w:t>El usuario hace clic sobre icono en menú de aplicaciones. La aplicación se abre.</w:t>
      </w:r>
    </w:p>
    <w:p w14:paraId="4DB03B2E" w14:textId="1FE28DB3" w:rsidR="00E6441A" w:rsidRDefault="000D53D4" w:rsidP="00232F0B">
      <w:pPr>
        <w:pStyle w:val="Prrafodelista"/>
        <w:numPr>
          <w:ilvl w:val="0"/>
          <w:numId w:val="7"/>
        </w:numPr>
      </w:pPr>
      <w:r>
        <w:t>La aplicación abre formu</w:t>
      </w:r>
      <w:r w:rsidR="00AA42EE">
        <w:t xml:space="preserve">lario inicio de sesión. </w:t>
      </w:r>
      <w:r w:rsidR="00934AD2">
        <w:t>Usuaria rellena</w:t>
      </w:r>
      <w:r w:rsidR="00E6441A">
        <w:t xml:space="preserve"> los datos del formulario.</w:t>
      </w:r>
    </w:p>
    <w:p w14:paraId="7FE246B8" w14:textId="20EB80D2" w:rsidR="00E6441A" w:rsidRDefault="00A752F9" w:rsidP="00232F0B">
      <w:pPr>
        <w:pStyle w:val="Prrafodelista"/>
        <w:numPr>
          <w:ilvl w:val="0"/>
          <w:numId w:val="7"/>
        </w:numPr>
      </w:pPr>
      <w:r>
        <w:t>El usuario hace clic en entrar. S</w:t>
      </w:r>
      <w:r w:rsidR="00E72FAE">
        <w:t>e envían los datos al servidor para ser comprobados.</w:t>
      </w:r>
      <w:r w:rsidR="00934AD2">
        <w:t xml:space="preserve"> </w:t>
      </w:r>
      <w:r w:rsidRPr="00934AD2">
        <w:rPr>
          <w:b/>
        </w:rPr>
        <w:t>extiende cas</w:t>
      </w:r>
      <w:r w:rsidR="00E317C7" w:rsidRPr="00934AD2">
        <w:rPr>
          <w:b/>
        </w:rPr>
        <w:t>o de uso 2.a</w:t>
      </w:r>
      <w:r w:rsidRPr="00934AD2">
        <w:rPr>
          <w:b/>
        </w:rPr>
        <w:t xml:space="preserve">, </w:t>
      </w:r>
      <w:r w:rsidR="00934AD2">
        <w:rPr>
          <w:b/>
        </w:rPr>
        <w:t>autenticación con servidor</w:t>
      </w:r>
      <w:r>
        <w:t>.</w:t>
      </w:r>
    </w:p>
    <w:p w14:paraId="26BFF55C" w14:textId="77777777" w:rsidR="00E6441A" w:rsidRDefault="0003316D" w:rsidP="00E6441A">
      <w:pPr>
        <w:pStyle w:val="Ttulo3"/>
      </w:pPr>
      <w:bookmarkStart w:id="15" w:name="_Toc485064159"/>
      <w:r>
        <w:t>Flujos alternativos</w:t>
      </w:r>
      <w:bookmarkEnd w:id="15"/>
    </w:p>
    <w:p w14:paraId="09BAF5F9" w14:textId="5B86AFC2" w:rsidR="00E82468" w:rsidRDefault="00E82468" w:rsidP="00A752F9">
      <w:r>
        <w:t xml:space="preserve">Línea 2: Si usuario no recuerda datos de acceso, </w:t>
      </w:r>
      <w:r w:rsidRPr="00E82468">
        <w:rPr>
          <w:b/>
        </w:rPr>
        <w:t>se extiende el caso de uso 13, reiniciar Clave.</w:t>
      </w:r>
    </w:p>
    <w:p w14:paraId="763D507C" w14:textId="46935918" w:rsidR="003413DA" w:rsidRDefault="003368FB" w:rsidP="00232F0B">
      <w:pPr>
        <w:pStyle w:val="Ttulo3"/>
        <w:numPr>
          <w:ilvl w:val="0"/>
          <w:numId w:val="40"/>
        </w:numPr>
      </w:pPr>
      <w:bookmarkStart w:id="16" w:name="_Toc485064160"/>
      <w:r>
        <w:rPr>
          <w:rStyle w:val="Ttulo2Car"/>
        </w:rPr>
        <w:t>Autenticación con servidor</w:t>
      </w:r>
      <w:bookmarkEnd w:id="16"/>
    </w:p>
    <w:p w14:paraId="294598AA" w14:textId="77777777" w:rsidR="003413DA" w:rsidRDefault="003413DA" w:rsidP="00232F0B">
      <w:pPr>
        <w:pStyle w:val="Prrafodelista"/>
        <w:numPr>
          <w:ilvl w:val="0"/>
          <w:numId w:val="5"/>
        </w:numPr>
      </w:pPr>
      <w:r w:rsidRPr="008749FE">
        <w:rPr>
          <w:b/>
        </w:rPr>
        <w:t>Actor:</w:t>
      </w:r>
      <w:r>
        <w:t xml:space="preserve"> Usuario</w:t>
      </w:r>
    </w:p>
    <w:p w14:paraId="6DFE6FB9" w14:textId="554CBBD6" w:rsidR="003413DA" w:rsidRDefault="003413DA" w:rsidP="00232F0B">
      <w:pPr>
        <w:pStyle w:val="Prrafodelista"/>
        <w:numPr>
          <w:ilvl w:val="0"/>
          <w:numId w:val="5"/>
        </w:numPr>
      </w:pPr>
      <w:r w:rsidRPr="0012382F">
        <w:rPr>
          <w:b/>
        </w:rPr>
        <w:t>Propósito:</w:t>
      </w:r>
      <w:r>
        <w:t xml:space="preserve"> </w:t>
      </w:r>
      <w:r w:rsidR="00AE3C7B">
        <w:t>Componente del sistema que</w:t>
      </w:r>
      <w:r w:rsidR="003368FB">
        <w:t xml:space="preserve"> autentifica usuario,</w:t>
      </w:r>
      <w:r w:rsidR="00AE3C7B">
        <w:t xml:space="preserve"> guarda datos de registro e inicia escucha asíncrona al servidor.</w:t>
      </w:r>
    </w:p>
    <w:p w14:paraId="5510EE5D" w14:textId="77777777" w:rsidR="003413DA" w:rsidRDefault="003413DA" w:rsidP="00232F0B">
      <w:pPr>
        <w:pStyle w:val="Prrafodelista"/>
        <w:numPr>
          <w:ilvl w:val="0"/>
          <w:numId w:val="5"/>
        </w:numPr>
      </w:pPr>
      <w:r w:rsidRPr="0012382F">
        <w:rPr>
          <w:b/>
        </w:rPr>
        <w:t>PreCondiciones:</w:t>
      </w:r>
    </w:p>
    <w:p w14:paraId="05953DD4" w14:textId="77777777" w:rsidR="003413DA" w:rsidRDefault="003413DA" w:rsidP="00232F0B">
      <w:pPr>
        <w:pStyle w:val="Prrafodelista"/>
        <w:numPr>
          <w:ilvl w:val="1"/>
          <w:numId w:val="5"/>
        </w:numPr>
      </w:pPr>
      <w:r>
        <w:t>Haberse autenticado</w:t>
      </w:r>
      <w:r w:rsidR="00AE3C7B">
        <w:t xml:space="preserve"> o registrado</w:t>
      </w:r>
      <w:r>
        <w:t xml:space="preserve"> en el sistema.</w:t>
      </w:r>
    </w:p>
    <w:p w14:paraId="4971B1E7" w14:textId="77777777" w:rsidR="003413DA" w:rsidRDefault="003413DA" w:rsidP="00232F0B">
      <w:pPr>
        <w:pStyle w:val="Prrafodelista"/>
        <w:numPr>
          <w:ilvl w:val="1"/>
          <w:numId w:val="5"/>
        </w:numPr>
      </w:pPr>
      <w:r>
        <w:t xml:space="preserve">Estar </w:t>
      </w:r>
      <w:r w:rsidR="00AE3C7B">
        <w:t>procesando el alta de un usuario o el inicio de sesión en dispositivo</w:t>
      </w:r>
      <w:r>
        <w:t>.</w:t>
      </w:r>
    </w:p>
    <w:p w14:paraId="29C2B420" w14:textId="77777777" w:rsidR="003413DA" w:rsidRDefault="003413DA" w:rsidP="00232F0B">
      <w:pPr>
        <w:pStyle w:val="Prrafodelista"/>
        <w:numPr>
          <w:ilvl w:val="0"/>
          <w:numId w:val="5"/>
        </w:numPr>
      </w:pPr>
      <w:r w:rsidRPr="008749FE">
        <w:rPr>
          <w:b/>
        </w:rPr>
        <w:t>PostCondiciones:</w:t>
      </w:r>
      <w:r>
        <w:t xml:space="preserve"> </w:t>
      </w:r>
      <w:r w:rsidR="00AE3C7B">
        <w:t>Los datos de registro estarán almacenados en el teléfono y el servicio de escucha al servidor estará listo para funcionar.</w:t>
      </w:r>
    </w:p>
    <w:p w14:paraId="2D84F4DC" w14:textId="77777777" w:rsidR="00AE3C7B" w:rsidRDefault="003413DA" w:rsidP="00232F0B">
      <w:pPr>
        <w:pStyle w:val="Prrafodelista"/>
        <w:numPr>
          <w:ilvl w:val="0"/>
          <w:numId w:val="5"/>
        </w:numPr>
      </w:pPr>
      <w:r w:rsidRPr="00AE3C7B">
        <w:rPr>
          <w:b/>
        </w:rPr>
        <w:t>Resumen:</w:t>
      </w:r>
      <w:r>
        <w:t xml:space="preserve"> </w:t>
      </w:r>
      <w:r w:rsidR="00AE3C7B">
        <w:t>Componente del sistema que guarda datos de registro e inicia escucha asíncrona al servidor.</w:t>
      </w:r>
    </w:p>
    <w:p w14:paraId="60B26F77" w14:textId="77777777" w:rsidR="003413DA" w:rsidRDefault="003413DA" w:rsidP="00232F0B">
      <w:pPr>
        <w:pStyle w:val="Prrafodelista"/>
        <w:numPr>
          <w:ilvl w:val="0"/>
          <w:numId w:val="5"/>
        </w:numPr>
      </w:pPr>
      <w:r w:rsidRPr="00AE3C7B">
        <w:rPr>
          <w:b/>
        </w:rPr>
        <w:lastRenderedPageBreak/>
        <w:t>Requerimientos asociados:</w:t>
      </w:r>
    </w:p>
    <w:p w14:paraId="386B1660" w14:textId="77777777" w:rsidR="003413DA" w:rsidRDefault="003413DA" w:rsidP="003413DA">
      <w:pPr>
        <w:pStyle w:val="Ttulo3"/>
      </w:pPr>
      <w:bookmarkStart w:id="17" w:name="_Toc485064161"/>
      <w:r>
        <w:t>Flujo principal</w:t>
      </w:r>
      <w:bookmarkEnd w:id="17"/>
    </w:p>
    <w:p w14:paraId="522DD920" w14:textId="77777777" w:rsidR="00934AD2" w:rsidRDefault="00934AD2" w:rsidP="00232F0B">
      <w:pPr>
        <w:pStyle w:val="Prrafodelista"/>
        <w:numPr>
          <w:ilvl w:val="0"/>
          <w:numId w:val="27"/>
        </w:numPr>
      </w:pPr>
      <w:r>
        <w:t>Servidor realiza autenticación. Servidor devuelve información correcta.</w:t>
      </w:r>
    </w:p>
    <w:p w14:paraId="7F463B29" w14:textId="0C017D0B" w:rsidR="003413DA" w:rsidRDefault="003413DA" w:rsidP="00232F0B">
      <w:pPr>
        <w:pStyle w:val="Prrafodelista"/>
        <w:numPr>
          <w:ilvl w:val="0"/>
          <w:numId w:val="27"/>
        </w:numPr>
      </w:pPr>
      <w:r>
        <w:t>Gestor de login guarda datos de registro en teléfono. Gestor de login inicia ServerListener en segundo plano.</w:t>
      </w:r>
    </w:p>
    <w:p w14:paraId="44588F60" w14:textId="7B68BF5C" w:rsidR="00CB2CB9" w:rsidRPr="00CB2CB9" w:rsidRDefault="00CB2CB9" w:rsidP="00232F0B">
      <w:pPr>
        <w:pStyle w:val="Prrafodelista"/>
        <w:numPr>
          <w:ilvl w:val="0"/>
          <w:numId w:val="27"/>
        </w:numPr>
        <w:rPr>
          <w:b/>
        </w:rPr>
      </w:pPr>
      <w:r>
        <w:t xml:space="preserve">ServerListener inicia escucha en segundo plano al servidor para recibir mensajes entrantes y solicitudes de amistad. </w:t>
      </w:r>
      <w:r w:rsidRPr="00CB2CB9">
        <w:rPr>
          <w:b/>
        </w:rPr>
        <w:t>Extiende caso de us</w:t>
      </w:r>
      <w:r w:rsidR="00E317C7">
        <w:rPr>
          <w:b/>
        </w:rPr>
        <w:t>o 3</w:t>
      </w:r>
      <w:r>
        <w:rPr>
          <w:b/>
        </w:rPr>
        <w:t>, abrir actividad de inicio</w:t>
      </w:r>
      <w:r w:rsidRPr="00CB2CB9">
        <w:rPr>
          <w:b/>
        </w:rPr>
        <w:t>.</w:t>
      </w:r>
    </w:p>
    <w:p w14:paraId="14813CE8" w14:textId="77777777" w:rsidR="00CB2CB9" w:rsidRDefault="00CB2CB9" w:rsidP="00CB2CB9">
      <w:pPr>
        <w:ind w:left="644"/>
      </w:pPr>
    </w:p>
    <w:p w14:paraId="1ACB2ED4" w14:textId="77777777" w:rsidR="003368FB" w:rsidRPr="008749FE" w:rsidRDefault="003368FB" w:rsidP="003368FB">
      <w:pPr>
        <w:pStyle w:val="Ttulo3"/>
      </w:pPr>
      <w:bookmarkStart w:id="18" w:name="_Toc485064162"/>
      <w:r>
        <w:t>Flujos alternativos</w:t>
      </w:r>
      <w:bookmarkEnd w:id="18"/>
    </w:p>
    <w:p w14:paraId="1E5A4502" w14:textId="66002B2E" w:rsidR="003368FB" w:rsidRDefault="00934AD2" w:rsidP="00934AD2">
      <w:r>
        <w:t>Línea 1</w:t>
      </w:r>
      <w:r w:rsidR="003368FB">
        <w:t>: Si por algún motivo algunos de estos pasos no se pueden realizar, por ejemplo, porque se pierde la conectividad, el sistema notificará por pantalla el error.</w:t>
      </w:r>
    </w:p>
    <w:p w14:paraId="7ADFC899" w14:textId="39C4090F" w:rsidR="00934AD2" w:rsidRDefault="00934AD2" w:rsidP="00934AD2">
      <w:r>
        <w:t>Línea 1: Si el usuario no existe, se ha de notificar el error por pantalla.</w:t>
      </w:r>
    </w:p>
    <w:p w14:paraId="2F856771" w14:textId="0A693B47" w:rsidR="00934AD2" w:rsidRDefault="00934AD2" w:rsidP="007A505F">
      <w:r>
        <w:t>Línea 1: Si falla la clave, se le ha de n</w:t>
      </w:r>
      <w:r w:rsidR="007A505F">
        <w:t>otificar el error por pantalla.</w:t>
      </w:r>
    </w:p>
    <w:p w14:paraId="45936755" w14:textId="77777777" w:rsidR="003368FB" w:rsidRDefault="003368FB" w:rsidP="003368FB">
      <w:pPr>
        <w:pStyle w:val="Ttulo3"/>
      </w:pPr>
      <w:bookmarkStart w:id="19" w:name="_Toc485064163"/>
      <w:r>
        <w:lastRenderedPageBreak/>
        <w:t>Diagrama de interacción</w:t>
      </w:r>
      <w:bookmarkEnd w:id="19"/>
    </w:p>
    <w:p w14:paraId="42EFEEC3" w14:textId="7AE22FA7" w:rsidR="003368FB" w:rsidRDefault="007A505F" w:rsidP="003368FB">
      <w:r>
        <w:object w:dxaOrig="12825" w:dyaOrig="10426" w14:anchorId="26B5FBD6">
          <v:shape id="_x0000_i1169" type="#_x0000_t75" style="width:537.95pt;height:437.45pt" o:ole="">
            <v:imagedata r:id="rId18" o:title=""/>
          </v:shape>
          <o:OLEObject Type="Embed" ProgID="Visio.Drawing.15" ShapeID="_x0000_i1169" DrawAspect="Content" ObjectID="_1558806044" r:id="rId19"/>
        </w:object>
      </w:r>
    </w:p>
    <w:p w14:paraId="7A0683DE" w14:textId="77777777" w:rsidR="003368FB" w:rsidRDefault="003368FB" w:rsidP="003368FB">
      <w:pPr>
        <w:pStyle w:val="Prrafodelista"/>
        <w:ind w:left="1004"/>
      </w:pPr>
    </w:p>
    <w:p w14:paraId="03F1B6D3" w14:textId="2FC4EFE1" w:rsidR="00A054C4" w:rsidRDefault="00A054C4">
      <w:pPr>
        <w:spacing w:before="0" w:after="160" w:line="259" w:lineRule="auto"/>
        <w:ind w:left="0"/>
        <w:jc w:val="left"/>
      </w:pPr>
      <w:r>
        <w:br w:type="page"/>
      </w:r>
    </w:p>
    <w:p w14:paraId="564645DC" w14:textId="1D857B88" w:rsidR="00CB2CB9" w:rsidRDefault="00CB2CB9" w:rsidP="00886A8E">
      <w:pPr>
        <w:pStyle w:val="Ttulo2"/>
        <w:rPr>
          <w:rStyle w:val="Ttulo2Car"/>
        </w:rPr>
      </w:pPr>
      <w:bookmarkStart w:id="20" w:name="_Toc485064164"/>
      <w:r>
        <w:rPr>
          <w:rStyle w:val="Ttulo2Car"/>
        </w:rPr>
        <w:lastRenderedPageBreak/>
        <w:t>Abrir</w:t>
      </w:r>
      <w:r w:rsidR="009C0EB1">
        <w:rPr>
          <w:rStyle w:val="Ttulo2Car"/>
        </w:rPr>
        <w:t xml:space="preserve"> o actualizar</w:t>
      </w:r>
      <w:r>
        <w:rPr>
          <w:rStyle w:val="Ttulo2Car"/>
        </w:rPr>
        <w:t xml:space="preserve"> actividad principal</w:t>
      </w:r>
      <w:bookmarkEnd w:id="20"/>
    </w:p>
    <w:p w14:paraId="60F2F50B" w14:textId="77777777" w:rsidR="00CB2CB9" w:rsidRDefault="00CB2CB9" w:rsidP="00232F0B">
      <w:pPr>
        <w:pStyle w:val="Prrafodelista"/>
        <w:numPr>
          <w:ilvl w:val="0"/>
          <w:numId w:val="5"/>
        </w:numPr>
      </w:pPr>
      <w:r w:rsidRPr="008749FE">
        <w:rPr>
          <w:b/>
        </w:rPr>
        <w:t>Actor:</w:t>
      </w:r>
      <w:r>
        <w:t xml:space="preserve"> Usuario</w:t>
      </w:r>
    </w:p>
    <w:p w14:paraId="63AF84F4" w14:textId="77777777" w:rsidR="00CB2CB9" w:rsidRDefault="00CB2CB9" w:rsidP="00232F0B">
      <w:pPr>
        <w:pStyle w:val="Prrafodelista"/>
        <w:numPr>
          <w:ilvl w:val="0"/>
          <w:numId w:val="5"/>
        </w:numPr>
      </w:pPr>
      <w:r w:rsidRPr="0012382F">
        <w:rPr>
          <w:b/>
        </w:rPr>
        <w:t>Propósito:</w:t>
      </w:r>
      <w:r>
        <w:t xml:space="preserve"> Componente del sistema que abre actividad principal.</w:t>
      </w:r>
    </w:p>
    <w:p w14:paraId="5F8C7C4D" w14:textId="77777777" w:rsidR="00CB2CB9" w:rsidRDefault="00CB2CB9" w:rsidP="00232F0B">
      <w:pPr>
        <w:pStyle w:val="Prrafodelista"/>
        <w:numPr>
          <w:ilvl w:val="0"/>
          <w:numId w:val="5"/>
        </w:numPr>
      </w:pPr>
      <w:r w:rsidRPr="0012382F">
        <w:rPr>
          <w:b/>
        </w:rPr>
        <w:t>PreCondiciones:</w:t>
      </w:r>
    </w:p>
    <w:p w14:paraId="2B8972E3" w14:textId="77777777" w:rsidR="00CB2CB9" w:rsidRDefault="00CB2CB9" w:rsidP="00232F0B">
      <w:pPr>
        <w:pStyle w:val="Prrafodelista"/>
        <w:numPr>
          <w:ilvl w:val="1"/>
          <w:numId w:val="5"/>
        </w:numPr>
      </w:pPr>
      <w:r>
        <w:t>Estar autenticado en el sistema.</w:t>
      </w:r>
    </w:p>
    <w:p w14:paraId="53092AEE" w14:textId="77777777" w:rsidR="00CB2CB9" w:rsidRDefault="00CB2CB9" w:rsidP="00232F0B">
      <w:pPr>
        <w:pStyle w:val="Prrafodelista"/>
        <w:numPr>
          <w:ilvl w:val="0"/>
          <w:numId w:val="5"/>
        </w:numPr>
      </w:pPr>
      <w:r w:rsidRPr="008749FE">
        <w:rPr>
          <w:b/>
        </w:rPr>
        <w:t>PostCondiciones:</w:t>
      </w:r>
      <w:r>
        <w:t xml:space="preserve"> Actividad mostrará conversaciones, indicando cuantos mensajes no leídos hay en cada una, de haber.</w:t>
      </w:r>
    </w:p>
    <w:p w14:paraId="21C0DCB5" w14:textId="77777777" w:rsidR="00CB2CB9" w:rsidRDefault="00CB2CB9" w:rsidP="00232F0B">
      <w:pPr>
        <w:pStyle w:val="Prrafodelista"/>
        <w:numPr>
          <w:ilvl w:val="0"/>
          <w:numId w:val="5"/>
        </w:numPr>
      </w:pPr>
      <w:r w:rsidRPr="00AE3C7B">
        <w:rPr>
          <w:b/>
        </w:rPr>
        <w:t>Resumen:</w:t>
      </w:r>
      <w:r>
        <w:t xml:space="preserve"> Componente del sistema que </w:t>
      </w:r>
      <w:r w:rsidR="009C0EB1">
        <w:t>abre actividad principal, donde se nos muestran las conversaciones con nuestros amigos.</w:t>
      </w:r>
    </w:p>
    <w:p w14:paraId="7EDFC2F9" w14:textId="77777777" w:rsidR="00CB2CB9" w:rsidRDefault="00CB2CB9" w:rsidP="00232F0B">
      <w:pPr>
        <w:pStyle w:val="Prrafodelista"/>
        <w:numPr>
          <w:ilvl w:val="0"/>
          <w:numId w:val="5"/>
        </w:numPr>
      </w:pPr>
      <w:r w:rsidRPr="00AE3C7B">
        <w:rPr>
          <w:b/>
        </w:rPr>
        <w:t>Requerimientos asociados:</w:t>
      </w:r>
    </w:p>
    <w:p w14:paraId="6947C5A3" w14:textId="77777777" w:rsidR="00CB2CB9" w:rsidRDefault="00CB2CB9" w:rsidP="00CB2CB9">
      <w:pPr>
        <w:pStyle w:val="Ttulo3"/>
      </w:pPr>
      <w:bookmarkStart w:id="21" w:name="_Toc485064165"/>
      <w:r>
        <w:t>Flujo principal</w:t>
      </w:r>
      <w:bookmarkEnd w:id="21"/>
    </w:p>
    <w:p w14:paraId="0175EFBC" w14:textId="4B228C95" w:rsidR="009C0EB1" w:rsidRDefault="009C0EB1" w:rsidP="00232F0B">
      <w:pPr>
        <w:pStyle w:val="Prrafodelista"/>
        <w:numPr>
          <w:ilvl w:val="0"/>
          <w:numId w:val="29"/>
        </w:numPr>
      </w:pPr>
      <w:r>
        <w:t>Actividad de inicio pide a Se</w:t>
      </w:r>
      <w:r w:rsidR="00451C0C">
        <w:t>rver</w:t>
      </w:r>
      <w:r>
        <w:t xml:space="preserve"> conversaciones. </w:t>
      </w:r>
      <w:r w:rsidR="003D561E">
        <w:rPr>
          <w:b/>
        </w:rPr>
        <w:t>Extiende actividad 3.a</w:t>
      </w:r>
      <w:r w:rsidR="00FD1DCA" w:rsidRPr="00FD1DCA">
        <w:rPr>
          <w:b/>
        </w:rPr>
        <w:t>, Construir conversaciones.</w:t>
      </w:r>
      <w:r w:rsidR="00FD1DCA">
        <w:t xml:space="preserve"> </w:t>
      </w:r>
      <w:r w:rsidR="00451C0C">
        <w:t>Server</w:t>
      </w:r>
      <w:r>
        <w:t xml:space="preserve"> devuelve a actividad conversaciones con usuarios.</w:t>
      </w:r>
    </w:p>
    <w:p w14:paraId="247AB9E5" w14:textId="77777777" w:rsidR="009C0EB1" w:rsidRDefault="009C0EB1" w:rsidP="00232F0B">
      <w:pPr>
        <w:pStyle w:val="Prrafodelista"/>
        <w:numPr>
          <w:ilvl w:val="0"/>
          <w:numId w:val="29"/>
        </w:numPr>
      </w:pPr>
      <w:r>
        <w:t>ServerListener almacena conversaciones nuevas en móvil. Actividad se muestra.</w:t>
      </w:r>
    </w:p>
    <w:p w14:paraId="133A3B52" w14:textId="77777777" w:rsidR="00CB2CB9" w:rsidRDefault="00CB2CB9" w:rsidP="00CB2CB9">
      <w:pPr>
        <w:pStyle w:val="Ttulo3"/>
      </w:pPr>
      <w:bookmarkStart w:id="22" w:name="_Toc485064166"/>
      <w:r>
        <w:t>Flujos alternativos</w:t>
      </w:r>
      <w:bookmarkEnd w:id="22"/>
    </w:p>
    <w:p w14:paraId="7D6FA583" w14:textId="15EB0AC2" w:rsidR="007A505F" w:rsidRDefault="00CB2CB9" w:rsidP="007A505F">
      <w:r>
        <w:t>No se han detectado.</w:t>
      </w:r>
    </w:p>
    <w:p w14:paraId="447A68E1" w14:textId="15EB0AC2" w:rsidR="009C0EB1" w:rsidRDefault="009C0EB1" w:rsidP="00232F0B">
      <w:pPr>
        <w:pStyle w:val="Ttulo2"/>
        <w:numPr>
          <w:ilvl w:val="0"/>
          <w:numId w:val="31"/>
        </w:numPr>
      </w:pPr>
      <w:bookmarkStart w:id="23" w:name="_Toc485064167"/>
      <w:r>
        <w:rPr>
          <w:rStyle w:val="Ttulo2Car"/>
        </w:rPr>
        <w:t>Construir conversaciones</w:t>
      </w:r>
      <w:bookmarkEnd w:id="23"/>
    </w:p>
    <w:p w14:paraId="271656A8" w14:textId="77777777" w:rsidR="009C0EB1" w:rsidRDefault="009C0EB1" w:rsidP="00232F0B">
      <w:pPr>
        <w:pStyle w:val="Prrafodelista"/>
        <w:numPr>
          <w:ilvl w:val="0"/>
          <w:numId w:val="5"/>
        </w:numPr>
      </w:pPr>
      <w:r w:rsidRPr="008749FE">
        <w:rPr>
          <w:b/>
        </w:rPr>
        <w:t>Actor:</w:t>
      </w:r>
      <w:r>
        <w:t xml:space="preserve"> Usuario</w:t>
      </w:r>
    </w:p>
    <w:p w14:paraId="1F07397C" w14:textId="77777777" w:rsidR="009C0EB1" w:rsidRDefault="009C0EB1" w:rsidP="00232F0B">
      <w:pPr>
        <w:pStyle w:val="Prrafodelista"/>
        <w:numPr>
          <w:ilvl w:val="0"/>
          <w:numId w:val="5"/>
        </w:numPr>
      </w:pPr>
      <w:r w:rsidRPr="0012382F">
        <w:rPr>
          <w:b/>
        </w:rPr>
        <w:t>Propósito:</w:t>
      </w:r>
      <w:r>
        <w:t xml:space="preserve"> Componente del sistema que </w:t>
      </w:r>
      <w:r w:rsidR="00FD1DCA">
        <w:t>construye conversaciones, que luego se mostrarán en actividad principal</w:t>
      </w:r>
      <w:r>
        <w:t>.</w:t>
      </w:r>
    </w:p>
    <w:p w14:paraId="73350457" w14:textId="77777777" w:rsidR="009C0EB1" w:rsidRDefault="009C0EB1" w:rsidP="00232F0B">
      <w:pPr>
        <w:pStyle w:val="Prrafodelista"/>
        <w:numPr>
          <w:ilvl w:val="0"/>
          <w:numId w:val="5"/>
        </w:numPr>
      </w:pPr>
      <w:r w:rsidRPr="0012382F">
        <w:rPr>
          <w:b/>
        </w:rPr>
        <w:t>PreCondiciones:</w:t>
      </w:r>
    </w:p>
    <w:p w14:paraId="53F46395" w14:textId="77777777" w:rsidR="009C0EB1" w:rsidRDefault="009C0EB1" w:rsidP="00232F0B">
      <w:pPr>
        <w:pStyle w:val="Prrafodelista"/>
        <w:numPr>
          <w:ilvl w:val="1"/>
          <w:numId w:val="5"/>
        </w:numPr>
      </w:pPr>
      <w:r>
        <w:t>Estar autenticado en el sistema.</w:t>
      </w:r>
    </w:p>
    <w:p w14:paraId="619D2D35" w14:textId="76644C0E" w:rsidR="009C0EB1" w:rsidRDefault="009C0EB1" w:rsidP="00232F0B">
      <w:pPr>
        <w:pStyle w:val="Prrafodelista"/>
        <w:numPr>
          <w:ilvl w:val="0"/>
          <w:numId w:val="5"/>
        </w:numPr>
      </w:pPr>
      <w:r w:rsidRPr="008749FE">
        <w:rPr>
          <w:b/>
        </w:rPr>
        <w:t>PostCondiciones:</w:t>
      </w:r>
      <w:r>
        <w:t xml:space="preserve"> </w:t>
      </w:r>
      <w:r w:rsidR="00451C0C">
        <w:t>Server</w:t>
      </w:r>
      <w:r w:rsidR="00FD1DCA">
        <w:t xml:space="preserve"> devuelve</w:t>
      </w:r>
      <w:r w:rsidR="00E94E0D">
        <w:t xml:space="preserve"> lista de</w:t>
      </w:r>
      <w:r w:rsidR="00FD1DCA">
        <w:t xml:space="preserve"> conversaciones con usuarios.</w:t>
      </w:r>
    </w:p>
    <w:p w14:paraId="65DC418A" w14:textId="77777777" w:rsidR="009C0EB1" w:rsidRDefault="009C0EB1" w:rsidP="00232F0B">
      <w:pPr>
        <w:pStyle w:val="Prrafodelista"/>
        <w:numPr>
          <w:ilvl w:val="0"/>
          <w:numId w:val="5"/>
        </w:numPr>
      </w:pPr>
      <w:r w:rsidRPr="00AE3C7B">
        <w:rPr>
          <w:b/>
        </w:rPr>
        <w:t>Resumen:</w:t>
      </w:r>
      <w:r>
        <w:t xml:space="preserve"> </w:t>
      </w:r>
      <w:r w:rsidR="00FD1DCA">
        <w:t>Componente del sistema que construye conversaciones, que luego se mostrarán en actividad principal.</w:t>
      </w:r>
    </w:p>
    <w:p w14:paraId="4DCB2B91" w14:textId="77777777" w:rsidR="009C0EB1" w:rsidRDefault="009C0EB1" w:rsidP="00232F0B">
      <w:pPr>
        <w:pStyle w:val="Prrafodelista"/>
        <w:numPr>
          <w:ilvl w:val="0"/>
          <w:numId w:val="5"/>
        </w:numPr>
      </w:pPr>
      <w:r w:rsidRPr="00AE3C7B">
        <w:rPr>
          <w:b/>
        </w:rPr>
        <w:t>Requerimientos asociados:</w:t>
      </w:r>
    </w:p>
    <w:p w14:paraId="06532AC1" w14:textId="77777777" w:rsidR="009C0EB1" w:rsidRDefault="009C0EB1" w:rsidP="009C0EB1">
      <w:pPr>
        <w:pStyle w:val="Ttulo3"/>
      </w:pPr>
      <w:bookmarkStart w:id="24" w:name="_Toc485064168"/>
      <w:r>
        <w:t>Flujo principal</w:t>
      </w:r>
      <w:bookmarkEnd w:id="24"/>
    </w:p>
    <w:p w14:paraId="3F9BCFC2" w14:textId="48C93654" w:rsidR="009C0EB1" w:rsidRDefault="00451C0C" w:rsidP="00232F0B">
      <w:pPr>
        <w:pStyle w:val="Prrafodelista"/>
        <w:numPr>
          <w:ilvl w:val="0"/>
          <w:numId w:val="33"/>
        </w:numPr>
      </w:pPr>
      <w:r>
        <w:t>Server</w:t>
      </w:r>
      <w:r w:rsidR="00E94E0D">
        <w:t xml:space="preserve"> busca en dispositivo si hay conversaciones guardadas. Si las hay las recupera y las agrega una lista.</w:t>
      </w:r>
    </w:p>
    <w:p w14:paraId="577E0E4E" w14:textId="62E51109" w:rsidR="00E94E0D" w:rsidRDefault="00451C0C" w:rsidP="00232F0B">
      <w:pPr>
        <w:pStyle w:val="Prrafodelista"/>
        <w:numPr>
          <w:ilvl w:val="0"/>
          <w:numId w:val="33"/>
        </w:numPr>
      </w:pPr>
      <w:r>
        <w:t>Server</w:t>
      </w:r>
      <w:r w:rsidR="00E94E0D">
        <w:t xml:space="preserve"> busca en servidor nuevas conversaciones que no estén en </w:t>
      </w:r>
      <w:r>
        <w:t>dispositivo</w:t>
      </w:r>
      <w:r w:rsidR="00E94E0D">
        <w:t>. Si las hay, las recupera y las agrega a una lista.</w:t>
      </w:r>
    </w:p>
    <w:p w14:paraId="19F7B575" w14:textId="77777777" w:rsidR="009C0EB1" w:rsidRDefault="009C0EB1" w:rsidP="009C0EB1">
      <w:pPr>
        <w:pStyle w:val="Ttulo3"/>
      </w:pPr>
      <w:bookmarkStart w:id="25" w:name="_Toc485064169"/>
      <w:r>
        <w:t>Flujos alternativos</w:t>
      </w:r>
      <w:bookmarkEnd w:id="25"/>
    </w:p>
    <w:p w14:paraId="4EF90B4A" w14:textId="5CDC11A0" w:rsidR="00FD1DCA" w:rsidRDefault="009C0EB1" w:rsidP="00FD1DCA">
      <w:r>
        <w:t>No se han detectado.</w:t>
      </w:r>
    </w:p>
    <w:p w14:paraId="019D1C8B" w14:textId="4C121CD5" w:rsidR="00D768DE" w:rsidRDefault="00EF48AF" w:rsidP="00D768DE">
      <w:pPr>
        <w:pStyle w:val="Ttulo3"/>
      </w:pPr>
      <w:bookmarkStart w:id="26" w:name="_Toc485064170"/>
      <w:r>
        <w:lastRenderedPageBreak/>
        <w:t>Diagrama de interacción</w:t>
      </w:r>
      <w:bookmarkEnd w:id="26"/>
    </w:p>
    <w:p w14:paraId="3E1880D6" w14:textId="6836D576" w:rsidR="00D768DE" w:rsidRPr="00D768DE" w:rsidRDefault="00585B1C" w:rsidP="00D768DE">
      <w:r>
        <w:object w:dxaOrig="8130" w:dyaOrig="7380" w14:anchorId="22977534">
          <v:shape id="_x0000_i1031" type="#_x0000_t75" style="width:509.45pt;height:462.55pt" o:ole="">
            <v:imagedata r:id="rId20" o:title=""/>
          </v:shape>
          <o:OLEObject Type="Embed" ProgID="Visio.Drawing.15" ShapeID="_x0000_i1031" DrawAspect="Content" ObjectID="_1558806045" r:id="rId21"/>
        </w:object>
      </w:r>
    </w:p>
    <w:p w14:paraId="43330228" w14:textId="77777777" w:rsidR="0057422B" w:rsidRDefault="0057422B" w:rsidP="00886A8E">
      <w:pPr>
        <w:pStyle w:val="Ttulo2"/>
      </w:pPr>
      <w:bookmarkStart w:id="27" w:name="_Toc485064171"/>
      <w:r>
        <w:lastRenderedPageBreak/>
        <w:t>Cerrar sesión</w:t>
      </w:r>
      <w:bookmarkEnd w:id="27"/>
    </w:p>
    <w:p w14:paraId="16E67E11" w14:textId="1637BAA9" w:rsidR="00E76BAF" w:rsidRPr="00E76BAF" w:rsidRDefault="0099222C" w:rsidP="00E76BAF">
      <w:pPr>
        <w:jc w:val="center"/>
      </w:pPr>
      <w:r>
        <w:object w:dxaOrig="7351" w:dyaOrig="1905" w14:anchorId="6D1693F9">
          <v:shape id="_x0000_i1032" type="#_x0000_t75" style="width:367.45pt;height:95.1pt" o:ole="">
            <v:imagedata r:id="rId22" o:title=""/>
          </v:shape>
          <o:OLEObject Type="Embed" ProgID="Visio.Drawing.15" ShapeID="_x0000_i1032" DrawAspect="Content" ObjectID="_1558806046" r:id="rId23"/>
        </w:object>
      </w:r>
    </w:p>
    <w:p w14:paraId="237F1B3C" w14:textId="77777777" w:rsidR="0057422B" w:rsidRDefault="0057422B" w:rsidP="00232F0B">
      <w:pPr>
        <w:pStyle w:val="Prrafodelista"/>
        <w:numPr>
          <w:ilvl w:val="0"/>
          <w:numId w:val="5"/>
        </w:numPr>
      </w:pPr>
      <w:r w:rsidRPr="008749FE">
        <w:rPr>
          <w:b/>
        </w:rPr>
        <w:t>Actor:</w:t>
      </w:r>
      <w:r>
        <w:t xml:space="preserve"> Usuario</w:t>
      </w:r>
    </w:p>
    <w:p w14:paraId="5E448418" w14:textId="77777777" w:rsidR="0057422B" w:rsidRDefault="0057422B" w:rsidP="00232F0B">
      <w:pPr>
        <w:pStyle w:val="Prrafodelista"/>
        <w:numPr>
          <w:ilvl w:val="0"/>
          <w:numId w:val="5"/>
        </w:numPr>
      </w:pPr>
      <w:r w:rsidRPr="008749FE">
        <w:rPr>
          <w:b/>
        </w:rPr>
        <w:t>Propósito:</w:t>
      </w:r>
      <w:r>
        <w:t xml:space="preserve"> Permitirle al usuario de forma sencilla controlar el usuario y sus datos.</w:t>
      </w:r>
    </w:p>
    <w:p w14:paraId="058C6883" w14:textId="77777777" w:rsidR="0057422B" w:rsidRDefault="0057422B" w:rsidP="00232F0B">
      <w:pPr>
        <w:pStyle w:val="Prrafodelista"/>
        <w:numPr>
          <w:ilvl w:val="0"/>
          <w:numId w:val="5"/>
        </w:numPr>
      </w:pPr>
      <w:r w:rsidRPr="008749FE">
        <w:rPr>
          <w:b/>
        </w:rPr>
        <w:t>PreCondiciones:</w:t>
      </w:r>
    </w:p>
    <w:p w14:paraId="76920A41" w14:textId="77777777" w:rsidR="0057422B" w:rsidRDefault="0057422B" w:rsidP="00232F0B">
      <w:pPr>
        <w:pStyle w:val="Prrafodelista"/>
        <w:numPr>
          <w:ilvl w:val="1"/>
          <w:numId w:val="5"/>
        </w:numPr>
      </w:pPr>
      <w:r>
        <w:t>Haberse autenticado en el sistema.</w:t>
      </w:r>
    </w:p>
    <w:p w14:paraId="5BA0674F" w14:textId="77777777" w:rsidR="0057422B" w:rsidRDefault="0057422B" w:rsidP="00232F0B">
      <w:pPr>
        <w:pStyle w:val="Prrafodelista"/>
        <w:numPr>
          <w:ilvl w:val="1"/>
          <w:numId w:val="5"/>
        </w:numPr>
      </w:pPr>
      <w:r>
        <w:t>Estar en el menú principal.</w:t>
      </w:r>
    </w:p>
    <w:p w14:paraId="33A819BE" w14:textId="77777777" w:rsidR="0057422B" w:rsidRDefault="0057422B" w:rsidP="00232F0B">
      <w:pPr>
        <w:pStyle w:val="Prrafodelista"/>
        <w:numPr>
          <w:ilvl w:val="0"/>
          <w:numId w:val="5"/>
        </w:numPr>
      </w:pPr>
      <w:r w:rsidRPr="008749FE">
        <w:rPr>
          <w:b/>
        </w:rPr>
        <w:t>PostCondiciones:</w:t>
      </w:r>
      <w:r>
        <w:t xml:space="preserve"> El usuario ya no estará autenticado. Para volver a usar la aplicación con normalidad, deberá hacer el caso de uso 2.</w:t>
      </w:r>
    </w:p>
    <w:p w14:paraId="52F051E8" w14:textId="77777777" w:rsidR="0057422B" w:rsidRDefault="0057422B" w:rsidP="00232F0B">
      <w:pPr>
        <w:pStyle w:val="Prrafodelista"/>
        <w:numPr>
          <w:ilvl w:val="0"/>
          <w:numId w:val="5"/>
        </w:numPr>
      </w:pPr>
      <w:r w:rsidRPr="008749FE">
        <w:rPr>
          <w:b/>
        </w:rPr>
        <w:t>Resumen:</w:t>
      </w:r>
      <w:r w:rsidR="00E76BAF">
        <w:rPr>
          <w:b/>
        </w:rPr>
        <w:t xml:space="preserve"> </w:t>
      </w:r>
      <w:r w:rsidRPr="0057422B">
        <w:t>El usuario ha de poder cerrar la sesión activa. Esta opción lo que hará será, además de cerrar la sesión de escucha del servidor, borrará los datos de autenticación del dispositivo automáticamente.</w:t>
      </w:r>
    </w:p>
    <w:p w14:paraId="688320D9" w14:textId="77777777" w:rsidR="0057422B" w:rsidRDefault="0057422B" w:rsidP="00232F0B">
      <w:pPr>
        <w:pStyle w:val="Prrafodelista"/>
        <w:numPr>
          <w:ilvl w:val="0"/>
          <w:numId w:val="5"/>
        </w:numPr>
      </w:pPr>
      <w:r>
        <w:rPr>
          <w:b/>
        </w:rPr>
        <w:t>Requerimientos asociados:</w:t>
      </w:r>
      <w:r>
        <w:t xml:space="preserve"> RF3</w:t>
      </w:r>
    </w:p>
    <w:p w14:paraId="0990106F" w14:textId="77777777" w:rsidR="0057422B" w:rsidRDefault="0057422B" w:rsidP="0057422B">
      <w:pPr>
        <w:pStyle w:val="Ttulo3"/>
      </w:pPr>
      <w:bookmarkStart w:id="28" w:name="_Toc485064172"/>
      <w:r>
        <w:t>Flujo principal</w:t>
      </w:r>
      <w:bookmarkEnd w:id="28"/>
    </w:p>
    <w:p w14:paraId="76D31F81" w14:textId="77777777" w:rsidR="0057422B" w:rsidRDefault="0057422B" w:rsidP="00232F0B">
      <w:pPr>
        <w:pStyle w:val="Prrafodelista"/>
        <w:numPr>
          <w:ilvl w:val="0"/>
          <w:numId w:val="8"/>
        </w:numPr>
      </w:pPr>
      <w:r>
        <w:t>El usuario hace clic sobre su usuario.</w:t>
      </w:r>
      <w:r w:rsidR="002D6D66">
        <w:t xml:space="preserve"> Dispositivo abre actividad de perfil.</w:t>
      </w:r>
    </w:p>
    <w:p w14:paraId="1C6C8603" w14:textId="77777777" w:rsidR="00E76BAF" w:rsidRDefault="00D86336" w:rsidP="00232F0B">
      <w:pPr>
        <w:pStyle w:val="Prrafodelista"/>
        <w:numPr>
          <w:ilvl w:val="0"/>
          <w:numId w:val="8"/>
        </w:numPr>
      </w:pPr>
      <w:r>
        <w:t>El usuario hace clic en cerrar sesión.</w:t>
      </w:r>
      <w:r w:rsidR="002D6D66">
        <w:t xml:space="preserve"> </w:t>
      </w:r>
      <w:r w:rsidR="00E76BAF">
        <w:t>Se le pide a usuario confirmación.</w:t>
      </w:r>
    </w:p>
    <w:p w14:paraId="0A5DD52B" w14:textId="1A782E9B" w:rsidR="00D86336" w:rsidRDefault="00E76BAF" w:rsidP="00232F0B">
      <w:pPr>
        <w:pStyle w:val="Prrafodelista"/>
        <w:numPr>
          <w:ilvl w:val="0"/>
          <w:numId w:val="8"/>
        </w:numPr>
      </w:pPr>
      <w:r>
        <w:t xml:space="preserve">Usuario confirma cierre. </w:t>
      </w:r>
      <w:r w:rsidR="00D86336">
        <w:t>Los datos de credenciales de usuari</w:t>
      </w:r>
      <w:r w:rsidR="002D6D66">
        <w:t>o son borrados del dispositivo. S</w:t>
      </w:r>
      <w:r w:rsidR="00D86336">
        <w:t>e cierra el servicio en segundo</w:t>
      </w:r>
      <w:r>
        <w:t xml:space="preserve"> plano que escucha los mensajes (</w:t>
      </w:r>
      <w:r w:rsidRPr="00E76BAF">
        <w:rPr>
          <w:b/>
        </w:rPr>
        <w:t xml:space="preserve">extiende caso de </w:t>
      </w:r>
      <w:r w:rsidR="00194462">
        <w:rPr>
          <w:b/>
        </w:rPr>
        <w:t>uso 4</w:t>
      </w:r>
      <w:r w:rsidR="00E317C7">
        <w:rPr>
          <w:b/>
        </w:rPr>
        <w:t>.a</w:t>
      </w:r>
      <w:r w:rsidRPr="00E76BAF">
        <w:rPr>
          <w:b/>
        </w:rPr>
        <w:t>, Componente de cierre de sesión</w:t>
      </w:r>
      <w:r>
        <w:t>).</w:t>
      </w:r>
    </w:p>
    <w:p w14:paraId="4CC78F50" w14:textId="77777777" w:rsidR="002D6D66" w:rsidRDefault="002D6D66" w:rsidP="00232F0B">
      <w:pPr>
        <w:pStyle w:val="Prrafodelista"/>
        <w:numPr>
          <w:ilvl w:val="0"/>
          <w:numId w:val="8"/>
        </w:numPr>
      </w:pPr>
      <w:r>
        <w:t>Servicio en según plano es cerrado. Se reinicia aplicación.</w:t>
      </w:r>
    </w:p>
    <w:p w14:paraId="1ED1CED9" w14:textId="77777777" w:rsidR="0057422B" w:rsidRPr="008749FE" w:rsidRDefault="0003316D" w:rsidP="0057422B">
      <w:pPr>
        <w:pStyle w:val="Ttulo3"/>
      </w:pPr>
      <w:bookmarkStart w:id="29" w:name="_Toc485064173"/>
      <w:r>
        <w:t>Flujos alternativos</w:t>
      </w:r>
      <w:bookmarkEnd w:id="29"/>
    </w:p>
    <w:p w14:paraId="71F92C0D" w14:textId="77777777" w:rsidR="00E6441A" w:rsidRDefault="00D86336" w:rsidP="00D86336">
      <w:r>
        <w:t>No se han detectado.</w:t>
      </w:r>
    </w:p>
    <w:p w14:paraId="7F1BEB06" w14:textId="77777777" w:rsidR="002D6D66" w:rsidRDefault="00E76BAF" w:rsidP="00232F0B">
      <w:pPr>
        <w:pStyle w:val="Ttulo2"/>
        <w:numPr>
          <w:ilvl w:val="1"/>
          <w:numId w:val="30"/>
        </w:numPr>
      </w:pPr>
      <w:bookmarkStart w:id="30" w:name="_Toc485064174"/>
      <w:r>
        <w:t>Componente de Cierre de</w:t>
      </w:r>
      <w:r w:rsidR="002D6D66">
        <w:t xml:space="preserve"> sesión</w:t>
      </w:r>
      <w:bookmarkEnd w:id="30"/>
    </w:p>
    <w:p w14:paraId="6D145291" w14:textId="77777777" w:rsidR="002D6D66" w:rsidRDefault="002D6D66" w:rsidP="00232F0B">
      <w:pPr>
        <w:pStyle w:val="Prrafodelista"/>
        <w:numPr>
          <w:ilvl w:val="0"/>
          <w:numId w:val="5"/>
        </w:numPr>
      </w:pPr>
      <w:r w:rsidRPr="008749FE">
        <w:rPr>
          <w:b/>
        </w:rPr>
        <w:t>Actor:</w:t>
      </w:r>
      <w:r>
        <w:t xml:space="preserve"> Usuario</w:t>
      </w:r>
    </w:p>
    <w:p w14:paraId="3FB07B96" w14:textId="77777777" w:rsidR="002D6D66" w:rsidRDefault="002D6D66" w:rsidP="00232F0B">
      <w:pPr>
        <w:pStyle w:val="Prrafodelista"/>
        <w:numPr>
          <w:ilvl w:val="0"/>
          <w:numId w:val="5"/>
        </w:numPr>
      </w:pPr>
      <w:r w:rsidRPr="008749FE">
        <w:rPr>
          <w:b/>
        </w:rPr>
        <w:t>Propósito:</w:t>
      </w:r>
      <w:r>
        <w:t xml:space="preserve"> Permitirle al usuario controlar el usuario y sus datos.</w:t>
      </w:r>
    </w:p>
    <w:p w14:paraId="70820D85" w14:textId="77777777" w:rsidR="002D6D66" w:rsidRDefault="002D6D66" w:rsidP="00232F0B">
      <w:pPr>
        <w:pStyle w:val="Prrafodelista"/>
        <w:numPr>
          <w:ilvl w:val="0"/>
          <w:numId w:val="5"/>
        </w:numPr>
      </w:pPr>
      <w:r w:rsidRPr="008749FE">
        <w:rPr>
          <w:b/>
        </w:rPr>
        <w:t>PreCondiciones:</w:t>
      </w:r>
    </w:p>
    <w:p w14:paraId="484D93F6" w14:textId="77777777" w:rsidR="002D6D66" w:rsidRDefault="002D6D66" w:rsidP="00232F0B">
      <w:pPr>
        <w:pStyle w:val="Prrafodelista"/>
        <w:numPr>
          <w:ilvl w:val="1"/>
          <w:numId w:val="5"/>
        </w:numPr>
      </w:pPr>
      <w:r>
        <w:t>Haberse autenticado en el dispositivo.</w:t>
      </w:r>
    </w:p>
    <w:p w14:paraId="63322CE4" w14:textId="77777777" w:rsidR="002D6D66" w:rsidRDefault="002D6D66" w:rsidP="00232F0B">
      <w:pPr>
        <w:pStyle w:val="Prrafodelista"/>
        <w:numPr>
          <w:ilvl w:val="1"/>
          <w:numId w:val="5"/>
        </w:numPr>
      </w:pPr>
      <w:r>
        <w:t>Abrir la actividad de perfil de usuario.</w:t>
      </w:r>
    </w:p>
    <w:p w14:paraId="16F10F95" w14:textId="77777777" w:rsidR="002D6D66" w:rsidRDefault="002D6D66" w:rsidP="00232F0B">
      <w:pPr>
        <w:pStyle w:val="Prrafodelista"/>
        <w:numPr>
          <w:ilvl w:val="0"/>
          <w:numId w:val="5"/>
        </w:numPr>
      </w:pPr>
      <w:r w:rsidRPr="008749FE">
        <w:rPr>
          <w:b/>
        </w:rPr>
        <w:t>PostCondiciones:</w:t>
      </w:r>
      <w:r>
        <w:t xml:space="preserve"> El usuario ya no estará autenticado y sus datos de registro serán borrados del dispositivo. Para volver a usar la aplicación con normalidad, deberá hacer el caso de uso 2.</w:t>
      </w:r>
    </w:p>
    <w:p w14:paraId="38EF780F" w14:textId="77777777" w:rsidR="002D6D66" w:rsidRDefault="002D6D66" w:rsidP="00232F0B">
      <w:pPr>
        <w:pStyle w:val="Prrafodelista"/>
        <w:numPr>
          <w:ilvl w:val="0"/>
          <w:numId w:val="5"/>
        </w:numPr>
      </w:pPr>
      <w:r w:rsidRPr="008749FE">
        <w:rPr>
          <w:b/>
        </w:rPr>
        <w:t>Resumen:</w:t>
      </w:r>
      <w:r w:rsidR="00E76BAF">
        <w:rPr>
          <w:b/>
        </w:rPr>
        <w:t xml:space="preserve"> </w:t>
      </w:r>
      <w:r w:rsidRPr="0057422B">
        <w:t>El usuario ha de poder cerrar la sesión activa. Esta opción lo que hará será, además de cerrar la sesión de escucha del servidor, borrará los datos de autenticación del dispositivo automáticamente.</w:t>
      </w:r>
    </w:p>
    <w:p w14:paraId="55DDA260" w14:textId="77777777" w:rsidR="002D6D66" w:rsidRDefault="002D6D66" w:rsidP="00232F0B">
      <w:pPr>
        <w:pStyle w:val="Prrafodelista"/>
        <w:numPr>
          <w:ilvl w:val="0"/>
          <w:numId w:val="5"/>
        </w:numPr>
      </w:pPr>
      <w:r>
        <w:rPr>
          <w:b/>
        </w:rPr>
        <w:t>Requerimientos asociados:</w:t>
      </w:r>
    </w:p>
    <w:p w14:paraId="32AB2F4B" w14:textId="77777777" w:rsidR="002D6D66" w:rsidRDefault="002D6D66" w:rsidP="002D6D66">
      <w:pPr>
        <w:pStyle w:val="Ttulo3"/>
      </w:pPr>
      <w:bookmarkStart w:id="31" w:name="_Toc485064175"/>
      <w:r>
        <w:lastRenderedPageBreak/>
        <w:t>Flujo principal</w:t>
      </w:r>
      <w:bookmarkEnd w:id="31"/>
    </w:p>
    <w:p w14:paraId="6C4211BB" w14:textId="77777777" w:rsidR="00E76BAF" w:rsidRDefault="002D6D66" w:rsidP="00232F0B">
      <w:pPr>
        <w:pStyle w:val="Prrafodelista"/>
        <w:numPr>
          <w:ilvl w:val="0"/>
          <w:numId w:val="19"/>
        </w:numPr>
      </w:pPr>
      <w:r>
        <w:t>El usuario hace clic en cerrar sesión.</w:t>
      </w:r>
      <w:r w:rsidR="00E76BAF">
        <w:t xml:space="preserve"> Actividad pide confirmación de cierre de sesión.</w:t>
      </w:r>
    </w:p>
    <w:p w14:paraId="3DAF29B2" w14:textId="77777777" w:rsidR="002D6D66" w:rsidRDefault="00E76BAF" w:rsidP="00232F0B">
      <w:pPr>
        <w:pStyle w:val="Prrafodelista"/>
        <w:numPr>
          <w:ilvl w:val="0"/>
          <w:numId w:val="19"/>
        </w:numPr>
      </w:pPr>
      <w:r>
        <w:t>Usuario confirma cierre de sesión.</w:t>
      </w:r>
      <w:r w:rsidR="002D6D66">
        <w:t xml:space="preserve"> </w:t>
      </w:r>
      <w:r>
        <w:t>Actividad solicita a G</w:t>
      </w:r>
      <w:r w:rsidR="002D6D66">
        <w:t>estor de login cierre de sesión.</w:t>
      </w:r>
    </w:p>
    <w:p w14:paraId="03DF67C3" w14:textId="77777777" w:rsidR="002D6D66" w:rsidRDefault="00E76BAF" w:rsidP="00232F0B">
      <w:pPr>
        <w:pStyle w:val="Prrafodelista"/>
        <w:numPr>
          <w:ilvl w:val="0"/>
          <w:numId w:val="19"/>
        </w:numPr>
      </w:pPr>
      <w:r>
        <w:t xml:space="preserve">Gestor de login recibe cierre de sesión. </w:t>
      </w:r>
      <w:r w:rsidR="002D6D66">
        <w:t>Gestor de login borra datos de registro en teléfono. Gestor de login cierra la instancia de ServerListener. Gestor de login reinicia aplicación.</w:t>
      </w:r>
    </w:p>
    <w:p w14:paraId="2C9C4C01" w14:textId="77777777" w:rsidR="002D6D66" w:rsidRPr="008749FE" w:rsidRDefault="0003316D" w:rsidP="002D6D66">
      <w:pPr>
        <w:pStyle w:val="Ttulo3"/>
      </w:pPr>
      <w:bookmarkStart w:id="32" w:name="_Toc485064176"/>
      <w:r>
        <w:t>Flujos alternativos</w:t>
      </w:r>
      <w:bookmarkEnd w:id="32"/>
    </w:p>
    <w:p w14:paraId="031C83A1" w14:textId="77777777" w:rsidR="002D6D66" w:rsidRDefault="002D6D66" w:rsidP="002D6D66">
      <w:r>
        <w:t>No se han detectado.</w:t>
      </w:r>
    </w:p>
    <w:p w14:paraId="77F272FA" w14:textId="77777777" w:rsidR="002D6D66" w:rsidRPr="008749FE" w:rsidRDefault="002D6D66" w:rsidP="002D6D66">
      <w:pPr>
        <w:pStyle w:val="Ttulo3"/>
      </w:pPr>
      <w:bookmarkStart w:id="33" w:name="_Toc485064177"/>
      <w:r>
        <w:t>Reglas de negocio</w:t>
      </w:r>
      <w:bookmarkEnd w:id="33"/>
    </w:p>
    <w:p w14:paraId="2B31E992" w14:textId="77777777" w:rsidR="002D6D66" w:rsidRDefault="002D6D66" w:rsidP="002D6D66">
      <w:r>
        <w:t>No se han detectado.</w:t>
      </w:r>
    </w:p>
    <w:p w14:paraId="34DA3D1D" w14:textId="6A35C30A" w:rsidR="002D6D66" w:rsidRDefault="00EF48AF" w:rsidP="00E76BAF">
      <w:pPr>
        <w:pStyle w:val="Ttulo3"/>
      </w:pPr>
      <w:bookmarkStart w:id="34" w:name="_Toc485064178"/>
      <w:r>
        <w:t>Diagrama de interacción</w:t>
      </w:r>
      <w:bookmarkEnd w:id="34"/>
    </w:p>
    <w:p w14:paraId="3367486B" w14:textId="680F7D6B" w:rsidR="00886A8E" w:rsidRDefault="0083422D" w:rsidP="00BE3F86">
      <w:pPr>
        <w:rPr>
          <w:rStyle w:val="Ttulo2Car"/>
        </w:rPr>
      </w:pPr>
      <w:r>
        <w:object w:dxaOrig="8656" w:dyaOrig="6316" w14:anchorId="530D3A36">
          <v:shape id="_x0000_i1033" type="#_x0000_t75" style="width:521.65pt;height:381.05pt" o:ole="">
            <v:imagedata r:id="rId24" o:title=""/>
          </v:shape>
          <o:OLEObject Type="Embed" ProgID="Visio.Drawing.15" ShapeID="_x0000_i1033" DrawAspect="Content" ObjectID="_1558806047" r:id="rId25"/>
        </w:object>
      </w:r>
    </w:p>
    <w:p w14:paraId="1C520445" w14:textId="77777777" w:rsidR="00BE3F86" w:rsidRDefault="006D58A1" w:rsidP="00886A8E">
      <w:pPr>
        <w:pStyle w:val="Ttulo2"/>
        <w:rPr>
          <w:rStyle w:val="Ttulo2Car"/>
        </w:rPr>
      </w:pPr>
      <w:bookmarkStart w:id="35" w:name="_Toc485064179"/>
      <w:r w:rsidRPr="00BE3F86">
        <w:rPr>
          <w:rStyle w:val="Ttulo2Car"/>
        </w:rPr>
        <w:lastRenderedPageBreak/>
        <w:t>Dar de baja usuario</w:t>
      </w:r>
      <w:bookmarkEnd w:id="35"/>
    </w:p>
    <w:p w14:paraId="117A84EA" w14:textId="60A8D690" w:rsidR="00423300" w:rsidRDefault="00E317C7" w:rsidP="00423300">
      <w:pPr>
        <w:jc w:val="center"/>
      </w:pPr>
      <w:r>
        <w:object w:dxaOrig="7351" w:dyaOrig="1905" w14:anchorId="49FF428C">
          <v:shape id="_x0000_i1034" type="#_x0000_t75" style="width:367.45pt;height:95.1pt" o:ole="">
            <v:imagedata r:id="rId26" o:title=""/>
          </v:shape>
          <o:OLEObject Type="Embed" ProgID="Visio.Drawing.15" ShapeID="_x0000_i1034" DrawAspect="Content" ObjectID="_1558806048" r:id="rId27"/>
        </w:object>
      </w:r>
    </w:p>
    <w:p w14:paraId="2449C12D" w14:textId="77777777" w:rsidR="006D58A1" w:rsidRDefault="006D58A1" w:rsidP="00232F0B">
      <w:pPr>
        <w:pStyle w:val="Prrafodelista"/>
        <w:numPr>
          <w:ilvl w:val="0"/>
          <w:numId w:val="5"/>
        </w:numPr>
      </w:pPr>
      <w:r w:rsidRPr="008749FE">
        <w:rPr>
          <w:b/>
        </w:rPr>
        <w:t>Actor:</w:t>
      </w:r>
      <w:r>
        <w:t xml:space="preserve"> Usuario</w:t>
      </w:r>
    </w:p>
    <w:p w14:paraId="3C84AFB8" w14:textId="77777777" w:rsidR="006D58A1" w:rsidRDefault="006D58A1" w:rsidP="00232F0B">
      <w:pPr>
        <w:pStyle w:val="Prrafodelista"/>
        <w:numPr>
          <w:ilvl w:val="0"/>
          <w:numId w:val="5"/>
        </w:numPr>
      </w:pPr>
      <w:r w:rsidRPr="008749FE">
        <w:rPr>
          <w:b/>
        </w:rPr>
        <w:t>Propósito:</w:t>
      </w:r>
      <w:r>
        <w:t xml:space="preserve"> Permitirle al usuario de forma sencilla controlar el usuario y sus datos.</w:t>
      </w:r>
    </w:p>
    <w:p w14:paraId="4955ED8D" w14:textId="77777777" w:rsidR="006D58A1" w:rsidRDefault="006D58A1" w:rsidP="00232F0B">
      <w:pPr>
        <w:pStyle w:val="Prrafodelista"/>
        <w:numPr>
          <w:ilvl w:val="0"/>
          <w:numId w:val="5"/>
        </w:numPr>
      </w:pPr>
      <w:r w:rsidRPr="008749FE">
        <w:rPr>
          <w:b/>
        </w:rPr>
        <w:t>PreCondiciones:</w:t>
      </w:r>
    </w:p>
    <w:p w14:paraId="00870D8C" w14:textId="77777777" w:rsidR="006D58A1" w:rsidRDefault="006D58A1" w:rsidP="00232F0B">
      <w:pPr>
        <w:pStyle w:val="Prrafodelista"/>
        <w:numPr>
          <w:ilvl w:val="1"/>
          <w:numId w:val="5"/>
        </w:numPr>
      </w:pPr>
      <w:r>
        <w:t>Haberse autenticado en el sistema.</w:t>
      </w:r>
    </w:p>
    <w:p w14:paraId="581F66BC" w14:textId="77777777" w:rsidR="006D58A1" w:rsidRDefault="006D58A1" w:rsidP="00232F0B">
      <w:pPr>
        <w:pStyle w:val="Prrafodelista"/>
        <w:numPr>
          <w:ilvl w:val="1"/>
          <w:numId w:val="5"/>
        </w:numPr>
      </w:pPr>
      <w:r>
        <w:t>Estar en el menú principal.</w:t>
      </w:r>
    </w:p>
    <w:p w14:paraId="47B520F3" w14:textId="77777777" w:rsidR="006D58A1" w:rsidRDefault="006D58A1" w:rsidP="00232F0B">
      <w:pPr>
        <w:pStyle w:val="Prrafodelista"/>
        <w:numPr>
          <w:ilvl w:val="0"/>
          <w:numId w:val="5"/>
        </w:numPr>
      </w:pPr>
      <w:r w:rsidRPr="008749FE">
        <w:rPr>
          <w:b/>
        </w:rPr>
        <w:t>PostCondiciones:</w:t>
      </w:r>
      <w:r>
        <w:t xml:space="preserve"> El usuario ya no existirá en el sistema y toda su información asociada habrá sido borrada. Para volver a usar la aplicación con normalidad, deberá hacer el caso de uso 1 para volver a darse de alta.</w:t>
      </w:r>
    </w:p>
    <w:p w14:paraId="0ABDE9BD" w14:textId="77777777" w:rsidR="006D58A1" w:rsidRDefault="006D58A1" w:rsidP="00232F0B">
      <w:pPr>
        <w:pStyle w:val="Prrafodelista"/>
        <w:numPr>
          <w:ilvl w:val="0"/>
          <w:numId w:val="5"/>
        </w:numPr>
      </w:pPr>
      <w:r w:rsidRPr="006D58A1">
        <w:rPr>
          <w:b/>
        </w:rPr>
        <w:t>Resumen:</w:t>
      </w:r>
      <w:r>
        <w:t xml:space="preserve"> El usuario ha de poder darse de baja del sistema, con el fin de darle al usuario control total sobre su información. Esta opción lo que hará será, además de cerrar la sesión de escucha del servidor, borrará los datos de autenticación del dispositivo y de nuestros sistemas, así como toda su información asociada.</w:t>
      </w:r>
    </w:p>
    <w:p w14:paraId="32BCBADF" w14:textId="77777777" w:rsidR="006D58A1" w:rsidRDefault="006D58A1" w:rsidP="00232F0B">
      <w:pPr>
        <w:pStyle w:val="Prrafodelista"/>
        <w:numPr>
          <w:ilvl w:val="0"/>
          <w:numId w:val="5"/>
        </w:numPr>
      </w:pPr>
      <w:r>
        <w:rPr>
          <w:b/>
        </w:rPr>
        <w:t>Requerimientos asociados:</w:t>
      </w:r>
      <w:r w:rsidR="00485DA7">
        <w:rPr>
          <w:b/>
        </w:rPr>
        <w:t xml:space="preserve"> </w:t>
      </w:r>
      <w:r w:rsidR="00B42EF7">
        <w:t>RNF1</w:t>
      </w:r>
    </w:p>
    <w:p w14:paraId="0D59D43B" w14:textId="77777777" w:rsidR="006D58A1" w:rsidRDefault="006D58A1" w:rsidP="006D58A1">
      <w:pPr>
        <w:pStyle w:val="Ttulo3"/>
      </w:pPr>
      <w:bookmarkStart w:id="36" w:name="_Toc485064180"/>
      <w:r>
        <w:t>Flujo principal</w:t>
      </w:r>
      <w:bookmarkEnd w:id="36"/>
    </w:p>
    <w:p w14:paraId="4A2F9F65" w14:textId="77777777" w:rsidR="006D58A1" w:rsidRDefault="006D58A1" w:rsidP="00232F0B">
      <w:pPr>
        <w:pStyle w:val="Prrafodelista"/>
        <w:numPr>
          <w:ilvl w:val="0"/>
          <w:numId w:val="9"/>
        </w:numPr>
      </w:pPr>
      <w:r>
        <w:t>El usuario hace clic sobre su usuario.</w:t>
      </w:r>
      <w:r w:rsidR="008D11AA">
        <w:t xml:space="preserve"> Dispositivo abre actividad de perfil de usuario.</w:t>
      </w:r>
    </w:p>
    <w:p w14:paraId="2002B5DE" w14:textId="77777777" w:rsidR="006D58A1" w:rsidRDefault="006D58A1" w:rsidP="00232F0B">
      <w:pPr>
        <w:pStyle w:val="Prrafodelista"/>
        <w:numPr>
          <w:ilvl w:val="0"/>
          <w:numId w:val="9"/>
        </w:numPr>
      </w:pPr>
      <w:r>
        <w:t>El usuario hace clic en baja.</w:t>
      </w:r>
      <w:r w:rsidR="008D11AA">
        <w:t xml:space="preserve"> Se le pide confirmación al usuario.</w:t>
      </w:r>
    </w:p>
    <w:p w14:paraId="2307C6C3" w14:textId="77777777" w:rsidR="008D11AA" w:rsidRDefault="008D11AA" w:rsidP="00232F0B">
      <w:pPr>
        <w:pStyle w:val="Prrafodelista"/>
        <w:numPr>
          <w:ilvl w:val="0"/>
          <w:numId w:val="9"/>
        </w:numPr>
      </w:pPr>
      <w:r>
        <w:t>Usuario confirma baja. Actividad solicita a servidor baja.</w:t>
      </w:r>
    </w:p>
    <w:p w14:paraId="7C60FAC2" w14:textId="77777777" w:rsidR="008D11AA" w:rsidRDefault="008D11AA" w:rsidP="00232F0B">
      <w:pPr>
        <w:pStyle w:val="Prrafodelista"/>
        <w:numPr>
          <w:ilvl w:val="0"/>
          <w:numId w:val="9"/>
        </w:numPr>
        <w:rPr>
          <w:b/>
        </w:rPr>
      </w:pPr>
      <w:r>
        <w:t xml:space="preserve">Servidor inicia solicitud asíncrona de baja. </w:t>
      </w:r>
      <w:r w:rsidR="00886A8E">
        <w:rPr>
          <w:b/>
        </w:rPr>
        <w:t>Extiende caso de uso 4.a</w:t>
      </w:r>
      <w:r w:rsidRPr="00AA73BB">
        <w:rPr>
          <w:b/>
        </w:rPr>
        <w:t>, componente de cierre de sesión.</w:t>
      </w:r>
    </w:p>
    <w:p w14:paraId="2F80CF1A" w14:textId="77777777" w:rsidR="008D11AA" w:rsidRPr="008D11AA" w:rsidRDefault="00423300" w:rsidP="00232F0B">
      <w:pPr>
        <w:pStyle w:val="Prrafodelista"/>
        <w:numPr>
          <w:ilvl w:val="0"/>
          <w:numId w:val="9"/>
        </w:numPr>
      </w:pPr>
      <w:r>
        <w:t>En servidor</w:t>
      </w:r>
      <w:r w:rsidR="008D11AA">
        <w:t xml:space="preserve"> borra toda la información asociada al usuario, incluyendo mensajes. Se le envía correo a usuario de que la operación ha tenido éxito.</w:t>
      </w:r>
    </w:p>
    <w:p w14:paraId="7B95DE33" w14:textId="77777777" w:rsidR="006D58A1" w:rsidRPr="008749FE" w:rsidRDefault="0003316D" w:rsidP="006D58A1">
      <w:pPr>
        <w:pStyle w:val="Ttulo3"/>
      </w:pPr>
      <w:bookmarkStart w:id="37" w:name="_Toc485064181"/>
      <w:r>
        <w:t>Flujos alternativos</w:t>
      </w:r>
      <w:bookmarkEnd w:id="37"/>
    </w:p>
    <w:p w14:paraId="3F7A4EDA" w14:textId="77777777" w:rsidR="006D58A1" w:rsidRDefault="00B42EF7" w:rsidP="006D58A1">
      <w:r>
        <w:t>Línea 4: En caso de que no haya conexión a internet, la operación no se llevará a cabo. Se le notificará al usuario del error.</w:t>
      </w:r>
    </w:p>
    <w:p w14:paraId="522FD2A4" w14:textId="77777777" w:rsidR="00AD6A4E" w:rsidRDefault="008D11AA" w:rsidP="00AD6A4E">
      <w:r>
        <w:t>Línea 5</w:t>
      </w:r>
      <w:r w:rsidR="00AD6A4E">
        <w:t>: En caso que haya habido un problema con el borrado en servidor, inmediatamente se iniciará una incidencia técnica, notificándole a los administradores de la aplicación y al usuario de lo ocurrido para que:</w:t>
      </w:r>
    </w:p>
    <w:p w14:paraId="0FB0C86E" w14:textId="77777777" w:rsidR="00B42EF7" w:rsidRDefault="00AD6A4E" w:rsidP="00232F0B">
      <w:pPr>
        <w:pStyle w:val="Prrafodelista"/>
        <w:numPr>
          <w:ilvl w:val="0"/>
          <w:numId w:val="11"/>
        </w:numPr>
      </w:pPr>
      <w:r>
        <w:t>El usuario realice el debido seguimiento, bajo su derecho.</w:t>
      </w:r>
    </w:p>
    <w:p w14:paraId="0C05D831" w14:textId="77777777" w:rsidR="00AD6A4E" w:rsidRDefault="00AD6A4E" w:rsidP="00232F0B">
      <w:pPr>
        <w:pStyle w:val="Prrafodelista"/>
        <w:numPr>
          <w:ilvl w:val="0"/>
          <w:numId w:val="11"/>
        </w:numPr>
      </w:pPr>
      <w:r>
        <w:t>Los técnicos se pongan manos a la obra para eliminar la información restante.</w:t>
      </w:r>
    </w:p>
    <w:p w14:paraId="57437411" w14:textId="48F6F18E" w:rsidR="008D11AA" w:rsidRDefault="00EF48AF" w:rsidP="008D11AA">
      <w:pPr>
        <w:pStyle w:val="Ttulo3"/>
      </w:pPr>
      <w:bookmarkStart w:id="38" w:name="_Toc485064182"/>
      <w:r>
        <w:lastRenderedPageBreak/>
        <w:t>Diagrama de interacción</w:t>
      </w:r>
      <w:bookmarkEnd w:id="38"/>
    </w:p>
    <w:p w14:paraId="14E512D1" w14:textId="2161776C" w:rsidR="00886A8E" w:rsidRPr="0044660B" w:rsidRDefault="0083422D" w:rsidP="0044660B">
      <w:pPr>
        <w:rPr>
          <w:rStyle w:val="Ttulo2Car"/>
          <w:rFonts w:ascii="Corbel" w:eastAsia="Times New Roman" w:hAnsi="Corbel" w:cs="Times New Roman"/>
          <w:color w:val="000000" w:themeColor="text1"/>
          <w:sz w:val="22"/>
          <w:szCs w:val="24"/>
        </w:rPr>
      </w:pPr>
      <w:r>
        <w:object w:dxaOrig="13095" w:dyaOrig="10981" w14:anchorId="445FC2EA">
          <v:shape id="_x0000_i1035" type="#_x0000_t75" style="width:515.55pt;height:432.7pt" o:ole="">
            <v:imagedata r:id="rId28" o:title=""/>
          </v:shape>
          <o:OLEObject Type="Embed" ProgID="Visio.Drawing.15" ShapeID="_x0000_i1035" DrawAspect="Content" ObjectID="_1558806049" r:id="rId29"/>
        </w:object>
      </w:r>
    </w:p>
    <w:p w14:paraId="330FAAD4" w14:textId="178789BD" w:rsidR="00BD25F6" w:rsidRDefault="00BD25F6" w:rsidP="00886A8E">
      <w:pPr>
        <w:pStyle w:val="Ttulo2"/>
        <w:rPr>
          <w:rStyle w:val="Ttulo2Car"/>
        </w:rPr>
      </w:pPr>
      <w:bookmarkStart w:id="39" w:name="_Toc485064183"/>
      <w:r w:rsidRPr="00BD25F6">
        <w:rPr>
          <w:rStyle w:val="Ttulo2Car"/>
        </w:rPr>
        <w:lastRenderedPageBreak/>
        <w:t>Leer mensaje</w:t>
      </w:r>
      <w:bookmarkEnd w:id="39"/>
    </w:p>
    <w:p w14:paraId="45BBCAC3" w14:textId="70A3BB99" w:rsidR="0044660B" w:rsidRPr="0044660B" w:rsidRDefault="000A56D9" w:rsidP="00341F14">
      <w:pPr>
        <w:jc w:val="center"/>
      </w:pPr>
      <w:r>
        <w:object w:dxaOrig="5731" w:dyaOrig="6930" w14:anchorId="634BDE80">
          <v:shape id="_x0000_i1036" type="#_x0000_t75" style="width:286.65pt;height:346.4pt" o:ole="">
            <v:imagedata r:id="rId30" o:title=""/>
          </v:shape>
          <o:OLEObject Type="Embed" ProgID="Visio.Drawing.15" ShapeID="_x0000_i1036" DrawAspect="Content" ObjectID="_1558806050" r:id="rId31"/>
        </w:object>
      </w:r>
    </w:p>
    <w:p w14:paraId="7B1944C1" w14:textId="77777777" w:rsidR="00BD25F6" w:rsidRDefault="00BD25F6" w:rsidP="00232F0B">
      <w:pPr>
        <w:pStyle w:val="Prrafodelista"/>
        <w:numPr>
          <w:ilvl w:val="0"/>
          <w:numId w:val="5"/>
        </w:numPr>
      </w:pPr>
      <w:r w:rsidRPr="008749FE">
        <w:rPr>
          <w:b/>
        </w:rPr>
        <w:t>Actor:</w:t>
      </w:r>
      <w:r>
        <w:t xml:space="preserve"> Usuario</w:t>
      </w:r>
    </w:p>
    <w:p w14:paraId="136F93BB" w14:textId="77777777" w:rsidR="00BD25F6" w:rsidRDefault="00BD25F6" w:rsidP="00232F0B">
      <w:pPr>
        <w:pStyle w:val="Prrafodelista"/>
        <w:numPr>
          <w:ilvl w:val="0"/>
          <w:numId w:val="5"/>
        </w:numPr>
      </w:pPr>
      <w:r w:rsidRPr="008749FE">
        <w:rPr>
          <w:b/>
        </w:rPr>
        <w:t>Propósito:</w:t>
      </w:r>
      <w:r>
        <w:t xml:space="preserve"> Poder ver los mensajes que se le envía al usuario que utiliza la aplicación.</w:t>
      </w:r>
    </w:p>
    <w:p w14:paraId="3A832AE6" w14:textId="77777777" w:rsidR="00BD25F6" w:rsidRDefault="00BD25F6" w:rsidP="00232F0B">
      <w:pPr>
        <w:pStyle w:val="Prrafodelista"/>
        <w:numPr>
          <w:ilvl w:val="0"/>
          <w:numId w:val="5"/>
        </w:numPr>
      </w:pPr>
      <w:r w:rsidRPr="00B82E6C">
        <w:rPr>
          <w:b/>
        </w:rPr>
        <w:t>PreCondiciones:</w:t>
      </w:r>
    </w:p>
    <w:p w14:paraId="55119BB6" w14:textId="77777777" w:rsidR="00BD25F6" w:rsidRDefault="00BD25F6" w:rsidP="00232F0B">
      <w:pPr>
        <w:pStyle w:val="Prrafodelista"/>
        <w:numPr>
          <w:ilvl w:val="1"/>
          <w:numId w:val="5"/>
        </w:numPr>
      </w:pPr>
      <w:r>
        <w:t>Haberse autenticado en el sistema.</w:t>
      </w:r>
    </w:p>
    <w:p w14:paraId="1F8F6D03" w14:textId="77777777" w:rsidR="00BD25F6" w:rsidRDefault="00BD25F6" w:rsidP="00232F0B">
      <w:pPr>
        <w:pStyle w:val="Prrafodelista"/>
        <w:numPr>
          <w:ilvl w:val="1"/>
          <w:numId w:val="5"/>
        </w:numPr>
      </w:pPr>
      <w:r>
        <w:t>Tener mensajes que leer.</w:t>
      </w:r>
    </w:p>
    <w:p w14:paraId="5C55C209" w14:textId="77777777" w:rsidR="00653634" w:rsidRDefault="00653634" w:rsidP="00232F0B">
      <w:pPr>
        <w:pStyle w:val="Prrafodelista"/>
        <w:numPr>
          <w:ilvl w:val="1"/>
          <w:numId w:val="5"/>
        </w:numPr>
      </w:pPr>
      <w:r>
        <w:t>Estar en actividad de incio</w:t>
      </w:r>
      <w:r w:rsidR="00EE2AAF">
        <w:t xml:space="preserve"> o haber recibido una notificación push de nuevo mensaje</w:t>
      </w:r>
      <w:r>
        <w:t>.</w:t>
      </w:r>
    </w:p>
    <w:p w14:paraId="6101CB14" w14:textId="77777777" w:rsidR="00BD25F6" w:rsidRDefault="00BD25F6" w:rsidP="00232F0B">
      <w:pPr>
        <w:pStyle w:val="Prrafodelista"/>
        <w:numPr>
          <w:ilvl w:val="0"/>
          <w:numId w:val="5"/>
        </w:numPr>
      </w:pPr>
      <w:r w:rsidRPr="008749FE">
        <w:rPr>
          <w:b/>
        </w:rPr>
        <w:t>PostCondiciones:</w:t>
      </w:r>
      <w:r>
        <w:t xml:space="preserve"> Los mensajes leídos que antes erán nuevos ya no será nuevo, sino que figurarán como leídos.</w:t>
      </w:r>
    </w:p>
    <w:p w14:paraId="1CD8A91E" w14:textId="77777777" w:rsidR="00BD25F6" w:rsidRDefault="00BD25F6" w:rsidP="00232F0B">
      <w:pPr>
        <w:pStyle w:val="Prrafodelista"/>
        <w:numPr>
          <w:ilvl w:val="0"/>
          <w:numId w:val="5"/>
        </w:numPr>
      </w:pPr>
      <w:r w:rsidRPr="006D58A1">
        <w:rPr>
          <w:b/>
        </w:rPr>
        <w:t>Resumen:</w:t>
      </w:r>
      <w:r>
        <w:t xml:space="preserve"> El usuario ha de poder ver todos los mensajes recibidos. Ya sean nuevos o no. Como si fuera un correo electrónico, o WhatsApp.</w:t>
      </w:r>
    </w:p>
    <w:p w14:paraId="3EDC9820" w14:textId="77777777" w:rsidR="00BD25F6" w:rsidRDefault="00BD25F6" w:rsidP="00232F0B">
      <w:pPr>
        <w:pStyle w:val="Prrafodelista"/>
        <w:numPr>
          <w:ilvl w:val="0"/>
          <w:numId w:val="5"/>
        </w:numPr>
      </w:pPr>
      <w:r>
        <w:rPr>
          <w:b/>
        </w:rPr>
        <w:t>Requerimientos asociados:</w:t>
      </w:r>
      <w:r>
        <w:t xml:space="preserve"> RNF2, RNF3, RNF4</w:t>
      </w:r>
    </w:p>
    <w:p w14:paraId="2FC4CE41" w14:textId="77777777" w:rsidR="00BD25F6" w:rsidRDefault="00BD25F6" w:rsidP="00BD25F6">
      <w:pPr>
        <w:pStyle w:val="Ttulo3"/>
      </w:pPr>
      <w:bookmarkStart w:id="40" w:name="_Toc485064184"/>
      <w:r>
        <w:t>Flujo principal</w:t>
      </w:r>
      <w:bookmarkEnd w:id="40"/>
    </w:p>
    <w:p w14:paraId="2A79593A" w14:textId="6F7445F1" w:rsidR="00191C8F" w:rsidRDefault="00653634" w:rsidP="00232F0B">
      <w:pPr>
        <w:pStyle w:val="Prrafodelista"/>
        <w:numPr>
          <w:ilvl w:val="0"/>
          <w:numId w:val="20"/>
        </w:numPr>
      </w:pPr>
      <w:r>
        <w:t xml:space="preserve">Usuario hace clic en una conversación. Aplicación abre </w:t>
      </w:r>
      <w:r w:rsidR="00BD25F6">
        <w:t>actividad de conversación.</w:t>
      </w:r>
      <w:r w:rsidR="0064514D">
        <w:t xml:space="preserve"> </w:t>
      </w:r>
      <w:r w:rsidR="0064514D" w:rsidRPr="0064514D">
        <w:rPr>
          <w:b/>
        </w:rPr>
        <w:t>Se extiende caso de uso 6.b abrir actividad de conversación.</w:t>
      </w:r>
    </w:p>
    <w:p w14:paraId="25FD35F2" w14:textId="77777777" w:rsidR="00BD25F6" w:rsidRDefault="00BD25F6" w:rsidP="00232F0B">
      <w:pPr>
        <w:pStyle w:val="Prrafodelista"/>
        <w:numPr>
          <w:ilvl w:val="0"/>
          <w:numId w:val="20"/>
        </w:numPr>
      </w:pPr>
      <w:r>
        <w:t>Actividad de conversación muestra conversación con amigo. Usuario puede interactuar con actividad.</w:t>
      </w:r>
    </w:p>
    <w:p w14:paraId="7E0B5229" w14:textId="77777777" w:rsidR="00BD25F6" w:rsidRDefault="0003316D" w:rsidP="00BD25F6">
      <w:pPr>
        <w:pStyle w:val="Ttulo3"/>
      </w:pPr>
      <w:bookmarkStart w:id="41" w:name="_Toc485064185"/>
      <w:r>
        <w:lastRenderedPageBreak/>
        <w:t>Flujos alternativos</w:t>
      </w:r>
      <w:bookmarkEnd w:id="41"/>
    </w:p>
    <w:p w14:paraId="135BF984" w14:textId="77777777" w:rsidR="0054035C" w:rsidRDefault="0054035C" w:rsidP="0054035C">
      <w:r>
        <w:t>Línea 1: En caso de abrirlo mediante el mensaje push, se abrirá directamente la actividad de conversación y esta recuperará la conversación con amigo.</w:t>
      </w:r>
    </w:p>
    <w:p w14:paraId="6E5BCF0D" w14:textId="34BD1573" w:rsidR="00F96184" w:rsidRDefault="00EF48AF" w:rsidP="00F96184">
      <w:pPr>
        <w:pStyle w:val="Ttulo3"/>
      </w:pPr>
      <w:bookmarkStart w:id="42" w:name="_Toc485064186"/>
      <w:r>
        <w:t>Diagrama de interacción</w:t>
      </w:r>
      <w:bookmarkEnd w:id="42"/>
    </w:p>
    <w:p w14:paraId="4B1F8CF8" w14:textId="630A2378" w:rsidR="00FD1DCA" w:rsidRPr="00444144" w:rsidRDefault="00CD7453" w:rsidP="006F2CA7">
      <w:pPr>
        <w:jc w:val="left"/>
        <w:rPr>
          <w:rStyle w:val="Ttulo2Car"/>
          <w:rFonts w:ascii="Corbel" w:eastAsia="Times New Roman" w:hAnsi="Corbel" w:cs="Times New Roman"/>
          <w:color w:val="000000" w:themeColor="text1"/>
          <w:sz w:val="22"/>
          <w:szCs w:val="24"/>
        </w:rPr>
      </w:pPr>
      <w:r>
        <w:object w:dxaOrig="13950" w:dyaOrig="9345" w14:anchorId="768EF109">
          <v:shape id="_x0000_i1190" type="#_x0000_t75" style="width:538.65pt;height:360.7pt" o:ole="">
            <v:imagedata r:id="rId32" o:title=""/>
          </v:shape>
          <o:OLEObject Type="Embed" ProgID="Visio.Drawing.15" ShapeID="_x0000_i1190" DrawAspect="Content" ObjectID="_1558806051" r:id="rId33"/>
        </w:object>
      </w:r>
    </w:p>
    <w:p w14:paraId="146FE614" w14:textId="77777777" w:rsidR="004B17C1" w:rsidRDefault="004B17C1" w:rsidP="00232F0B">
      <w:pPr>
        <w:pStyle w:val="Ttulo2"/>
        <w:numPr>
          <w:ilvl w:val="1"/>
          <w:numId w:val="30"/>
        </w:numPr>
      </w:pPr>
      <w:bookmarkStart w:id="43" w:name="_Toc485064187"/>
      <w:r w:rsidRPr="00EE2AAF">
        <w:rPr>
          <w:rStyle w:val="Ttulo2Car"/>
        </w:rPr>
        <w:t>Recibir mensaje</w:t>
      </w:r>
      <w:bookmarkEnd w:id="43"/>
    </w:p>
    <w:p w14:paraId="23DA5AE5" w14:textId="77777777" w:rsidR="0054035C" w:rsidRDefault="0054035C" w:rsidP="00232F0B">
      <w:pPr>
        <w:pStyle w:val="Prrafodelista"/>
        <w:numPr>
          <w:ilvl w:val="0"/>
          <w:numId w:val="5"/>
        </w:numPr>
      </w:pPr>
      <w:r w:rsidRPr="008749FE">
        <w:rPr>
          <w:b/>
        </w:rPr>
        <w:t>Actor:</w:t>
      </w:r>
      <w:r>
        <w:t xml:space="preserve"> Usuario</w:t>
      </w:r>
    </w:p>
    <w:p w14:paraId="0ADDBD90" w14:textId="77777777" w:rsidR="0054035C" w:rsidRDefault="0054035C" w:rsidP="00232F0B">
      <w:pPr>
        <w:pStyle w:val="Prrafodelista"/>
        <w:numPr>
          <w:ilvl w:val="0"/>
          <w:numId w:val="5"/>
        </w:numPr>
      </w:pPr>
      <w:r w:rsidRPr="008749FE">
        <w:rPr>
          <w:b/>
        </w:rPr>
        <w:t>Propósito:</w:t>
      </w:r>
      <w:r>
        <w:t xml:space="preserve"> Poder </w:t>
      </w:r>
      <w:r w:rsidR="0003316D">
        <w:t>recibir</w:t>
      </w:r>
      <w:r>
        <w:t xml:space="preserve"> los mensajes que se le envía al usuario que utiliza la aplicación.</w:t>
      </w:r>
    </w:p>
    <w:p w14:paraId="77BE03E4" w14:textId="77777777" w:rsidR="0054035C" w:rsidRDefault="0054035C" w:rsidP="00232F0B">
      <w:pPr>
        <w:pStyle w:val="Prrafodelista"/>
        <w:numPr>
          <w:ilvl w:val="0"/>
          <w:numId w:val="5"/>
        </w:numPr>
      </w:pPr>
      <w:r w:rsidRPr="00B82E6C">
        <w:rPr>
          <w:b/>
        </w:rPr>
        <w:t>PreCondiciones:</w:t>
      </w:r>
    </w:p>
    <w:p w14:paraId="4FA84613" w14:textId="77777777" w:rsidR="0054035C" w:rsidRDefault="0054035C" w:rsidP="00232F0B">
      <w:pPr>
        <w:pStyle w:val="Prrafodelista"/>
        <w:numPr>
          <w:ilvl w:val="1"/>
          <w:numId w:val="5"/>
        </w:numPr>
      </w:pPr>
      <w:r>
        <w:t>Haberse autenticado en el sistema.</w:t>
      </w:r>
    </w:p>
    <w:p w14:paraId="059537AC" w14:textId="77777777" w:rsidR="0054035C" w:rsidRDefault="0054035C" w:rsidP="00232F0B">
      <w:pPr>
        <w:pStyle w:val="Prrafodelista"/>
        <w:numPr>
          <w:ilvl w:val="0"/>
          <w:numId w:val="5"/>
        </w:numPr>
      </w:pPr>
      <w:r w:rsidRPr="008749FE">
        <w:rPr>
          <w:b/>
        </w:rPr>
        <w:t>PostCondiciones:</w:t>
      </w:r>
      <w:r>
        <w:t xml:space="preserve"> </w:t>
      </w:r>
      <w:r w:rsidR="007B2DE8">
        <w:t>Dispositivo informará al usuario de los nuevos mensajes</w:t>
      </w:r>
      <w:r>
        <w:t>.</w:t>
      </w:r>
    </w:p>
    <w:p w14:paraId="4885831F" w14:textId="77777777" w:rsidR="0054035C" w:rsidRDefault="0054035C" w:rsidP="00232F0B">
      <w:pPr>
        <w:pStyle w:val="Prrafodelista"/>
        <w:numPr>
          <w:ilvl w:val="0"/>
          <w:numId w:val="5"/>
        </w:numPr>
      </w:pPr>
      <w:r w:rsidRPr="006D58A1">
        <w:rPr>
          <w:b/>
        </w:rPr>
        <w:t>Resumen:</w:t>
      </w:r>
      <w:r>
        <w:t xml:space="preserve"> </w:t>
      </w:r>
      <w:r w:rsidR="0003316D">
        <w:t xml:space="preserve">Para el usuario poder ver los mensajes, el usuario ha de poder recibir nuevos </w:t>
      </w:r>
      <w:r>
        <w:t>mensajes.</w:t>
      </w:r>
    </w:p>
    <w:p w14:paraId="45041A99" w14:textId="77777777" w:rsidR="0054035C" w:rsidRDefault="0054035C" w:rsidP="00232F0B">
      <w:pPr>
        <w:pStyle w:val="Prrafodelista"/>
        <w:numPr>
          <w:ilvl w:val="0"/>
          <w:numId w:val="5"/>
        </w:numPr>
      </w:pPr>
      <w:r>
        <w:rPr>
          <w:b/>
        </w:rPr>
        <w:t>Requerimientos asociados:</w:t>
      </w:r>
    </w:p>
    <w:p w14:paraId="497D2D5B" w14:textId="77777777" w:rsidR="0054035C" w:rsidRDefault="0054035C" w:rsidP="0054035C">
      <w:pPr>
        <w:pStyle w:val="Ttulo3"/>
      </w:pPr>
      <w:bookmarkStart w:id="44" w:name="_Toc485064188"/>
      <w:r>
        <w:lastRenderedPageBreak/>
        <w:t>Flujo principal</w:t>
      </w:r>
      <w:bookmarkEnd w:id="44"/>
    </w:p>
    <w:p w14:paraId="3DF133E5" w14:textId="6D59AC7E" w:rsidR="0044660B" w:rsidRDefault="00341F14" w:rsidP="00232F0B">
      <w:pPr>
        <w:pStyle w:val="Prrafodelista"/>
        <w:numPr>
          <w:ilvl w:val="0"/>
          <w:numId w:val="28"/>
        </w:numPr>
      </w:pPr>
      <w:r>
        <w:t>ServerListener detecta</w:t>
      </w:r>
      <w:r w:rsidR="000E4993">
        <w:t xml:space="preserve"> nuevo mensaje. ServerListener solicita a dispositivo notificación push.</w:t>
      </w:r>
      <w:r w:rsidR="00E317C7">
        <w:t xml:space="preserve"> </w:t>
      </w:r>
    </w:p>
    <w:p w14:paraId="6241EABA" w14:textId="0844388F" w:rsidR="000E4993" w:rsidRDefault="00341F14" w:rsidP="00232F0B">
      <w:pPr>
        <w:pStyle w:val="Prrafodelista"/>
        <w:numPr>
          <w:ilvl w:val="0"/>
          <w:numId w:val="28"/>
        </w:numPr>
      </w:pPr>
      <w:r w:rsidRPr="00341F14">
        <w:t>Si actividad de inicio está abierta,</w:t>
      </w:r>
      <w:r>
        <w:rPr>
          <w:b/>
        </w:rPr>
        <w:t xml:space="preserve"> se exitiende caso de uso 3, Abrir o actualizar conversaciones. </w:t>
      </w:r>
      <w:r w:rsidRPr="00341F14">
        <w:t>Activi</w:t>
      </w:r>
      <w:r>
        <w:t>dad de inicio muestra conversaciones con actualizaciones.</w:t>
      </w:r>
    </w:p>
    <w:p w14:paraId="15D6C647" w14:textId="77777777" w:rsidR="00255A03" w:rsidRDefault="0003316D" w:rsidP="0099239F">
      <w:pPr>
        <w:pStyle w:val="Ttulo3"/>
      </w:pPr>
      <w:bookmarkStart w:id="45" w:name="_Toc485064189"/>
      <w:r>
        <w:t>Flujos alternativos</w:t>
      </w:r>
      <w:bookmarkEnd w:id="45"/>
    </w:p>
    <w:p w14:paraId="6B814A10" w14:textId="797F6541" w:rsidR="004A5067" w:rsidRDefault="004A5067" w:rsidP="004A5067">
      <w:r>
        <w:t>Línea 1: Si aplicación está abierta, ServerListener ha de solicitar a dispositivo realizar un pequeño sonido o pitido y no enviar notificación.</w:t>
      </w:r>
    </w:p>
    <w:p w14:paraId="275C641A" w14:textId="74E9354B" w:rsidR="00287FDA" w:rsidRDefault="00287FDA" w:rsidP="004A5067">
      <w:r>
        <w:t xml:space="preserve">Línea 2: Si actividad de conversación está abierta y el mensaje nuevo es en esa conversación, Actividad de conversación actualiza conversación mostrando los nuevos mensajes. </w:t>
      </w:r>
    </w:p>
    <w:p w14:paraId="7A46FD00" w14:textId="57946500" w:rsidR="00EF16CD" w:rsidRDefault="00C13D4E" w:rsidP="00232F0B">
      <w:pPr>
        <w:pStyle w:val="Ttulo2"/>
        <w:numPr>
          <w:ilvl w:val="1"/>
          <w:numId w:val="30"/>
        </w:numPr>
      </w:pPr>
      <w:bookmarkStart w:id="46" w:name="_Toc485064190"/>
      <w:r>
        <w:rPr>
          <w:rStyle w:val="Ttulo2Car"/>
        </w:rPr>
        <w:t>Abrir actividad de conversación</w:t>
      </w:r>
      <w:bookmarkEnd w:id="46"/>
    </w:p>
    <w:p w14:paraId="1064F0C6" w14:textId="2AA3FC8F" w:rsidR="00EF16CD" w:rsidRDefault="00EF16CD" w:rsidP="00232F0B">
      <w:pPr>
        <w:pStyle w:val="Prrafodelista"/>
        <w:numPr>
          <w:ilvl w:val="0"/>
          <w:numId w:val="5"/>
        </w:numPr>
      </w:pPr>
      <w:r w:rsidRPr="008749FE">
        <w:rPr>
          <w:b/>
        </w:rPr>
        <w:t>Actor:</w:t>
      </w:r>
      <w:r w:rsidR="000A56D9">
        <w:t xml:space="preserve"> Actividad de conversación.</w:t>
      </w:r>
    </w:p>
    <w:p w14:paraId="0B759481" w14:textId="5D228DF8" w:rsidR="00EF16CD" w:rsidRDefault="00EF16CD" w:rsidP="00232F0B">
      <w:pPr>
        <w:pStyle w:val="Prrafodelista"/>
        <w:numPr>
          <w:ilvl w:val="0"/>
          <w:numId w:val="5"/>
        </w:numPr>
      </w:pPr>
      <w:r w:rsidRPr="008749FE">
        <w:rPr>
          <w:b/>
        </w:rPr>
        <w:t>Propósito:</w:t>
      </w:r>
      <w:r>
        <w:t xml:space="preserve"> </w:t>
      </w:r>
      <w:r w:rsidR="006F2CA7">
        <w:t>Gestionar la apertura de la actividad correctamente.</w:t>
      </w:r>
    </w:p>
    <w:p w14:paraId="38CED1A9" w14:textId="77777777" w:rsidR="00EF16CD" w:rsidRDefault="00EF16CD" w:rsidP="00232F0B">
      <w:pPr>
        <w:pStyle w:val="Prrafodelista"/>
        <w:numPr>
          <w:ilvl w:val="0"/>
          <w:numId w:val="5"/>
        </w:numPr>
      </w:pPr>
      <w:r w:rsidRPr="00B82E6C">
        <w:rPr>
          <w:b/>
        </w:rPr>
        <w:t>PreCondiciones:</w:t>
      </w:r>
    </w:p>
    <w:p w14:paraId="714E0E18" w14:textId="04ED622D" w:rsidR="00EF16CD" w:rsidRDefault="00EF16CD" w:rsidP="00232F0B">
      <w:pPr>
        <w:pStyle w:val="Prrafodelista"/>
        <w:numPr>
          <w:ilvl w:val="1"/>
          <w:numId w:val="5"/>
        </w:numPr>
      </w:pPr>
      <w:r>
        <w:t>Haberse autenticado en el sistema.</w:t>
      </w:r>
    </w:p>
    <w:p w14:paraId="21DBFF8A" w14:textId="6E86EE01" w:rsidR="006F2CA7" w:rsidRDefault="000A56D9" w:rsidP="00232F0B">
      <w:pPr>
        <w:pStyle w:val="Prrafodelista"/>
        <w:numPr>
          <w:ilvl w:val="1"/>
          <w:numId w:val="5"/>
        </w:numPr>
      </w:pPr>
      <w:r>
        <w:t xml:space="preserve">Iniciar instancia de </w:t>
      </w:r>
      <w:r w:rsidR="006F2CA7">
        <w:t>nueva conversación.</w:t>
      </w:r>
    </w:p>
    <w:p w14:paraId="5A7F966B" w14:textId="387396CD" w:rsidR="00EF16CD" w:rsidRDefault="00EF16CD" w:rsidP="00232F0B">
      <w:pPr>
        <w:pStyle w:val="Prrafodelista"/>
        <w:numPr>
          <w:ilvl w:val="0"/>
          <w:numId w:val="5"/>
        </w:numPr>
      </w:pPr>
      <w:r w:rsidRPr="008749FE">
        <w:rPr>
          <w:b/>
        </w:rPr>
        <w:t>PostCondiciones:</w:t>
      </w:r>
      <w:r>
        <w:t xml:space="preserve"> </w:t>
      </w:r>
      <w:r w:rsidR="0064514D">
        <w:t>Conversación estará lista para mostrar.</w:t>
      </w:r>
    </w:p>
    <w:p w14:paraId="6BBA6FB2" w14:textId="03B60206" w:rsidR="00EF16CD" w:rsidRDefault="00EF16CD" w:rsidP="00232F0B">
      <w:pPr>
        <w:pStyle w:val="Prrafodelista"/>
        <w:numPr>
          <w:ilvl w:val="0"/>
          <w:numId w:val="5"/>
        </w:numPr>
      </w:pPr>
      <w:r w:rsidRPr="006D58A1">
        <w:rPr>
          <w:b/>
        </w:rPr>
        <w:t>Resumen:</w:t>
      </w:r>
      <w:r>
        <w:t xml:space="preserve"> </w:t>
      </w:r>
      <w:r w:rsidR="000A56D9">
        <w:t xml:space="preserve">Hemos de gestionar correctamente la lógica de mostrar conversación, la cual no es arbitraria. Este caso de ejecuta durante el create de la actividad de conversación. </w:t>
      </w:r>
    </w:p>
    <w:p w14:paraId="6A5BDDEC" w14:textId="77777777" w:rsidR="00EF16CD" w:rsidRDefault="00EF16CD" w:rsidP="00232F0B">
      <w:pPr>
        <w:pStyle w:val="Prrafodelista"/>
        <w:numPr>
          <w:ilvl w:val="0"/>
          <w:numId w:val="5"/>
        </w:numPr>
      </w:pPr>
      <w:r>
        <w:rPr>
          <w:b/>
        </w:rPr>
        <w:t>Requerimientos asociados:</w:t>
      </w:r>
    </w:p>
    <w:p w14:paraId="615D940E" w14:textId="77777777" w:rsidR="00EF16CD" w:rsidRDefault="00EF16CD" w:rsidP="00EF16CD">
      <w:pPr>
        <w:pStyle w:val="Ttulo3"/>
      </w:pPr>
      <w:bookmarkStart w:id="47" w:name="_Toc485064191"/>
      <w:r>
        <w:t>Flujo principal</w:t>
      </w:r>
      <w:bookmarkEnd w:id="47"/>
    </w:p>
    <w:p w14:paraId="59391607" w14:textId="5260F659" w:rsidR="0064514D" w:rsidRDefault="00191C8F" w:rsidP="00232F0B">
      <w:pPr>
        <w:pStyle w:val="Prrafodelista"/>
        <w:numPr>
          <w:ilvl w:val="0"/>
          <w:numId w:val="35"/>
        </w:numPr>
      </w:pPr>
      <w:r>
        <w:t xml:space="preserve">Actividad solicita a servidor conversación con amigo. Servidor devuelve conversación con amigo. </w:t>
      </w:r>
    </w:p>
    <w:p w14:paraId="249DD63B" w14:textId="7AA33843" w:rsidR="00C13D4E" w:rsidRPr="004A5067" w:rsidRDefault="00191C8F" w:rsidP="00232F0B">
      <w:pPr>
        <w:pStyle w:val="Prrafodelista"/>
        <w:numPr>
          <w:ilvl w:val="0"/>
          <w:numId w:val="35"/>
        </w:numPr>
      </w:pPr>
      <w:r>
        <w:t>S</w:t>
      </w:r>
      <w:r w:rsidR="00CD7453">
        <w:t>i hay mensajes nuevos, se</w:t>
      </w:r>
      <w:r>
        <w:t xml:space="preserve"> envía sol</w:t>
      </w:r>
      <w:r w:rsidR="00F02386">
        <w:t>icitud a servidor para</w:t>
      </w:r>
      <w:r>
        <w:t xml:space="preserve"> marcar mensajes en lista como leídos. Servidor marca mensajes no leídos como leídos.</w:t>
      </w:r>
      <w:r w:rsidR="00CD7453">
        <w:t xml:space="preserve"> Servidor devuelve a actividad conversación.</w:t>
      </w:r>
    </w:p>
    <w:p w14:paraId="001E0B32" w14:textId="77777777" w:rsidR="00EF16CD" w:rsidRDefault="00EF16CD" w:rsidP="00EF16CD">
      <w:pPr>
        <w:pStyle w:val="Ttulo3"/>
      </w:pPr>
      <w:bookmarkStart w:id="48" w:name="_Toc485064192"/>
      <w:r>
        <w:t>Flujos alternativos</w:t>
      </w:r>
      <w:bookmarkEnd w:id="48"/>
    </w:p>
    <w:p w14:paraId="31AE76F5" w14:textId="7B4D5DD7" w:rsidR="00EF16CD" w:rsidRDefault="00EF16CD" w:rsidP="000A56D9">
      <w:r>
        <w:t>Línea</w:t>
      </w:r>
      <w:r w:rsidR="000A56D9">
        <w:t>s</w:t>
      </w:r>
      <w:r>
        <w:t xml:space="preserve"> 1</w:t>
      </w:r>
      <w:r w:rsidR="000A56D9">
        <w:t xml:space="preserve"> y 2</w:t>
      </w:r>
      <w:r>
        <w:t xml:space="preserve">: Si </w:t>
      </w:r>
      <w:r w:rsidR="000A56D9">
        <w:t>no es posible contactar con servidor, se le ha de notificar al usuario del error.</w:t>
      </w:r>
    </w:p>
    <w:p w14:paraId="1882B891" w14:textId="32853D8E" w:rsidR="00EF16CD" w:rsidRDefault="00EF16CD" w:rsidP="004A5067"/>
    <w:p w14:paraId="5A033176" w14:textId="7C51B75C" w:rsidR="00F43A71" w:rsidRDefault="00F52695" w:rsidP="00F43A71">
      <w:pPr>
        <w:pStyle w:val="Ttulo2"/>
      </w:pPr>
      <w:bookmarkStart w:id="49" w:name="_Toc485064193"/>
      <w:r>
        <w:lastRenderedPageBreak/>
        <w:t>Escribir mensaje</w:t>
      </w:r>
      <w:bookmarkEnd w:id="49"/>
    </w:p>
    <w:p w14:paraId="65F4351D" w14:textId="405FE255" w:rsidR="000A56D9" w:rsidRPr="000A56D9" w:rsidRDefault="000A56D9" w:rsidP="000A56D9">
      <w:pPr>
        <w:jc w:val="center"/>
      </w:pPr>
      <w:r>
        <w:object w:dxaOrig="5656" w:dyaOrig="4156" w14:anchorId="1008E5AD">
          <v:shape id="_x0000_i1038" type="#_x0000_t75" style="width:282.55pt;height:207.85pt" o:ole="">
            <v:imagedata r:id="rId34" o:title=""/>
          </v:shape>
          <o:OLEObject Type="Embed" ProgID="Visio.Drawing.15" ShapeID="_x0000_i1038" DrawAspect="Content" ObjectID="_1558806052" r:id="rId35"/>
        </w:object>
      </w:r>
    </w:p>
    <w:p w14:paraId="478D5A34" w14:textId="77777777" w:rsidR="00F43A71" w:rsidRDefault="00F43A71" w:rsidP="00232F0B">
      <w:pPr>
        <w:pStyle w:val="Prrafodelista"/>
        <w:numPr>
          <w:ilvl w:val="0"/>
          <w:numId w:val="5"/>
        </w:numPr>
      </w:pPr>
      <w:r w:rsidRPr="008749FE">
        <w:rPr>
          <w:b/>
        </w:rPr>
        <w:t>Actor:</w:t>
      </w:r>
      <w:r>
        <w:t xml:space="preserve"> Usuario</w:t>
      </w:r>
    </w:p>
    <w:p w14:paraId="14CA4AAB" w14:textId="77777777" w:rsidR="00F43A71" w:rsidRDefault="00F43A71" w:rsidP="00232F0B">
      <w:pPr>
        <w:pStyle w:val="Prrafodelista"/>
        <w:numPr>
          <w:ilvl w:val="0"/>
          <w:numId w:val="5"/>
        </w:numPr>
      </w:pPr>
      <w:r w:rsidRPr="008749FE">
        <w:rPr>
          <w:b/>
        </w:rPr>
        <w:t>Propósito:</w:t>
      </w:r>
      <w:r>
        <w:t xml:space="preserve"> Poder ver los mensajes que se le envía al usuario que utiliza la aplicación.</w:t>
      </w:r>
    </w:p>
    <w:p w14:paraId="2F9F4A6E" w14:textId="77777777" w:rsidR="00F43A71" w:rsidRDefault="00F43A71" w:rsidP="00232F0B">
      <w:pPr>
        <w:pStyle w:val="Prrafodelista"/>
        <w:numPr>
          <w:ilvl w:val="0"/>
          <w:numId w:val="5"/>
        </w:numPr>
      </w:pPr>
      <w:r w:rsidRPr="00B82E6C">
        <w:rPr>
          <w:b/>
        </w:rPr>
        <w:t>PreCondiciones:</w:t>
      </w:r>
    </w:p>
    <w:p w14:paraId="0CF71C4E" w14:textId="77777777" w:rsidR="00F43A71" w:rsidRDefault="00F43A71" w:rsidP="00232F0B">
      <w:pPr>
        <w:pStyle w:val="Prrafodelista"/>
        <w:numPr>
          <w:ilvl w:val="1"/>
          <w:numId w:val="5"/>
        </w:numPr>
      </w:pPr>
      <w:r>
        <w:t>Haberse autenticado en el sistema.</w:t>
      </w:r>
    </w:p>
    <w:p w14:paraId="1422E7F6" w14:textId="77777777" w:rsidR="00F43A71" w:rsidRDefault="00F43A71" w:rsidP="00232F0B">
      <w:pPr>
        <w:pStyle w:val="Prrafodelista"/>
        <w:numPr>
          <w:ilvl w:val="0"/>
          <w:numId w:val="5"/>
        </w:numPr>
      </w:pPr>
      <w:r w:rsidRPr="008749FE">
        <w:rPr>
          <w:b/>
        </w:rPr>
        <w:t>PostCondiciones:</w:t>
      </w:r>
      <w:r w:rsidR="00F52695">
        <w:t>La conversación tendrá un nuevo mensaje emitido por él hacia un amigo suyo, el asociado a esa conversación.</w:t>
      </w:r>
    </w:p>
    <w:p w14:paraId="1A298057" w14:textId="77777777" w:rsidR="00F43A71" w:rsidRDefault="00F43A71" w:rsidP="00232F0B">
      <w:pPr>
        <w:pStyle w:val="Prrafodelista"/>
        <w:numPr>
          <w:ilvl w:val="0"/>
          <w:numId w:val="5"/>
        </w:numPr>
      </w:pPr>
      <w:r w:rsidRPr="006D58A1">
        <w:rPr>
          <w:b/>
        </w:rPr>
        <w:t>Resumen:</w:t>
      </w:r>
      <w:r w:rsidR="00F52695">
        <w:t>El usuario ha de poder enviar un mensaje a un amigo.</w:t>
      </w:r>
    </w:p>
    <w:p w14:paraId="452D5762" w14:textId="77777777" w:rsidR="00F43A71" w:rsidRDefault="00F43A71" w:rsidP="00232F0B">
      <w:pPr>
        <w:pStyle w:val="Prrafodelista"/>
        <w:numPr>
          <w:ilvl w:val="0"/>
          <w:numId w:val="5"/>
        </w:numPr>
      </w:pPr>
      <w:r>
        <w:rPr>
          <w:b/>
        </w:rPr>
        <w:t>Requerimientos asociados:</w:t>
      </w:r>
    </w:p>
    <w:p w14:paraId="777E12E8" w14:textId="77777777" w:rsidR="00F43A71" w:rsidRDefault="00F43A71" w:rsidP="00F43A71">
      <w:pPr>
        <w:pStyle w:val="Ttulo3"/>
      </w:pPr>
      <w:bookmarkStart w:id="50" w:name="_Toc485064194"/>
      <w:r>
        <w:t>Flujo principal</w:t>
      </w:r>
      <w:bookmarkEnd w:id="50"/>
    </w:p>
    <w:p w14:paraId="3AA832FC" w14:textId="0910F15D" w:rsidR="003A2D4C" w:rsidRDefault="00287FDA" w:rsidP="00232F0B">
      <w:pPr>
        <w:pStyle w:val="Prrafodelista"/>
        <w:numPr>
          <w:ilvl w:val="0"/>
          <w:numId w:val="12"/>
        </w:numPr>
      </w:pPr>
      <w:r>
        <w:t>E</w:t>
      </w:r>
      <w:r w:rsidR="00F52695">
        <w:t>l usuario hará clic en el signo más.</w:t>
      </w:r>
      <w:r w:rsidR="009F2FAC">
        <w:t xml:space="preserve"> Aplicación muestra desplegable con opciones.</w:t>
      </w:r>
    </w:p>
    <w:p w14:paraId="04112AE9" w14:textId="77777777" w:rsidR="006C55FD" w:rsidRDefault="009F2FAC" w:rsidP="00232F0B">
      <w:pPr>
        <w:pStyle w:val="Prrafodelista"/>
        <w:numPr>
          <w:ilvl w:val="0"/>
          <w:numId w:val="12"/>
        </w:numPr>
      </w:pPr>
      <w:r>
        <w:t>En el menú desplegable, usuario hace</w:t>
      </w:r>
      <w:r w:rsidR="005003B3">
        <w:t xml:space="preserve"> clic en mensaje.</w:t>
      </w:r>
      <w:r>
        <w:t xml:space="preserve"> Aplicación abre actividad de nueva conversación. </w:t>
      </w:r>
    </w:p>
    <w:p w14:paraId="61B8CC2E" w14:textId="74858BD9" w:rsidR="005003B3" w:rsidRDefault="006C55FD" w:rsidP="00232F0B">
      <w:pPr>
        <w:pStyle w:val="Prrafodelista"/>
        <w:numPr>
          <w:ilvl w:val="0"/>
          <w:numId w:val="12"/>
        </w:numPr>
      </w:pPr>
      <w:r>
        <w:t xml:space="preserve">Actividad de </w:t>
      </w:r>
      <w:r w:rsidR="003D5AAC">
        <w:t>nueva conversación</w:t>
      </w:r>
      <w:r w:rsidR="009F2FAC">
        <w:t xml:space="preserve"> </w:t>
      </w:r>
      <w:r>
        <w:t>solicita a servid</w:t>
      </w:r>
      <w:r w:rsidR="003D5AAC">
        <w:t xml:space="preserve">or </w:t>
      </w:r>
      <w:r w:rsidR="009F2FAC">
        <w:t>lista</w:t>
      </w:r>
      <w:r w:rsidR="003D5AAC">
        <w:t xml:space="preserve"> de</w:t>
      </w:r>
      <w:r w:rsidR="009F2FAC">
        <w:t xml:space="preserve"> amigos</w:t>
      </w:r>
      <w:r w:rsidR="003D5AAC">
        <w:t>. Servidor devuelve listado. Actividad lista amigos</w:t>
      </w:r>
      <w:r w:rsidR="009F2FAC">
        <w:t xml:space="preserve"> en orden alfabético.</w:t>
      </w:r>
    </w:p>
    <w:p w14:paraId="097DEA5D" w14:textId="05F58BC5" w:rsidR="003A2D4C" w:rsidRDefault="009F2FAC" w:rsidP="00232F0B">
      <w:pPr>
        <w:pStyle w:val="Prrafodelista"/>
        <w:numPr>
          <w:ilvl w:val="0"/>
          <w:numId w:val="12"/>
        </w:numPr>
      </w:pPr>
      <w:r>
        <w:t>Usuario e</w:t>
      </w:r>
      <w:r w:rsidR="003A2D4C">
        <w:t>l</w:t>
      </w:r>
      <w:r>
        <w:t>ige de la</w:t>
      </w:r>
      <w:r w:rsidR="003A2D4C">
        <w:t xml:space="preserve"> lista a </w:t>
      </w:r>
      <w:r>
        <w:t>amigo con el cual iniciar la conversación</w:t>
      </w:r>
      <w:r w:rsidR="003A2D4C">
        <w:t>.</w:t>
      </w:r>
      <w:r w:rsidR="008F5DC3">
        <w:t xml:space="preserve"> </w:t>
      </w:r>
      <w:r>
        <w:t>Actividad solicita a servidor generar nueva conversación.</w:t>
      </w:r>
    </w:p>
    <w:p w14:paraId="261F02E2" w14:textId="77777777" w:rsidR="00967A8B" w:rsidRDefault="009F2FAC" w:rsidP="00232F0B">
      <w:pPr>
        <w:pStyle w:val="Prrafodelista"/>
        <w:numPr>
          <w:ilvl w:val="0"/>
          <w:numId w:val="12"/>
        </w:numPr>
      </w:pPr>
      <w:r>
        <w:t xml:space="preserve">Servidor genera nueva conversación, Actividad abre </w:t>
      </w:r>
      <w:r w:rsidR="008F5DC3">
        <w:t>actividad de</w:t>
      </w:r>
      <w:r>
        <w:t xml:space="preserve"> </w:t>
      </w:r>
      <w:r w:rsidR="008F5DC3">
        <w:t>conversación</w:t>
      </w:r>
      <w:r w:rsidR="00967A8B">
        <w:t>.</w:t>
      </w:r>
    </w:p>
    <w:p w14:paraId="2AC8597C" w14:textId="4C9851D8" w:rsidR="00967A8B" w:rsidRDefault="00EF16CD" w:rsidP="00232F0B">
      <w:pPr>
        <w:pStyle w:val="Prrafodelista"/>
        <w:numPr>
          <w:ilvl w:val="0"/>
          <w:numId w:val="12"/>
        </w:numPr>
      </w:pPr>
      <w:r w:rsidRPr="00EF16CD">
        <w:rPr>
          <w:b/>
        </w:rPr>
        <w:t>Extiende caso de uso 6b. abrir actividad de conversación.</w:t>
      </w:r>
      <w:r>
        <w:t xml:space="preserve"> </w:t>
      </w:r>
      <w:r w:rsidR="00967A8B">
        <w:t>Actividad de conversación muestra conversación.</w:t>
      </w:r>
    </w:p>
    <w:p w14:paraId="7BC755B9" w14:textId="3828195F" w:rsidR="008F5DC3" w:rsidRDefault="008F5DC3" w:rsidP="00232F0B">
      <w:pPr>
        <w:pStyle w:val="Prrafodelista"/>
        <w:numPr>
          <w:ilvl w:val="0"/>
          <w:numId w:val="12"/>
        </w:numPr>
      </w:pPr>
      <w:r>
        <w:t>Usuario escribe mensaje con o sin adjuntos y hace clic en enviar. Actividad solicita envió de mensaje a servidor.</w:t>
      </w:r>
    </w:p>
    <w:p w14:paraId="756219E4" w14:textId="76EC2705" w:rsidR="00287FDA" w:rsidRDefault="00287FDA" w:rsidP="00232F0B">
      <w:pPr>
        <w:pStyle w:val="Prrafodelista"/>
        <w:numPr>
          <w:ilvl w:val="0"/>
          <w:numId w:val="12"/>
        </w:numPr>
      </w:pPr>
      <w:r>
        <w:t>Servidor envía mensaje de forma exitosa. Mensaje aparece como enviado en la actividad. Campo de texto de mensaje de reinicia para enviar nuevo mensaje.</w:t>
      </w:r>
    </w:p>
    <w:p w14:paraId="312024C0" w14:textId="77777777" w:rsidR="00F43A71" w:rsidRPr="008749FE" w:rsidRDefault="0003316D" w:rsidP="00F43A71">
      <w:pPr>
        <w:pStyle w:val="Ttulo3"/>
      </w:pPr>
      <w:bookmarkStart w:id="51" w:name="_Toc485064195"/>
      <w:r>
        <w:lastRenderedPageBreak/>
        <w:t>Flujos alternativos</w:t>
      </w:r>
      <w:bookmarkEnd w:id="51"/>
    </w:p>
    <w:p w14:paraId="7E5856CD" w14:textId="731F378E" w:rsidR="009F2FAC" w:rsidRDefault="00F43A71" w:rsidP="00287FDA">
      <w:r>
        <w:t xml:space="preserve">Línea 1: </w:t>
      </w:r>
      <w:r w:rsidR="00EA079E">
        <w:t>También</w:t>
      </w:r>
      <w:r w:rsidR="003A2D4C">
        <w:t xml:space="preserve"> se puede, en el menú principal, acceder a una conversación ya existente</w:t>
      </w:r>
      <w:r w:rsidR="00287FDA">
        <w:t xml:space="preserve"> y nos saltaríamos los pasos 2,</w:t>
      </w:r>
      <w:r w:rsidR="003A2D4C">
        <w:t xml:space="preserve"> 3</w:t>
      </w:r>
      <w:r w:rsidR="003D5AAC">
        <w:t>,</w:t>
      </w:r>
      <w:r w:rsidR="00287FDA">
        <w:t xml:space="preserve"> 4</w:t>
      </w:r>
      <w:r w:rsidR="003D5AAC">
        <w:t>, y 5</w:t>
      </w:r>
      <w:r w:rsidR="003A2D4C">
        <w:t xml:space="preserve">. </w:t>
      </w:r>
      <w:r w:rsidR="00287FDA">
        <w:t>Actividad abriría directamente la actividad de conversación. Lo mismo</w:t>
      </w:r>
      <w:r w:rsidR="003A2D4C">
        <w:t xml:space="preserve"> sucedería si accediéramos a una conversación desde un mensaje push.</w:t>
      </w:r>
    </w:p>
    <w:p w14:paraId="3A60AFF8" w14:textId="0312ACEE" w:rsidR="00B81D0D" w:rsidRPr="00B81D0D" w:rsidRDefault="003D5AAC" w:rsidP="00B81D0D">
      <w:r>
        <w:t>Línea 7</w:t>
      </w:r>
      <w:r w:rsidR="00287FDA">
        <w:t>: Si él envió del mensaje no es exitoso, se le notifica al usuario</w:t>
      </w:r>
      <w:r w:rsidR="00F03BF6">
        <w:t xml:space="preserve"> por pantalla</w:t>
      </w:r>
      <w:r w:rsidR="00287FDA">
        <w:t>.</w:t>
      </w:r>
    </w:p>
    <w:p w14:paraId="548E8200" w14:textId="6EF3B4D6" w:rsidR="00B81D0D" w:rsidRDefault="00EF48AF" w:rsidP="00B81D0D">
      <w:pPr>
        <w:pStyle w:val="Ttulo3"/>
      </w:pPr>
      <w:bookmarkStart w:id="52" w:name="_Toc485064196"/>
      <w:r>
        <w:lastRenderedPageBreak/>
        <w:t>Diagrama de interacción</w:t>
      </w:r>
      <w:bookmarkEnd w:id="52"/>
    </w:p>
    <w:p w14:paraId="39D6F0B0" w14:textId="425890DE" w:rsidR="00B81D0D" w:rsidRPr="00B81D0D" w:rsidRDefault="007C005F" w:rsidP="006F2CA7">
      <w:pPr>
        <w:jc w:val="center"/>
      </w:pPr>
      <w:r>
        <w:object w:dxaOrig="14851" w:dyaOrig="15826" w14:anchorId="1A0B00D0">
          <v:shape id="_x0000_i1198" type="#_x0000_t75" style="width:494.5pt;height:527.1pt" o:ole="">
            <v:imagedata r:id="rId36" o:title=""/>
          </v:shape>
          <o:OLEObject Type="Embed" ProgID="Visio.Drawing.15" ShapeID="_x0000_i1198" DrawAspect="Content" ObjectID="_1558806053" r:id="rId37"/>
        </w:object>
      </w:r>
    </w:p>
    <w:p w14:paraId="4F6212B4" w14:textId="77777777" w:rsidR="007C005F" w:rsidRDefault="007C005F">
      <w:pPr>
        <w:spacing w:before="0" w:after="160" w:line="259" w:lineRule="auto"/>
        <w:ind w:left="0"/>
        <w:jc w:val="left"/>
        <w:rPr>
          <w:rFonts w:asciiTheme="majorHAnsi" w:eastAsiaTheme="majorEastAsia" w:hAnsiTheme="majorHAnsi" w:cstheme="majorBidi"/>
          <w:color w:val="2E74B5" w:themeColor="accent1" w:themeShade="BF"/>
          <w:sz w:val="26"/>
          <w:szCs w:val="26"/>
        </w:rPr>
      </w:pPr>
      <w:r>
        <w:br w:type="page"/>
      </w:r>
    </w:p>
    <w:p w14:paraId="06E3D6AD" w14:textId="5955E5E9" w:rsidR="00033E11" w:rsidRDefault="00033E11" w:rsidP="00033E11">
      <w:pPr>
        <w:pStyle w:val="Ttulo2"/>
      </w:pPr>
      <w:bookmarkStart w:id="53" w:name="_Toc485064197"/>
      <w:r>
        <w:lastRenderedPageBreak/>
        <w:t>Modificar datos de usuario</w:t>
      </w:r>
      <w:bookmarkEnd w:id="53"/>
    </w:p>
    <w:p w14:paraId="6DAF6B6F" w14:textId="77777777" w:rsidR="00033E11" w:rsidRDefault="00033E11" w:rsidP="00232F0B">
      <w:pPr>
        <w:pStyle w:val="Prrafodelista"/>
        <w:numPr>
          <w:ilvl w:val="0"/>
          <w:numId w:val="5"/>
        </w:numPr>
      </w:pPr>
      <w:r w:rsidRPr="008749FE">
        <w:rPr>
          <w:b/>
        </w:rPr>
        <w:t>Actor:</w:t>
      </w:r>
      <w:r>
        <w:t xml:space="preserve"> Usuario</w:t>
      </w:r>
    </w:p>
    <w:p w14:paraId="7DB97130" w14:textId="77777777" w:rsidR="00033E11" w:rsidRDefault="00033E11" w:rsidP="00232F0B">
      <w:pPr>
        <w:pStyle w:val="Prrafodelista"/>
        <w:numPr>
          <w:ilvl w:val="0"/>
          <w:numId w:val="5"/>
        </w:numPr>
      </w:pPr>
      <w:r w:rsidRPr="008749FE">
        <w:rPr>
          <w:b/>
        </w:rPr>
        <w:t>Propósito:</w:t>
      </w:r>
      <w:r>
        <w:t xml:space="preserve"> Poder editar los datos de su perfil, con el fin de tener total control de sus datos.</w:t>
      </w:r>
    </w:p>
    <w:p w14:paraId="4E3845FB" w14:textId="77777777" w:rsidR="00033E11" w:rsidRDefault="00033E11" w:rsidP="00232F0B">
      <w:pPr>
        <w:pStyle w:val="Prrafodelista"/>
        <w:numPr>
          <w:ilvl w:val="0"/>
          <w:numId w:val="5"/>
        </w:numPr>
      </w:pPr>
      <w:r w:rsidRPr="00B82E6C">
        <w:rPr>
          <w:b/>
        </w:rPr>
        <w:t>PreCondiciones:</w:t>
      </w:r>
    </w:p>
    <w:p w14:paraId="5FE19EA6" w14:textId="77777777" w:rsidR="00033E11" w:rsidRDefault="00033E11" w:rsidP="00232F0B">
      <w:pPr>
        <w:pStyle w:val="Prrafodelista"/>
        <w:numPr>
          <w:ilvl w:val="1"/>
          <w:numId w:val="5"/>
        </w:numPr>
      </w:pPr>
      <w:r>
        <w:t>Haberse autenticado en el sistema.</w:t>
      </w:r>
    </w:p>
    <w:p w14:paraId="6D9038CB" w14:textId="6F0A597C" w:rsidR="00033E11" w:rsidRDefault="00FB3887" w:rsidP="00232F0B">
      <w:pPr>
        <w:pStyle w:val="Prrafodelista"/>
        <w:numPr>
          <w:ilvl w:val="1"/>
          <w:numId w:val="5"/>
        </w:numPr>
      </w:pPr>
      <w:r>
        <w:t>Estar en la actividad principal</w:t>
      </w:r>
      <w:r w:rsidR="00033E11">
        <w:t>.</w:t>
      </w:r>
    </w:p>
    <w:p w14:paraId="50DFB290" w14:textId="4F839653" w:rsidR="00033E11" w:rsidRDefault="00033E11" w:rsidP="00232F0B">
      <w:pPr>
        <w:pStyle w:val="Prrafodelista"/>
        <w:numPr>
          <w:ilvl w:val="0"/>
          <w:numId w:val="5"/>
        </w:numPr>
      </w:pPr>
      <w:r w:rsidRPr="008749FE">
        <w:rPr>
          <w:b/>
        </w:rPr>
        <w:t>PostCondiciones:</w:t>
      </w:r>
      <w:r w:rsidR="00CE4370">
        <w:rPr>
          <w:b/>
        </w:rPr>
        <w:t xml:space="preserve"> </w:t>
      </w:r>
      <w:r w:rsidR="00EF48AF">
        <w:t>La</w:t>
      </w:r>
      <w:r w:rsidR="008F5C01">
        <w:t xml:space="preserve"> información</w:t>
      </w:r>
      <w:r w:rsidR="009D0B67">
        <w:t xml:space="preserve"> </w:t>
      </w:r>
      <w:r w:rsidR="008F5C01">
        <w:t>del usuario serán diferente</w:t>
      </w:r>
      <w:r w:rsidR="009D0B67">
        <w:t>.</w:t>
      </w:r>
    </w:p>
    <w:p w14:paraId="30D23107" w14:textId="4C5A1951" w:rsidR="00033E11" w:rsidRDefault="00033E11" w:rsidP="00232F0B">
      <w:pPr>
        <w:pStyle w:val="Prrafodelista"/>
        <w:numPr>
          <w:ilvl w:val="0"/>
          <w:numId w:val="5"/>
        </w:numPr>
      </w:pPr>
      <w:r w:rsidRPr="00033E11">
        <w:rPr>
          <w:b/>
        </w:rPr>
        <w:t>Resumen:</w:t>
      </w:r>
      <w:r w:rsidR="00CE4370">
        <w:rPr>
          <w:b/>
        </w:rPr>
        <w:t xml:space="preserve"> </w:t>
      </w:r>
      <w:r w:rsidRPr="00033E11">
        <w:t>El usuario podrá</w:t>
      </w:r>
      <w:r>
        <w:t xml:space="preserve"> editar los datos de su perfil, con el fin de tener total control de sus datos.</w:t>
      </w:r>
    </w:p>
    <w:p w14:paraId="0AAFB6E8" w14:textId="3B513F8D" w:rsidR="00033E11" w:rsidRDefault="00033E11" w:rsidP="00232F0B">
      <w:pPr>
        <w:pStyle w:val="Prrafodelista"/>
        <w:numPr>
          <w:ilvl w:val="0"/>
          <w:numId w:val="5"/>
        </w:numPr>
      </w:pPr>
      <w:r w:rsidRPr="00033E11">
        <w:rPr>
          <w:b/>
        </w:rPr>
        <w:t>Requerimientos asociados:</w:t>
      </w:r>
    </w:p>
    <w:p w14:paraId="1208A233" w14:textId="77777777" w:rsidR="00033E11" w:rsidRDefault="00033E11" w:rsidP="00033E11">
      <w:pPr>
        <w:pStyle w:val="Ttulo3"/>
      </w:pPr>
      <w:bookmarkStart w:id="54" w:name="_Toc485064198"/>
      <w:r>
        <w:t>Flujo principal</w:t>
      </w:r>
      <w:bookmarkEnd w:id="54"/>
    </w:p>
    <w:p w14:paraId="70432FAD" w14:textId="762E0DD5" w:rsidR="00033E11" w:rsidRDefault="00FB3887" w:rsidP="00232F0B">
      <w:pPr>
        <w:pStyle w:val="Prrafodelista"/>
        <w:numPr>
          <w:ilvl w:val="0"/>
          <w:numId w:val="13"/>
        </w:numPr>
      </w:pPr>
      <w:r>
        <w:t>E</w:t>
      </w:r>
      <w:r w:rsidR="00033E11">
        <w:t>l usuario hace clic en su nombre.</w:t>
      </w:r>
      <w:r>
        <w:t xml:space="preserve"> Se abre actividad </w:t>
      </w:r>
      <w:r w:rsidR="008F5C01">
        <w:t>de perfil.</w:t>
      </w:r>
    </w:p>
    <w:p w14:paraId="5FD58F3A" w14:textId="156ADD7B" w:rsidR="008F5C01" w:rsidRDefault="008F5C01" w:rsidP="00232F0B">
      <w:pPr>
        <w:pStyle w:val="Prrafodelista"/>
        <w:numPr>
          <w:ilvl w:val="0"/>
          <w:numId w:val="13"/>
        </w:numPr>
      </w:pPr>
      <w:r>
        <w:t>Actividad de perfil solicita datos de perfil a servidor. Servidor devuelve datos y son mostrados por pantalla.</w:t>
      </w:r>
    </w:p>
    <w:p w14:paraId="277426AA" w14:textId="77777777" w:rsidR="008F5C01" w:rsidRDefault="008F5C01" w:rsidP="00232F0B">
      <w:pPr>
        <w:pStyle w:val="Prrafodelista"/>
        <w:numPr>
          <w:ilvl w:val="0"/>
          <w:numId w:val="13"/>
        </w:numPr>
      </w:pPr>
      <w:r>
        <w:t xml:space="preserve">Usuario modifica datos y hace clic en actualizar. Servidor valida datos. </w:t>
      </w:r>
    </w:p>
    <w:p w14:paraId="5C89060B" w14:textId="392CDD25" w:rsidR="00033E11" w:rsidRDefault="008F5C01" w:rsidP="00232F0B">
      <w:pPr>
        <w:pStyle w:val="Prrafodelista"/>
        <w:numPr>
          <w:ilvl w:val="0"/>
          <w:numId w:val="13"/>
        </w:numPr>
      </w:pPr>
      <w:r>
        <w:t>Servidor modifica datos. Aplicación abre actividad principal y notifica éxito de operación.</w:t>
      </w:r>
    </w:p>
    <w:p w14:paraId="49BADDF7" w14:textId="77777777" w:rsidR="00033E11" w:rsidRPr="008749FE" w:rsidRDefault="0003316D" w:rsidP="00033E11">
      <w:pPr>
        <w:pStyle w:val="Ttulo3"/>
      </w:pPr>
      <w:bookmarkStart w:id="55" w:name="_Toc485064199"/>
      <w:r>
        <w:t>Flujos alternativos</w:t>
      </w:r>
      <w:bookmarkEnd w:id="55"/>
    </w:p>
    <w:p w14:paraId="20E23209" w14:textId="11C34947" w:rsidR="00033E11" w:rsidRDefault="005003B3" w:rsidP="00033E11">
      <w:r>
        <w:t>Línea 3</w:t>
      </w:r>
      <w:r w:rsidR="00033E11">
        <w:t xml:space="preserve">: </w:t>
      </w:r>
      <w:r w:rsidR="008F5C01">
        <w:t>Si la validación es errónea, se le notifica el error al usuario por pantalla</w:t>
      </w:r>
      <w:r w:rsidR="00EF48AF">
        <w:t xml:space="preserve"> y el Caso de uso no continua.</w:t>
      </w:r>
    </w:p>
    <w:p w14:paraId="0BDEE351" w14:textId="0DE3F99A" w:rsidR="00EF48AF" w:rsidRDefault="00EF48AF" w:rsidP="00033E11">
      <w:r>
        <w:t>Línea 2 o 3: Si no se puede enviar o recuperar datos del servidor. Se le ha de notificar el error al usuario y el caso de uso no continua.</w:t>
      </w:r>
    </w:p>
    <w:p w14:paraId="34ECF7DA" w14:textId="77777777" w:rsidR="00EF48AF" w:rsidRDefault="00EF48AF" w:rsidP="00EF48AF">
      <w:pPr>
        <w:pStyle w:val="Ttulo3"/>
      </w:pPr>
      <w:bookmarkStart w:id="56" w:name="_Toc485064200"/>
      <w:r>
        <w:t>Reglas de negocio</w:t>
      </w:r>
      <w:bookmarkEnd w:id="56"/>
    </w:p>
    <w:p w14:paraId="14CF8678" w14:textId="73955312" w:rsidR="00FB3887" w:rsidRDefault="00EF48AF" w:rsidP="00232F0B">
      <w:pPr>
        <w:pStyle w:val="Prrafodelista"/>
        <w:numPr>
          <w:ilvl w:val="0"/>
          <w:numId w:val="24"/>
        </w:numPr>
      </w:pPr>
      <w:r>
        <w:t>Si hemos recibido clave, hemos de cambiar la clave.</w:t>
      </w:r>
    </w:p>
    <w:p w14:paraId="42A0CFDA" w14:textId="557459A6" w:rsidR="00EF48AF" w:rsidRDefault="00EF48AF" w:rsidP="00232F0B">
      <w:pPr>
        <w:pStyle w:val="Prrafodelista"/>
        <w:numPr>
          <w:ilvl w:val="0"/>
          <w:numId w:val="24"/>
        </w:numPr>
      </w:pPr>
      <w:r>
        <w:t>Si se insertas datos únicos de otro usuario, la validación ha de fallar.</w:t>
      </w:r>
    </w:p>
    <w:p w14:paraId="6BA00CD2" w14:textId="620DD38F" w:rsidR="00EF48AF" w:rsidRDefault="00EF48AF" w:rsidP="00EF48AF">
      <w:pPr>
        <w:pStyle w:val="Ttulo3"/>
      </w:pPr>
      <w:bookmarkStart w:id="57" w:name="_Toc485064201"/>
      <w:r>
        <w:lastRenderedPageBreak/>
        <w:t>Diagrama de interacción</w:t>
      </w:r>
      <w:bookmarkEnd w:id="57"/>
    </w:p>
    <w:p w14:paraId="477A08DD" w14:textId="36233523" w:rsidR="00EF48AF" w:rsidRPr="00EF48AF" w:rsidRDefault="00585B1C" w:rsidP="00EF48AF">
      <w:r>
        <w:object w:dxaOrig="10471" w:dyaOrig="8671" w14:anchorId="2C320ED4">
          <v:shape id="_x0000_i1040" type="#_x0000_t75" style="width:520.3pt;height:429.95pt" o:ole="">
            <v:imagedata r:id="rId38" o:title=""/>
          </v:shape>
          <o:OLEObject Type="Embed" ProgID="Visio.Drawing.15" ShapeID="_x0000_i1040" DrawAspect="Content" ObjectID="_1558806054" r:id="rId39"/>
        </w:object>
      </w:r>
    </w:p>
    <w:p w14:paraId="20A64CED" w14:textId="77777777" w:rsidR="00F91157" w:rsidRDefault="00F91157" w:rsidP="00F91157">
      <w:pPr>
        <w:pStyle w:val="Ttulo2"/>
      </w:pPr>
      <w:bookmarkStart w:id="58" w:name="_Toc485064202"/>
      <w:r>
        <w:t>Consultar Información de amigo</w:t>
      </w:r>
      <w:bookmarkEnd w:id="58"/>
    </w:p>
    <w:p w14:paraId="26E1E8C8" w14:textId="77777777" w:rsidR="00F91157" w:rsidRDefault="00F91157" w:rsidP="00232F0B">
      <w:pPr>
        <w:pStyle w:val="Prrafodelista"/>
        <w:numPr>
          <w:ilvl w:val="0"/>
          <w:numId w:val="5"/>
        </w:numPr>
      </w:pPr>
      <w:r w:rsidRPr="008749FE">
        <w:rPr>
          <w:b/>
        </w:rPr>
        <w:t>Actor:</w:t>
      </w:r>
      <w:r>
        <w:t xml:space="preserve"> Usuario</w:t>
      </w:r>
    </w:p>
    <w:p w14:paraId="43ABFB7A" w14:textId="77777777" w:rsidR="00F91157" w:rsidRDefault="00F91157" w:rsidP="00232F0B">
      <w:pPr>
        <w:pStyle w:val="Prrafodelista"/>
        <w:numPr>
          <w:ilvl w:val="0"/>
          <w:numId w:val="5"/>
        </w:numPr>
      </w:pPr>
      <w:r w:rsidRPr="008749FE">
        <w:rPr>
          <w:b/>
        </w:rPr>
        <w:t>Propósito:</w:t>
      </w:r>
      <w:r>
        <w:t xml:space="preserve"> El usuario podrá ver la información de perfil de sus amigos, no editarla.</w:t>
      </w:r>
    </w:p>
    <w:p w14:paraId="37DB415A" w14:textId="77777777" w:rsidR="00F91157" w:rsidRDefault="00F91157" w:rsidP="00232F0B">
      <w:pPr>
        <w:pStyle w:val="Prrafodelista"/>
        <w:numPr>
          <w:ilvl w:val="0"/>
          <w:numId w:val="5"/>
        </w:numPr>
      </w:pPr>
      <w:r w:rsidRPr="00B82E6C">
        <w:rPr>
          <w:b/>
        </w:rPr>
        <w:t>PreCondiciones:</w:t>
      </w:r>
    </w:p>
    <w:p w14:paraId="7166DEDA" w14:textId="77777777" w:rsidR="00F91157" w:rsidRDefault="00F91157" w:rsidP="00232F0B">
      <w:pPr>
        <w:pStyle w:val="Prrafodelista"/>
        <w:numPr>
          <w:ilvl w:val="1"/>
          <w:numId w:val="5"/>
        </w:numPr>
      </w:pPr>
      <w:r>
        <w:t>Haberse autenticado en el sistema.</w:t>
      </w:r>
    </w:p>
    <w:p w14:paraId="12804423" w14:textId="4846DE59" w:rsidR="00876AE2" w:rsidRDefault="003B2B0E" w:rsidP="00232F0B">
      <w:pPr>
        <w:pStyle w:val="Prrafodelista"/>
        <w:numPr>
          <w:ilvl w:val="1"/>
          <w:numId w:val="5"/>
        </w:numPr>
      </w:pPr>
      <w:r>
        <w:t>Estar en actividad de inicio.</w:t>
      </w:r>
    </w:p>
    <w:p w14:paraId="5DC2BEC4" w14:textId="77777777" w:rsidR="00F91157" w:rsidRDefault="00F91157" w:rsidP="00232F0B">
      <w:pPr>
        <w:pStyle w:val="Prrafodelista"/>
        <w:numPr>
          <w:ilvl w:val="0"/>
          <w:numId w:val="5"/>
        </w:numPr>
      </w:pPr>
      <w:r w:rsidRPr="008749FE">
        <w:rPr>
          <w:b/>
        </w:rPr>
        <w:t>PostCondiciones:</w:t>
      </w:r>
      <w:r>
        <w:t xml:space="preserve"> El usuario estará informado de los datos de su amigo.</w:t>
      </w:r>
    </w:p>
    <w:p w14:paraId="131D4D0F" w14:textId="77777777" w:rsidR="00F91157" w:rsidRDefault="00F91157" w:rsidP="00232F0B">
      <w:pPr>
        <w:pStyle w:val="Prrafodelista"/>
        <w:numPr>
          <w:ilvl w:val="0"/>
          <w:numId w:val="5"/>
        </w:numPr>
      </w:pPr>
      <w:r w:rsidRPr="00033E11">
        <w:rPr>
          <w:b/>
        </w:rPr>
        <w:t>Resumen:</w:t>
      </w:r>
      <w:r w:rsidRPr="00033E11">
        <w:t>El usuario podr</w:t>
      </w:r>
      <w:r>
        <w:t>á consultar la información de su amigo, solo con fines informativos.</w:t>
      </w:r>
    </w:p>
    <w:p w14:paraId="6621E27B" w14:textId="77777777" w:rsidR="00F91157" w:rsidRDefault="00F91157" w:rsidP="00232F0B">
      <w:pPr>
        <w:pStyle w:val="Prrafodelista"/>
        <w:numPr>
          <w:ilvl w:val="0"/>
          <w:numId w:val="5"/>
        </w:numPr>
      </w:pPr>
      <w:r w:rsidRPr="00033E11">
        <w:rPr>
          <w:b/>
        </w:rPr>
        <w:t>Requerimientos asociados:</w:t>
      </w:r>
    </w:p>
    <w:p w14:paraId="3CFA8511" w14:textId="77777777" w:rsidR="00F91157" w:rsidRDefault="00F91157" w:rsidP="00F91157">
      <w:pPr>
        <w:pStyle w:val="Ttulo3"/>
      </w:pPr>
      <w:bookmarkStart w:id="59" w:name="_Toc485064203"/>
      <w:r>
        <w:lastRenderedPageBreak/>
        <w:t>Flujo principal</w:t>
      </w:r>
      <w:bookmarkEnd w:id="59"/>
    </w:p>
    <w:p w14:paraId="33C935D1" w14:textId="7CA58692" w:rsidR="00CE5B22" w:rsidRDefault="00876AE2" w:rsidP="00232F0B">
      <w:pPr>
        <w:pStyle w:val="Prrafodelista"/>
        <w:numPr>
          <w:ilvl w:val="0"/>
          <w:numId w:val="22"/>
        </w:numPr>
      </w:pPr>
      <w:r>
        <w:t xml:space="preserve">El usuario hace clic </w:t>
      </w:r>
      <w:r w:rsidR="00563D2F">
        <w:t>en gestión de amigos (el icono de persona).</w:t>
      </w:r>
      <w:r w:rsidR="003B2B0E">
        <w:t xml:space="preserve"> Actividad de in</w:t>
      </w:r>
      <w:r w:rsidR="00A61733">
        <w:t>i</w:t>
      </w:r>
      <w:r w:rsidR="003B2B0E">
        <w:t xml:space="preserve">cio abre actividad de gestión de amigos. Actividad realiza búsqueda de usuarios en servidor. Actividad lista amigos en orden alfabético. </w:t>
      </w:r>
    </w:p>
    <w:p w14:paraId="2547487A" w14:textId="4B15BED9" w:rsidR="00CE5B22" w:rsidRDefault="003B2B0E" w:rsidP="00232F0B">
      <w:pPr>
        <w:pStyle w:val="Prrafodelista"/>
        <w:numPr>
          <w:ilvl w:val="0"/>
          <w:numId w:val="22"/>
        </w:numPr>
      </w:pPr>
      <w:r>
        <w:t>Usuario busca y selecciona un amigo.</w:t>
      </w:r>
      <w:r w:rsidR="00CE5B22">
        <w:t xml:space="preserve"> Actividad abre actividad de información de amigo. </w:t>
      </w:r>
      <w:r w:rsidR="00545306">
        <w:t xml:space="preserve"> Actividad de información de amigo solicita información a servidor.</w:t>
      </w:r>
    </w:p>
    <w:p w14:paraId="0A85C3B4" w14:textId="77777777" w:rsidR="00545306" w:rsidRDefault="00CE5B22" w:rsidP="00232F0B">
      <w:pPr>
        <w:pStyle w:val="Prrafodelista"/>
        <w:numPr>
          <w:ilvl w:val="0"/>
          <w:numId w:val="22"/>
        </w:numPr>
      </w:pPr>
      <w:r>
        <w:t>Actividad de información de amigo recupera información de amigo. Actividad muestra información.</w:t>
      </w:r>
    </w:p>
    <w:p w14:paraId="39CC3CF2" w14:textId="551C72A5" w:rsidR="00563D2F" w:rsidRPr="00876AE2" w:rsidRDefault="00563D2F" w:rsidP="00232F0B">
      <w:pPr>
        <w:pStyle w:val="Prrafodelista"/>
        <w:numPr>
          <w:ilvl w:val="0"/>
          <w:numId w:val="22"/>
        </w:numPr>
      </w:pPr>
      <w:r>
        <w:t>Al acabar de v</w:t>
      </w:r>
      <w:r w:rsidR="00545306">
        <w:t>er los datos, usuario hace clic en volver</w:t>
      </w:r>
      <w:r>
        <w:t>.</w:t>
      </w:r>
      <w:r w:rsidR="00545306">
        <w:t xml:space="preserve"> Actividad se cierra.</w:t>
      </w:r>
      <w:r w:rsidR="00A61733">
        <w:t xml:space="preserve"> </w:t>
      </w:r>
      <w:r w:rsidR="00EA484D">
        <w:t>Actividad realiza búsqueda de usuarios en servidor. Actividad lista amigos en orden alfabético.</w:t>
      </w:r>
    </w:p>
    <w:p w14:paraId="6B4AE2B5" w14:textId="77777777" w:rsidR="00F91157" w:rsidRDefault="0003316D" w:rsidP="00F91157">
      <w:pPr>
        <w:pStyle w:val="Ttulo3"/>
      </w:pPr>
      <w:bookmarkStart w:id="60" w:name="_Toc485064204"/>
      <w:r>
        <w:t>Flujos alternativos</w:t>
      </w:r>
      <w:bookmarkEnd w:id="60"/>
    </w:p>
    <w:p w14:paraId="32E82EF1" w14:textId="77777777" w:rsidR="00876AE2" w:rsidRPr="00876AE2" w:rsidRDefault="00876AE2" w:rsidP="00563D2F">
      <w:pPr>
        <w:pStyle w:val="Ttulo4"/>
      </w:pPr>
      <w:r>
        <w:t>Desde la actividad de conversación</w:t>
      </w:r>
    </w:p>
    <w:p w14:paraId="105DB0B1" w14:textId="030E1972" w:rsidR="00876AE2" w:rsidRDefault="00545306" w:rsidP="00232F0B">
      <w:pPr>
        <w:pStyle w:val="Prrafodelista"/>
        <w:numPr>
          <w:ilvl w:val="0"/>
          <w:numId w:val="17"/>
        </w:numPr>
      </w:pPr>
      <w:r>
        <w:t>Usuario hace clic en la conversación con el amigo deseado. Actividad abre actividad de conversación</w:t>
      </w:r>
      <w:r w:rsidR="00876AE2">
        <w:t>.</w:t>
      </w:r>
    </w:p>
    <w:p w14:paraId="7550214F" w14:textId="360679F7" w:rsidR="00876AE2" w:rsidRDefault="005A64AE" w:rsidP="00232F0B">
      <w:pPr>
        <w:pStyle w:val="Prrafodelista"/>
        <w:numPr>
          <w:ilvl w:val="0"/>
          <w:numId w:val="17"/>
        </w:numPr>
      </w:pPr>
      <w:r>
        <w:t>En la actividad de conversación, el usuario hará clic sobre el nombre de su amigo.</w:t>
      </w:r>
      <w:r w:rsidR="00545306">
        <w:t xml:space="preserve"> Actividad redirige a actividad de información de amigo. Actividad de información de amigo solicita información a servidor.</w:t>
      </w:r>
    </w:p>
    <w:p w14:paraId="2688E567" w14:textId="77777777" w:rsidR="00545306" w:rsidRDefault="00545306" w:rsidP="00232F0B">
      <w:pPr>
        <w:pStyle w:val="Prrafodelista"/>
        <w:numPr>
          <w:ilvl w:val="0"/>
          <w:numId w:val="17"/>
        </w:numPr>
      </w:pPr>
      <w:r>
        <w:t>Actividad de información de amigo recupera información de amigo. Actividad muestra información.</w:t>
      </w:r>
    </w:p>
    <w:p w14:paraId="6CD55A69" w14:textId="77777777" w:rsidR="00545306" w:rsidRPr="00876AE2" w:rsidRDefault="00545306" w:rsidP="00232F0B">
      <w:pPr>
        <w:pStyle w:val="Prrafodelista"/>
        <w:numPr>
          <w:ilvl w:val="0"/>
          <w:numId w:val="17"/>
        </w:numPr>
      </w:pPr>
      <w:r>
        <w:t>Al acabar de ver los datos, usuario hace clic en volver. Actividad se cierra.</w:t>
      </w:r>
    </w:p>
    <w:p w14:paraId="51ABA503" w14:textId="38579FEF" w:rsidR="00563D2F" w:rsidRDefault="00876AE2" w:rsidP="00545306">
      <w:pPr>
        <w:pStyle w:val="Ttulo4"/>
      </w:pPr>
      <w:r>
        <w:t>Exce</w:t>
      </w:r>
      <w:r w:rsidR="00563D2F">
        <w:t>pciones a ambos flujos</w:t>
      </w:r>
    </w:p>
    <w:p w14:paraId="138F4F4C" w14:textId="72545E30" w:rsidR="00545306" w:rsidRDefault="00563D2F" w:rsidP="00545306">
      <w:r>
        <w:t>Línea 1</w:t>
      </w:r>
      <w:r w:rsidR="00545306">
        <w:t>, 2 o 3</w:t>
      </w:r>
      <w:r>
        <w:t xml:space="preserve">: En caso de no tener conexión a internet u otro problema para realizar la solicitud de información, se le notificará al usuario el error, y el caso de uso no continua. </w:t>
      </w:r>
    </w:p>
    <w:p w14:paraId="3507813F" w14:textId="77777777" w:rsidR="000E59CF" w:rsidRDefault="000E59CF" w:rsidP="000E59CF">
      <w:pPr>
        <w:pStyle w:val="Ttulo3"/>
      </w:pPr>
      <w:bookmarkStart w:id="61" w:name="_Toc485064205"/>
      <w:r>
        <w:t>Reglas de negocio</w:t>
      </w:r>
      <w:bookmarkEnd w:id="61"/>
    </w:p>
    <w:p w14:paraId="456C046B" w14:textId="44B6C601" w:rsidR="001D24E9" w:rsidRDefault="000E59CF" w:rsidP="00232F0B">
      <w:pPr>
        <w:pStyle w:val="Prrafodelista"/>
        <w:numPr>
          <w:ilvl w:val="0"/>
          <w:numId w:val="25"/>
        </w:numPr>
      </w:pPr>
      <w:r>
        <w:t>Si el campo de búsqueda está vacío, ha de traer todos nuestros amigos.</w:t>
      </w:r>
      <w:r w:rsidR="001D24E9">
        <w:t xml:space="preserve"> Si no, ha de buscar los amigos según el texto indicado.</w:t>
      </w:r>
    </w:p>
    <w:p w14:paraId="7522D01B" w14:textId="77777777" w:rsidR="00C44155" w:rsidRDefault="00C44155" w:rsidP="00C44155">
      <w:pPr>
        <w:pStyle w:val="Ttulo3"/>
      </w:pPr>
      <w:bookmarkStart w:id="62" w:name="_Toc485064206"/>
      <w:r>
        <w:lastRenderedPageBreak/>
        <w:t>Diagrama de interacción</w:t>
      </w:r>
      <w:bookmarkEnd w:id="62"/>
    </w:p>
    <w:p w14:paraId="436F55FC" w14:textId="2B31A048" w:rsidR="001B6F74" w:rsidRDefault="00C40871" w:rsidP="001B6F74">
      <w:r>
        <w:object w:dxaOrig="14280" w:dyaOrig="14175" w14:anchorId="7C61BB4B">
          <v:shape id="_x0000_i1041" type="#_x0000_t75" style="width:511.45pt;height:507.4pt" o:ole="">
            <v:imagedata r:id="rId40" o:title=""/>
          </v:shape>
          <o:OLEObject Type="Embed" ProgID="Visio.Drawing.15" ShapeID="_x0000_i1041" DrawAspect="Content" ObjectID="_1558806055" r:id="rId41"/>
        </w:object>
      </w:r>
    </w:p>
    <w:p w14:paraId="70290D9D" w14:textId="1EDD2EDA" w:rsidR="00EA484D" w:rsidRDefault="00EA484D" w:rsidP="00EA484D">
      <w:pPr>
        <w:pStyle w:val="Ttulo2"/>
      </w:pPr>
      <w:bookmarkStart w:id="63" w:name="_Toc485064207"/>
      <w:r>
        <w:t>Borrar amigo.</w:t>
      </w:r>
      <w:bookmarkEnd w:id="63"/>
    </w:p>
    <w:p w14:paraId="71FC281C" w14:textId="77777777" w:rsidR="00EA484D" w:rsidRDefault="00EA484D" w:rsidP="00232F0B">
      <w:pPr>
        <w:pStyle w:val="Prrafodelista"/>
        <w:numPr>
          <w:ilvl w:val="0"/>
          <w:numId w:val="5"/>
        </w:numPr>
      </w:pPr>
      <w:r w:rsidRPr="008749FE">
        <w:rPr>
          <w:b/>
        </w:rPr>
        <w:t>Actor:</w:t>
      </w:r>
      <w:r>
        <w:t xml:space="preserve"> Usuario</w:t>
      </w:r>
    </w:p>
    <w:p w14:paraId="719B9F8C" w14:textId="77777777" w:rsidR="00EA484D" w:rsidRDefault="00EA484D" w:rsidP="00232F0B">
      <w:pPr>
        <w:pStyle w:val="Prrafodelista"/>
        <w:numPr>
          <w:ilvl w:val="0"/>
          <w:numId w:val="5"/>
        </w:numPr>
      </w:pPr>
      <w:r w:rsidRPr="008749FE">
        <w:rPr>
          <w:b/>
        </w:rPr>
        <w:t>Propósito:</w:t>
      </w:r>
      <w:r>
        <w:t xml:space="preserve"> El usuario podrá borrar a su amigo y su correspondiente conversación de su móvil.</w:t>
      </w:r>
    </w:p>
    <w:p w14:paraId="7A44B4EB" w14:textId="77777777" w:rsidR="00EA484D" w:rsidRDefault="00EA484D" w:rsidP="00232F0B">
      <w:pPr>
        <w:pStyle w:val="Prrafodelista"/>
        <w:numPr>
          <w:ilvl w:val="0"/>
          <w:numId w:val="5"/>
        </w:numPr>
      </w:pPr>
      <w:r w:rsidRPr="00B82E6C">
        <w:rPr>
          <w:b/>
        </w:rPr>
        <w:lastRenderedPageBreak/>
        <w:t>PreCondiciones:</w:t>
      </w:r>
    </w:p>
    <w:p w14:paraId="38DD8D56" w14:textId="77777777" w:rsidR="00EA484D" w:rsidRDefault="00EA484D" w:rsidP="00232F0B">
      <w:pPr>
        <w:pStyle w:val="Prrafodelista"/>
        <w:numPr>
          <w:ilvl w:val="1"/>
          <w:numId w:val="5"/>
        </w:numPr>
      </w:pPr>
      <w:r>
        <w:t>Haberse autenticado en el sistema.</w:t>
      </w:r>
    </w:p>
    <w:p w14:paraId="268400B9" w14:textId="38B9F13E" w:rsidR="00EA484D" w:rsidRDefault="00EA484D" w:rsidP="00232F0B">
      <w:pPr>
        <w:pStyle w:val="Prrafodelista"/>
        <w:numPr>
          <w:ilvl w:val="1"/>
          <w:numId w:val="5"/>
        </w:numPr>
      </w:pPr>
      <w:r>
        <w:t>Estar en la actividad de gestión de amigos/mis amigos.</w:t>
      </w:r>
    </w:p>
    <w:p w14:paraId="311C82F0" w14:textId="77777777" w:rsidR="00EA484D" w:rsidRDefault="00EA484D" w:rsidP="00232F0B">
      <w:pPr>
        <w:pStyle w:val="Prrafodelista"/>
        <w:numPr>
          <w:ilvl w:val="0"/>
          <w:numId w:val="5"/>
        </w:numPr>
      </w:pPr>
      <w:r w:rsidRPr="008749FE">
        <w:rPr>
          <w:b/>
        </w:rPr>
        <w:t>PostCondiciones:</w:t>
      </w:r>
      <w:r>
        <w:t xml:space="preserve"> El usuario habrá borrado a su amigo, conjunto con las conversaciones almacenadas en servidor.</w:t>
      </w:r>
    </w:p>
    <w:p w14:paraId="2DD800D6" w14:textId="77777777" w:rsidR="00EA484D" w:rsidRPr="00A63B8A" w:rsidRDefault="00EA484D" w:rsidP="00232F0B">
      <w:pPr>
        <w:pStyle w:val="Prrafodelista"/>
        <w:numPr>
          <w:ilvl w:val="0"/>
          <w:numId w:val="5"/>
        </w:numPr>
      </w:pPr>
      <w:r w:rsidRPr="00A63B8A">
        <w:rPr>
          <w:b/>
        </w:rPr>
        <w:t>Resumen:</w:t>
      </w:r>
      <w:r>
        <w:t xml:space="preserve"> El usuario podrá borrar a su amigo y su correspondiente conversación de su móvil y del sistema.</w:t>
      </w:r>
    </w:p>
    <w:p w14:paraId="52A4EECD" w14:textId="77777777" w:rsidR="00EA484D" w:rsidRDefault="00EA484D" w:rsidP="00232F0B">
      <w:pPr>
        <w:pStyle w:val="Prrafodelista"/>
        <w:numPr>
          <w:ilvl w:val="0"/>
          <w:numId w:val="5"/>
        </w:numPr>
      </w:pPr>
      <w:r w:rsidRPr="00033E11">
        <w:rPr>
          <w:b/>
        </w:rPr>
        <w:t>Requerimientos asociados:</w:t>
      </w:r>
      <w:r>
        <w:t xml:space="preserve"> RNF5</w:t>
      </w:r>
    </w:p>
    <w:p w14:paraId="1C6A1F3E" w14:textId="77777777" w:rsidR="00EA484D" w:rsidRDefault="00EA484D" w:rsidP="00EA484D">
      <w:pPr>
        <w:pStyle w:val="Ttulo3"/>
      </w:pPr>
      <w:bookmarkStart w:id="64" w:name="_Toc485064208"/>
      <w:r>
        <w:t>Flujo principal</w:t>
      </w:r>
      <w:bookmarkEnd w:id="64"/>
    </w:p>
    <w:p w14:paraId="2E3D4F29" w14:textId="20FBD885" w:rsidR="00EA484D" w:rsidRDefault="00E23628" w:rsidP="00232F0B">
      <w:pPr>
        <w:pStyle w:val="Prrafodelista"/>
        <w:numPr>
          <w:ilvl w:val="0"/>
          <w:numId w:val="21"/>
        </w:numPr>
      </w:pPr>
      <w:r>
        <w:t xml:space="preserve">Usuario hace clic en botón de borrar amigo. </w:t>
      </w:r>
      <w:r w:rsidR="00EA484D">
        <w:t>Actividad notifica</w:t>
      </w:r>
      <w:r>
        <w:t xml:space="preserve"> a usuario</w:t>
      </w:r>
      <w:r w:rsidR="00EA484D">
        <w:t xml:space="preserve"> de las consecuencias de la acción.</w:t>
      </w:r>
    </w:p>
    <w:p w14:paraId="45E5C336" w14:textId="18447D3B" w:rsidR="00EA484D" w:rsidRDefault="00EA484D" w:rsidP="00232F0B">
      <w:pPr>
        <w:pStyle w:val="Prrafodelista"/>
        <w:numPr>
          <w:ilvl w:val="0"/>
          <w:numId w:val="21"/>
        </w:numPr>
      </w:pPr>
      <w:r>
        <w:t>Usuario confirma borrado.</w:t>
      </w:r>
      <w:r w:rsidR="00E23628">
        <w:t xml:space="preserve"> </w:t>
      </w:r>
      <w:r>
        <w:t>Servidor inicia borrado asíncrono de amigo.</w:t>
      </w:r>
      <w:r w:rsidR="00E23628">
        <w:t xml:space="preserve"> </w:t>
      </w:r>
      <w:r w:rsidR="00393662" w:rsidRPr="00393662">
        <w:t>Server</w:t>
      </w:r>
      <w:r>
        <w:t xml:space="preserve"> borra conversación y mensajes asociados del dispositivo. Actividad elimina amigo de listado.</w:t>
      </w:r>
    </w:p>
    <w:p w14:paraId="7777D206" w14:textId="56E2AFD2" w:rsidR="00E23628" w:rsidRDefault="00E23628" w:rsidP="00232F0B">
      <w:pPr>
        <w:pStyle w:val="Prrafodelista"/>
        <w:numPr>
          <w:ilvl w:val="0"/>
          <w:numId w:val="21"/>
        </w:numPr>
      </w:pPr>
      <w:r>
        <w:t>Cuando el borrado en servidor se acabe, Servidor enviará correo de fin de acción. Usuario recibe información por correo.</w:t>
      </w:r>
    </w:p>
    <w:p w14:paraId="1A7EB6ED" w14:textId="77777777" w:rsidR="00EA484D" w:rsidRPr="008749FE" w:rsidRDefault="00EA484D" w:rsidP="00EA484D">
      <w:pPr>
        <w:pStyle w:val="Ttulo3"/>
      </w:pPr>
      <w:bookmarkStart w:id="65" w:name="_Toc485064209"/>
      <w:r>
        <w:t>Flujos alternativos</w:t>
      </w:r>
      <w:bookmarkEnd w:id="65"/>
    </w:p>
    <w:p w14:paraId="76A4CEB4" w14:textId="4994D864" w:rsidR="00393662" w:rsidRDefault="00393662" w:rsidP="00393662">
      <w:r>
        <w:t>Línea 2. Si usuario no confirma borrado, cancelamos caso de uso.</w:t>
      </w:r>
    </w:p>
    <w:p w14:paraId="51AD9543" w14:textId="51564BBF" w:rsidR="00EA484D" w:rsidRDefault="00EA484D" w:rsidP="00393662">
      <w:r>
        <w:t>Línea 2: En caso de haber algún problema para realizar la solicitud de información, se le notificará al usuario el error, y el caso de uso no continua.</w:t>
      </w:r>
    </w:p>
    <w:p w14:paraId="750545FD" w14:textId="5C6A8FDE" w:rsidR="00E23628" w:rsidRDefault="00393662" w:rsidP="00E23628">
      <w:r>
        <w:t>Línea 3</w:t>
      </w:r>
      <w:r w:rsidR="00E23628">
        <w:t>: En caso que haya habido un problema con el borrado en servidor, inmediatamente se iniciará una incidencia técnica, notificándole a los administradores de la aplicación y al usuario de lo ocurrido para que:</w:t>
      </w:r>
    </w:p>
    <w:p w14:paraId="665AE023" w14:textId="77777777" w:rsidR="00E23628" w:rsidRDefault="00E23628" w:rsidP="00232F0B">
      <w:pPr>
        <w:pStyle w:val="Prrafodelista"/>
        <w:numPr>
          <w:ilvl w:val="0"/>
          <w:numId w:val="11"/>
        </w:numPr>
      </w:pPr>
      <w:r>
        <w:t>El usuario realice el debido seguimiento, bajo su derecho.</w:t>
      </w:r>
    </w:p>
    <w:p w14:paraId="475587D7" w14:textId="77777777" w:rsidR="00E23628" w:rsidRDefault="00E23628" w:rsidP="00232F0B">
      <w:pPr>
        <w:pStyle w:val="Prrafodelista"/>
        <w:numPr>
          <w:ilvl w:val="0"/>
          <w:numId w:val="11"/>
        </w:numPr>
      </w:pPr>
      <w:r>
        <w:t>Los técnicos se pongan manos a la obra para eliminar la información restante.</w:t>
      </w:r>
    </w:p>
    <w:p w14:paraId="03570390" w14:textId="77777777" w:rsidR="00C44155" w:rsidRDefault="00C44155" w:rsidP="00C44155">
      <w:pPr>
        <w:pStyle w:val="Ttulo3"/>
      </w:pPr>
      <w:bookmarkStart w:id="66" w:name="_Toc485064210"/>
      <w:r>
        <w:lastRenderedPageBreak/>
        <w:t>Diagrama de interacción</w:t>
      </w:r>
      <w:bookmarkEnd w:id="66"/>
    </w:p>
    <w:p w14:paraId="70C4D308" w14:textId="11E2F4A7" w:rsidR="00E23628" w:rsidRDefault="00585B1C" w:rsidP="00EA484D">
      <w:r>
        <w:object w:dxaOrig="6975" w:dyaOrig="5550" w14:anchorId="699A0731">
          <v:shape id="_x0000_i1042" type="#_x0000_t75" style="width:504.7pt;height:402.8pt" o:ole="">
            <v:imagedata r:id="rId42" o:title=""/>
          </v:shape>
          <o:OLEObject Type="Embed" ProgID="Visio.Drawing.15" ShapeID="_x0000_i1042" DrawAspect="Content" ObjectID="_1558806056" r:id="rId43"/>
        </w:object>
      </w:r>
    </w:p>
    <w:p w14:paraId="7AE8AE11" w14:textId="0DF62953" w:rsidR="0012382F" w:rsidRDefault="0012382F" w:rsidP="0012382F">
      <w:pPr>
        <w:pStyle w:val="Ttulo2"/>
      </w:pPr>
      <w:bookmarkStart w:id="67" w:name="_Toc485064211"/>
      <w:r>
        <w:lastRenderedPageBreak/>
        <w:t>Añadir amigo.</w:t>
      </w:r>
      <w:bookmarkEnd w:id="67"/>
    </w:p>
    <w:p w14:paraId="028D7855" w14:textId="2AD3464E" w:rsidR="00843FDF" w:rsidRPr="00843FDF" w:rsidRDefault="00843FDF" w:rsidP="00843FDF">
      <w:pPr>
        <w:jc w:val="center"/>
      </w:pPr>
      <w:r>
        <w:object w:dxaOrig="4906" w:dyaOrig="3945" w14:anchorId="6A827BC6">
          <v:shape id="_x0000_i1043" type="#_x0000_t75" style="width:245.2pt;height:197pt" o:ole="">
            <v:imagedata r:id="rId44" o:title=""/>
          </v:shape>
          <o:OLEObject Type="Embed" ProgID="Visio.Drawing.15" ShapeID="_x0000_i1043" DrawAspect="Content" ObjectID="_1558806057" r:id="rId45"/>
        </w:object>
      </w:r>
    </w:p>
    <w:p w14:paraId="4B6AB6C4" w14:textId="77777777" w:rsidR="0012382F" w:rsidRDefault="0012382F" w:rsidP="00232F0B">
      <w:pPr>
        <w:pStyle w:val="Prrafodelista"/>
        <w:numPr>
          <w:ilvl w:val="0"/>
          <w:numId w:val="5"/>
        </w:numPr>
      </w:pPr>
      <w:r w:rsidRPr="008749FE">
        <w:rPr>
          <w:b/>
        </w:rPr>
        <w:t>Actor:</w:t>
      </w:r>
      <w:r>
        <w:t xml:space="preserve"> Usuario</w:t>
      </w:r>
    </w:p>
    <w:p w14:paraId="57F248F4" w14:textId="77777777" w:rsidR="0012382F" w:rsidRDefault="0012382F" w:rsidP="00232F0B">
      <w:pPr>
        <w:pStyle w:val="Prrafodelista"/>
        <w:numPr>
          <w:ilvl w:val="0"/>
          <w:numId w:val="5"/>
        </w:numPr>
      </w:pPr>
      <w:r w:rsidRPr="0012382F">
        <w:rPr>
          <w:b/>
        </w:rPr>
        <w:t>Propósito:</w:t>
      </w:r>
      <w:r>
        <w:t xml:space="preserve"> El usuario podrá elegir a sus contactos en la aplicación. Para lo cual, tendrá que añadirlos.</w:t>
      </w:r>
    </w:p>
    <w:p w14:paraId="04E5AAFC" w14:textId="77777777" w:rsidR="0012382F" w:rsidRDefault="0012382F" w:rsidP="00232F0B">
      <w:pPr>
        <w:pStyle w:val="Prrafodelista"/>
        <w:numPr>
          <w:ilvl w:val="0"/>
          <w:numId w:val="5"/>
        </w:numPr>
      </w:pPr>
      <w:r w:rsidRPr="0012382F">
        <w:rPr>
          <w:b/>
        </w:rPr>
        <w:t>PreCondiciones:</w:t>
      </w:r>
    </w:p>
    <w:p w14:paraId="79DD4010" w14:textId="77777777" w:rsidR="0012382F" w:rsidRDefault="0012382F" w:rsidP="00232F0B">
      <w:pPr>
        <w:pStyle w:val="Prrafodelista"/>
        <w:numPr>
          <w:ilvl w:val="1"/>
          <w:numId w:val="5"/>
        </w:numPr>
      </w:pPr>
      <w:r>
        <w:t>Haberse autenticado en el sistema.</w:t>
      </w:r>
    </w:p>
    <w:p w14:paraId="37EFA0B2" w14:textId="77777777" w:rsidR="0012382F" w:rsidRDefault="0012382F" w:rsidP="00232F0B">
      <w:pPr>
        <w:pStyle w:val="Prrafodelista"/>
        <w:numPr>
          <w:ilvl w:val="1"/>
          <w:numId w:val="5"/>
        </w:numPr>
      </w:pPr>
      <w:r>
        <w:t xml:space="preserve">Estar en </w:t>
      </w:r>
      <w:r w:rsidR="00CB78C5">
        <w:t>la actividad principal</w:t>
      </w:r>
      <w:r w:rsidR="008772CF">
        <w:t xml:space="preserve"> o en gestión de amigos</w:t>
      </w:r>
      <w:r>
        <w:t>.</w:t>
      </w:r>
    </w:p>
    <w:p w14:paraId="7EF4A24E" w14:textId="77777777" w:rsidR="0012382F" w:rsidRDefault="0012382F" w:rsidP="00232F0B">
      <w:pPr>
        <w:pStyle w:val="Prrafodelista"/>
        <w:numPr>
          <w:ilvl w:val="0"/>
          <w:numId w:val="5"/>
        </w:numPr>
      </w:pPr>
      <w:r w:rsidRPr="008749FE">
        <w:rPr>
          <w:b/>
        </w:rPr>
        <w:t>PostCondiciones:</w:t>
      </w:r>
      <w:r>
        <w:t xml:space="preserve"> El usuario </w:t>
      </w:r>
      <w:r w:rsidR="00CB78C5">
        <w:t>tendrá un nuevo amigo en el sistema</w:t>
      </w:r>
      <w:r>
        <w:t>.</w:t>
      </w:r>
    </w:p>
    <w:p w14:paraId="0A037BC8" w14:textId="617FBA82" w:rsidR="0012382F" w:rsidRPr="00A63B8A" w:rsidRDefault="0012382F" w:rsidP="00232F0B">
      <w:pPr>
        <w:pStyle w:val="Prrafodelista"/>
        <w:numPr>
          <w:ilvl w:val="0"/>
          <w:numId w:val="5"/>
        </w:numPr>
      </w:pPr>
      <w:r w:rsidRPr="00A63B8A">
        <w:rPr>
          <w:b/>
        </w:rPr>
        <w:t>Resumen:</w:t>
      </w:r>
      <w:r w:rsidR="00384B56">
        <w:rPr>
          <w:b/>
        </w:rPr>
        <w:t xml:space="preserve"> </w:t>
      </w:r>
      <w:r w:rsidR="00CB78C5">
        <w:t>El usuario podrá elegir a sus contactos en la aplicación. Para lo cual, tendrá que añadirlos.</w:t>
      </w:r>
    </w:p>
    <w:p w14:paraId="42B05B6F" w14:textId="77777777" w:rsidR="0012382F" w:rsidRDefault="0012382F" w:rsidP="00232F0B">
      <w:pPr>
        <w:pStyle w:val="Prrafodelista"/>
        <w:numPr>
          <w:ilvl w:val="0"/>
          <w:numId w:val="5"/>
        </w:numPr>
      </w:pPr>
      <w:r w:rsidRPr="00033E11">
        <w:rPr>
          <w:b/>
        </w:rPr>
        <w:t>Requerimientos asociados:</w:t>
      </w:r>
    </w:p>
    <w:p w14:paraId="02B07883" w14:textId="77777777" w:rsidR="0012382F" w:rsidRDefault="0012382F" w:rsidP="0012382F">
      <w:pPr>
        <w:pStyle w:val="Ttulo3"/>
      </w:pPr>
      <w:bookmarkStart w:id="68" w:name="_Toc485064212"/>
      <w:r>
        <w:t>Flujo principal</w:t>
      </w:r>
      <w:bookmarkEnd w:id="68"/>
    </w:p>
    <w:p w14:paraId="470BDC22" w14:textId="7A6A52E0" w:rsidR="0012382F" w:rsidRDefault="00384B56" w:rsidP="00232F0B">
      <w:pPr>
        <w:pStyle w:val="Prrafodelista"/>
        <w:numPr>
          <w:ilvl w:val="0"/>
          <w:numId w:val="14"/>
        </w:numPr>
      </w:pPr>
      <w:r>
        <w:t>Usuario</w:t>
      </w:r>
      <w:r w:rsidR="00CB78C5">
        <w:t xml:space="preserve"> hacemos clic sobre el icono de +.</w:t>
      </w:r>
      <w:r>
        <w:t xml:space="preserve"> Actividad muestra desplegable.</w:t>
      </w:r>
    </w:p>
    <w:p w14:paraId="60EB7190" w14:textId="078C566E" w:rsidR="00384B56" w:rsidRDefault="00384B56" w:rsidP="00232F0B">
      <w:pPr>
        <w:pStyle w:val="Prrafodelista"/>
        <w:numPr>
          <w:ilvl w:val="0"/>
          <w:numId w:val="14"/>
        </w:numPr>
      </w:pPr>
      <w:r>
        <w:t>Usuario selecciona</w:t>
      </w:r>
      <w:r w:rsidR="00CB78C5">
        <w:t xml:space="preserve"> amigo.</w:t>
      </w:r>
      <w:r>
        <w:t xml:space="preserve"> Actividad abre actividad de gestión de amigos. Actividad abre pestaña de nuevo amigo.</w:t>
      </w:r>
    </w:p>
    <w:p w14:paraId="5DE48B7E" w14:textId="04EA180B" w:rsidR="00384B56" w:rsidRDefault="00384B56" w:rsidP="00232F0B">
      <w:pPr>
        <w:pStyle w:val="Prrafodelista"/>
        <w:numPr>
          <w:ilvl w:val="0"/>
          <w:numId w:val="14"/>
        </w:numPr>
      </w:pPr>
      <w:r>
        <w:t>Usuario inserta texto por el cual buscar al usuario (</w:t>
      </w:r>
      <w:r w:rsidR="00CB78C5">
        <w:t>nombres y</w:t>
      </w:r>
      <w:r>
        <w:t>/o</w:t>
      </w:r>
      <w:r w:rsidR="00CB78C5">
        <w:t xml:space="preserve"> apellidos, un correo, o bien su n</w:t>
      </w:r>
      <w:r>
        <w:t>úmero de teléfono) y hace clic en buscar. Actividad realiza búsqueda de usuarios en servidor. Servidor devuelve lista de usuarios. Actividad muestra lista de usuarios.</w:t>
      </w:r>
    </w:p>
    <w:p w14:paraId="1EB6EA82" w14:textId="4EE5D57B" w:rsidR="00384B56" w:rsidRDefault="00384B56" w:rsidP="00232F0B">
      <w:pPr>
        <w:pStyle w:val="Prrafodelista"/>
        <w:numPr>
          <w:ilvl w:val="0"/>
          <w:numId w:val="14"/>
        </w:numPr>
      </w:pPr>
      <w:r>
        <w:t>Usuario selecciona amigo. Servidor inicia solicitud de amistad.</w:t>
      </w:r>
      <w:r w:rsidR="00537A18">
        <w:t xml:space="preserve"> Actividad notifica envío de solicitud</w:t>
      </w:r>
    </w:p>
    <w:p w14:paraId="3E59C53A" w14:textId="77777777" w:rsidR="0012382F" w:rsidRPr="008749FE" w:rsidRDefault="0003316D" w:rsidP="0012382F">
      <w:pPr>
        <w:pStyle w:val="Ttulo3"/>
      </w:pPr>
      <w:bookmarkStart w:id="69" w:name="_Toc485064213"/>
      <w:r>
        <w:t>Flujos alternativos</w:t>
      </w:r>
      <w:bookmarkEnd w:id="69"/>
    </w:p>
    <w:p w14:paraId="14F009EE" w14:textId="14EFC6EC" w:rsidR="0012382F" w:rsidRDefault="007444F8" w:rsidP="0012382F">
      <w:r>
        <w:t>Línea 3 o 4</w:t>
      </w:r>
      <w:r w:rsidR="0012382F">
        <w:t>: En caso de no tener conexión a internet u otro problema para realizar l</w:t>
      </w:r>
      <w:r w:rsidR="00E6013F">
        <w:t>as búsquedas</w:t>
      </w:r>
      <w:r w:rsidR="0012382F">
        <w:t xml:space="preserve">, se le notificará al usuario el error, y el caso de uso no continua. </w:t>
      </w:r>
    </w:p>
    <w:p w14:paraId="356F9159" w14:textId="77777777" w:rsidR="00C44155" w:rsidRDefault="00C44155" w:rsidP="00C44155">
      <w:pPr>
        <w:pStyle w:val="Ttulo3"/>
      </w:pPr>
      <w:bookmarkStart w:id="70" w:name="_Toc485064214"/>
      <w:r>
        <w:lastRenderedPageBreak/>
        <w:t>Diagrama de interacción</w:t>
      </w:r>
      <w:bookmarkEnd w:id="70"/>
    </w:p>
    <w:p w14:paraId="7506E8A5" w14:textId="28115410" w:rsidR="00063E82" w:rsidRPr="00063E82" w:rsidRDefault="00C40871" w:rsidP="00063E82">
      <w:r>
        <w:object w:dxaOrig="9990" w:dyaOrig="8806" w14:anchorId="792C0038">
          <v:shape id="_x0000_i1044" type="#_x0000_t75" style="width:499.25pt;height:439.45pt" o:ole="">
            <v:imagedata r:id="rId46" o:title=""/>
          </v:shape>
          <o:OLEObject Type="Embed" ProgID="Visio.Drawing.15" ShapeID="_x0000_i1044" DrawAspect="Content" ObjectID="_1558806058" r:id="rId47"/>
        </w:object>
      </w:r>
    </w:p>
    <w:p w14:paraId="2A7D1B05" w14:textId="0ECA21A2" w:rsidR="00384B56" w:rsidRDefault="00384B56" w:rsidP="00232F0B">
      <w:pPr>
        <w:pStyle w:val="Ttulo2"/>
        <w:numPr>
          <w:ilvl w:val="1"/>
          <w:numId w:val="30"/>
        </w:numPr>
      </w:pPr>
      <w:bookmarkStart w:id="71" w:name="_Toc485064215"/>
      <w:r>
        <w:t>Recibir aceptación de amistad</w:t>
      </w:r>
      <w:bookmarkEnd w:id="71"/>
    </w:p>
    <w:p w14:paraId="190782D9" w14:textId="77777777" w:rsidR="00A35E81" w:rsidRDefault="00A35E81" w:rsidP="00232F0B">
      <w:pPr>
        <w:pStyle w:val="Prrafodelista"/>
        <w:numPr>
          <w:ilvl w:val="0"/>
          <w:numId w:val="5"/>
        </w:numPr>
      </w:pPr>
      <w:r w:rsidRPr="008749FE">
        <w:rPr>
          <w:b/>
        </w:rPr>
        <w:t>Actor:</w:t>
      </w:r>
      <w:r>
        <w:t xml:space="preserve"> Usuario</w:t>
      </w:r>
    </w:p>
    <w:p w14:paraId="50338FAE" w14:textId="47935D84" w:rsidR="00A35E81" w:rsidRDefault="00A35E81" w:rsidP="00232F0B">
      <w:pPr>
        <w:pStyle w:val="Prrafodelista"/>
        <w:numPr>
          <w:ilvl w:val="0"/>
          <w:numId w:val="5"/>
        </w:numPr>
      </w:pPr>
      <w:r w:rsidRPr="008749FE">
        <w:rPr>
          <w:b/>
        </w:rPr>
        <w:t>Propósito:</w:t>
      </w:r>
      <w:r>
        <w:t xml:space="preserve"> Poder recibir</w:t>
      </w:r>
      <w:r w:rsidR="007F4467">
        <w:t xml:space="preserve"> las aceptaciones de amistad generadas a partir de solicitudes hechas por él.</w:t>
      </w:r>
    </w:p>
    <w:p w14:paraId="651BDFAC" w14:textId="77777777" w:rsidR="00A35E81" w:rsidRDefault="00A35E81" w:rsidP="00232F0B">
      <w:pPr>
        <w:pStyle w:val="Prrafodelista"/>
        <w:numPr>
          <w:ilvl w:val="0"/>
          <w:numId w:val="5"/>
        </w:numPr>
      </w:pPr>
      <w:r w:rsidRPr="00B82E6C">
        <w:rPr>
          <w:b/>
        </w:rPr>
        <w:t>PreCondiciones:</w:t>
      </w:r>
    </w:p>
    <w:p w14:paraId="7960C50A" w14:textId="77777777" w:rsidR="00A35E81" w:rsidRDefault="00A35E81" w:rsidP="00232F0B">
      <w:pPr>
        <w:pStyle w:val="Prrafodelista"/>
        <w:numPr>
          <w:ilvl w:val="1"/>
          <w:numId w:val="5"/>
        </w:numPr>
      </w:pPr>
      <w:r>
        <w:t>Haberse autenticado en el sistema.</w:t>
      </w:r>
    </w:p>
    <w:p w14:paraId="1073FEA1" w14:textId="6CDB27D8" w:rsidR="00A35E81" w:rsidRDefault="00A35E81" w:rsidP="00232F0B">
      <w:pPr>
        <w:pStyle w:val="Prrafodelista"/>
        <w:numPr>
          <w:ilvl w:val="0"/>
          <w:numId w:val="5"/>
        </w:numPr>
      </w:pPr>
      <w:r w:rsidRPr="008749FE">
        <w:rPr>
          <w:b/>
        </w:rPr>
        <w:t>PostCondiciones:</w:t>
      </w:r>
      <w:r>
        <w:t xml:space="preserve"> </w:t>
      </w:r>
      <w:r w:rsidR="007F4467">
        <w:t>El usuario estará informado de su nuevo amigo.</w:t>
      </w:r>
    </w:p>
    <w:p w14:paraId="4CFC32D7" w14:textId="4A4C38C5" w:rsidR="00A35E81" w:rsidRDefault="00A35E81" w:rsidP="00232F0B">
      <w:pPr>
        <w:pStyle w:val="Prrafodelista"/>
        <w:numPr>
          <w:ilvl w:val="0"/>
          <w:numId w:val="5"/>
        </w:numPr>
      </w:pPr>
      <w:r w:rsidRPr="006D58A1">
        <w:rPr>
          <w:b/>
        </w:rPr>
        <w:t>Resumen:</w:t>
      </w:r>
      <w:r>
        <w:t xml:space="preserve"> </w:t>
      </w:r>
      <w:r w:rsidR="007F4467">
        <w:t>El dispositivo le informará al usuario de las solicitudes de amistad enviadas aceptadas.</w:t>
      </w:r>
    </w:p>
    <w:p w14:paraId="02373F78" w14:textId="77777777" w:rsidR="00A35E81" w:rsidRDefault="00A35E81" w:rsidP="00232F0B">
      <w:pPr>
        <w:pStyle w:val="Prrafodelista"/>
        <w:numPr>
          <w:ilvl w:val="0"/>
          <w:numId w:val="5"/>
        </w:numPr>
      </w:pPr>
      <w:r>
        <w:rPr>
          <w:b/>
        </w:rPr>
        <w:t>Requerimientos asociados:</w:t>
      </w:r>
    </w:p>
    <w:p w14:paraId="1C8A9E83" w14:textId="77777777" w:rsidR="00A35E81" w:rsidRDefault="00A35E81" w:rsidP="00A35E81">
      <w:pPr>
        <w:pStyle w:val="Ttulo3"/>
      </w:pPr>
      <w:bookmarkStart w:id="72" w:name="_Toc485064216"/>
      <w:r>
        <w:lastRenderedPageBreak/>
        <w:t>Flujo principal</w:t>
      </w:r>
      <w:bookmarkEnd w:id="72"/>
    </w:p>
    <w:p w14:paraId="0CEFB8C0" w14:textId="63535707" w:rsidR="00A35E81" w:rsidRDefault="00A35E81" w:rsidP="00232F0B">
      <w:pPr>
        <w:pStyle w:val="Prrafodelista"/>
        <w:numPr>
          <w:ilvl w:val="0"/>
          <w:numId w:val="34"/>
        </w:numPr>
      </w:pPr>
      <w:r>
        <w:t>ServerListener detecta</w:t>
      </w:r>
      <w:r w:rsidR="007F4467">
        <w:t xml:space="preserve"> solicitud aceptada</w:t>
      </w:r>
      <w:r>
        <w:t xml:space="preserve">. ServerListener solicita a dispositivo notificación push. </w:t>
      </w:r>
    </w:p>
    <w:p w14:paraId="638F47DC" w14:textId="39FD4450" w:rsidR="00A35E81" w:rsidRDefault="007F4467" w:rsidP="00232F0B">
      <w:pPr>
        <w:pStyle w:val="Prrafodelista"/>
        <w:numPr>
          <w:ilvl w:val="0"/>
          <w:numId w:val="34"/>
        </w:numPr>
      </w:pPr>
      <w:r>
        <w:t>Usuario hace clic en notificación push. Aplicación abre actividad de gestión de amigos, mostrando el nuevo amigo.</w:t>
      </w:r>
    </w:p>
    <w:p w14:paraId="0AC49FE9" w14:textId="77777777" w:rsidR="00A35E81" w:rsidRDefault="00A35E81" w:rsidP="00A35E81">
      <w:pPr>
        <w:pStyle w:val="Ttulo3"/>
      </w:pPr>
      <w:bookmarkStart w:id="73" w:name="_Toc485064217"/>
      <w:r>
        <w:t>Flujos alternativos</w:t>
      </w:r>
      <w:bookmarkEnd w:id="73"/>
    </w:p>
    <w:p w14:paraId="68452351" w14:textId="4D59C739" w:rsidR="00384B56" w:rsidRPr="00384B56" w:rsidRDefault="00A35E81" w:rsidP="007F4467">
      <w:r>
        <w:t>Línea</w:t>
      </w:r>
      <w:r w:rsidR="00063E82">
        <w:t xml:space="preserve"> 1: Si actividad de gestión de amigos</w:t>
      </w:r>
      <w:r>
        <w:t xml:space="preserve"> está abierta</w:t>
      </w:r>
      <w:r w:rsidR="00063E82">
        <w:t>, Actividad</w:t>
      </w:r>
      <w:r>
        <w:t xml:space="preserve"> actualiza </w:t>
      </w:r>
      <w:r w:rsidR="00063E82">
        <w:t>listado de amigos</w:t>
      </w:r>
      <w:r>
        <w:t xml:space="preserve">. </w:t>
      </w:r>
    </w:p>
    <w:p w14:paraId="08C9360F" w14:textId="57BF3731" w:rsidR="00E37710" w:rsidRDefault="00E37710" w:rsidP="00E37710">
      <w:pPr>
        <w:pStyle w:val="Ttulo2"/>
      </w:pPr>
      <w:bookmarkStart w:id="74" w:name="_Toc485064218"/>
      <w:r>
        <w:t>Aceptar o rechazar solicitud de amistad.</w:t>
      </w:r>
      <w:bookmarkEnd w:id="74"/>
    </w:p>
    <w:p w14:paraId="5DB536AE" w14:textId="44017584" w:rsidR="00843FDF" w:rsidRPr="00843FDF" w:rsidRDefault="00843FDF" w:rsidP="00843FDF">
      <w:pPr>
        <w:jc w:val="center"/>
      </w:pPr>
      <w:r>
        <w:object w:dxaOrig="4906" w:dyaOrig="3945" w14:anchorId="503608EE">
          <v:shape id="_x0000_i1045" type="#_x0000_t75" style="width:245.2pt;height:197pt" o:ole="">
            <v:imagedata r:id="rId48" o:title=""/>
          </v:shape>
          <o:OLEObject Type="Embed" ProgID="Visio.Drawing.15" ShapeID="_x0000_i1045" DrawAspect="Content" ObjectID="_1558806059" r:id="rId49"/>
        </w:object>
      </w:r>
    </w:p>
    <w:p w14:paraId="2A2B9E7D" w14:textId="77777777" w:rsidR="00E37710" w:rsidRDefault="00E37710" w:rsidP="00232F0B">
      <w:pPr>
        <w:pStyle w:val="Prrafodelista"/>
        <w:numPr>
          <w:ilvl w:val="0"/>
          <w:numId w:val="5"/>
        </w:numPr>
      </w:pPr>
      <w:r w:rsidRPr="008749FE">
        <w:rPr>
          <w:b/>
        </w:rPr>
        <w:t>Actor:</w:t>
      </w:r>
      <w:r>
        <w:t xml:space="preserve"> Usuario</w:t>
      </w:r>
    </w:p>
    <w:p w14:paraId="666BEE5C" w14:textId="77777777" w:rsidR="00E37710" w:rsidRDefault="00E37710" w:rsidP="00232F0B">
      <w:pPr>
        <w:pStyle w:val="Prrafodelista"/>
        <w:numPr>
          <w:ilvl w:val="0"/>
          <w:numId w:val="5"/>
        </w:numPr>
      </w:pPr>
      <w:r w:rsidRPr="0012382F">
        <w:rPr>
          <w:b/>
        </w:rPr>
        <w:t>Propósito:</w:t>
      </w:r>
      <w:r>
        <w:t xml:space="preserve"> El usuario podrá </w:t>
      </w:r>
      <w:r w:rsidR="00C24118">
        <w:t>aceptar o rechazar solicitudes de amistad entrantes, con el fin de proteger su privacidad.</w:t>
      </w:r>
    </w:p>
    <w:p w14:paraId="55A42E2A" w14:textId="77777777" w:rsidR="00E37710" w:rsidRDefault="00E37710" w:rsidP="00232F0B">
      <w:pPr>
        <w:pStyle w:val="Prrafodelista"/>
        <w:numPr>
          <w:ilvl w:val="0"/>
          <w:numId w:val="5"/>
        </w:numPr>
      </w:pPr>
      <w:r w:rsidRPr="0012382F">
        <w:rPr>
          <w:b/>
        </w:rPr>
        <w:t>PreCondiciones:</w:t>
      </w:r>
    </w:p>
    <w:p w14:paraId="168BECEF" w14:textId="77777777" w:rsidR="00E37710" w:rsidRDefault="00E37710" w:rsidP="00232F0B">
      <w:pPr>
        <w:pStyle w:val="Prrafodelista"/>
        <w:numPr>
          <w:ilvl w:val="1"/>
          <w:numId w:val="5"/>
        </w:numPr>
      </w:pPr>
      <w:r>
        <w:t>Haberse autenticado en el sistema.</w:t>
      </w:r>
    </w:p>
    <w:p w14:paraId="110D40FA" w14:textId="77777777" w:rsidR="00E37710" w:rsidRDefault="00E37710" w:rsidP="00232F0B">
      <w:pPr>
        <w:pStyle w:val="Prrafodelista"/>
        <w:numPr>
          <w:ilvl w:val="1"/>
          <w:numId w:val="5"/>
        </w:numPr>
      </w:pPr>
      <w:r>
        <w:t>Estar en la actividad principal</w:t>
      </w:r>
      <w:r w:rsidR="00936547">
        <w:t xml:space="preserve"> o bien recibir una notificación push de solicitud</w:t>
      </w:r>
      <w:r>
        <w:t>.</w:t>
      </w:r>
    </w:p>
    <w:p w14:paraId="44827A7B" w14:textId="77777777" w:rsidR="00E37710" w:rsidRDefault="00E37710" w:rsidP="00232F0B">
      <w:pPr>
        <w:pStyle w:val="Prrafodelista"/>
        <w:numPr>
          <w:ilvl w:val="0"/>
          <w:numId w:val="5"/>
        </w:numPr>
      </w:pPr>
      <w:r w:rsidRPr="008749FE">
        <w:rPr>
          <w:b/>
        </w:rPr>
        <w:t>PostCondiciones:</w:t>
      </w:r>
      <w:r>
        <w:t xml:space="preserve"> El usuario tendrá un nuevo amigo en el sistema</w:t>
      </w:r>
      <w:r w:rsidR="00C24118">
        <w:t xml:space="preserve"> o una solicitud de un desconocido o persona no deseada en la herramienta rechazada.</w:t>
      </w:r>
    </w:p>
    <w:p w14:paraId="5CA19B58" w14:textId="3C3111C6" w:rsidR="00E37710" w:rsidRPr="00A63B8A" w:rsidRDefault="00E37710" w:rsidP="00232F0B">
      <w:pPr>
        <w:pStyle w:val="Prrafodelista"/>
        <w:numPr>
          <w:ilvl w:val="0"/>
          <w:numId w:val="5"/>
        </w:numPr>
      </w:pPr>
      <w:r w:rsidRPr="00A63B8A">
        <w:rPr>
          <w:b/>
        </w:rPr>
        <w:t>Resumen:</w:t>
      </w:r>
      <w:r w:rsidR="00063E82">
        <w:rPr>
          <w:b/>
        </w:rPr>
        <w:t xml:space="preserve"> </w:t>
      </w:r>
      <w:r w:rsidR="00C24118">
        <w:t>El usuario podrá aceptar o rechazar solicitudes de amistad entrantes, con el fin de proteger su privacidad.</w:t>
      </w:r>
    </w:p>
    <w:p w14:paraId="3ED176EE" w14:textId="77777777" w:rsidR="00E37710" w:rsidRDefault="00E37710" w:rsidP="00232F0B">
      <w:pPr>
        <w:pStyle w:val="Prrafodelista"/>
        <w:numPr>
          <w:ilvl w:val="0"/>
          <w:numId w:val="5"/>
        </w:numPr>
      </w:pPr>
      <w:r w:rsidRPr="00033E11">
        <w:rPr>
          <w:b/>
        </w:rPr>
        <w:t>Requerimientos asociados:</w:t>
      </w:r>
    </w:p>
    <w:p w14:paraId="04CC5AE3" w14:textId="77777777" w:rsidR="00E37710" w:rsidRDefault="00E37710" w:rsidP="00E37710">
      <w:pPr>
        <w:pStyle w:val="Ttulo3"/>
      </w:pPr>
      <w:bookmarkStart w:id="75" w:name="_Toc485064219"/>
      <w:r>
        <w:t>Flujo principal</w:t>
      </w:r>
      <w:bookmarkEnd w:id="75"/>
    </w:p>
    <w:p w14:paraId="2EC76273" w14:textId="5C5E9FD2" w:rsidR="00E37710" w:rsidRDefault="00AA42EE" w:rsidP="00232F0B">
      <w:pPr>
        <w:pStyle w:val="Prrafodelista"/>
        <w:numPr>
          <w:ilvl w:val="0"/>
          <w:numId w:val="15"/>
        </w:numPr>
      </w:pPr>
      <w:r>
        <w:t>El usuario hace</w:t>
      </w:r>
      <w:r w:rsidR="008772CF">
        <w:t xml:space="preserve"> clic sobre el icono de persona</w:t>
      </w:r>
      <w:r w:rsidR="00E37710">
        <w:t>.</w:t>
      </w:r>
      <w:r>
        <w:t xml:space="preserve"> Actividad abre actividad de gestión de amigos.</w:t>
      </w:r>
    </w:p>
    <w:p w14:paraId="0D6AFD92" w14:textId="77777777" w:rsidR="00AA42EE" w:rsidRDefault="00AA42EE" w:rsidP="00232F0B">
      <w:pPr>
        <w:pStyle w:val="Prrafodelista"/>
        <w:numPr>
          <w:ilvl w:val="0"/>
          <w:numId w:val="15"/>
        </w:numPr>
      </w:pPr>
      <w:r>
        <w:t>Usuario hace</w:t>
      </w:r>
      <w:r w:rsidR="008772CF">
        <w:t xml:space="preserve"> clic en la pestaña mis solicitudes.</w:t>
      </w:r>
      <w:r>
        <w:t xml:space="preserve"> Actividad abre pestaña. </w:t>
      </w:r>
    </w:p>
    <w:p w14:paraId="3218A128" w14:textId="22C9ACBA" w:rsidR="008772CF" w:rsidRDefault="00AA42EE" w:rsidP="00232F0B">
      <w:pPr>
        <w:pStyle w:val="Prrafodelista"/>
        <w:numPr>
          <w:ilvl w:val="0"/>
          <w:numId w:val="15"/>
        </w:numPr>
      </w:pPr>
      <w:r>
        <w:t>Actividad solicita a servidor listado de solicitudes pendientes.</w:t>
      </w:r>
      <w:r w:rsidR="0049572F">
        <w:t xml:space="preserve"> Servidor devuelve solicitudes pendientes. Actividad muestra solicitudes pendientes.</w:t>
      </w:r>
    </w:p>
    <w:p w14:paraId="5EAA4107" w14:textId="07BA98E9" w:rsidR="00C24118" w:rsidRDefault="0049572F" w:rsidP="00232F0B">
      <w:pPr>
        <w:pStyle w:val="Prrafodelista"/>
        <w:numPr>
          <w:ilvl w:val="0"/>
          <w:numId w:val="15"/>
        </w:numPr>
      </w:pPr>
      <w:r>
        <w:t>Usuario hace clic en aceptar solicitud. Actividad solicita a servidor actualización de amistad. Actividad elimina solicitud de lista. Actividad notifica por pantalla aceptación exitosa.</w:t>
      </w:r>
    </w:p>
    <w:p w14:paraId="448DA28D" w14:textId="77777777" w:rsidR="00E37710" w:rsidRPr="008749FE" w:rsidRDefault="0003316D" w:rsidP="00E37710">
      <w:pPr>
        <w:pStyle w:val="Ttulo3"/>
      </w:pPr>
      <w:bookmarkStart w:id="76" w:name="_Toc485064220"/>
      <w:r>
        <w:lastRenderedPageBreak/>
        <w:t>Flujos alternativos</w:t>
      </w:r>
      <w:bookmarkEnd w:id="76"/>
    </w:p>
    <w:p w14:paraId="457A2156" w14:textId="14AD2125" w:rsidR="00936547" w:rsidRDefault="008772CF" w:rsidP="00936547">
      <w:r>
        <w:t>Línea 1</w:t>
      </w:r>
      <w:r w:rsidR="00936547">
        <w:t>: En caso de iniciar el caso de uso desde una notificación push, el paso uno sería entrar a la aplicación desde la notificación y el siguien</w:t>
      </w:r>
      <w:r>
        <w:t>te paso sería la línea 3</w:t>
      </w:r>
      <w:r w:rsidR="00936547">
        <w:t>. Es decir, el usuario entraría a la aplicación ya en la actividad de gestión de solicitudes</w:t>
      </w:r>
      <w:r w:rsidR="0049572F">
        <w:t xml:space="preserve"> y en la pestaña correcta</w:t>
      </w:r>
      <w:r w:rsidR="00936547">
        <w:t>.</w:t>
      </w:r>
    </w:p>
    <w:p w14:paraId="4884BA88" w14:textId="30100E70" w:rsidR="0049572F" w:rsidRDefault="0049572F" w:rsidP="0049572F">
      <w:r>
        <w:t>Línea 3 o 4: En caso de haber algún problema para listar las solicitudes o enviar a servidor aceptación o rechazo de amistad, se le notificará al usuario el error, y el caso de uso no continua.</w:t>
      </w:r>
    </w:p>
    <w:p w14:paraId="7306B7A0" w14:textId="4DD7746A" w:rsidR="0049572F" w:rsidRDefault="0049572F" w:rsidP="0049572F">
      <w:r>
        <w:t>Línea 4: Usuario hace clic en rechazo. Actividad solicita a servidor eliminación de amistad. Actividad elimina solicitud de lista. Actividad notifica por pantalla rechazo exitoso.</w:t>
      </w:r>
    </w:p>
    <w:p w14:paraId="5D99D914" w14:textId="68668D04" w:rsidR="0049572F" w:rsidRDefault="0049572F" w:rsidP="0049572F">
      <w:pPr>
        <w:pStyle w:val="Ttulo3"/>
      </w:pPr>
      <w:bookmarkStart w:id="77" w:name="_Toc485064221"/>
      <w:r>
        <w:t>Diagrama de interacción</w:t>
      </w:r>
      <w:bookmarkEnd w:id="77"/>
    </w:p>
    <w:p w14:paraId="413CD0A2" w14:textId="2BC1BD6F" w:rsidR="009C71F5" w:rsidRPr="009C71F5" w:rsidRDefault="00C50F04" w:rsidP="009C71F5">
      <w:r>
        <w:object w:dxaOrig="10680" w:dyaOrig="8955" w14:anchorId="03C424A8">
          <v:shape id="_x0000_i1046" type="#_x0000_t75" style="width:511.45pt;height:429.3pt" o:ole="">
            <v:imagedata r:id="rId50" o:title=""/>
          </v:shape>
          <o:OLEObject Type="Embed" ProgID="Visio.Drawing.15" ShapeID="_x0000_i1046" DrawAspect="Content" ObjectID="_1558806060" r:id="rId51"/>
        </w:object>
      </w:r>
    </w:p>
    <w:p w14:paraId="3D5F6FCC" w14:textId="565EB433" w:rsidR="00AA42EE" w:rsidRDefault="00AA42EE" w:rsidP="00232F0B">
      <w:pPr>
        <w:pStyle w:val="Ttulo2"/>
        <w:numPr>
          <w:ilvl w:val="1"/>
          <w:numId w:val="30"/>
        </w:numPr>
      </w:pPr>
      <w:bookmarkStart w:id="78" w:name="_Toc485064222"/>
      <w:r>
        <w:lastRenderedPageBreak/>
        <w:t>Recibir solicitud de amistad</w:t>
      </w:r>
      <w:bookmarkEnd w:id="78"/>
    </w:p>
    <w:p w14:paraId="1150B18A" w14:textId="77777777" w:rsidR="00AA42EE" w:rsidRDefault="00AA42EE" w:rsidP="00232F0B">
      <w:pPr>
        <w:pStyle w:val="Prrafodelista"/>
        <w:numPr>
          <w:ilvl w:val="0"/>
          <w:numId w:val="5"/>
        </w:numPr>
      </w:pPr>
      <w:r w:rsidRPr="008749FE">
        <w:rPr>
          <w:b/>
        </w:rPr>
        <w:t>Actor:</w:t>
      </w:r>
      <w:r>
        <w:t xml:space="preserve"> Usuario</w:t>
      </w:r>
    </w:p>
    <w:p w14:paraId="5FB7B919" w14:textId="77777777" w:rsidR="00AA42EE" w:rsidRDefault="00AA42EE" w:rsidP="00232F0B">
      <w:pPr>
        <w:pStyle w:val="Prrafodelista"/>
        <w:numPr>
          <w:ilvl w:val="0"/>
          <w:numId w:val="5"/>
        </w:numPr>
      </w:pPr>
      <w:r w:rsidRPr="008749FE">
        <w:rPr>
          <w:b/>
        </w:rPr>
        <w:t>Propósito:</w:t>
      </w:r>
      <w:r>
        <w:t xml:space="preserve"> Poder recibir las aceptaciones de amistad generadas a partir de solicitudes hechas por él.</w:t>
      </w:r>
    </w:p>
    <w:p w14:paraId="2644D63D" w14:textId="77777777" w:rsidR="00AA42EE" w:rsidRDefault="00AA42EE" w:rsidP="00232F0B">
      <w:pPr>
        <w:pStyle w:val="Prrafodelista"/>
        <w:numPr>
          <w:ilvl w:val="0"/>
          <w:numId w:val="5"/>
        </w:numPr>
      </w:pPr>
      <w:r w:rsidRPr="00B82E6C">
        <w:rPr>
          <w:b/>
        </w:rPr>
        <w:t>PreCondiciones:</w:t>
      </w:r>
    </w:p>
    <w:p w14:paraId="39DBBA0D" w14:textId="77777777" w:rsidR="00AA42EE" w:rsidRDefault="00AA42EE" w:rsidP="00232F0B">
      <w:pPr>
        <w:pStyle w:val="Prrafodelista"/>
        <w:numPr>
          <w:ilvl w:val="1"/>
          <w:numId w:val="5"/>
        </w:numPr>
      </w:pPr>
      <w:r>
        <w:t>Haberse autenticado en el sistema.</w:t>
      </w:r>
    </w:p>
    <w:p w14:paraId="3D7D6109" w14:textId="77777777" w:rsidR="00AA42EE" w:rsidRDefault="00AA42EE" w:rsidP="00232F0B">
      <w:pPr>
        <w:pStyle w:val="Prrafodelista"/>
        <w:numPr>
          <w:ilvl w:val="0"/>
          <w:numId w:val="5"/>
        </w:numPr>
      </w:pPr>
      <w:r w:rsidRPr="008749FE">
        <w:rPr>
          <w:b/>
        </w:rPr>
        <w:t>PostCondiciones:</w:t>
      </w:r>
      <w:r>
        <w:t xml:space="preserve"> El usuario estará informado de su nuevo amigo.</w:t>
      </w:r>
    </w:p>
    <w:p w14:paraId="0E0067B8" w14:textId="77777777" w:rsidR="00AA42EE" w:rsidRDefault="00AA42EE" w:rsidP="00232F0B">
      <w:pPr>
        <w:pStyle w:val="Prrafodelista"/>
        <w:numPr>
          <w:ilvl w:val="0"/>
          <w:numId w:val="5"/>
        </w:numPr>
      </w:pPr>
      <w:r w:rsidRPr="006D58A1">
        <w:rPr>
          <w:b/>
        </w:rPr>
        <w:t>Resumen:</w:t>
      </w:r>
      <w:r>
        <w:t xml:space="preserve"> El dispositivo le informará al usuario de las solicitudes de amistad enviadas aceptadas.</w:t>
      </w:r>
    </w:p>
    <w:p w14:paraId="4097C254" w14:textId="77777777" w:rsidR="00AA42EE" w:rsidRDefault="00AA42EE" w:rsidP="00232F0B">
      <w:pPr>
        <w:pStyle w:val="Prrafodelista"/>
        <w:numPr>
          <w:ilvl w:val="0"/>
          <w:numId w:val="5"/>
        </w:numPr>
      </w:pPr>
      <w:r>
        <w:rPr>
          <w:b/>
        </w:rPr>
        <w:t>Requerimientos asociados:</w:t>
      </w:r>
    </w:p>
    <w:p w14:paraId="1906EB1B" w14:textId="77777777" w:rsidR="00AA42EE" w:rsidRDefault="00AA42EE" w:rsidP="00AA42EE">
      <w:pPr>
        <w:pStyle w:val="Ttulo3"/>
      </w:pPr>
      <w:bookmarkStart w:id="79" w:name="_Toc485064223"/>
      <w:r>
        <w:t>Flujo principal</w:t>
      </w:r>
      <w:bookmarkEnd w:id="79"/>
    </w:p>
    <w:p w14:paraId="39763570" w14:textId="53DD6DD3" w:rsidR="00AA42EE" w:rsidRDefault="00AA42EE" w:rsidP="00232F0B">
      <w:pPr>
        <w:pStyle w:val="Prrafodelista"/>
        <w:numPr>
          <w:ilvl w:val="0"/>
          <w:numId w:val="34"/>
        </w:numPr>
      </w:pPr>
      <w:r>
        <w:t xml:space="preserve">ServerListener detecta </w:t>
      </w:r>
      <w:r w:rsidR="00C44155">
        <w:t xml:space="preserve">nueva </w:t>
      </w:r>
      <w:r>
        <w:t xml:space="preserve">solicitud. ServerListener solicita a dispositivo notificación push. </w:t>
      </w:r>
    </w:p>
    <w:p w14:paraId="06ECE03C" w14:textId="3D3788AA" w:rsidR="00AA42EE" w:rsidRDefault="00AA42EE" w:rsidP="00232F0B">
      <w:pPr>
        <w:pStyle w:val="Prrafodelista"/>
        <w:numPr>
          <w:ilvl w:val="0"/>
          <w:numId w:val="34"/>
        </w:numPr>
      </w:pPr>
      <w:r>
        <w:t xml:space="preserve">Usuario hace clic en notificación push. </w:t>
      </w:r>
      <w:r w:rsidR="009C71F5" w:rsidRPr="009C71F5">
        <w:rPr>
          <w:b/>
        </w:rPr>
        <w:t>Extiende caso de uso 12, Aceptar o rechazar solicitud de amistad.</w:t>
      </w:r>
    </w:p>
    <w:p w14:paraId="48630968" w14:textId="77777777" w:rsidR="00AA42EE" w:rsidRDefault="00AA42EE" w:rsidP="00AA42EE">
      <w:pPr>
        <w:pStyle w:val="Ttulo3"/>
      </w:pPr>
      <w:bookmarkStart w:id="80" w:name="_Toc485064224"/>
      <w:r>
        <w:t>Flujos alternativos</w:t>
      </w:r>
      <w:bookmarkEnd w:id="80"/>
    </w:p>
    <w:p w14:paraId="68274497" w14:textId="065351A5" w:rsidR="00253214" w:rsidRPr="008749FE" w:rsidRDefault="00AA42EE" w:rsidP="0049572F">
      <w:r>
        <w:t>Línea 1: Si actividad de gestión de amigos está abierta</w:t>
      </w:r>
      <w:r w:rsidR="009C71F5">
        <w:t xml:space="preserve"> en la pestaña correcta</w:t>
      </w:r>
      <w:r>
        <w:t>, Activ</w:t>
      </w:r>
      <w:r w:rsidR="009C71F5">
        <w:t>idad actualiza listado de solicitudes</w:t>
      </w:r>
      <w:r>
        <w:t xml:space="preserve">. </w:t>
      </w:r>
    </w:p>
    <w:p w14:paraId="1A56F936" w14:textId="77777777" w:rsidR="00936547" w:rsidRDefault="00C13866" w:rsidP="00936547">
      <w:pPr>
        <w:pStyle w:val="Ttulo2"/>
      </w:pPr>
      <w:bookmarkStart w:id="81" w:name="_Toc485064225"/>
      <w:r>
        <w:t>Reiniciar</w:t>
      </w:r>
      <w:r w:rsidR="00486B42">
        <w:t xml:space="preserve"> clave</w:t>
      </w:r>
      <w:bookmarkEnd w:id="81"/>
    </w:p>
    <w:p w14:paraId="15A347E3" w14:textId="76F1D6B9" w:rsidR="002B21A4" w:rsidRPr="002B21A4" w:rsidRDefault="0015518E" w:rsidP="002B21A4">
      <w:pPr>
        <w:jc w:val="center"/>
      </w:pPr>
      <w:r>
        <w:object w:dxaOrig="7351" w:dyaOrig="1905" w14:anchorId="75D491FF">
          <v:shape id="_x0000_i1047" type="#_x0000_t75" style="width:367.45pt;height:95.1pt" o:ole="">
            <v:imagedata r:id="rId52" o:title=""/>
          </v:shape>
          <o:OLEObject Type="Embed" ProgID="Visio.Drawing.15" ShapeID="_x0000_i1047" DrawAspect="Content" ObjectID="_1558806061" r:id="rId53"/>
        </w:object>
      </w:r>
    </w:p>
    <w:p w14:paraId="34099CF1" w14:textId="77777777" w:rsidR="00936547" w:rsidRDefault="00936547" w:rsidP="00232F0B">
      <w:pPr>
        <w:pStyle w:val="Prrafodelista"/>
        <w:numPr>
          <w:ilvl w:val="0"/>
          <w:numId w:val="5"/>
        </w:numPr>
      </w:pPr>
      <w:r w:rsidRPr="008749FE">
        <w:rPr>
          <w:b/>
        </w:rPr>
        <w:t>Actor:</w:t>
      </w:r>
      <w:r>
        <w:t xml:space="preserve"> Usuario</w:t>
      </w:r>
    </w:p>
    <w:p w14:paraId="6FD69C58" w14:textId="77777777" w:rsidR="00936547" w:rsidRDefault="00936547" w:rsidP="00232F0B">
      <w:pPr>
        <w:pStyle w:val="Prrafodelista"/>
        <w:numPr>
          <w:ilvl w:val="0"/>
          <w:numId w:val="5"/>
        </w:numPr>
      </w:pPr>
      <w:r w:rsidRPr="0012382F">
        <w:rPr>
          <w:b/>
        </w:rPr>
        <w:t>Propósito:</w:t>
      </w:r>
      <w:r w:rsidR="00486B42">
        <w:t>En caso de que el usuario haya olvidado la clave, el usuario podrá reiniciarla y crear una nueva.</w:t>
      </w:r>
    </w:p>
    <w:p w14:paraId="1738D129" w14:textId="77777777" w:rsidR="00936547" w:rsidRDefault="00936547" w:rsidP="00232F0B">
      <w:pPr>
        <w:pStyle w:val="Prrafodelista"/>
        <w:numPr>
          <w:ilvl w:val="0"/>
          <w:numId w:val="5"/>
        </w:numPr>
      </w:pPr>
      <w:r w:rsidRPr="0012382F">
        <w:rPr>
          <w:b/>
        </w:rPr>
        <w:t>PreCondiciones:</w:t>
      </w:r>
    </w:p>
    <w:p w14:paraId="79BCC8AA" w14:textId="77777777" w:rsidR="00936547" w:rsidRDefault="00936547" w:rsidP="00232F0B">
      <w:pPr>
        <w:pStyle w:val="Prrafodelista"/>
        <w:numPr>
          <w:ilvl w:val="1"/>
          <w:numId w:val="5"/>
        </w:numPr>
      </w:pPr>
      <w:r>
        <w:t xml:space="preserve">Haberse </w:t>
      </w:r>
      <w:r w:rsidR="00EE332A">
        <w:t>registrado anteriormente</w:t>
      </w:r>
      <w:r>
        <w:t>.</w:t>
      </w:r>
    </w:p>
    <w:p w14:paraId="5A6B197E" w14:textId="77777777" w:rsidR="00EE332A" w:rsidRDefault="00EE332A" w:rsidP="00232F0B">
      <w:pPr>
        <w:pStyle w:val="Prrafodelista"/>
        <w:numPr>
          <w:ilvl w:val="1"/>
          <w:numId w:val="5"/>
        </w:numPr>
      </w:pPr>
      <w:r>
        <w:t>Estar en la actividad de login</w:t>
      </w:r>
      <w:r w:rsidR="00C13866">
        <w:t>.</w:t>
      </w:r>
    </w:p>
    <w:p w14:paraId="59BDDACD" w14:textId="77777777" w:rsidR="00936547" w:rsidRDefault="00936547" w:rsidP="00232F0B">
      <w:pPr>
        <w:pStyle w:val="Prrafodelista"/>
        <w:numPr>
          <w:ilvl w:val="0"/>
          <w:numId w:val="5"/>
        </w:numPr>
      </w:pPr>
      <w:r w:rsidRPr="008749FE">
        <w:rPr>
          <w:b/>
        </w:rPr>
        <w:t>PostCondiciones:</w:t>
      </w:r>
      <w:r>
        <w:t xml:space="preserve"> El usuario tendrá </w:t>
      </w:r>
      <w:r w:rsidR="00EE332A">
        <w:t>una nueva clave con la cual podrá hacer el caso de uso 2, autenticación.</w:t>
      </w:r>
    </w:p>
    <w:p w14:paraId="637FD71E" w14:textId="77777777" w:rsidR="00936547" w:rsidRPr="00A63B8A" w:rsidRDefault="00936547" w:rsidP="00232F0B">
      <w:pPr>
        <w:pStyle w:val="Prrafodelista"/>
        <w:numPr>
          <w:ilvl w:val="0"/>
          <w:numId w:val="5"/>
        </w:numPr>
      </w:pPr>
      <w:r w:rsidRPr="00A63B8A">
        <w:rPr>
          <w:b/>
        </w:rPr>
        <w:t>Resumen:</w:t>
      </w:r>
      <w:r w:rsidR="00486B42">
        <w:t>En caso de que el usuario haya olvidado la clave, el usuario podrá reiniciarla y crear una nueva.</w:t>
      </w:r>
    </w:p>
    <w:p w14:paraId="3A6C8246" w14:textId="77777777" w:rsidR="00936547" w:rsidRDefault="00936547" w:rsidP="00232F0B">
      <w:pPr>
        <w:pStyle w:val="Prrafodelista"/>
        <w:numPr>
          <w:ilvl w:val="0"/>
          <w:numId w:val="5"/>
        </w:numPr>
      </w:pPr>
      <w:r w:rsidRPr="00033E11">
        <w:rPr>
          <w:b/>
        </w:rPr>
        <w:t>Requerimientos asociados:</w:t>
      </w:r>
      <w:r w:rsidR="00736864">
        <w:rPr>
          <w:b/>
        </w:rPr>
        <w:t xml:space="preserve"> </w:t>
      </w:r>
      <w:r w:rsidR="00486B42">
        <w:t>RF13</w:t>
      </w:r>
    </w:p>
    <w:p w14:paraId="6FCE923D" w14:textId="77777777" w:rsidR="00936547" w:rsidRDefault="00936547" w:rsidP="00936547">
      <w:pPr>
        <w:pStyle w:val="Ttulo3"/>
      </w:pPr>
      <w:bookmarkStart w:id="82" w:name="_Toc485064226"/>
      <w:r>
        <w:t>Flujo principal</w:t>
      </w:r>
      <w:bookmarkEnd w:id="82"/>
    </w:p>
    <w:p w14:paraId="62CD340E" w14:textId="77777777" w:rsidR="00736864" w:rsidRDefault="00736864" w:rsidP="00232F0B">
      <w:pPr>
        <w:pStyle w:val="Prrafodelista"/>
        <w:numPr>
          <w:ilvl w:val="0"/>
          <w:numId w:val="16"/>
        </w:numPr>
      </w:pPr>
      <w:r>
        <w:t>El usuario hace clic sobre icono en menú de aplicaciones. La aplicación se abre.</w:t>
      </w:r>
    </w:p>
    <w:p w14:paraId="7552EDB3" w14:textId="77777777" w:rsidR="00736864" w:rsidRDefault="00736864" w:rsidP="00232F0B">
      <w:pPr>
        <w:pStyle w:val="Prrafodelista"/>
        <w:numPr>
          <w:ilvl w:val="0"/>
          <w:numId w:val="16"/>
        </w:numPr>
      </w:pPr>
      <w:r>
        <w:t>La aplicación abre formulario inicio de sesión. Usuario inserta email.</w:t>
      </w:r>
    </w:p>
    <w:p w14:paraId="0975EC75" w14:textId="7A5A54E1" w:rsidR="00936547" w:rsidRDefault="00736864" w:rsidP="00232F0B">
      <w:pPr>
        <w:pStyle w:val="Prrafodelista"/>
        <w:numPr>
          <w:ilvl w:val="0"/>
          <w:numId w:val="16"/>
        </w:numPr>
      </w:pPr>
      <w:r>
        <w:t>Usuario hace clic en</w:t>
      </w:r>
      <w:r w:rsidR="00C13866">
        <w:t xml:space="preserve"> reiniciar clave.</w:t>
      </w:r>
      <w:r>
        <w:t xml:space="preserve"> </w:t>
      </w:r>
      <w:r w:rsidR="005B3002">
        <w:rPr>
          <w:b/>
        </w:rPr>
        <w:t>Extiende caso de uso 12.a</w:t>
      </w:r>
      <w:r>
        <w:rPr>
          <w:b/>
        </w:rPr>
        <w:t>, petición de reinicio de clave a servidor</w:t>
      </w:r>
      <w:r w:rsidRPr="00736864">
        <w:rPr>
          <w:b/>
        </w:rPr>
        <w:t>.</w:t>
      </w:r>
    </w:p>
    <w:p w14:paraId="0BFD04DF" w14:textId="77777777" w:rsidR="00C13866" w:rsidRDefault="00736864" w:rsidP="00232F0B">
      <w:pPr>
        <w:pStyle w:val="Prrafodelista"/>
        <w:numPr>
          <w:ilvl w:val="0"/>
          <w:numId w:val="16"/>
        </w:numPr>
      </w:pPr>
      <w:r>
        <w:t>Actividad muestra</w:t>
      </w:r>
      <w:r w:rsidR="00C13866">
        <w:t xml:space="preserve"> notificación que nos dirá que un correo ha sido enviado a nuestra casilla para continuar el proceso.</w:t>
      </w:r>
      <w:r>
        <w:t xml:space="preserve"> </w:t>
      </w:r>
      <w:r w:rsidR="00C13866">
        <w:t>Si el usuario tiene acceso a su casilla de correo, podrá acceder a una web donde podrá reiniciar la clave.</w:t>
      </w:r>
    </w:p>
    <w:p w14:paraId="04B0939E" w14:textId="77777777" w:rsidR="00936547" w:rsidRPr="008749FE" w:rsidRDefault="0003316D" w:rsidP="00936547">
      <w:pPr>
        <w:pStyle w:val="Ttulo3"/>
      </w:pPr>
      <w:bookmarkStart w:id="83" w:name="_Toc485064227"/>
      <w:r>
        <w:lastRenderedPageBreak/>
        <w:t>Flujos alternativos</w:t>
      </w:r>
      <w:bookmarkEnd w:id="83"/>
    </w:p>
    <w:p w14:paraId="051BB525" w14:textId="77777777" w:rsidR="00936547" w:rsidRDefault="00736864" w:rsidP="00936547">
      <w:r>
        <w:t>Línea 3</w:t>
      </w:r>
      <w:r w:rsidR="00C13866">
        <w:t>: En caso de haber problemas</w:t>
      </w:r>
      <w:r>
        <w:t xml:space="preserve"> </w:t>
      </w:r>
      <w:r w:rsidR="00C13866">
        <w:t>de conexión u otros para realizar el envío de la solicitud</w:t>
      </w:r>
      <w:r w:rsidR="00936547">
        <w:t>, se le notificará al usuario el error, y el caso de uso no continua</w:t>
      </w:r>
      <w:r w:rsidR="00C13866">
        <w:t>rá</w:t>
      </w:r>
      <w:r w:rsidR="00936547">
        <w:t xml:space="preserve">. Nos quedaríamos en la actividad </w:t>
      </w:r>
      <w:r w:rsidR="00C13866">
        <w:t>de login</w:t>
      </w:r>
      <w:r w:rsidR="00936547">
        <w:t>.</w:t>
      </w:r>
    </w:p>
    <w:p w14:paraId="13010E62" w14:textId="77777777" w:rsidR="00936547" w:rsidRDefault="00736864" w:rsidP="00936547">
      <w:r>
        <w:t>Línea 3</w:t>
      </w:r>
      <w:r w:rsidR="00936547">
        <w:t xml:space="preserve">: En caso de </w:t>
      </w:r>
      <w:r w:rsidR="00C13866">
        <w:t>no existir el correo, nos aparecerá un error pidiéndonos que nos registremos en la herramienta. El caso no continua y nos quedamos en la actividad de login.</w:t>
      </w:r>
    </w:p>
    <w:p w14:paraId="2A917316" w14:textId="77777777" w:rsidR="002B21A4" w:rsidRDefault="002B21A4" w:rsidP="002B21A4">
      <w:r>
        <w:t>Línea 3: En caso de no insertar correo, nos aparecerá un error pidiéndonos que lo insertemos.</w:t>
      </w:r>
    </w:p>
    <w:p w14:paraId="28F8D049" w14:textId="77777777" w:rsidR="00423300" w:rsidRDefault="00736864" w:rsidP="00232F0B">
      <w:pPr>
        <w:pStyle w:val="Ttulo2"/>
        <w:numPr>
          <w:ilvl w:val="1"/>
          <w:numId w:val="30"/>
        </w:numPr>
      </w:pPr>
      <w:bookmarkStart w:id="84" w:name="_Toc485064228"/>
      <w:r>
        <w:t>Petición de reinicio de clave a servidor.</w:t>
      </w:r>
      <w:bookmarkEnd w:id="84"/>
    </w:p>
    <w:p w14:paraId="6C5B4A52" w14:textId="77777777" w:rsidR="00423300" w:rsidRDefault="00423300" w:rsidP="00232F0B">
      <w:pPr>
        <w:pStyle w:val="Prrafodelista"/>
        <w:numPr>
          <w:ilvl w:val="0"/>
          <w:numId w:val="5"/>
        </w:numPr>
      </w:pPr>
      <w:r w:rsidRPr="008749FE">
        <w:rPr>
          <w:b/>
        </w:rPr>
        <w:t>Actor:</w:t>
      </w:r>
      <w:r>
        <w:t xml:space="preserve"> Usuario</w:t>
      </w:r>
    </w:p>
    <w:p w14:paraId="053F28C6" w14:textId="77777777" w:rsidR="00423300" w:rsidRDefault="00423300" w:rsidP="00232F0B">
      <w:pPr>
        <w:pStyle w:val="Prrafodelista"/>
        <w:numPr>
          <w:ilvl w:val="0"/>
          <w:numId w:val="5"/>
        </w:numPr>
      </w:pPr>
      <w:r w:rsidRPr="0012382F">
        <w:rPr>
          <w:b/>
        </w:rPr>
        <w:t>Propósito:</w:t>
      </w:r>
      <w:r>
        <w:t xml:space="preserve"> En caso de que el usuario haya olvidado la clave, el usuario podrá reiniciarla y crear una nueva.</w:t>
      </w:r>
    </w:p>
    <w:p w14:paraId="630BE681" w14:textId="77777777" w:rsidR="00423300" w:rsidRDefault="00423300" w:rsidP="00232F0B">
      <w:pPr>
        <w:pStyle w:val="Prrafodelista"/>
        <w:numPr>
          <w:ilvl w:val="0"/>
          <w:numId w:val="5"/>
        </w:numPr>
      </w:pPr>
      <w:r w:rsidRPr="0012382F">
        <w:rPr>
          <w:b/>
        </w:rPr>
        <w:t>PreCondiciones:</w:t>
      </w:r>
    </w:p>
    <w:p w14:paraId="5A96D401" w14:textId="77777777" w:rsidR="00423300" w:rsidRDefault="00423300" w:rsidP="00232F0B">
      <w:pPr>
        <w:pStyle w:val="Prrafodelista"/>
        <w:numPr>
          <w:ilvl w:val="1"/>
          <w:numId w:val="5"/>
        </w:numPr>
      </w:pPr>
      <w:r>
        <w:t>Haberse registrado anteriormente.</w:t>
      </w:r>
    </w:p>
    <w:p w14:paraId="67500ED7" w14:textId="77777777" w:rsidR="00423300" w:rsidRDefault="00423300" w:rsidP="00232F0B">
      <w:pPr>
        <w:pStyle w:val="Prrafodelista"/>
        <w:numPr>
          <w:ilvl w:val="1"/>
          <w:numId w:val="5"/>
        </w:numPr>
      </w:pPr>
      <w:r>
        <w:t>Estar en la actividad de login.</w:t>
      </w:r>
    </w:p>
    <w:p w14:paraId="05563E34" w14:textId="77777777" w:rsidR="00423300" w:rsidRDefault="00423300" w:rsidP="00232F0B">
      <w:pPr>
        <w:pStyle w:val="Prrafodelista"/>
        <w:numPr>
          <w:ilvl w:val="0"/>
          <w:numId w:val="5"/>
        </w:numPr>
      </w:pPr>
      <w:r w:rsidRPr="008749FE">
        <w:rPr>
          <w:b/>
        </w:rPr>
        <w:t>PostCondiciones:</w:t>
      </w:r>
      <w:r>
        <w:t xml:space="preserve"> El usuario tendrá una nueva clave con la cual podrá hacer el caso de uso 2, autenticación.</w:t>
      </w:r>
    </w:p>
    <w:p w14:paraId="589CFA2D" w14:textId="77777777" w:rsidR="00423300" w:rsidRPr="00A63B8A" w:rsidRDefault="00423300" w:rsidP="00232F0B">
      <w:pPr>
        <w:pStyle w:val="Prrafodelista"/>
        <w:numPr>
          <w:ilvl w:val="0"/>
          <w:numId w:val="5"/>
        </w:numPr>
      </w:pPr>
      <w:r w:rsidRPr="00A63B8A">
        <w:rPr>
          <w:b/>
        </w:rPr>
        <w:t>Resumen:</w:t>
      </w:r>
      <w:r>
        <w:t xml:space="preserve"> En caso de que el usuario haya olvidado la clave, el usuario podrá reiniciarla y crear una nueva.</w:t>
      </w:r>
    </w:p>
    <w:p w14:paraId="19366D69" w14:textId="77777777" w:rsidR="00423300" w:rsidRDefault="00423300" w:rsidP="00232F0B">
      <w:pPr>
        <w:pStyle w:val="Prrafodelista"/>
        <w:numPr>
          <w:ilvl w:val="0"/>
          <w:numId w:val="5"/>
        </w:numPr>
      </w:pPr>
      <w:r w:rsidRPr="00033E11">
        <w:rPr>
          <w:b/>
        </w:rPr>
        <w:t>Requerimientos asociados:</w:t>
      </w:r>
      <w:r>
        <w:t xml:space="preserve"> RF13</w:t>
      </w:r>
    </w:p>
    <w:p w14:paraId="58101F8C" w14:textId="77777777" w:rsidR="00423300" w:rsidRDefault="00423300" w:rsidP="00423300">
      <w:pPr>
        <w:pStyle w:val="Ttulo3"/>
      </w:pPr>
      <w:bookmarkStart w:id="85" w:name="_Toc485064229"/>
      <w:r>
        <w:t>Flujo principal</w:t>
      </w:r>
      <w:bookmarkEnd w:id="85"/>
    </w:p>
    <w:p w14:paraId="7D9725DB" w14:textId="77777777" w:rsidR="00736864" w:rsidRDefault="00423300" w:rsidP="00232F0B">
      <w:pPr>
        <w:pStyle w:val="Prrafodelista"/>
        <w:numPr>
          <w:ilvl w:val="0"/>
          <w:numId w:val="26"/>
        </w:numPr>
      </w:pPr>
      <w:r>
        <w:t xml:space="preserve">Usuario </w:t>
      </w:r>
      <w:r w:rsidR="00736864">
        <w:t xml:space="preserve">hace clic en reinicio de clave. Actividad </w:t>
      </w:r>
      <w:r>
        <w:t>solicita reinicio de clave</w:t>
      </w:r>
      <w:r w:rsidR="00736864">
        <w:t xml:space="preserve"> a servidor</w:t>
      </w:r>
      <w:r>
        <w:t xml:space="preserve">. </w:t>
      </w:r>
    </w:p>
    <w:p w14:paraId="2A944742" w14:textId="77777777" w:rsidR="00423300" w:rsidRDefault="00423300" w:rsidP="00232F0B">
      <w:pPr>
        <w:pStyle w:val="Prrafodelista"/>
        <w:numPr>
          <w:ilvl w:val="0"/>
          <w:numId w:val="26"/>
        </w:numPr>
      </w:pPr>
      <w:r>
        <w:t>Servidor valida solicitud. Actividad notifica envió de correo.</w:t>
      </w:r>
    </w:p>
    <w:p w14:paraId="157E7CD4" w14:textId="77777777" w:rsidR="00423300" w:rsidRPr="008749FE" w:rsidRDefault="0003316D" w:rsidP="00423300">
      <w:pPr>
        <w:pStyle w:val="Ttulo3"/>
      </w:pPr>
      <w:bookmarkStart w:id="86" w:name="_Toc485064230"/>
      <w:r>
        <w:t>Flujos alternativos</w:t>
      </w:r>
      <w:bookmarkEnd w:id="86"/>
    </w:p>
    <w:p w14:paraId="3087A04B" w14:textId="77777777" w:rsidR="00423300" w:rsidRDefault="00423300" w:rsidP="00423300">
      <w:r>
        <w:t>L</w:t>
      </w:r>
      <w:r w:rsidR="002B21A4">
        <w:t>ínea 2</w:t>
      </w:r>
      <w:r>
        <w:t>: En caso de haber problemas de conexión u otros para realizar el envío de la solicitud, se le notificará al usuario el error, y el caso de uso no continuará. Nos quedaríamos en la actividad de login.</w:t>
      </w:r>
    </w:p>
    <w:p w14:paraId="5E1D1777" w14:textId="77777777" w:rsidR="00423300" w:rsidRDefault="002B21A4" w:rsidP="00423300">
      <w:r>
        <w:t>Línea 2</w:t>
      </w:r>
      <w:r w:rsidR="00423300">
        <w:t>: En caso de no existir el correo, nos aparecerá un error pidiéndonos que nos registremos en la herramienta. El caso no continua y nos quedamos en la actividad de login.</w:t>
      </w:r>
    </w:p>
    <w:p w14:paraId="1D1A0F3E" w14:textId="77777777" w:rsidR="00423300" w:rsidRDefault="00423300" w:rsidP="00423300">
      <w:r>
        <w:t>Línea 1: En caso de no</w:t>
      </w:r>
      <w:r w:rsidR="002B21A4">
        <w:t xml:space="preserve"> haber insertado</w:t>
      </w:r>
      <w:r>
        <w:t xml:space="preserve"> correo</w:t>
      </w:r>
      <w:r w:rsidR="002B21A4">
        <w:t xml:space="preserve"> en caso de uso 12</w:t>
      </w:r>
      <w:r>
        <w:t>, nos aparecerá un error pidiéndonos que lo insertemos.</w:t>
      </w:r>
    </w:p>
    <w:p w14:paraId="0BC77D4A" w14:textId="33FBF25C" w:rsidR="002B21A4" w:rsidRDefault="00EF48AF" w:rsidP="002B21A4">
      <w:pPr>
        <w:pStyle w:val="Ttulo3"/>
      </w:pPr>
      <w:bookmarkStart w:id="87" w:name="_Toc485064231"/>
      <w:r>
        <w:lastRenderedPageBreak/>
        <w:t xml:space="preserve">Diagrama de </w:t>
      </w:r>
      <w:r w:rsidR="0049572F">
        <w:t>interacción</w:t>
      </w:r>
      <w:bookmarkEnd w:id="87"/>
    </w:p>
    <w:p w14:paraId="7F1E4975" w14:textId="3A01BC49" w:rsidR="00423300" w:rsidRDefault="00585B1C" w:rsidP="002B21A4">
      <w:pPr>
        <w:jc w:val="center"/>
      </w:pPr>
      <w:r>
        <w:object w:dxaOrig="6406" w:dyaOrig="6316" w14:anchorId="4BF7EB88">
          <v:shape id="_x0000_i1048" type="#_x0000_t75" style="width:522.35pt;height:514.2pt" o:ole="">
            <v:imagedata r:id="rId54" o:title=""/>
          </v:shape>
          <o:OLEObject Type="Embed" ProgID="Visio.Drawing.15" ShapeID="_x0000_i1048" DrawAspect="Content" ObjectID="_1558806062" r:id="rId55"/>
        </w:object>
      </w:r>
    </w:p>
    <w:p w14:paraId="0B6B6A28" w14:textId="5D4B5DFD" w:rsidR="001D2CBF" w:rsidRDefault="00D15BE2" w:rsidP="009B3EE8">
      <w:pPr>
        <w:spacing w:before="0" w:after="160" w:line="259" w:lineRule="auto"/>
        <w:ind w:left="0"/>
        <w:jc w:val="left"/>
      </w:pPr>
      <w:r>
        <w:br w:type="page"/>
      </w:r>
    </w:p>
    <w:p w14:paraId="4D7E56C9" w14:textId="1D2D66D2" w:rsidR="00A41201" w:rsidRDefault="00FF560F" w:rsidP="00A41201">
      <w:pPr>
        <w:pStyle w:val="Ttulo1"/>
      </w:pPr>
      <w:bookmarkStart w:id="88" w:name="_Toc485064232"/>
      <w:r>
        <w:lastRenderedPageBreak/>
        <w:t>Diagrama de clases servidor</w:t>
      </w:r>
      <w:bookmarkEnd w:id="88"/>
    </w:p>
    <w:p w14:paraId="1365D0AF" w14:textId="5820769F" w:rsidR="0019570C" w:rsidRPr="0019570C" w:rsidRDefault="00075D53" w:rsidP="00D43F0C">
      <w:pPr>
        <w:ind w:left="0"/>
        <w:jc w:val="center"/>
      </w:pPr>
      <w:r>
        <w:object w:dxaOrig="16050" w:dyaOrig="7702" w14:anchorId="7A9028D5">
          <v:shape id="_x0000_i1202" type="#_x0000_t75" style="width:538.65pt;height:258.1pt" o:ole="">
            <v:imagedata r:id="rId56" o:title=""/>
          </v:shape>
          <o:OLEObject Type="Embed" ProgID="Visio.Drawing.15" ShapeID="_x0000_i1202" DrawAspect="Content" ObjectID="_1558806063" r:id="rId57"/>
        </w:object>
      </w:r>
    </w:p>
    <w:p w14:paraId="6D9D31E3" w14:textId="2313D1A9" w:rsidR="00153D90" w:rsidRDefault="00153D90" w:rsidP="00F12F98">
      <w:pPr>
        <w:pStyle w:val="Ttulo1"/>
      </w:pPr>
      <w:bookmarkStart w:id="89" w:name="_Toc485064233"/>
      <w:r>
        <w:lastRenderedPageBreak/>
        <w:t>Diagrama de clases Dispositivo</w:t>
      </w:r>
      <w:bookmarkEnd w:id="89"/>
    </w:p>
    <w:p w14:paraId="4A5EF2AC" w14:textId="0605F786" w:rsidR="00153D90" w:rsidRPr="00153D90" w:rsidRDefault="00B3788C" w:rsidP="00153D90">
      <w:r>
        <w:object w:dxaOrig="30136" w:dyaOrig="28486" w14:anchorId="3DA9E2BE">
          <v:shape id="_x0000_i1208" type="#_x0000_t75" style="width:537.95pt;height:508.75pt" o:ole="">
            <v:imagedata r:id="rId58" o:title=""/>
          </v:shape>
          <o:OLEObject Type="Embed" ProgID="Visio.Drawing.15" ShapeID="_x0000_i1208" DrawAspect="Content" ObjectID="_1558806064" r:id="rId59"/>
        </w:object>
      </w:r>
    </w:p>
    <w:p w14:paraId="44038777" w14:textId="2B1F5F71" w:rsidR="00F30DB4" w:rsidRDefault="00F30DB4" w:rsidP="00F12F98">
      <w:pPr>
        <w:pStyle w:val="Ttulo1"/>
      </w:pPr>
      <w:bookmarkStart w:id="90" w:name="_Toc485064234"/>
      <w:r>
        <w:lastRenderedPageBreak/>
        <w:t>Wireframes Generales</w:t>
      </w:r>
      <w:bookmarkEnd w:id="90"/>
    </w:p>
    <w:p w14:paraId="5670BB6B" w14:textId="4892AE35" w:rsidR="00F30DB4" w:rsidRDefault="008E2C97" w:rsidP="008E2C97">
      <w:pPr>
        <w:pStyle w:val="Ttulo3"/>
        <w:jc w:val="center"/>
      </w:pPr>
      <w:bookmarkStart w:id="91" w:name="_Toc485064235"/>
      <w:r>
        <w:t>Actividad de Login</w:t>
      </w:r>
      <w:bookmarkEnd w:id="91"/>
    </w:p>
    <w:p w14:paraId="3E3214B9" w14:textId="4AE69095" w:rsidR="008E2C97" w:rsidRDefault="008E2C97" w:rsidP="008E2C97">
      <w:r w:rsidRPr="008E2C97">
        <w:rPr>
          <w:noProof/>
        </w:rPr>
        <w:drawing>
          <wp:inline distT="0" distB="0" distL="0" distR="0" wp14:anchorId="7499F99A" wp14:editId="07639C97">
            <wp:extent cx="6098640" cy="4554886"/>
            <wp:effectExtent l="0" t="781050" r="0" b="760095"/>
            <wp:docPr id="10" name="Marcador de conteni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pic:cNvPicPr>
                      <a:picLocks noGrp="1" noChangeAspect="1"/>
                    </pic:cNvPicPr>
                  </pic:nvPicPr>
                  <pic:blipFill>
                    <a:blip r:embed="rId60"/>
                    <a:stretch>
                      <a:fillRect/>
                    </a:stretch>
                  </pic:blipFill>
                  <pic:spPr>
                    <a:xfrm rot="5400000">
                      <a:off x="0" y="0"/>
                      <a:ext cx="6099586" cy="4555593"/>
                    </a:xfrm>
                    <a:prstGeom prst="rect">
                      <a:avLst/>
                    </a:prstGeom>
                  </pic:spPr>
                </pic:pic>
              </a:graphicData>
            </a:graphic>
          </wp:inline>
        </w:drawing>
      </w:r>
    </w:p>
    <w:p w14:paraId="0A457C53" w14:textId="06AEEE92" w:rsidR="008E2C97" w:rsidRDefault="008E2C97" w:rsidP="008E2C97">
      <w:pPr>
        <w:pStyle w:val="Ttulo3"/>
        <w:jc w:val="center"/>
      </w:pPr>
      <w:bookmarkStart w:id="92" w:name="_Toc485064236"/>
      <w:r>
        <w:lastRenderedPageBreak/>
        <w:t>Actividad de registro</w:t>
      </w:r>
      <w:bookmarkEnd w:id="92"/>
    </w:p>
    <w:p w14:paraId="0003105D" w14:textId="7D3AE241" w:rsidR="008E2C97" w:rsidRDefault="008E2C97" w:rsidP="008E2C97">
      <w:pPr>
        <w:jc w:val="center"/>
      </w:pPr>
      <w:r w:rsidRPr="008E2C97">
        <w:rPr>
          <w:noProof/>
        </w:rPr>
        <w:drawing>
          <wp:inline distT="0" distB="0" distL="0" distR="0" wp14:anchorId="5C590900" wp14:editId="5EBB382A">
            <wp:extent cx="4947844" cy="6875164"/>
            <wp:effectExtent l="0" t="0" r="5715" b="1905"/>
            <wp:docPr id="11" name="Marcador de conteni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pic:cNvPicPr>
                      <a:picLocks noGrp="1" noChangeAspect="1"/>
                    </pic:cNvPicPr>
                  </pic:nvPicPr>
                  <pic:blipFill rotWithShape="1">
                    <a:blip r:embed="rId61"/>
                    <a:srcRect r="46247"/>
                    <a:stretch/>
                  </pic:blipFill>
                  <pic:spPr>
                    <a:xfrm>
                      <a:off x="0" y="0"/>
                      <a:ext cx="4947844" cy="6875164"/>
                    </a:xfrm>
                    <a:prstGeom prst="rect">
                      <a:avLst/>
                    </a:prstGeom>
                  </pic:spPr>
                </pic:pic>
              </a:graphicData>
            </a:graphic>
          </wp:inline>
        </w:drawing>
      </w:r>
    </w:p>
    <w:p w14:paraId="5706C5C2" w14:textId="77777777" w:rsidR="004C004D" w:rsidRDefault="004C004D" w:rsidP="008E2C97">
      <w:pPr>
        <w:jc w:val="center"/>
      </w:pPr>
    </w:p>
    <w:p w14:paraId="4E967DB5" w14:textId="78A30FA0" w:rsidR="008E2C97" w:rsidRDefault="004C004D" w:rsidP="004C004D">
      <w:pPr>
        <w:pStyle w:val="Ttulo3"/>
        <w:jc w:val="center"/>
      </w:pPr>
      <w:bookmarkStart w:id="93" w:name="_Toc485064237"/>
      <w:r>
        <w:lastRenderedPageBreak/>
        <w:t>Actividad de inicio</w:t>
      </w:r>
      <w:bookmarkEnd w:id="93"/>
    </w:p>
    <w:p w14:paraId="66655C6C" w14:textId="225FA960" w:rsidR="004C004D" w:rsidRDefault="004C004D" w:rsidP="004C004D">
      <w:pPr>
        <w:jc w:val="center"/>
      </w:pPr>
      <w:r w:rsidRPr="004C004D">
        <w:t>A veces referenciada como panta</w:t>
      </w:r>
      <w:r>
        <w:t>lla principal, menú principal,</w:t>
      </w:r>
      <w:r w:rsidRPr="004C004D">
        <w:t xml:space="preserve"> actividad principal</w:t>
      </w:r>
      <w:r>
        <w:t>, o inicioActivity</w:t>
      </w:r>
      <w:r w:rsidRPr="004C004D">
        <w:t>.</w:t>
      </w:r>
    </w:p>
    <w:p w14:paraId="4AF186F7" w14:textId="0E2C8979" w:rsidR="004C004D" w:rsidRPr="004C004D" w:rsidRDefault="004C004D" w:rsidP="004C004D">
      <w:pPr>
        <w:jc w:val="center"/>
      </w:pPr>
      <w:r w:rsidRPr="004C004D">
        <w:rPr>
          <w:noProof/>
        </w:rPr>
        <w:drawing>
          <wp:inline distT="0" distB="0" distL="0" distR="0" wp14:anchorId="5DA2A166" wp14:editId="69E6C010">
            <wp:extent cx="6840220" cy="5109220"/>
            <wp:effectExtent l="0" t="857250" r="0" b="853440"/>
            <wp:docPr id="12" name="Marcador de contenido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Marcador de contenido 5"/>
                    <pic:cNvPicPr>
                      <a:picLocks noGrp="1" noChangeAspect="1"/>
                    </pic:cNvPicPr>
                  </pic:nvPicPr>
                  <pic:blipFill>
                    <a:blip r:embed="rId62"/>
                    <a:stretch>
                      <a:fillRect/>
                    </a:stretch>
                  </pic:blipFill>
                  <pic:spPr>
                    <a:xfrm rot="5400000">
                      <a:off x="0" y="0"/>
                      <a:ext cx="6840220" cy="5109220"/>
                    </a:xfrm>
                    <a:prstGeom prst="rect">
                      <a:avLst/>
                    </a:prstGeom>
                  </pic:spPr>
                </pic:pic>
              </a:graphicData>
            </a:graphic>
          </wp:inline>
        </w:drawing>
      </w:r>
    </w:p>
    <w:p w14:paraId="229B5AF9" w14:textId="2B845D6B" w:rsidR="004C004D" w:rsidRDefault="004C004D" w:rsidP="004C004D">
      <w:pPr>
        <w:pStyle w:val="Ttulo3"/>
        <w:jc w:val="center"/>
      </w:pPr>
      <w:bookmarkStart w:id="94" w:name="_Toc485064238"/>
      <w:r>
        <w:lastRenderedPageBreak/>
        <w:t>Actividad de solicitudes</w:t>
      </w:r>
      <w:bookmarkEnd w:id="94"/>
    </w:p>
    <w:p w14:paraId="10008AD2" w14:textId="119C9EF3" w:rsidR="004C004D" w:rsidRDefault="004C004D" w:rsidP="004C004D">
      <w:pPr>
        <w:jc w:val="center"/>
      </w:pPr>
      <w:r w:rsidRPr="004C004D">
        <w:rPr>
          <w:noProof/>
        </w:rPr>
        <w:drawing>
          <wp:inline distT="0" distB="0" distL="0" distR="0" wp14:anchorId="18F62FB6" wp14:editId="2A990892">
            <wp:extent cx="6840220" cy="5108631"/>
            <wp:effectExtent l="0" t="857250" r="0" b="854075"/>
            <wp:docPr id="13" name="Marcador de conteni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pic:cNvPicPr>
                      <a:picLocks noGrp="1" noChangeAspect="1"/>
                    </pic:cNvPicPr>
                  </pic:nvPicPr>
                  <pic:blipFill>
                    <a:blip r:embed="rId63"/>
                    <a:stretch>
                      <a:fillRect/>
                    </a:stretch>
                  </pic:blipFill>
                  <pic:spPr>
                    <a:xfrm rot="5400000">
                      <a:off x="0" y="0"/>
                      <a:ext cx="6840220" cy="5108631"/>
                    </a:xfrm>
                    <a:prstGeom prst="rect">
                      <a:avLst/>
                    </a:prstGeom>
                  </pic:spPr>
                </pic:pic>
              </a:graphicData>
            </a:graphic>
          </wp:inline>
        </w:drawing>
      </w:r>
    </w:p>
    <w:p w14:paraId="408A9E21" w14:textId="77777777" w:rsidR="004C004D" w:rsidRDefault="004C004D" w:rsidP="004C004D">
      <w:pPr>
        <w:jc w:val="center"/>
      </w:pPr>
    </w:p>
    <w:p w14:paraId="1240B8C4" w14:textId="1919E3CC" w:rsidR="004C004D" w:rsidRDefault="004C004D" w:rsidP="004C004D">
      <w:pPr>
        <w:pStyle w:val="Ttulo3"/>
        <w:jc w:val="center"/>
      </w:pPr>
      <w:bookmarkStart w:id="95" w:name="_Toc485064239"/>
      <w:r>
        <w:lastRenderedPageBreak/>
        <w:t>Actividad de conversación</w:t>
      </w:r>
      <w:bookmarkEnd w:id="95"/>
    </w:p>
    <w:p w14:paraId="1144D2FE" w14:textId="474C37F7" w:rsidR="004C004D" w:rsidRDefault="004C004D" w:rsidP="004C004D">
      <w:pPr>
        <w:jc w:val="center"/>
      </w:pPr>
      <w:r>
        <w:t>A veces referenciada como pantalla de conversación, o conversation activity.</w:t>
      </w:r>
    </w:p>
    <w:p w14:paraId="520BDBA4" w14:textId="52834415" w:rsidR="004C004D" w:rsidRDefault="004C004D" w:rsidP="004C004D">
      <w:pPr>
        <w:jc w:val="center"/>
      </w:pPr>
      <w:r w:rsidRPr="004C004D">
        <w:rPr>
          <w:noProof/>
        </w:rPr>
        <w:drawing>
          <wp:inline distT="0" distB="0" distL="0" distR="0" wp14:anchorId="714D214A" wp14:editId="37F3C2B1">
            <wp:extent cx="6840220" cy="5109174"/>
            <wp:effectExtent l="0" t="857250" r="0" b="854075"/>
            <wp:docPr id="14" name="Marcador de contenido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Marcador de contenido 5"/>
                    <pic:cNvPicPr>
                      <a:picLocks noGrp="1" noChangeAspect="1"/>
                    </pic:cNvPicPr>
                  </pic:nvPicPr>
                  <pic:blipFill>
                    <a:blip r:embed="rId64"/>
                    <a:stretch>
                      <a:fillRect/>
                    </a:stretch>
                  </pic:blipFill>
                  <pic:spPr>
                    <a:xfrm rot="5400000">
                      <a:off x="0" y="0"/>
                      <a:ext cx="6840220" cy="5109174"/>
                    </a:xfrm>
                    <a:prstGeom prst="rect">
                      <a:avLst/>
                    </a:prstGeom>
                  </pic:spPr>
                </pic:pic>
              </a:graphicData>
            </a:graphic>
          </wp:inline>
        </w:drawing>
      </w:r>
    </w:p>
    <w:p w14:paraId="10D7B98A" w14:textId="3C6E1B98" w:rsidR="004C004D" w:rsidRDefault="004C004D" w:rsidP="004C004D">
      <w:pPr>
        <w:pStyle w:val="Ttulo3"/>
        <w:jc w:val="center"/>
      </w:pPr>
      <w:bookmarkStart w:id="96" w:name="_Toc485064240"/>
      <w:r>
        <w:lastRenderedPageBreak/>
        <w:t>Actividad Perfil de amigo</w:t>
      </w:r>
      <w:bookmarkEnd w:id="96"/>
    </w:p>
    <w:p w14:paraId="672566C4" w14:textId="16232B1E" w:rsidR="004C004D" w:rsidRDefault="004C004D" w:rsidP="004C004D">
      <w:pPr>
        <w:jc w:val="center"/>
      </w:pPr>
      <w:r w:rsidRPr="004C004D">
        <w:rPr>
          <w:noProof/>
        </w:rPr>
        <w:drawing>
          <wp:inline distT="0" distB="0" distL="0" distR="0" wp14:anchorId="1AF84D61" wp14:editId="6F3CE3D6">
            <wp:extent cx="6840220" cy="5108959"/>
            <wp:effectExtent l="0" t="857250" r="0" b="854075"/>
            <wp:docPr id="15" name="Marcador de conteni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pic:cNvPicPr>
                      <a:picLocks noGrp="1" noChangeAspect="1"/>
                    </pic:cNvPicPr>
                  </pic:nvPicPr>
                  <pic:blipFill>
                    <a:blip r:embed="rId65"/>
                    <a:stretch>
                      <a:fillRect/>
                    </a:stretch>
                  </pic:blipFill>
                  <pic:spPr>
                    <a:xfrm rot="5400000">
                      <a:off x="0" y="0"/>
                      <a:ext cx="6840220" cy="5108959"/>
                    </a:xfrm>
                    <a:prstGeom prst="rect">
                      <a:avLst/>
                    </a:prstGeom>
                  </pic:spPr>
                </pic:pic>
              </a:graphicData>
            </a:graphic>
          </wp:inline>
        </w:drawing>
      </w:r>
    </w:p>
    <w:p w14:paraId="5E39CD2D" w14:textId="77777777" w:rsidR="004C004D" w:rsidRDefault="004C004D" w:rsidP="004C004D">
      <w:pPr>
        <w:jc w:val="center"/>
      </w:pPr>
    </w:p>
    <w:p w14:paraId="7EB0E968" w14:textId="21ABDEA2" w:rsidR="004C004D" w:rsidRDefault="004C004D" w:rsidP="004C004D">
      <w:pPr>
        <w:pStyle w:val="Ttulo3"/>
        <w:jc w:val="center"/>
      </w:pPr>
      <w:bookmarkStart w:id="97" w:name="_Toc485064241"/>
      <w:r>
        <w:lastRenderedPageBreak/>
        <w:t>Actividad de perfil</w:t>
      </w:r>
      <w:bookmarkEnd w:id="97"/>
    </w:p>
    <w:p w14:paraId="66BA70F7" w14:textId="5FD69493" w:rsidR="004C004D" w:rsidRPr="004C004D" w:rsidRDefault="004C004D" w:rsidP="004C004D">
      <w:pPr>
        <w:jc w:val="center"/>
      </w:pPr>
      <w:r w:rsidRPr="004C004D">
        <w:t>A veces referenciada como pantalla de perfil</w:t>
      </w:r>
      <w:r>
        <w:t>, o Perfil Activity</w:t>
      </w:r>
      <w:r w:rsidRPr="004C004D">
        <w:t>.</w:t>
      </w:r>
    </w:p>
    <w:p w14:paraId="5988C1AB" w14:textId="44552002" w:rsidR="004C004D" w:rsidRPr="004C004D" w:rsidRDefault="004C004D" w:rsidP="004C004D">
      <w:pPr>
        <w:jc w:val="center"/>
      </w:pPr>
      <w:r w:rsidRPr="004C004D">
        <w:rPr>
          <w:noProof/>
        </w:rPr>
        <w:drawing>
          <wp:inline distT="0" distB="0" distL="0" distR="0" wp14:anchorId="10B9B75C" wp14:editId="25A2373D">
            <wp:extent cx="6840220" cy="5108750"/>
            <wp:effectExtent l="0" t="857250" r="0" b="854075"/>
            <wp:docPr id="16" name="Marcador de conteni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pic:cNvPicPr>
                      <a:picLocks noGrp="1" noChangeAspect="1"/>
                    </pic:cNvPicPr>
                  </pic:nvPicPr>
                  <pic:blipFill>
                    <a:blip r:embed="rId66"/>
                    <a:stretch>
                      <a:fillRect/>
                    </a:stretch>
                  </pic:blipFill>
                  <pic:spPr>
                    <a:xfrm rot="5400000">
                      <a:off x="0" y="0"/>
                      <a:ext cx="6840220" cy="5108750"/>
                    </a:xfrm>
                    <a:prstGeom prst="rect">
                      <a:avLst/>
                    </a:prstGeom>
                  </pic:spPr>
                </pic:pic>
              </a:graphicData>
            </a:graphic>
          </wp:inline>
        </w:drawing>
      </w:r>
    </w:p>
    <w:p w14:paraId="3DD2D3E2" w14:textId="7644FB6E" w:rsidR="00FA53AB" w:rsidRDefault="00D43F0C" w:rsidP="00F12F98">
      <w:pPr>
        <w:pStyle w:val="Ttulo1"/>
      </w:pPr>
      <w:bookmarkStart w:id="98" w:name="_Toc485064242"/>
      <w:r>
        <w:lastRenderedPageBreak/>
        <w:t>Workflow</w:t>
      </w:r>
      <w:bookmarkEnd w:id="98"/>
    </w:p>
    <w:p w14:paraId="5C17610A" w14:textId="64AE291E" w:rsidR="00153D90" w:rsidRPr="003B4541" w:rsidRDefault="00C476B1" w:rsidP="00153D90">
      <w:r>
        <w:object w:dxaOrig="14535" w:dyaOrig="11010" w14:anchorId="3CD82F11">
          <v:shape id="_x0000_i1051" type="#_x0000_t75" style="width:538.65pt;height:408.25pt" o:ole="">
            <v:imagedata r:id="rId67" o:title=""/>
          </v:shape>
          <o:OLEObject Type="Embed" ProgID="Visio.Drawing.15" ShapeID="_x0000_i1051" DrawAspect="Content" ObjectID="_1558806065" r:id="rId68"/>
        </w:object>
      </w:r>
    </w:p>
    <w:p w14:paraId="42341034" w14:textId="643DA87D" w:rsidR="00FF335D" w:rsidRDefault="00FF335D" w:rsidP="00FF335D">
      <w:pPr>
        <w:pStyle w:val="Ttulo1"/>
      </w:pPr>
      <w:bookmarkStart w:id="99" w:name="_Toc485064243"/>
      <w:r>
        <w:t xml:space="preserve">Wireframes </w:t>
      </w:r>
      <w:r w:rsidR="006F2A3C">
        <w:t>específicos</w:t>
      </w:r>
      <w:bookmarkEnd w:id="99"/>
    </w:p>
    <w:p w14:paraId="5B2E4258" w14:textId="4EE8237B" w:rsidR="006F2A3C" w:rsidRDefault="006F2A3C" w:rsidP="00232F0B">
      <w:pPr>
        <w:pStyle w:val="Ttulo2"/>
        <w:numPr>
          <w:ilvl w:val="0"/>
          <w:numId w:val="39"/>
        </w:numPr>
      </w:pPr>
      <w:bookmarkStart w:id="100" w:name="_Toc485064244"/>
      <w:r>
        <w:t>RegisterActivity</w:t>
      </w:r>
      <w:bookmarkEnd w:id="100"/>
    </w:p>
    <w:p w14:paraId="3AA60B23" w14:textId="77777777" w:rsidR="006F2A3C" w:rsidRPr="006F2A3C" w:rsidRDefault="006F2A3C" w:rsidP="006F2A3C"/>
    <w:p w14:paraId="5804A0EF" w14:textId="23A3E48D" w:rsidR="006F2A3C" w:rsidRDefault="006F2A3C" w:rsidP="006F2A3C">
      <w:pPr>
        <w:jc w:val="center"/>
      </w:pPr>
      <w:r>
        <w:rPr>
          <w:noProof/>
        </w:rPr>
        <w:lastRenderedPageBreak/>
        <w:drawing>
          <wp:inline distT="0" distB="0" distL="0" distR="0" wp14:anchorId="5513209E" wp14:editId="59D72A02">
            <wp:extent cx="2771775" cy="53435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Activity.png"/>
                    <pic:cNvPicPr/>
                  </pic:nvPicPr>
                  <pic:blipFill>
                    <a:blip r:embed="rId69">
                      <a:extLst>
                        <a:ext uri="{28A0092B-C50C-407E-A947-70E740481C1C}">
                          <a14:useLocalDpi xmlns:a14="http://schemas.microsoft.com/office/drawing/2010/main" val="0"/>
                        </a:ext>
                      </a:extLst>
                    </a:blip>
                    <a:stretch>
                      <a:fillRect/>
                    </a:stretch>
                  </pic:blipFill>
                  <pic:spPr>
                    <a:xfrm>
                      <a:off x="0" y="0"/>
                      <a:ext cx="2771775" cy="5343525"/>
                    </a:xfrm>
                    <a:prstGeom prst="rect">
                      <a:avLst/>
                    </a:prstGeom>
                  </pic:spPr>
                </pic:pic>
              </a:graphicData>
            </a:graphic>
          </wp:inline>
        </w:drawing>
      </w:r>
    </w:p>
    <w:p w14:paraId="6ABAAFBD" w14:textId="4FC09D7A" w:rsidR="008E2C97" w:rsidRDefault="008E2C97" w:rsidP="008E2C97">
      <w:pPr>
        <w:pStyle w:val="Ttulo3"/>
        <w:jc w:val="center"/>
      </w:pPr>
      <w:bookmarkStart w:id="101" w:name="_Toc485064245"/>
      <w:r>
        <w:lastRenderedPageBreak/>
        <w:t>Perfil de Amigo</w:t>
      </w:r>
      <w:bookmarkEnd w:id="101"/>
    </w:p>
    <w:p w14:paraId="6183C159" w14:textId="32C295EB" w:rsidR="008E2C97" w:rsidRDefault="008E2C97" w:rsidP="006F2A3C">
      <w:pPr>
        <w:jc w:val="center"/>
      </w:pPr>
      <w:r>
        <w:rPr>
          <w:noProof/>
        </w:rPr>
        <w:drawing>
          <wp:inline distT="0" distB="0" distL="0" distR="0" wp14:anchorId="1C7F07B9" wp14:editId="50580518">
            <wp:extent cx="2771775" cy="53435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rfilActivity.png"/>
                    <pic:cNvPicPr/>
                  </pic:nvPicPr>
                  <pic:blipFill>
                    <a:blip r:embed="rId70">
                      <a:extLst>
                        <a:ext uri="{28A0092B-C50C-407E-A947-70E740481C1C}">
                          <a14:useLocalDpi xmlns:a14="http://schemas.microsoft.com/office/drawing/2010/main" val="0"/>
                        </a:ext>
                      </a:extLst>
                    </a:blip>
                    <a:stretch>
                      <a:fillRect/>
                    </a:stretch>
                  </pic:blipFill>
                  <pic:spPr>
                    <a:xfrm>
                      <a:off x="0" y="0"/>
                      <a:ext cx="2771775" cy="5343525"/>
                    </a:xfrm>
                    <a:prstGeom prst="rect">
                      <a:avLst/>
                    </a:prstGeom>
                  </pic:spPr>
                </pic:pic>
              </a:graphicData>
            </a:graphic>
          </wp:inline>
        </w:drawing>
      </w:r>
    </w:p>
    <w:p w14:paraId="6DFE216C" w14:textId="0F8C140A" w:rsidR="008E2C97" w:rsidRDefault="008E2C97" w:rsidP="008E2C97">
      <w:pPr>
        <w:pStyle w:val="Ttulo3"/>
        <w:jc w:val="center"/>
      </w:pPr>
      <w:bookmarkStart w:id="102" w:name="_Toc485064246"/>
      <w:r>
        <w:lastRenderedPageBreak/>
        <w:t>PerfilActivity</w:t>
      </w:r>
      <w:bookmarkEnd w:id="102"/>
    </w:p>
    <w:p w14:paraId="0BE97E9B" w14:textId="7FA74FD9" w:rsidR="008E2C97" w:rsidRPr="008E2C97" w:rsidRDefault="008E2C97" w:rsidP="008E2C97">
      <w:pPr>
        <w:jc w:val="center"/>
      </w:pPr>
      <w:r>
        <w:rPr>
          <w:noProof/>
        </w:rPr>
        <w:drawing>
          <wp:inline distT="0" distB="0" distL="0" distR="0" wp14:anchorId="50AF3902" wp14:editId="6D2AE142">
            <wp:extent cx="2771775" cy="53435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rfil amigo.png"/>
                    <pic:cNvPicPr/>
                  </pic:nvPicPr>
                  <pic:blipFill>
                    <a:blip r:embed="rId71">
                      <a:extLst>
                        <a:ext uri="{28A0092B-C50C-407E-A947-70E740481C1C}">
                          <a14:useLocalDpi xmlns:a14="http://schemas.microsoft.com/office/drawing/2010/main" val="0"/>
                        </a:ext>
                      </a:extLst>
                    </a:blip>
                    <a:stretch>
                      <a:fillRect/>
                    </a:stretch>
                  </pic:blipFill>
                  <pic:spPr>
                    <a:xfrm>
                      <a:off x="0" y="0"/>
                      <a:ext cx="2771775" cy="5343525"/>
                    </a:xfrm>
                    <a:prstGeom prst="rect">
                      <a:avLst/>
                    </a:prstGeom>
                  </pic:spPr>
                </pic:pic>
              </a:graphicData>
            </a:graphic>
          </wp:inline>
        </w:drawing>
      </w:r>
    </w:p>
    <w:p w14:paraId="55D34813" w14:textId="77777777" w:rsidR="008E2C97" w:rsidRDefault="008E2C97" w:rsidP="008E2C97">
      <w:pPr>
        <w:pStyle w:val="Ttulo2"/>
      </w:pPr>
      <w:bookmarkStart w:id="103" w:name="_Toc485064247"/>
      <w:r>
        <w:t>LoginActivity</w:t>
      </w:r>
      <w:bookmarkEnd w:id="103"/>
    </w:p>
    <w:p w14:paraId="2580D905" w14:textId="77777777" w:rsidR="008E2C97" w:rsidRPr="006F2A3C" w:rsidRDefault="008E2C97" w:rsidP="008E2C97"/>
    <w:p w14:paraId="5B125FAB" w14:textId="77777777" w:rsidR="008E2C97" w:rsidRDefault="008E2C97" w:rsidP="008E2C97">
      <w:pPr>
        <w:jc w:val="center"/>
      </w:pPr>
      <w:r>
        <w:rPr>
          <w:noProof/>
        </w:rPr>
        <w:lastRenderedPageBreak/>
        <w:drawing>
          <wp:inline distT="0" distB="0" distL="0" distR="0" wp14:anchorId="6AED0E91" wp14:editId="2354BCA6">
            <wp:extent cx="2765145" cy="533074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Activity.png"/>
                    <pic:cNvPicPr/>
                  </pic:nvPicPr>
                  <pic:blipFill>
                    <a:blip r:embed="rId72">
                      <a:extLst>
                        <a:ext uri="{28A0092B-C50C-407E-A947-70E740481C1C}">
                          <a14:useLocalDpi xmlns:a14="http://schemas.microsoft.com/office/drawing/2010/main" val="0"/>
                        </a:ext>
                      </a:extLst>
                    </a:blip>
                    <a:stretch>
                      <a:fillRect/>
                    </a:stretch>
                  </pic:blipFill>
                  <pic:spPr>
                    <a:xfrm>
                      <a:off x="0" y="0"/>
                      <a:ext cx="2768309" cy="5336842"/>
                    </a:xfrm>
                    <a:prstGeom prst="rect">
                      <a:avLst/>
                    </a:prstGeom>
                  </pic:spPr>
                </pic:pic>
              </a:graphicData>
            </a:graphic>
          </wp:inline>
        </w:drawing>
      </w:r>
    </w:p>
    <w:p w14:paraId="49333FF5" w14:textId="77777777" w:rsidR="008E2C97" w:rsidRDefault="008E2C97" w:rsidP="006F2A3C">
      <w:pPr>
        <w:jc w:val="center"/>
      </w:pPr>
    </w:p>
    <w:p w14:paraId="2800B6CB" w14:textId="415B8712" w:rsidR="006F2A3C" w:rsidRDefault="006F2A3C" w:rsidP="008E2C97">
      <w:pPr>
        <w:pStyle w:val="Ttulo2"/>
      </w:pPr>
      <w:bookmarkStart w:id="104" w:name="_Toc485064248"/>
      <w:r>
        <w:t>InicioActivity</w:t>
      </w:r>
      <w:bookmarkEnd w:id="104"/>
    </w:p>
    <w:p w14:paraId="6F598AF0" w14:textId="77777777" w:rsidR="008E2C97" w:rsidRPr="008E2C97" w:rsidRDefault="008E2C97" w:rsidP="008E2C97"/>
    <w:p w14:paraId="75ECC4CE" w14:textId="752654A3" w:rsidR="008E2C97" w:rsidRDefault="008E2C97" w:rsidP="008E2C97">
      <w:pPr>
        <w:jc w:val="center"/>
        <w:rPr>
          <w:noProof/>
        </w:rPr>
      </w:pPr>
      <w:r>
        <w:rPr>
          <w:noProof/>
        </w:rPr>
        <w:lastRenderedPageBreak/>
        <w:drawing>
          <wp:inline distT="0" distB="0" distL="0" distR="0" wp14:anchorId="5A89F251" wp14:editId="7921E610">
            <wp:extent cx="2771775" cy="53435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icioActivity.png"/>
                    <pic:cNvPicPr/>
                  </pic:nvPicPr>
                  <pic:blipFill>
                    <a:blip r:embed="rId73">
                      <a:extLst>
                        <a:ext uri="{28A0092B-C50C-407E-A947-70E740481C1C}">
                          <a14:useLocalDpi xmlns:a14="http://schemas.microsoft.com/office/drawing/2010/main" val="0"/>
                        </a:ext>
                      </a:extLst>
                    </a:blip>
                    <a:stretch>
                      <a:fillRect/>
                    </a:stretch>
                  </pic:blipFill>
                  <pic:spPr>
                    <a:xfrm>
                      <a:off x="0" y="0"/>
                      <a:ext cx="2771775" cy="5343525"/>
                    </a:xfrm>
                    <a:prstGeom prst="rect">
                      <a:avLst/>
                    </a:prstGeom>
                  </pic:spPr>
                </pic:pic>
              </a:graphicData>
            </a:graphic>
          </wp:inline>
        </w:drawing>
      </w:r>
    </w:p>
    <w:p w14:paraId="44158938" w14:textId="6BB65F99" w:rsidR="008E2C97" w:rsidRDefault="008E2C97" w:rsidP="008E2C97">
      <w:pPr>
        <w:jc w:val="center"/>
      </w:pPr>
    </w:p>
    <w:p w14:paraId="3F0DD2F0" w14:textId="2DEADAF0" w:rsidR="008E2C97" w:rsidRDefault="008E2C97" w:rsidP="008E2C97">
      <w:pPr>
        <w:pStyle w:val="Ttulo2"/>
      </w:pPr>
      <w:bookmarkStart w:id="105" w:name="_Toc485064249"/>
      <w:r>
        <w:t>ConversationActivity</w:t>
      </w:r>
      <w:bookmarkEnd w:id="105"/>
    </w:p>
    <w:p w14:paraId="25DDF5FE" w14:textId="77777777" w:rsidR="008E2C97" w:rsidRPr="008E2C97" w:rsidRDefault="008E2C97" w:rsidP="008E2C97"/>
    <w:p w14:paraId="78716B9A" w14:textId="2CC18AD6" w:rsidR="008E2C97" w:rsidRDefault="008E2C97" w:rsidP="008E2C97">
      <w:pPr>
        <w:jc w:val="center"/>
      </w:pPr>
      <w:r>
        <w:rPr>
          <w:noProof/>
        </w:rPr>
        <w:lastRenderedPageBreak/>
        <w:drawing>
          <wp:inline distT="0" distB="0" distL="0" distR="0" wp14:anchorId="6D546363" wp14:editId="5975BEC8">
            <wp:extent cx="2781300" cy="53530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versationActivity.png"/>
                    <pic:cNvPicPr/>
                  </pic:nvPicPr>
                  <pic:blipFill>
                    <a:blip r:embed="rId74">
                      <a:extLst>
                        <a:ext uri="{28A0092B-C50C-407E-A947-70E740481C1C}">
                          <a14:useLocalDpi xmlns:a14="http://schemas.microsoft.com/office/drawing/2010/main" val="0"/>
                        </a:ext>
                      </a:extLst>
                    </a:blip>
                    <a:stretch>
                      <a:fillRect/>
                    </a:stretch>
                  </pic:blipFill>
                  <pic:spPr>
                    <a:xfrm>
                      <a:off x="0" y="0"/>
                      <a:ext cx="2781300" cy="5353050"/>
                    </a:xfrm>
                    <a:prstGeom prst="rect">
                      <a:avLst/>
                    </a:prstGeom>
                  </pic:spPr>
                </pic:pic>
              </a:graphicData>
            </a:graphic>
          </wp:inline>
        </w:drawing>
      </w:r>
    </w:p>
    <w:p w14:paraId="17F80C89" w14:textId="2C8140E0" w:rsidR="008E2C97" w:rsidRDefault="008E2C97" w:rsidP="008E2C97">
      <w:pPr>
        <w:pStyle w:val="Ttulo2"/>
      </w:pPr>
      <w:bookmarkStart w:id="106" w:name="_Toc485064250"/>
      <w:r>
        <w:lastRenderedPageBreak/>
        <w:t>FriendsActivity</w:t>
      </w:r>
      <w:bookmarkEnd w:id="106"/>
    </w:p>
    <w:p w14:paraId="75A2976E" w14:textId="18E34AF0" w:rsidR="008E2C97" w:rsidRPr="008E2C97" w:rsidRDefault="008E2C97" w:rsidP="008E2C97">
      <w:pPr>
        <w:pStyle w:val="Ttulo3"/>
        <w:jc w:val="center"/>
      </w:pPr>
      <w:bookmarkStart w:id="107" w:name="_Toc485064251"/>
      <w:r>
        <w:t>Solicitudes</w:t>
      </w:r>
      <w:bookmarkEnd w:id="107"/>
    </w:p>
    <w:p w14:paraId="2E0AE2C8" w14:textId="3CA90AB7" w:rsidR="008E2C97" w:rsidRDefault="006F2A3C" w:rsidP="008E2C97">
      <w:pPr>
        <w:tabs>
          <w:tab w:val="left" w:pos="726"/>
        </w:tabs>
        <w:jc w:val="center"/>
      </w:pPr>
      <w:r>
        <w:rPr>
          <w:noProof/>
        </w:rPr>
        <w:drawing>
          <wp:inline distT="0" distB="0" distL="0" distR="0" wp14:anchorId="64F1DFC3" wp14:editId="5390B708">
            <wp:extent cx="2771775" cy="53435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iendsActivity5.1.png"/>
                    <pic:cNvPicPr/>
                  </pic:nvPicPr>
                  <pic:blipFill>
                    <a:blip r:embed="rId75">
                      <a:extLst>
                        <a:ext uri="{28A0092B-C50C-407E-A947-70E740481C1C}">
                          <a14:useLocalDpi xmlns:a14="http://schemas.microsoft.com/office/drawing/2010/main" val="0"/>
                        </a:ext>
                      </a:extLst>
                    </a:blip>
                    <a:stretch>
                      <a:fillRect/>
                    </a:stretch>
                  </pic:blipFill>
                  <pic:spPr>
                    <a:xfrm>
                      <a:off x="0" y="0"/>
                      <a:ext cx="2771775" cy="5343525"/>
                    </a:xfrm>
                    <a:prstGeom prst="rect">
                      <a:avLst/>
                    </a:prstGeom>
                  </pic:spPr>
                </pic:pic>
              </a:graphicData>
            </a:graphic>
          </wp:inline>
        </w:drawing>
      </w:r>
    </w:p>
    <w:p w14:paraId="3C0CECF7" w14:textId="638FD13C" w:rsidR="008E2C97" w:rsidRDefault="008E2C97" w:rsidP="008E2C97">
      <w:pPr>
        <w:pStyle w:val="Ttulo3"/>
        <w:jc w:val="center"/>
      </w:pPr>
      <w:bookmarkStart w:id="108" w:name="_Toc485064252"/>
      <w:r>
        <w:lastRenderedPageBreak/>
        <w:t>Amigos</w:t>
      </w:r>
      <w:bookmarkEnd w:id="108"/>
    </w:p>
    <w:p w14:paraId="69B82350" w14:textId="6EA9601A" w:rsidR="00FF335D" w:rsidRPr="00FF335D" w:rsidRDefault="008E2C97" w:rsidP="008E2C97">
      <w:pPr>
        <w:tabs>
          <w:tab w:val="left" w:pos="726"/>
        </w:tabs>
        <w:jc w:val="center"/>
      </w:pPr>
      <w:r>
        <w:rPr>
          <w:noProof/>
        </w:rPr>
        <w:drawing>
          <wp:inline distT="0" distB="0" distL="0" distR="0" wp14:anchorId="72D8C4BF" wp14:editId="0100C49C">
            <wp:extent cx="2772461" cy="53435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iendsActivity5.png"/>
                    <pic:cNvPicPr/>
                  </pic:nvPicPr>
                  <pic:blipFill rotWithShape="1">
                    <a:blip r:embed="rId76">
                      <a:extLst>
                        <a:ext uri="{28A0092B-C50C-407E-A947-70E740481C1C}">
                          <a14:useLocalDpi xmlns:a14="http://schemas.microsoft.com/office/drawing/2010/main" val="0"/>
                        </a:ext>
                      </a:extLst>
                    </a:blip>
                    <a:srcRect r="48116"/>
                    <a:stretch/>
                  </pic:blipFill>
                  <pic:spPr bwMode="auto">
                    <a:xfrm>
                      <a:off x="0" y="0"/>
                      <a:ext cx="2772461" cy="5343525"/>
                    </a:xfrm>
                    <a:prstGeom prst="rect">
                      <a:avLst/>
                    </a:prstGeom>
                    <a:ln>
                      <a:noFill/>
                    </a:ln>
                    <a:extLst>
                      <a:ext uri="{53640926-AAD7-44D8-BBD7-CCE9431645EC}">
                        <a14:shadowObscured xmlns:a14="http://schemas.microsoft.com/office/drawing/2010/main"/>
                      </a:ext>
                    </a:extLst>
                  </pic:spPr>
                </pic:pic>
              </a:graphicData>
            </a:graphic>
          </wp:inline>
        </w:drawing>
      </w:r>
    </w:p>
    <w:sectPr w:rsidR="00FF335D" w:rsidRPr="00FF335D" w:rsidSect="00585B1C">
      <w:headerReference w:type="default" r:id="rId77"/>
      <w:footerReference w:type="default" r:id="rId78"/>
      <w:pgSz w:w="11906" w:h="16838"/>
      <w:pgMar w:top="1418" w:right="567" w:bottom="1418"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510DFF" w14:textId="77777777" w:rsidR="00232F0B" w:rsidRDefault="00232F0B" w:rsidP="0057772E">
      <w:r>
        <w:separator/>
      </w:r>
    </w:p>
  </w:endnote>
  <w:endnote w:type="continuationSeparator" w:id="0">
    <w:p w14:paraId="1F852A52" w14:textId="77777777" w:rsidR="00232F0B" w:rsidRDefault="00232F0B" w:rsidP="005777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Quicksand">
    <w:altName w:val="Times New Roman"/>
    <w:panose1 w:val="02070303000000060000"/>
    <w:charset w:val="00"/>
    <w:family w:val="modern"/>
    <w:notTrueType/>
    <w:pitch w:val="variable"/>
    <w:sig w:usb0="800000AF" w:usb1="00000008"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color w:val="1F4E79" w:themeColor="accent1" w:themeShade="80"/>
        <w:sz w:val="20"/>
        <w:szCs w:val="20"/>
      </w:rPr>
      <w:id w:val="2123804315"/>
      <w:docPartObj>
        <w:docPartGallery w:val="Page Numbers (Bottom of Page)"/>
        <w:docPartUnique/>
      </w:docPartObj>
    </w:sdtPr>
    <w:sdtContent>
      <w:p w14:paraId="18FB622E" w14:textId="47CDAC90" w:rsidR="00934AD2" w:rsidRPr="009073E4" w:rsidRDefault="00934AD2" w:rsidP="009073E4">
        <w:pPr>
          <w:pStyle w:val="Piedepgina"/>
          <w:rPr>
            <w:noProof/>
            <w:color w:val="auto"/>
            <w:sz w:val="20"/>
            <w:szCs w:val="20"/>
          </w:rPr>
        </w:pPr>
        <w:r>
          <w:rPr>
            <w:noProof/>
            <w:color w:val="1F4E79" w:themeColor="accent1" w:themeShade="80"/>
            <w:sz w:val="20"/>
            <w:szCs w:val="20"/>
          </w:rPr>
          <w:t xml:space="preserve">             EUG:  Documento funcional APP – Chat</w:t>
        </w:r>
        <w:r>
          <w:rPr>
            <w:noProof/>
            <w:color w:val="1F4E79" w:themeColor="accent1" w:themeShade="80"/>
            <w:sz w:val="20"/>
            <w:szCs w:val="20"/>
          </w:rPr>
          <w:tab/>
        </w:r>
        <w:r w:rsidRPr="0049433E">
          <w:rPr>
            <w:noProof/>
            <w:color w:val="auto"/>
            <w:sz w:val="20"/>
            <w:szCs w:val="20"/>
          </w:rPr>
          <w:tab/>
          <w:t xml:space="preserve">Página </w:t>
        </w:r>
        <w:r w:rsidRPr="0049433E">
          <w:rPr>
            <w:noProof/>
            <w:color w:val="auto"/>
            <w:sz w:val="20"/>
            <w:szCs w:val="20"/>
          </w:rPr>
          <w:fldChar w:fldCharType="begin"/>
        </w:r>
        <w:r w:rsidRPr="0049433E">
          <w:rPr>
            <w:noProof/>
            <w:color w:val="auto"/>
            <w:sz w:val="20"/>
            <w:szCs w:val="20"/>
          </w:rPr>
          <w:instrText>PAGE   \* MERGEFORMAT</w:instrText>
        </w:r>
        <w:r w:rsidRPr="0049433E">
          <w:rPr>
            <w:noProof/>
            <w:color w:val="auto"/>
            <w:sz w:val="20"/>
            <w:szCs w:val="20"/>
          </w:rPr>
          <w:fldChar w:fldCharType="separate"/>
        </w:r>
        <w:r w:rsidR="00166BED">
          <w:rPr>
            <w:noProof/>
            <w:color w:val="auto"/>
            <w:sz w:val="20"/>
            <w:szCs w:val="20"/>
          </w:rPr>
          <w:t>7</w:t>
        </w:r>
        <w:r w:rsidRPr="0049433E">
          <w:rPr>
            <w:noProof/>
            <w:color w:val="auto"/>
            <w:sz w:val="20"/>
            <w:szCs w:val="20"/>
          </w:rPr>
          <w:fldChar w:fldCharType="end"/>
        </w:r>
      </w:p>
    </w:sdtContent>
  </w:sdt>
  <w:p w14:paraId="7EF23DCC" w14:textId="77777777" w:rsidR="00934AD2" w:rsidRDefault="00934AD2" w:rsidP="0049433E">
    <w:pPr>
      <w:spacing w:line="276"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7FB0C2" w14:textId="77777777" w:rsidR="00232F0B" w:rsidRDefault="00232F0B" w:rsidP="0057772E">
      <w:r>
        <w:separator/>
      </w:r>
    </w:p>
  </w:footnote>
  <w:footnote w:type="continuationSeparator" w:id="0">
    <w:p w14:paraId="65082484" w14:textId="77777777" w:rsidR="00232F0B" w:rsidRDefault="00232F0B" w:rsidP="005777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3E8844" w14:textId="77777777" w:rsidR="00934AD2" w:rsidRPr="0049433E" w:rsidRDefault="00934AD2" w:rsidP="00D806D8">
    <w:pPr>
      <w:pStyle w:val="Encabezado"/>
      <w:jc w:val="center"/>
      <w:rPr>
        <w:noProof/>
        <w:color w:val="1F4E79" w:themeColor="accent1" w:themeShade="80"/>
        <w:sz w:val="20"/>
        <w:szCs w:val="20"/>
      </w:rPr>
    </w:pPr>
    <w:r>
      <w:rPr>
        <w:noProof/>
        <w:color w:val="1F4E79" w:themeColor="accent1" w:themeShade="80"/>
        <w:sz w:val="20"/>
        <w:szCs w:val="20"/>
      </w:rPr>
      <w:drawing>
        <wp:inline distT="0" distB="0" distL="0" distR="0" wp14:anchorId="24E525D7" wp14:editId="05E967F9">
          <wp:extent cx="923925" cy="9144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scg.png"/>
                  <pic:cNvPicPr/>
                </pic:nvPicPr>
                <pic:blipFill>
                  <a:blip r:embed="rId1">
                    <a:extLst>
                      <a:ext uri="{28A0092B-C50C-407E-A947-70E740481C1C}">
                        <a14:useLocalDpi xmlns:a14="http://schemas.microsoft.com/office/drawing/2010/main" val="0"/>
                      </a:ext>
                    </a:extLst>
                  </a:blip>
                  <a:stretch>
                    <a:fillRect/>
                  </a:stretch>
                </pic:blipFill>
                <pic:spPr>
                  <a:xfrm>
                    <a:off x="0" y="0"/>
                    <a:ext cx="925601" cy="916059"/>
                  </a:xfrm>
                  <a:prstGeom prst="rect">
                    <a:avLst/>
                  </a:prstGeom>
                </pic:spPr>
              </pic:pic>
            </a:graphicData>
          </a:graphic>
        </wp:inline>
      </w:drawing>
    </w:r>
  </w:p>
  <w:p w14:paraId="2DFE7F0E" w14:textId="77777777" w:rsidR="00934AD2" w:rsidRDefault="00934AD2" w:rsidP="00D806D8">
    <w:pPr>
      <w:ind w:left="0"/>
      <w:rPr>
        <w:color w:val="1F4E79" w:themeColor="accent1" w:themeShade="80"/>
        <w:sz w:val="20"/>
        <w:szCs w:val="20"/>
      </w:rPr>
    </w:pPr>
  </w:p>
  <w:p w14:paraId="175D1A93" w14:textId="77777777" w:rsidR="00934AD2" w:rsidRDefault="00934AD2">
    <w:pPr>
      <w:rPr>
        <w:color w:val="1F4E79" w:themeColor="accent1" w:themeShade="8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B7DA5"/>
    <w:multiLevelType w:val="hybridMultilevel"/>
    <w:tmpl w:val="EE0248B8"/>
    <w:lvl w:ilvl="0" w:tplc="0C0A0001">
      <w:start w:val="1"/>
      <w:numFmt w:val="bullet"/>
      <w:lvlText w:val=""/>
      <w:lvlJc w:val="left"/>
      <w:pPr>
        <w:ind w:left="1050" w:hanging="360"/>
      </w:pPr>
      <w:rPr>
        <w:rFonts w:ascii="Symbol" w:hAnsi="Symbol" w:hint="default"/>
      </w:rPr>
    </w:lvl>
    <w:lvl w:ilvl="1" w:tplc="0C0A0003" w:tentative="1">
      <w:start w:val="1"/>
      <w:numFmt w:val="bullet"/>
      <w:lvlText w:val="o"/>
      <w:lvlJc w:val="left"/>
      <w:pPr>
        <w:ind w:left="1770" w:hanging="360"/>
      </w:pPr>
      <w:rPr>
        <w:rFonts w:ascii="Courier New" w:hAnsi="Courier New" w:cs="Courier New" w:hint="default"/>
      </w:rPr>
    </w:lvl>
    <w:lvl w:ilvl="2" w:tplc="0C0A0005" w:tentative="1">
      <w:start w:val="1"/>
      <w:numFmt w:val="bullet"/>
      <w:lvlText w:val=""/>
      <w:lvlJc w:val="left"/>
      <w:pPr>
        <w:ind w:left="2490" w:hanging="360"/>
      </w:pPr>
      <w:rPr>
        <w:rFonts w:ascii="Wingdings" w:hAnsi="Wingdings" w:hint="default"/>
      </w:rPr>
    </w:lvl>
    <w:lvl w:ilvl="3" w:tplc="0C0A0001" w:tentative="1">
      <w:start w:val="1"/>
      <w:numFmt w:val="bullet"/>
      <w:lvlText w:val=""/>
      <w:lvlJc w:val="left"/>
      <w:pPr>
        <w:ind w:left="3210" w:hanging="360"/>
      </w:pPr>
      <w:rPr>
        <w:rFonts w:ascii="Symbol" w:hAnsi="Symbol" w:hint="default"/>
      </w:rPr>
    </w:lvl>
    <w:lvl w:ilvl="4" w:tplc="0C0A0003" w:tentative="1">
      <w:start w:val="1"/>
      <w:numFmt w:val="bullet"/>
      <w:lvlText w:val="o"/>
      <w:lvlJc w:val="left"/>
      <w:pPr>
        <w:ind w:left="3930" w:hanging="360"/>
      </w:pPr>
      <w:rPr>
        <w:rFonts w:ascii="Courier New" w:hAnsi="Courier New" w:cs="Courier New" w:hint="default"/>
      </w:rPr>
    </w:lvl>
    <w:lvl w:ilvl="5" w:tplc="0C0A0005" w:tentative="1">
      <w:start w:val="1"/>
      <w:numFmt w:val="bullet"/>
      <w:lvlText w:val=""/>
      <w:lvlJc w:val="left"/>
      <w:pPr>
        <w:ind w:left="4650" w:hanging="360"/>
      </w:pPr>
      <w:rPr>
        <w:rFonts w:ascii="Wingdings" w:hAnsi="Wingdings" w:hint="default"/>
      </w:rPr>
    </w:lvl>
    <w:lvl w:ilvl="6" w:tplc="0C0A0001" w:tentative="1">
      <w:start w:val="1"/>
      <w:numFmt w:val="bullet"/>
      <w:lvlText w:val=""/>
      <w:lvlJc w:val="left"/>
      <w:pPr>
        <w:ind w:left="5370" w:hanging="360"/>
      </w:pPr>
      <w:rPr>
        <w:rFonts w:ascii="Symbol" w:hAnsi="Symbol" w:hint="default"/>
      </w:rPr>
    </w:lvl>
    <w:lvl w:ilvl="7" w:tplc="0C0A0003" w:tentative="1">
      <w:start w:val="1"/>
      <w:numFmt w:val="bullet"/>
      <w:lvlText w:val="o"/>
      <w:lvlJc w:val="left"/>
      <w:pPr>
        <w:ind w:left="6090" w:hanging="360"/>
      </w:pPr>
      <w:rPr>
        <w:rFonts w:ascii="Courier New" w:hAnsi="Courier New" w:cs="Courier New" w:hint="default"/>
      </w:rPr>
    </w:lvl>
    <w:lvl w:ilvl="8" w:tplc="0C0A0005" w:tentative="1">
      <w:start w:val="1"/>
      <w:numFmt w:val="bullet"/>
      <w:lvlText w:val=""/>
      <w:lvlJc w:val="left"/>
      <w:pPr>
        <w:ind w:left="6810" w:hanging="360"/>
      </w:pPr>
      <w:rPr>
        <w:rFonts w:ascii="Wingdings" w:hAnsi="Wingdings" w:hint="default"/>
      </w:rPr>
    </w:lvl>
  </w:abstractNum>
  <w:abstractNum w:abstractNumId="1" w15:restartNumberingAfterBreak="0">
    <w:nsid w:val="03B02B21"/>
    <w:multiLevelType w:val="multilevel"/>
    <w:tmpl w:val="E570A34A"/>
    <w:lvl w:ilvl="0">
      <w:start w:val="1"/>
      <w:numFmt w:val="decimal"/>
      <w:pStyle w:val="Seccinysubseccin"/>
      <w:isLgl/>
      <w:lvlText w:val="%1."/>
      <w:lvlJc w:val="left"/>
      <w:pPr>
        <w:tabs>
          <w:tab w:val="num" w:pos="567"/>
        </w:tabs>
      </w:pPr>
      <w:rPr>
        <w:rFonts w:cs="Times New Roman" w:hint="default"/>
      </w:rPr>
    </w:lvl>
    <w:lvl w:ilvl="1">
      <w:start w:val="1"/>
      <w:numFmt w:val="decimal"/>
      <w:isLgl/>
      <w:lvlText w:val="%1.%2."/>
      <w:lvlJc w:val="left"/>
      <w:pPr>
        <w:tabs>
          <w:tab w:val="num" w:pos="567"/>
        </w:tabs>
      </w:pPr>
      <w:rPr>
        <w:rFonts w:cs="Times New Roman" w:hint="default"/>
      </w:rPr>
    </w:lvl>
    <w:lvl w:ilvl="2">
      <w:start w:val="1"/>
      <w:numFmt w:val="decimal"/>
      <w:lvlText w:val="%1.%2.%3."/>
      <w:lvlJc w:val="left"/>
      <w:pPr>
        <w:tabs>
          <w:tab w:val="num" w:pos="1224"/>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2" w15:restartNumberingAfterBreak="0">
    <w:nsid w:val="080276EB"/>
    <w:multiLevelType w:val="hybridMultilevel"/>
    <w:tmpl w:val="B210BDCA"/>
    <w:lvl w:ilvl="0" w:tplc="0C0A000F">
      <w:start w:val="1"/>
      <w:numFmt w:val="decimal"/>
      <w:lvlText w:val="%1."/>
      <w:lvlJc w:val="left"/>
      <w:pPr>
        <w:ind w:left="1364" w:hanging="360"/>
      </w:pPr>
    </w:lvl>
    <w:lvl w:ilvl="1" w:tplc="0C0A0019" w:tentative="1">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3" w15:restartNumberingAfterBreak="0">
    <w:nsid w:val="091C1B5F"/>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 w15:restartNumberingAfterBreak="0">
    <w:nsid w:val="1212763F"/>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5" w15:restartNumberingAfterBreak="0">
    <w:nsid w:val="12531F3B"/>
    <w:multiLevelType w:val="hybridMultilevel"/>
    <w:tmpl w:val="9F74BF2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6" w15:restartNumberingAfterBreak="0">
    <w:nsid w:val="16365BAE"/>
    <w:multiLevelType w:val="hybridMultilevel"/>
    <w:tmpl w:val="B210BDCA"/>
    <w:lvl w:ilvl="0" w:tplc="0C0A000F">
      <w:start w:val="1"/>
      <w:numFmt w:val="decimal"/>
      <w:lvlText w:val="%1."/>
      <w:lvlJc w:val="left"/>
      <w:pPr>
        <w:ind w:left="1364" w:hanging="360"/>
      </w:pPr>
    </w:lvl>
    <w:lvl w:ilvl="1" w:tplc="0C0A0019" w:tentative="1">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7" w15:restartNumberingAfterBreak="0">
    <w:nsid w:val="19C558A4"/>
    <w:multiLevelType w:val="hybridMultilevel"/>
    <w:tmpl w:val="A872ACB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8" w15:restartNumberingAfterBreak="0">
    <w:nsid w:val="1C6A4BCA"/>
    <w:multiLevelType w:val="hybridMultilevel"/>
    <w:tmpl w:val="5A0AA0EC"/>
    <w:lvl w:ilvl="0" w:tplc="9A94C886">
      <w:start w:val="1"/>
      <w:numFmt w:val="decimal"/>
      <w:pStyle w:val="T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DFA477A"/>
    <w:multiLevelType w:val="hybridMultilevel"/>
    <w:tmpl w:val="A872ACB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0" w15:restartNumberingAfterBreak="0">
    <w:nsid w:val="2BD073AF"/>
    <w:multiLevelType w:val="hybridMultilevel"/>
    <w:tmpl w:val="B0263918"/>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1" w15:restartNumberingAfterBreak="0">
    <w:nsid w:val="2BED6EB9"/>
    <w:multiLevelType w:val="hybridMultilevel"/>
    <w:tmpl w:val="D474E03C"/>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2" w15:restartNumberingAfterBreak="0">
    <w:nsid w:val="326A4077"/>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3" w15:restartNumberingAfterBreak="0">
    <w:nsid w:val="32983117"/>
    <w:multiLevelType w:val="hybridMultilevel"/>
    <w:tmpl w:val="28743F86"/>
    <w:lvl w:ilvl="0" w:tplc="FFFFFFFF">
      <w:start w:val="1"/>
      <w:numFmt w:val="bullet"/>
      <w:pStyle w:val="Puntos"/>
      <w:lvlText w:val=""/>
      <w:lvlJc w:val="left"/>
      <w:pPr>
        <w:tabs>
          <w:tab w:val="num" w:pos="717"/>
        </w:tabs>
        <w:ind w:left="717"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8F54E8D"/>
    <w:multiLevelType w:val="hybridMultilevel"/>
    <w:tmpl w:val="9DAAFEF8"/>
    <w:lvl w:ilvl="0" w:tplc="0C0A0019">
      <w:start w:val="1"/>
      <w:numFmt w:val="lowerLetter"/>
      <w:lvlText w:val="%1."/>
      <w:lvlJc w:val="left"/>
      <w:pPr>
        <w:ind w:left="1724"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D66214B"/>
    <w:multiLevelType w:val="hybridMultilevel"/>
    <w:tmpl w:val="F1306DD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6" w15:restartNumberingAfterBreak="0">
    <w:nsid w:val="42271C0C"/>
    <w:multiLevelType w:val="hybridMultilevel"/>
    <w:tmpl w:val="9DD8F9B4"/>
    <w:lvl w:ilvl="0" w:tplc="E07A2EE6">
      <w:start w:val="1"/>
      <w:numFmt w:val="lowerLetter"/>
      <w:lvlText w:val="%1."/>
      <w:lvlJc w:val="left"/>
      <w:pPr>
        <w:ind w:left="1724"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5D6659E"/>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E79317B"/>
    <w:multiLevelType w:val="hybridMultilevel"/>
    <w:tmpl w:val="744CF874"/>
    <w:lvl w:ilvl="0" w:tplc="261A3E96">
      <w:start w:val="1"/>
      <w:numFmt w:val="decimal"/>
      <w:lvlText w:val="%1."/>
      <w:lvlJc w:val="left"/>
      <w:pPr>
        <w:ind w:left="704" w:hanging="42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4F511B92"/>
    <w:multiLevelType w:val="hybridMultilevel"/>
    <w:tmpl w:val="D474E03C"/>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0" w15:restartNumberingAfterBreak="0">
    <w:nsid w:val="56C463F4"/>
    <w:multiLevelType w:val="hybridMultilevel"/>
    <w:tmpl w:val="53C6599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1" w15:restartNumberingAfterBreak="0">
    <w:nsid w:val="59597568"/>
    <w:multiLevelType w:val="multilevel"/>
    <w:tmpl w:val="AC7C9CC6"/>
    <w:lvl w:ilvl="0">
      <w:start w:val="1"/>
      <w:numFmt w:val="bullet"/>
      <w:pStyle w:val="PrrafodetextoFiguras"/>
      <w:lvlText w:val=""/>
      <w:lvlJc w:val="left"/>
      <w:pPr>
        <w:tabs>
          <w:tab w:val="num" w:pos="284"/>
        </w:tabs>
        <w:ind w:left="284" w:hanging="284"/>
      </w:pPr>
      <w:rPr>
        <w:rFonts w:ascii="Symbol" w:hAnsi="Symbol" w:hint="default"/>
        <w:color w:val="FF6600"/>
        <w:u w:val="none"/>
      </w:rPr>
    </w:lvl>
    <w:lvl w:ilvl="1">
      <w:start w:val="1"/>
      <w:numFmt w:val="none"/>
      <w:lvlText w:val=""/>
      <w:lvlJc w:val="left"/>
      <w:pPr>
        <w:tabs>
          <w:tab w:val="num" w:pos="284"/>
        </w:tabs>
        <w:ind w:left="284" w:hanging="284"/>
      </w:pPr>
      <w:rPr>
        <w:rFonts w:cs="Times New Roman"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2" w15:restartNumberingAfterBreak="0">
    <w:nsid w:val="59F66DDA"/>
    <w:multiLevelType w:val="hybridMultilevel"/>
    <w:tmpl w:val="00D4090A"/>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3" w15:restartNumberingAfterBreak="0">
    <w:nsid w:val="629D6A4D"/>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4" w15:restartNumberingAfterBreak="0">
    <w:nsid w:val="634D4BD2"/>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5" w15:restartNumberingAfterBreak="0">
    <w:nsid w:val="692E45EF"/>
    <w:multiLevelType w:val="hybridMultilevel"/>
    <w:tmpl w:val="266EBF20"/>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6" w15:restartNumberingAfterBreak="0">
    <w:nsid w:val="6A0E5EE7"/>
    <w:multiLevelType w:val="hybridMultilevel"/>
    <w:tmpl w:val="3D4030CA"/>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7" w15:restartNumberingAfterBreak="0">
    <w:nsid w:val="6B810E69"/>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8" w15:restartNumberingAfterBreak="0">
    <w:nsid w:val="6BD46216"/>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9" w15:restartNumberingAfterBreak="0">
    <w:nsid w:val="6DAF22CA"/>
    <w:multiLevelType w:val="hybridMultilevel"/>
    <w:tmpl w:val="26C25360"/>
    <w:lvl w:ilvl="0" w:tplc="B944FF40">
      <w:start w:val="1"/>
      <w:numFmt w:val="decimal"/>
      <w:pStyle w:val="Ttulo2"/>
      <w:lvlText w:val="%1."/>
      <w:lvlJc w:val="left"/>
      <w:pPr>
        <w:ind w:left="1004" w:hanging="360"/>
      </w:p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0" w15:restartNumberingAfterBreak="0">
    <w:nsid w:val="716B7616"/>
    <w:multiLevelType w:val="multilevel"/>
    <w:tmpl w:val="36967BFA"/>
    <w:lvl w:ilvl="0">
      <w:start w:val="1"/>
      <w:numFmt w:val="bullet"/>
      <w:pStyle w:val="PrrafodetextoPuntos"/>
      <w:lvlText w:val=""/>
      <w:lvlJc w:val="left"/>
      <w:pPr>
        <w:tabs>
          <w:tab w:val="num" w:pos="284"/>
        </w:tabs>
        <w:ind w:left="284" w:hanging="284"/>
      </w:pPr>
      <w:rPr>
        <w:rFonts w:ascii="Symbol" w:hAnsi="Symbol" w:hint="default"/>
        <w:color w:val="FF6600"/>
        <w:u w:val="none"/>
      </w:rPr>
    </w:lvl>
    <w:lvl w:ilvl="1">
      <w:start w:val="1"/>
      <w:numFmt w:val="none"/>
      <w:lvlText w:val=""/>
      <w:lvlJc w:val="left"/>
      <w:pPr>
        <w:tabs>
          <w:tab w:val="num" w:pos="284"/>
        </w:tabs>
        <w:ind w:left="284" w:hanging="284"/>
      </w:pPr>
      <w:rPr>
        <w:rFonts w:cs="Times New Roman"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31" w15:restartNumberingAfterBreak="0">
    <w:nsid w:val="75602DDA"/>
    <w:multiLevelType w:val="hybridMultilevel"/>
    <w:tmpl w:val="B0263918"/>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2" w15:restartNumberingAfterBreak="0">
    <w:nsid w:val="76241721"/>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3" w15:restartNumberingAfterBreak="0">
    <w:nsid w:val="79E80282"/>
    <w:multiLevelType w:val="hybridMultilevel"/>
    <w:tmpl w:val="2F94A648"/>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4" w15:restartNumberingAfterBreak="0">
    <w:nsid w:val="7D1D06D6"/>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5" w15:restartNumberingAfterBreak="0">
    <w:nsid w:val="7FAF3F62"/>
    <w:multiLevelType w:val="hybridMultilevel"/>
    <w:tmpl w:val="56BAA4D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num w:numId="1">
    <w:abstractNumId w:val="30"/>
  </w:num>
  <w:num w:numId="2">
    <w:abstractNumId w:val="13"/>
  </w:num>
  <w:num w:numId="3">
    <w:abstractNumId w:val="21"/>
  </w:num>
  <w:num w:numId="4">
    <w:abstractNumId w:val="1"/>
  </w:num>
  <w:num w:numId="5">
    <w:abstractNumId w:val="33"/>
  </w:num>
  <w:num w:numId="6">
    <w:abstractNumId w:val="4"/>
  </w:num>
  <w:num w:numId="7">
    <w:abstractNumId w:val="24"/>
  </w:num>
  <w:num w:numId="8">
    <w:abstractNumId w:val="27"/>
  </w:num>
  <w:num w:numId="9">
    <w:abstractNumId w:val="25"/>
  </w:num>
  <w:num w:numId="10">
    <w:abstractNumId w:val="20"/>
  </w:num>
  <w:num w:numId="11">
    <w:abstractNumId w:val="0"/>
  </w:num>
  <w:num w:numId="12">
    <w:abstractNumId w:val="23"/>
  </w:num>
  <w:num w:numId="13">
    <w:abstractNumId w:val="3"/>
  </w:num>
  <w:num w:numId="14">
    <w:abstractNumId w:val="12"/>
  </w:num>
  <w:num w:numId="15">
    <w:abstractNumId w:val="7"/>
  </w:num>
  <w:num w:numId="16">
    <w:abstractNumId w:val="9"/>
  </w:num>
  <w:num w:numId="17">
    <w:abstractNumId w:val="18"/>
  </w:num>
  <w:num w:numId="18">
    <w:abstractNumId w:val="34"/>
  </w:num>
  <w:num w:numId="19">
    <w:abstractNumId w:val="32"/>
  </w:num>
  <w:num w:numId="20">
    <w:abstractNumId w:val="26"/>
  </w:num>
  <w:num w:numId="21">
    <w:abstractNumId w:val="17"/>
  </w:num>
  <w:num w:numId="22">
    <w:abstractNumId w:val="35"/>
  </w:num>
  <w:num w:numId="23">
    <w:abstractNumId w:val="15"/>
  </w:num>
  <w:num w:numId="24">
    <w:abstractNumId w:val="28"/>
  </w:num>
  <w:num w:numId="25">
    <w:abstractNumId w:val="22"/>
  </w:num>
  <w:num w:numId="26">
    <w:abstractNumId w:val="10"/>
  </w:num>
  <w:num w:numId="27">
    <w:abstractNumId w:val="31"/>
  </w:num>
  <w:num w:numId="28">
    <w:abstractNumId w:val="19"/>
  </w:num>
  <w:num w:numId="29">
    <w:abstractNumId w:val="2"/>
  </w:num>
  <w:num w:numId="30">
    <w:abstractNumId w:val="29"/>
  </w:num>
  <w:num w:numId="31">
    <w:abstractNumId w:val="14"/>
  </w:num>
  <w:num w:numId="32">
    <w:abstractNumId w:val="29"/>
    <w:lvlOverride w:ilvl="0">
      <w:startOverride w:val="1"/>
    </w:lvlOverride>
  </w:num>
  <w:num w:numId="33">
    <w:abstractNumId w:val="6"/>
  </w:num>
  <w:num w:numId="34">
    <w:abstractNumId w:val="11"/>
  </w:num>
  <w:num w:numId="35">
    <w:abstractNumId w:val="5"/>
  </w:num>
  <w:num w:numId="36">
    <w:abstractNumId w:val="8"/>
  </w:num>
  <w:num w:numId="37">
    <w:abstractNumId w:val="8"/>
    <w:lvlOverride w:ilvl="0">
      <w:startOverride w:val="1"/>
    </w:lvlOverride>
  </w:num>
  <w:num w:numId="38">
    <w:abstractNumId w:val="29"/>
  </w:num>
  <w:num w:numId="39">
    <w:abstractNumId w:val="29"/>
    <w:lvlOverride w:ilvl="0">
      <w:startOverride w:val="1"/>
    </w:lvlOverride>
  </w:num>
  <w:num w:numId="40">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948A2"/>
    <w:rsid w:val="0000168E"/>
    <w:rsid w:val="00011423"/>
    <w:rsid w:val="00020D97"/>
    <w:rsid w:val="000258EB"/>
    <w:rsid w:val="00026AAE"/>
    <w:rsid w:val="000317AF"/>
    <w:rsid w:val="0003316D"/>
    <w:rsid w:val="00033E11"/>
    <w:rsid w:val="00034C34"/>
    <w:rsid w:val="00055C05"/>
    <w:rsid w:val="00056E69"/>
    <w:rsid w:val="00060682"/>
    <w:rsid w:val="00060D26"/>
    <w:rsid w:val="00063E82"/>
    <w:rsid w:val="00075D53"/>
    <w:rsid w:val="00076993"/>
    <w:rsid w:val="00083D7A"/>
    <w:rsid w:val="000865DC"/>
    <w:rsid w:val="00086EA9"/>
    <w:rsid w:val="00091C56"/>
    <w:rsid w:val="00095E7E"/>
    <w:rsid w:val="00097989"/>
    <w:rsid w:val="000A56D9"/>
    <w:rsid w:val="000B5330"/>
    <w:rsid w:val="000C4FDD"/>
    <w:rsid w:val="000D53D4"/>
    <w:rsid w:val="000E4993"/>
    <w:rsid w:val="000E59CF"/>
    <w:rsid w:val="000E6296"/>
    <w:rsid w:val="0011053C"/>
    <w:rsid w:val="001127F7"/>
    <w:rsid w:val="00114652"/>
    <w:rsid w:val="00121088"/>
    <w:rsid w:val="0012382F"/>
    <w:rsid w:val="0012636D"/>
    <w:rsid w:val="00140E5B"/>
    <w:rsid w:val="00146CCD"/>
    <w:rsid w:val="00151012"/>
    <w:rsid w:val="00153D90"/>
    <w:rsid w:val="0015518E"/>
    <w:rsid w:val="0016542E"/>
    <w:rsid w:val="00166BED"/>
    <w:rsid w:val="00174546"/>
    <w:rsid w:val="0018013E"/>
    <w:rsid w:val="0018181E"/>
    <w:rsid w:val="001838E8"/>
    <w:rsid w:val="001905AC"/>
    <w:rsid w:val="00191C8F"/>
    <w:rsid w:val="0019378D"/>
    <w:rsid w:val="00194462"/>
    <w:rsid w:val="00194939"/>
    <w:rsid w:val="0019570C"/>
    <w:rsid w:val="0019588D"/>
    <w:rsid w:val="001959FE"/>
    <w:rsid w:val="00197BB3"/>
    <w:rsid w:val="001A019E"/>
    <w:rsid w:val="001A1634"/>
    <w:rsid w:val="001A68C3"/>
    <w:rsid w:val="001A6A37"/>
    <w:rsid w:val="001B6F74"/>
    <w:rsid w:val="001C0DE6"/>
    <w:rsid w:val="001C176F"/>
    <w:rsid w:val="001C3906"/>
    <w:rsid w:val="001C4616"/>
    <w:rsid w:val="001D12EE"/>
    <w:rsid w:val="001D24E9"/>
    <w:rsid w:val="001D2CBF"/>
    <w:rsid w:val="001D76FE"/>
    <w:rsid w:val="001D7D94"/>
    <w:rsid w:val="0020093E"/>
    <w:rsid w:val="002023A4"/>
    <w:rsid w:val="002060B0"/>
    <w:rsid w:val="00206B50"/>
    <w:rsid w:val="00212B60"/>
    <w:rsid w:val="002139D4"/>
    <w:rsid w:val="00222EEE"/>
    <w:rsid w:val="0022382B"/>
    <w:rsid w:val="0022526A"/>
    <w:rsid w:val="00232B2D"/>
    <w:rsid w:val="00232F0B"/>
    <w:rsid w:val="002339E5"/>
    <w:rsid w:val="002369BD"/>
    <w:rsid w:val="00236A47"/>
    <w:rsid w:val="0024143A"/>
    <w:rsid w:val="00241E09"/>
    <w:rsid w:val="00252FD4"/>
    <w:rsid w:val="00253214"/>
    <w:rsid w:val="00255A03"/>
    <w:rsid w:val="00256D20"/>
    <w:rsid w:val="002600F4"/>
    <w:rsid w:val="00260159"/>
    <w:rsid w:val="00264BFB"/>
    <w:rsid w:val="0027055F"/>
    <w:rsid w:val="00274C28"/>
    <w:rsid w:val="002767C6"/>
    <w:rsid w:val="00281CD1"/>
    <w:rsid w:val="002832C5"/>
    <w:rsid w:val="00284499"/>
    <w:rsid w:val="002869A3"/>
    <w:rsid w:val="00287732"/>
    <w:rsid w:val="00287FDA"/>
    <w:rsid w:val="00291C53"/>
    <w:rsid w:val="0029478D"/>
    <w:rsid w:val="002A0087"/>
    <w:rsid w:val="002A1253"/>
    <w:rsid w:val="002A498D"/>
    <w:rsid w:val="002A68B8"/>
    <w:rsid w:val="002B21A4"/>
    <w:rsid w:val="002B501F"/>
    <w:rsid w:val="002B558E"/>
    <w:rsid w:val="002C35F6"/>
    <w:rsid w:val="002C5BD8"/>
    <w:rsid w:val="002D12F9"/>
    <w:rsid w:val="002D3513"/>
    <w:rsid w:val="002D6D66"/>
    <w:rsid w:val="002D75D4"/>
    <w:rsid w:val="002D79C7"/>
    <w:rsid w:val="002E3429"/>
    <w:rsid w:val="002F130A"/>
    <w:rsid w:val="002F506B"/>
    <w:rsid w:val="002F6367"/>
    <w:rsid w:val="002F6466"/>
    <w:rsid w:val="00312D0B"/>
    <w:rsid w:val="00313ADD"/>
    <w:rsid w:val="003148C1"/>
    <w:rsid w:val="003210A5"/>
    <w:rsid w:val="0032186C"/>
    <w:rsid w:val="0032282B"/>
    <w:rsid w:val="00322FA2"/>
    <w:rsid w:val="003335FC"/>
    <w:rsid w:val="00335431"/>
    <w:rsid w:val="003368FB"/>
    <w:rsid w:val="003413DA"/>
    <w:rsid w:val="00341F14"/>
    <w:rsid w:val="00344690"/>
    <w:rsid w:val="00344A41"/>
    <w:rsid w:val="00352EE4"/>
    <w:rsid w:val="0035348E"/>
    <w:rsid w:val="00353C12"/>
    <w:rsid w:val="00370C8D"/>
    <w:rsid w:val="0037216E"/>
    <w:rsid w:val="00383132"/>
    <w:rsid w:val="00384B56"/>
    <w:rsid w:val="00385B31"/>
    <w:rsid w:val="00393662"/>
    <w:rsid w:val="003A2126"/>
    <w:rsid w:val="003A2D4C"/>
    <w:rsid w:val="003A723D"/>
    <w:rsid w:val="003B2B0E"/>
    <w:rsid w:val="003B4541"/>
    <w:rsid w:val="003C1904"/>
    <w:rsid w:val="003C1DEC"/>
    <w:rsid w:val="003C5761"/>
    <w:rsid w:val="003C5EC0"/>
    <w:rsid w:val="003D4629"/>
    <w:rsid w:val="003D561E"/>
    <w:rsid w:val="003D5AAC"/>
    <w:rsid w:val="003F1654"/>
    <w:rsid w:val="00413B72"/>
    <w:rsid w:val="00415C17"/>
    <w:rsid w:val="00416D4A"/>
    <w:rsid w:val="00417FA1"/>
    <w:rsid w:val="00420DBD"/>
    <w:rsid w:val="00423300"/>
    <w:rsid w:val="00444144"/>
    <w:rsid w:val="0044660B"/>
    <w:rsid w:val="00451C0C"/>
    <w:rsid w:val="00454FBF"/>
    <w:rsid w:val="0045751C"/>
    <w:rsid w:val="00460C5C"/>
    <w:rsid w:val="0047709C"/>
    <w:rsid w:val="00484594"/>
    <w:rsid w:val="00485DA7"/>
    <w:rsid w:val="00486B42"/>
    <w:rsid w:val="0049433E"/>
    <w:rsid w:val="0049572F"/>
    <w:rsid w:val="004A0DA8"/>
    <w:rsid w:val="004A5067"/>
    <w:rsid w:val="004B17C1"/>
    <w:rsid w:val="004C004D"/>
    <w:rsid w:val="004C22AE"/>
    <w:rsid w:val="004C4098"/>
    <w:rsid w:val="004C7057"/>
    <w:rsid w:val="004D1273"/>
    <w:rsid w:val="004D14B4"/>
    <w:rsid w:val="004D1A17"/>
    <w:rsid w:val="004D44F5"/>
    <w:rsid w:val="004E1493"/>
    <w:rsid w:val="004F40C8"/>
    <w:rsid w:val="004F6701"/>
    <w:rsid w:val="005003B3"/>
    <w:rsid w:val="005139F1"/>
    <w:rsid w:val="0051634A"/>
    <w:rsid w:val="0052073C"/>
    <w:rsid w:val="00535915"/>
    <w:rsid w:val="005377F6"/>
    <w:rsid w:val="00537A18"/>
    <w:rsid w:val="0054013D"/>
    <w:rsid w:val="0054035C"/>
    <w:rsid w:val="005414FC"/>
    <w:rsid w:val="0054211F"/>
    <w:rsid w:val="00545306"/>
    <w:rsid w:val="00551BA9"/>
    <w:rsid w:val="0055342F"/>
    <w:rsid w:val="005554F1"/>
    <w:rsid w:val="005554F3"/>
    <w:rsid w:val="0056129C"/>
    <w:rsid w:val="00561744"/>
    <w:rsid w:val="005617E4"/>
    <w:rsid w:val="00561E3C"/>
    <w:rsid w:val="00563D2F"/>
    <w:rsid w:val="005649C8"/>
    <w:rsid w:val="00564AB9"/>
    <w:rsid w:val="00570C3C"/>
    <w:rsid w:val="0057374D"/>
    <w:rsid w:val="0057422B"/>
    <w:rsid w:val="0057772E"/>
    <w:rsid w:val="005856FE"/>
    <w:rsid w:val="00585B1C"/>
    <w:rsid w:val="005A0B7D"/>
    <w:rsid w:val="005A64AE"/>
    <w:rsid w:val="005A6579"/>
    <w:rsid w:val="005B3002"/>
    <w:rsid w:val="005B4F38"/>
    <w:rsid w:val="005B5C90"/>
    <w:rsid w:val="005C21F4"/>
    <w:rsid w:val="005C5F94"/>
    <w:rsid w:val="005C63E2"/>
    <w:rsid w:val="005D106D"/>
    <w:rsid w:val="005D6EA3"/>
    <w:rsid w:val="005E1C3D"/>
    <w:rsid w:val="005E605D"/>
    <w:rsid w:val="005F2A69"/>
    <w:rsid w:val="005F66B1"/>
    <w:rsid w:val="005F718A"/>
    <w:rsid w:val="00603992"/>
    <w:rsid w:val="00603B31"/>
    <w:rsid w:val="00604AFC"/>
    <w:rsid w:val="00606F21"/>
    <w:rsid w:val="00610616"/>
    <w:rsid w:val="006241DD"/>
    <w:rsid w:val="00624B79"/>
    <w:rsid w:val="00625D8F"/>
    <w:rsid w:val="00627CE4"/>
    <w:rsid w:val="00632EE7"/>
    <w:rsid w:val="0064514D"/>
    <w:rsid w:val="00653634"/>
    <w:rsid w:val="006541A2"/>
    <w:rsid w:val="00670046"/>
    <w:rsid w:val="006718EC"/>
    <w:rsid w:val="00673E37"/>
    <w:rsid w:val="0068110A"/>
    <w:rsid w:val="00681415"/>
    <w:rsid w:val="00684677"/>
    <w:rsid w:val="006864D3"/>
    <w:rsid w:val="00695E33"/>
    <w:rsid w:val="006A0965"/>
    <w:rsid w:val="006B0672"/>
    <w:rsid w:val="006B306E"/>
    <w:rsid w:val="006B30B4"/>
    <w:rsid w:val="006C0B88"/>
    <w:rsid w:val="006C5385"/>
    <w:rsid w:val="006C55FD"/>
    <w:rsid w:val="006D40ED"/>
    <w:rsid w:val="006D5022"/>
    <w:rsid w:val="006D58A1"/>
    <w:rsid w:val="006E73CF"/>
    <w:rsid w:val="006F02C4"/>
    <w:rsid w:val="006F2A3C"/>
    <w:rsid w:val="006F2CA7"/>
    <w:rsid w:val="006F2FF5"/>
    <w:rsid w:val="007037FE"/>
    <w:rsid w:val="00707237"/>
    <w:rsid w:val="00710B6C"/>
    <w:rsid w:val="0071567D"/>
    <w:rsid w:val="00716370"/>
    <w:rsid w:val="007203F4"/>
    <w:rsid w:val="007239DB"/>
    <w:rsid w:val="00723F07"/>
    <w:rsid w:val="007277BB"/>
    <w:rsid w:val="0073212A"/>
    <w:rsid w:val="00734AFE"/>
    <w:rsid w:val="00736864"/>
    <w:rsid w:val="007409DD"/>
    <w:rsid w:val="007444F8"/>
    <w:rsid w:val="00747FE4"/>
    <w:rsid w:val="00753DE3"/>
    <w:rsid w:val="00756950"/>
    <w:rsid w:val="00762A48"/>
    <w:rsid w:val="007678B4"/>
    <w:rsid w:val="007739D8"/>
    <w:rsid w:val="00776256"/>
    <w:rsid w:val="0078282A"/>
    <w:rsid w:val="00783765"/>
    <w:rsid w:val="00791A6E"/>
    <w:rsid w:val="00792577"/>
    <w:rsid w:val="007948A2"/>
    <w:rsid w:val="007957A5"/>
    <w:rsid w:val="007978CE"/>
    <w:rsid w:val="007A4C6E"/>
    <w:rsid w:val="007A505F"/>
    <w:rsid w:val="007B0D6B"/>
    <w:rsid w:val="007B2DE8"/>
    <w:rsid w:val="007C005F"/>
    <w:rsid w:val="007C01D6"/>
    <w:rsid w:val="007C0CF5"/>
    <w:rsid w:val="007C25CF"/>
    <w:rsid w:val="007C273E"/>
    <w:rsid w:val="007D372D"/>
    <w:rsid w:val="007D42F7"/>
    <w:rsid w:val="007D4F8D"/>
    <w:rsid w:val="007D66C4"/>
    <w:rsid w:val="007D7EE1"/>
    <w:rsid w:val="007F4467"/>
    <w:rsid w:val="007F66EB"/>
    <w:rsid w:val="00801820"/>
    <w:rsid w:val="00801F42"/>
    <w:rsid w:val="00803D1C"/>
    <w:rsid w:val="00804233"/>
    <w:rsid w:val="00811201"/>
    <w:rsid w:val="008167ED"/>
    <w:rsid w:val="00822DA0"/>
    <w:rsid w:val="00824F86"/>
    <w:rsid w:val="0082532E"/>
    <w:rsid w:val="0083422D"/>
    <w:rsid w:val="008347F5"/>
    <w:rsid w:val="00837784"/>
    <w:rsid w:val="00837F4F"/>
    <w:rsid w:val="008404F2"/>
    <w:rsid w:val="008439C3"/>
    <w:rsid w:val="00843FDF"/>
    <w:rsid w:val="008543E6"/>
    <w:rsid w:val="0085517A"/>
    <w:rsid w:val="0085577C"/>
    <w:rsid w:val="008609F5"/>
    <w:rsid w:val="0087027B"/>
    <w:rsid w:val="008749FE"/>
    <w:rsid w:val="00874C1E"/>
    <w:rsid w:val="008753CF"/>
    <w:rsid w:val="00876AE2"/>
    <w:rsid w:val="008772CF"/>
    <w:rsid w:val="00880336"/>
    <w:rsid w:val="00880FB0"/>
    <w:rsid w:val="008832CB"/>
    <w:rsid w:val="00883908"/>
    <w:rsid w:val="0088408A"/>
    <w:rsid w:val="00886A8E"/>
    <w:rsid w:val="00892358"/>
    <w:rsid w:val="00896387"/>
    <w:rsid w:val="008A67D6"/>
    <w:rsid w:val="008B683A"/>
    <w:rsid w:val="008B7A08"/>
    <w:rsid w:val="008C4AE2"/>
    <w:rsid w:val="008D11AA"/>
    <w:rsid w:val="008D11DE"/>
    <w:rsid w:val="008D46F4"/>
    <w:rsid w:val="008D4BEF"/>
    <w:rsid w:val="008E2C97"/>
    <w:rsid w:val="008E5CDE"/>
    <w:rsid w:val="008E5E6F"/>
    <w:rsid w:val="008F0191"/>
    <w:rsid w:val="008F5C01"/>
    <w:rsid w:val="008F5DC3"/>
    <w:rsid w:val="008F65FC"/>
    <w:rsid w:val="00901848"/>
    <w:rsid w:val="009021DF"/>
    <w:rsid w:val="0090288F"/>
    <w:rsid w:val="00906457"/>
    <w:rsid w:val="009073E4"/>
    <w:rsid w:val="00912122"/>
    <w:rsid w:val="00916DF5"/>
    <w:rsid w:val="0091751A"/>
    <w:rsid w:val="00920C88"/>
    <w:rsid w:val="00921B35"/>
    <w:rsid w:val="00921C5F"/>
    <w:rsid w:val="00921D09"/>
    <w:rsid w:val="0092281C"/>
    <w:rsid w:val="00924799"/>
    <w:rsid w:val="00925E2E"/>
    <w:rsid w:val="0092790C"/>
    <w:rsid w:val="00930768"/>
    <w:rsid w:val="0093305A"/>
    <w:rsid w:val="00933787"/>
    <w:rsid w:val="00933C2F"/>
    <w:rsid w:val="00934833"/>
    <w:rsid w:val="00934AD2"/>
    <w:rsid w:val="00936547"/>
    <w:rsid w:val="009367E2"/>
    <w:rsid w:val="00944228"/>
    <w:rsid w:val="00944714"/>
    <w:rsid w:val="00956CA0"/>
    <w:rsid w:val="00957CB5"/>
    <w:rsid w:val="009677C7"/>
    <w:rsid w:val="00967A8B"/>
    <w:rsid w:val="00984CBE"/>
    <w:rsid w:val="0098588F"/>
    <w:rsid w:val="00987B86"/>
    <w:rsid w:val="00991C1F"/>
    <w:rsid w:val="0099222C"/>
    <w:rsid w:val="0099239F"/>
    <w:rsid w:val="0099272E"/>
    <w:rsid w:val="009945A0"/>
    <w:rsid w:val="009952C7"/>
    <w:rsid w:val="009B07FA"/>
    <w:rsid w:val="009B1CBC"/>
    <w:rsid w:val="009B3EE8"/>
    <w:rsid w:val="009B4996"/>
    <w:rsid w:val="009C0EB1"/>
    <w:rsid w:val="009C163E"/>
    <w:rsid w:val="009C5447"/>
    <w:rsid w:val="009C71F5"/>
    <w:rsid w:val="009D0AD7"/>
    <w:rsid w:val="009D0B67"/>
    <w:rsid w:val="009D0E0A"/>
    <w:rsid w:val="009D79FC"/>
    <w:rsid w:val="009E74C1"/>
    <w:rsid w:val="009F2FAC"/>
    <w:rsid w:val="009F7AFD"/>
    <w:rsid w:val="00A02FB2"/>
    <w:rsid w:val="00A037EB"/>
    <w:rsid w:val="00A0484D"/>
    <w:rsid w:val="00A050C9"/>
    <w:rsid w:val="00A054C4"/>
    <w:rsid w:val="00A1178D"/>
    <w:rsid w:val="00A16A21"/>
    <w:rsid w:val="00A172BB"/>
    <w:rsid w:val="00A21A33"/>
    <w:rsid w:val="00A2244F"/>
    <w:rsid w:val="00A26E7B"/>
    <w:rsid w:val="00A27355"/>
    <w:rsid w:val="00A328C2"/>
    <w:rsid w:val="00A33638"/>
    <w:rsid w:val="00A35E81"/>
    <w:rsid w:val="00A41201"/>
    <w:rsid w:val="00A41BB8"/>
    <w:rsid w:val="00A56FD0"/>
    <w:rsid w:val="00A6132C"/>
    <w:rsid w:val="00A61733"/>
    <w:rsid w:val="00A6247A"/>
    <w:rsid w:val="00A63B8A"/>
    <w:rsid w:val="00A63CDC"/>
    <w:rsid w:val="00A72526"/>
    <w:rsid w:val="00A752F9"/>
    <w:rsid w:val="00A76C51"/>
    <w:rsid w:val="00A80D1B"/>
    <w:rsid w:val="00A84032"/>
    <w:rsid w:val="00A9475E"/>
    <w:rsid w:val="00AA0BB0"/>
    <w:rsid w:val="00AA42EE"/>
    <w:rsid w:val="00AA73BB"/>
    <w:rsid w:val="00AB174D"/>
    <w:rsid w:val="00AC0AD3"/>
    <w:rsid w:val="00AC283A"/>
    <w:rsid w:val="00AC39A4"/>
    <w:rsid w:val="00AC414D"/>
    <w:rsid w:val="00AC6D62"/>
    <w:rsid w:val="00AC7E6F"/>
    <w:rsid w:val="00AD11CB"/>
    <w:rsid w:val="00AD4828"/>
    <w:rsid w:val="00AD60A3"/>
    <w:rsid w:val="00AD6A4E"/>
    <w:rsid w:val="00AE3C7B"/>
    <w:rsid w:val="00AE5175"/>
    <w:rsid w:val="00AE7991"/>
    <w:rsid w:val="00B06AC1"/>
    <w:rsid w:val="00B10732"/>
    <w:rsid w:val="00B109F5"/>
    <w:rsid w:val="00B13313"/>
    <w:rsid w:val="00B14FF2"/>
    <w:rsid w:val="00B17702"/>
    <w:rsid w:val="00B230B2"/>
    <w:rsid w:val="00B25CAB"/>
    <w:rsid w:val="00B26718"/>
    <w:rsid w:val="00B26FDF"/>
    <w:rsid w:val="00B329C5"/>
    <w:rsid w:val="00B35049"/>
    <w:rsid w:val="00B35C59"/>
    <w:rsid w:val="00B368BA"/>
    <w:rsid w:val="00B36DBD"/>
    <w:rsid w:val="00B3788C"/>
    <w:rsid w:val="00B42EF7"/>
    <w:rsid w:val="00B44D27"/>
    <w:rsid w:val="00B568B2"/>
    <w:rsid w:val="00B619A8"/>
    <w:rsid w:val="00B65736"/>
    <w:rsid w:val="00B722DA"/>
    <w:rsid w:val="00B749DD"/>
    <w:rsid w:val="00B7690A"/>
    <w:rsid w:val="00B81D0D"/>
    <w:rsid w:val="00B821FD"/>
    <w:rsid w:val="00B82E6C"/>
    <w:rsid w:val="00B87FC4"/>
    <w:rsid w:val="00BA359C"/>
    <w:rsid w:val="00BA451C"/>
    <w:rsid w:val="00BB6152"/>
    <w:rsid w:val="00BB7448"/>
    <w:rsid w:val="00BB7D13"/>
    <w:rsid w:val="00BC2FB6"/>
    <w:rsid w:val="00BC5A71"/>
    <w:rsid w:val="00BD25F6"/>
    <w:rsid w:val="00BE2EC2"/>
    <w:rsid w:val="00BE3BD8"/>
    <w:rsid w:val="00BE3F86"/>
    <w:rsid w:val="00C00556"/>
    <w:rsid w:val="00C118A9"/>
    <w:rsid w:val="00C12A84"/>
    <w:rsid w:val="00C13866"/>
    <w:rsid w:val="00C13D4E"/>
    <w:rsid w:val="00C15E40"/>
    <w:rsid w:val="00C16475"/>
    <w:rsid w:val="00C21585"/>
    <w:rsid w:val="00C21C34"/>
    <w:rsid w:val="00C24118"/>
    <w:rsid w:val="00C31143"/>
    <w:rsid w:val="00C35CA2"/>
    <w:rsid w:val="00C3678D"/>
    <w:rsid w:val="00C40871"/>
    <w:rsid w:val="00C4393F"/>
    <w:rsid w:val="00C44155"/>
    <w:rsid w:val="00C476B1"/>
    <w:rsid w:val="00C507ED"/>
    <w:rsid w:val="00C50F04"/>
    <w:rsid w:val="00C53816"/>
    <w:rsid w:val="00C61BB7"/>
    <w:rsid w:val="00C62257"/>
    <w:rsid w:val="00C622ED"/>
    <w:rsid w:val="00C62C34"/>
    <w:rsid w:val="00C711EE"/>
    <w:rsid w:val="00C713B0"/>
    <w:rsid w:val="00C75952"/>
    <w:rsid w:val="00C76022"/>
    <w:rsid w:val="00C76A75"/>
    <w:rsid w:val="00C76F48"/>
    <w:rsid w:val="00C7778B"/>
    <w:rsid w:val="00C7791F"/>
    <w:rsid w:val="00C82CB1"/>
    <w:rsid w:val="00C8392D"/>
    <w:rsid w:val="00C85DF8"/>
    <w:rsid w:val="00C935FE"/>
    <w:rsid w:val="00C947B6"/>
    <w:rsid w:val="00C95C6D"/>
    <w:rsid w:val="00CA78F8"/>
    <w:rsid w:val="00CB2CB9"/>
    <w:rsid w:val="00CB44F2"/>
    <w:rsid w:val="00CB574D"/>
    <w:rsid w:val="00CB78C5"/>
    <w:rsid w:val="00CC27A8"/>
    <w:rsid w:val="00CC582E"/>
    <w:rsid w:val="00CD3DBF"/>
    <w:rsid w:val="00CD7453"/>
    <w:rsid w:val="00CE4370"/>
    <w:rsid w:val="00CE5B22"/>
    <w:rsid w:val="00CF0A05"/>
    <w:rsid w:val="00CF3F4D"/>
    <w:rsid w:val="00CF400F"/>
    <w:rsid w:val="00D03287"/>
    <w:rsid w:val="00D04CCD"/>
    <w:rsid w:val="00D1087D"/>
    <w:rsid w:val="00D15BE2"/>
    <w:rsid w:val="00D161BE"/>
    <w:rsid w:val="00D17730"/>
    <w:rsid w:val="00D3404A"/>
    <w:rsid w:val="00D35111"/>
    <w:rsid w:val="00D368E5"/>
    <w:rsid w:val="00D41E9D"/>
    <w:rsid w:val="00D42D88"/>
    <w:rsid w:val="00D43F0C"/>
    <w:rsid w:val="00D53084"/>
    <w:rsid w:val="00D65678"/>
    <w:rsid w:val="00D7180F"/>
    <w:rsid w:val="00D768DE"/>
    <w:rsid w:val="00D806D8"/>
    <w:rsid w:val="00D80F6D"/>
    <w:rsid w:val="00D83A51"/>
    <w:rsid w:val="00D8602A"/>
    <w:rsid w:val="00D86336"/>
    <w:rsid w:val="00D917C6"/>
    <w:rsid w:val="00D97654"/>
    <w:rsid w:val="00DA1DD4"/>
    <w:rsid w:val="00DA5357"/>
    <w:rsid w:val="00DB1514"/>
    <w:rsid w:val="00DB495B"/>
    <w:rsid w:val="00DC1FC1"/>
    <w:rsid w:val="00DC7146"/>
    <w:rsid w:val="00DC74FA"/>
    <w:rsid w:val="00DF12CA"/>
    <w:rsid w:val="00DF3979"/>
    <w:rsid w:val="00E00F98"/>
    <w:rsid w:val="00E045D9"/>
    <w:rsid w:val="00E23628"/>
    <w:rsid w:val="00E26586"/>
    <w:rsid w:val="00E317C7"/>
    <w:rsid w:val="00E37710"/>
    <w:rsid w:val="00E47CF7"/>
    <w:rsid w:val="00E53CA7"/>
    <w:rsid w:val="00E552F1"/>
    <w:rsid w:val="00E6013F"/>
    <w:rsid w:val="00E61885"/>
    <w:rsid w:val="00E6441A"/>
    <w:rsid w:val="00E71C43"/>
    <w:rsid w:val="00E72FAE"/>
    <w:rsid w:val="00E744E4"/>
    <w:rsid w:val="00E75BB4"/>
    <w:rsid w:val="00E76BAF"/>
    <w:rsid w:val="00E82468"/>
    <w:rsid w:val="00E82F3D"/>
    <w:rsid w:val="00E83C29"/>
    <w:rsid w:val="00E92123"/>
    <w:rsid w:val="00E94010"/>
    <w:rsid w:val="00E94E0D"/>
    <w:rsid w:val="00EA079E"/>
    <w:rsid w:val="00EA1BBD"/>
    <w:rsid w:val="00EA484D"/>
    <w:rsid w:val="00EA4FE8"/>
    <w:rsid w:val="00EA699D"/>
    <w:rsid w:val="00EB0E79"/>
    <w:rsid w:val="00EB2940"/>
    <w:rsid w:val="00EB31DE"/>
    <w:rsid w:val="00EB3328"/>
    <w:rsid w:val="00EC4327"/>
    <w:rsid w:val="00EC4ABF"/>
    <w:rsid w:val="00ED2665"/>
    <w:rsid w:val="00ED2BB9"/>
    <w:rsid w:val="00ED556A"/>
    <w:rsid w:val="00EE2AAF"/>
    <w:rsid w:val="00EE332A"/>
    <w:rsid w:val="00EE6B2D"/>
    <w:rsid w:val="00EE77F8"/>
    <w:rsid w:val="00EF16CD"/>
    <w:rsid w:val="00EF4021"/>
    <w:rsid w:val="00EF48AF"/>
    <w:rsid w:val="00EF5279"/>
    <w:rsid w:val="00EF5673"/>
    <w:rsid w:val="00EF685F"/>
    <w:rsid w:val="00EF7DF7"/>
    <w:rsid w:val="00F01345"/>
    <w:rsid w:val="00F01BB5"/>
    <w:rsid w:val="00F02386"/>
    <w:rsid w:val="00F0244A"/>
    <w:rsid w:val="00F033BA"/>
    <w:rsid w:val="00F03BF6"/>
    <w:rsid w:val="00F11CF8"/>
    <w:rsid w:val="00F12F98"/>
    <w:rsid w:val="00F12FE8"/>
    <w:rsid w:val="00F13208"/>
    <w:rsid w:val="00F21804"/>
    <w:rsid w:val="00F30DB4"/>
    <w:rsid w:val="00F407D1"/>
    <w:rsid w:val="00F43A71"/>
    <w:rsid w:val="00F4449B"/>
    <w:rsid w:val="00F44FCE"/>
    <w:rsid w:val="00F50EC0"/>
    <w:rsid w:val="00F51FF2"/>
    <w:rsid w:val="00F52695"/>
    <w:rsid w:val="00F53A87"/>
    <w:rsid w:val="00F60403"/>
    <w:rsid w:val="00F70713"/>
    <w:rsid w:val="00F70BF1"/>
    <w:rsid w:val="00F7656C"/>
    <w:rsid w:val="00F7710D"/>
    <w:rsid w:val="00F87E31"/>
    <w:rsid w:val="00F90423"/>
    <w:rsid w:val="00F91157"/>
    <w:rsid w:val="00F92C86"/>
    <w:rsid w:val="00F96184"/>
    <w:rsid w:val="00F968BD"/>
    <w:rsid w:val="00F97654"/>
    <w:rsid w:val="00FA0245"/>
    <w:rsid w:val="00FA53AB"/>
    <w:rsid w:val="00FA5408"/>
    <w:rsid w:val="00FA63D6"/>
    <w:rsid w:val="00FB149F"/>
    <w:rsid w:val="00FB3887"/>
    <w:rsid w:val="00FB444F"/>
    <w:rsid w:val="00FB52C2"/>
    <w:rsid w:val="00FB5683"/>
    <w:rsid w:val="00FB734F"/>
    <w:rsid w:val="00FC15A9"/>
    <w:rsid w:val="00FC7E56"/>
    <w:rsid w:val="00FD1DCA"/>
    <w:rsid w:val="00FD5C49"/>
    <w:rsid w:val="00FD6109"/>
    <w:rsid w:val="00FD7465"/>
    <w:rsid w:val="00FE0A6E"/>
    <w:rsid w:val="00FE3F99"/>
    <w:rsid w:val="00FE6E85"/>
    <w:rsid w:val="00FE7B95"/>
    <w:rsid w:val="00FF3079"/>
    <w:rsid w:val="00FF335D"/>
    <w:rsid w:val="00FF337F"/>
    <w:rsid w:val="00FF560F"/>
    <w:rsid w:val="00FF7C15"/>
  </w:rsids>
  <m:mathPr>
    <m:mathFont m:val="Cambria Math"/>
    <m:brkBin m:val="before"/>
    <m:brkBinSub m:val="--"/>
    <m:smallFrac/>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21E3E"/>
  <w15:docId w15:val="{A92326A1-248C-427B-958C-7A0C47654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A1253"/>
    <w:pPr>
      <w:spacing w:before="120" w:after="120" w:line="240" w:lineRule="auto"/>
      <w:ind w:left="284"/>
      <w:jc w:val="both"/>
    </w:pPr>
    <w:rPr>
      <w:rFonts w:ascii="Corbel" w:eastAsia="Times New Roman" w:hAnsi="Corbel" w:cs="Times New Roman"/>
      <w:color w:val="000000" w:themeColor="text1"/>
      <w:szCs w:val="24"/>
      <w:lang w:eastAsia="es-ES"/>
    </w:rPr>
  </w:style>
  <w:style w:type="paragraph" w:styleId="Ttulo1">
    <w:name w:val="heading 1"/>
    <w:basedOn w:val="Normal"/>
    <w:next w:val="Normal"/>
    <w:link w:val="Ttulo1Car"/>
    <w:uiPriority w:val="9"/>
    <w:qFormat/>
    <w:rsid w:val="00734AFE"/>
    <w:pPr>
      <w:keepNext/>
      <w:keepLines/>
      <w:numPr>
        <w:numId w:val="36"/>
      </w:numPr>
      <w:pBdr>
        <w:bottom w:val="single" w:sz="4" w:space="1" w:color="5B9BD5" w:themeColor="accent1"/>
      </w:pBdr>
      <w:spacing w:before="360" w:after="240"/>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1905AC"/>
    <w:pPr>
      <w:keepNext/>
      <w:keepLines/>
      <w:numPr>
        <w:numId w:val="38"/>
      </w:numPr>
      <w:spacing w:before="360"/>
      <w:ind w:left="1003" w:hanging="357"/>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7216E"/>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unhideWhenUsed/>
    <w:qFormat/>
    <w:rsid w:val="00563D2F"/>
    <w:pPr>
      <w:keepNext/>
      <w:keepLines/>
      <w:spacing w:before="40" w:after="0"/>
      <w:outlineLvl w:val="3"/>
    </w:pPr>
    <w:rPr>
      <w:rFonts w:asciiTheme="majorHAnsi" w:eastAsiaTheme="majorEastAsia" w:hAnsiTheme="majorHAnsi" w:cstheme="majorBidi"/>
      <w:i/>
      <w:iCs/>
    </w:rPr>
  </w:style>
  <w:style w:type="paragraph" w:styleId="Ttulo5">
    <w:name w:val="heading 5"/>
    <w:basedOn w:val="Normal"/>
    <w:next w:val="Normal"/>
    <w:link w:val="Ttulo5Car"/>
    <w:uiPriority w:val="9"/>
    <w:unhideWhenUsed/>
    <w:qFormat/>
    <w:rsid w:val="0070723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34AFE"/>
    <w:rPr>
      <w:rFonts w:ascii="Corbel" w:eastAsiaTheme="majorEastAsia" w:hAnsi="Corbel" w:cstheme="majorBidi"/>
      <w:color w:val="2E74B5" w:themeColor="accent1" w:themeShade="BF"/>
      <w:sz w:val="32"/>
      <w:szCs w:val="32"/>
      <w:lang w:eastAsia="es-ES"/>
    </w:rPr>
  </w:style>
  <w:style w:type="character" w:customStyle="1" w:styleId="Ttulo2Car">
    <w:name w:val="Título 2 Car"/>
    <w:basedOn w:val="Fuentedeprrafopredeter"/>
    <w:link w:val="Ttulo2"/>
    <w:uiPriority w:val="9"/>
    <w:rsid w:val="001905AC"/>
    <w:rPr>
      <w:rFonts w:asciiTheme="majorHAnsi" w:eastAsiaTheme="majorEastAsia" w:hAnsiTheme="majorHAnsi" w:cstheme="majorBidi"/>
      <w:color w:val="2E74B5" w:themeColor="accent1" w:themeShade="BF"/>
      <w:sz w:val="26"/>
      <w:szCs w:val="26"/>
      <w:lang w:eastAsia="es-ES"/>
    </w:rPr>
  </w:style>
  <w:style w:type="character" w:customStyle="1" w:styleId="Ttulo3Car">
    <w:name w:val="Título 3 Car"/>
    <w:basedOn w:val="Fuentedeprrafopredeter"/>
    <w:link w:val="Ttulo3"/>
    <w:uiPriority w:val="9"/>
    <w:rsid w:val="0037216E"/>
    <w:rPr>
      <w:rFonts w:asciiTheme="majorHAnsi" w:eastAsiaTheme="majorEastAsia" w:hAnsiTheme="majorHAnsi" w:cstheme="majorBidi"/>
      <w:color w:val="1F4D78" w:themeColor="accent1" w:themeShade="7F"/>
      <w:sz w:val="24"/>
      <w:szCs w:val="24"/>
      <w:lang w:eastAsia="es-ES"/>
    </w:rPr>
  </w:style>
  <w:style w:type="character" w:customStyle="1" w:styleId="Ttulo4Car">
    <w:name w:val="Título 4 Car"/>
    <w:basedOn w:val="Fuentedeprrafopredeter"/>
    <w:link w:val="Ttulo4"/>
    <w:uiPriority w:val="9"/>
    <w:rsid w:val="00563D2F"/>
    <w:rPr>
      <w:rFonts w:asciiTheme="majorHAnsi" w:eastAsiaTheme="majorEastAsia" w:hAnsiTheme="majorHAnsi" w:cstheme="majorBidi"/>
      <w:i/>
      <w:iCs/>
      <w:color w:val="000000" w:themeColor="text1"/>
      <w:szCs w:val="24"/>
      <w:lang w:eastAsia="es-ES"/>
    </w:rPr>
  </w:style>
  <w:style w:type="character" w:customStyle="1" w:styleId="Ttulo5Car">
    <w:name w:val="Título 5 Car"/>
    <w:basedOn w:val="Fuentedeprrafopredeter"/>
    <w:link w:val="Ttulo5"/>
    <w:uiPriority w:val="9"/>
    <w:rsid w:val="00707237"/>
    <w:rPr>
      <w:rFonts w:asciiTheme="majorHAnsi" w:eastAsiaTheme="majorEastAsia" w:hAnsiTheme="majorHAnsi" w:cstheme="majorBidi"/>
      <w:color w:val="2E74B5" w:themeColor="accent1" w:themeShade="BF"/>
      <w:szCs w:val="24"/>
      <w:lang w:eastAsia="es-ES"/>
    </w:rPr>
  </w:style>
  <w:style w:type="paragraph" w:styleId="Encabezado">
    <w:name w:val="header"/>
    <w:basedOn w:val="Normal"/>
    <w:link w:val="EncabezadoCar"/>
    <w:uiPriority w:val="99"/>
    <w:unhideWhenUsed/>
    <w:rsid w:val="0057772E"/>
    <w:pPr>
      <w:tabs>
        <w:tab w:val="center" w:pos="4252"/>
        <w:tab w:val="right" w:pos="8504"/>
      </w:tabs>
    </w:pPr>
  </w:style>
  <w:style w:type="character" w:customStyle="1" w:styleId="EncabezadoCar">
    <w:name w:val="Encabezado Car"/>
    <w:basedOn w:val="Fuentedeprrafopredeter"/>
    <w:link w:val="Encabezado"/>
    <w:uiPriority w:val="99"/>
    <w:rsid w:val="0057772E"/>
  </w:style>
  <w:style w:type="paragraph" w:styleId="Piedepgina">
    <w:name w:val="footer"/>
    <w:basedOn w:val="Normal"/>
    <w:link w:val="PiedepginaCar"/>
    <w:uiPriority w:val="99"/>
    <w:unhideWhenUsed/>
    <w:rsid w:val="0057772E"/>
    <w:pPr>
      <w:tabs>
        <w:tab w:val="center" w:pos="4252"/>
        <w:tab w:val="right" w:pos="8504"/>
      </w:tabs>
    </w:pPr>
  </w:style>
  <w:style w:type="character" w:customStyle="1" w:styleId="PiedepginaCar">
    <w:name w:val="Pie de página Car"/>
    <w:basedOn w:val="Fuentedeprrafopredeter"/>
    <w:link w:val="Piedepgina"/>
    <w:uiPriority w:val="99"/>
    <w:rsid w:val="0057772E"/>
  </w:style>
  <w:style w:type="paragraph" w:customStyle="1" w:styleId="a">
    <w:basedOn w:val="Normal"/>
    <w:next w:val="Ttulo"/>
    <w:qFormat/>
    <w:rsid w:val="0057772E"/>
    <w:pPr>
      <w:jc w:val="center"/>
    </w:pPr>
    <w:rPr>
      <w:rFonts w:ascii="Times New Roman" w:hAnsi="Times New Roman"/>
      <w:b/>
      <w:color w:val="auto"/>
      <w:sz w:val="20"/>
      <w:szCs w:val="20"/>
      <w:lang w:eastAsia="en-US"/>
    </w:rPr>
  </w:style>
  <w:style w:type="paragraph" w:styleId="Ttulo">
    <w:name w:val="Title"/>
    <w:basedOn w:val="Normal"/>
    <w:next w:val="Normal"/>
    <w:link w:val="TtuloCar"/>
    <w:uiPriority w:val="10"/>
    <w:qFormat/>
    <w:rsid w:val="0057772E"/>
    <w:pPr>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57772E"/>
    <w:rPr>
      <w:rFonts w:asciiTheme="majorHAnsi" w:eastAsiaTheme="majorEastAsia" w:hAnsiTheme="majorHAnsi" w:cstheme="majorBidi"/>
      <w:spacing w:val="-10"/>
      <w:kern w:val="28"/>
      <w:sz w:val="56"/>
      <w:szCs w:val="56"/>
      <w:lang w:eastAsia="es-ES"/>
    </w:rPr>
  </w:style>
  <w:style w:type="paragraph" w:styleId="Textoindependiente">
    <w:name w:val="Body Text"/>
    <w:basedOn w:val="Normal"/>
    <w:link w:val="TextoindependienteCar"/>
    <w:rsid w:val="0057772E"/>
    <w:rPr>
      <w:rFonts w:ascii="Times New Roman" w:hAnsi="Times New Roman"/>
      <w:b/>
      <w:color w:val="auto"/>
      <w:sz w:val="20"/>
      <w:szCs w:val="20"/>
      <w:lang w:eastAsia="en-US"/>
    </w:rPr>
  </w:style>
  <w:style w:type="character" w:customStyle="1" w:styleId="TextoindependienteCar">
    <w:name w:val="Texto independiente Car"/>
    <w:basedOn w:val="Fuentedeprrafopredeter"/>
    <w:link w:val="Textoindependiente"/>
    <w:rsid w:val="0057772E"/>
    <w:rPr>
      <w:rFonts w:ascii="Times New Roman" w:eastAsia="Times New Roman" w:hAnsi="Times New Roman" w:cs="Times New Roman"/>
      <w:b/>
      <w:sz w:val="20"/>
      <w:szCs w:val="20"/>
    </w:rPr>
  </w:style>
  <w:style w:type="paragraph" w:styleId="Prrafodelista">
    <w:name w:val="List Paragraph"/>
    <w:basedOn w:val="Normal"/>
    <w:uiPriority w:val="34"/>
    <w:qFormat/>
    <w:rsid w:val="009D0E0A"/>
    <w:pPr>
      <w:ind w:left="720"/>
      <w:contextualSpacing/>
    </w:pPr>
  </w:style>
  <w:style w:type="paragraph" w:styleId="NormalWeb">
    <w:name w:val="Normal (Web)"/>
    <w:basedOn w:val="Normal"/>
    <w:uiPriority w:val="99"/>
    <w:semiHidden/>
    <w:unhideWhenUsed/>
    <w:rsid w:val="00AC283A"/>
    <w:pPr>
      <w:spacing w:before="240" w:after="240"/>
    </w:pPr>
    <w:rPr>
      <w:rFonts w:ascii="Times New Roman" w:hAnsi="Times New Roman"/>
      <w:color w:val="auto"/>
    </w:rPr>
  </w:style>
  <w:style w:type="character" w:styleId="Textoennegrita">
    <w:name w:val="Strong"/>
    <w:basedOn w:val="Fuentedeprrafopredeter"/>
    <w:uiPriority w:val="22"/>
    <w:qFormat/>
    <w:rsid w:val="00AC283A"/>
    <w:rPr>
      <w:b/>
      <w:bCs/>
    </w:rPr>
  </w:style>
  <w:style w:type="table" w:styleId="Tablaconcuadrcula">
    <w:name w:val="Table Grid"/>
    <w:basedOn w:val="Tablanormal"/>
    <w:uiPriority w:val="39"/>
    <w:rsid w:val="00747F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3-nfasis51">
    <w:name w:val="Tabla de cuadrícula 3 - Énfasis 51"/>
    <w:basedOn w:val="Tablanormal"/>
    <w:uiPriority w:val="48"/>
    <w:rsid w:val="00747FE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customStyle="1" w:styleId="Tabladecuadrcula5oscura-nfasis51">
    <w:name w:val="Tabla de cuadrícula 5 oscura - Énfasis 51"/>
    <w:basedOn w:val="Tablanormal"/>
    <w:uiPriority w:val="50"/>
    <w:rsid w:val="00747FE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adelista4-nfasis11">
    <w:name w:val="Tabla de lista 4 - Énfasis 11"/>
    <w:basedOn w:val="Tablanormal"/>
    <w:uiPriority w:val="49"/>
    <w:rsid w:val="00747FE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lista4-nfasis51">
    <w:name w:val="Tabla de lista 4 - Énfasis 51"/>
    <w:basedOn w:val="Tablanormal"/>
    <w:uiPriority w:val="49"/>
    <w:rsid w:val="00747FE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lista2-nfasis11">
    <w:name w:val="Tabla de lista 2 - Énfasis 11"/>
    <w:basedOn w:val="Tablanormal"/>
    <w:uiPriority w:val="47"/>
    <w:rsid w:val="00747FE4"/>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7concolores-nfasis11">
    <w:name w:val="Tabla de cuadrícula 7 con colores - Énfasis 11"/>
    <w:basedOn w:val="Tablanormal"/>
    <w:uiPriority w:val="52"/>
    <w:rsid w:val="00747FE4"/>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Tabladecuadrcula4-nfasis51">
    <w:name w:val="Tabla de cuadrícula 4 - Énfasis 51"/>
    <w:basedOn w:val="Tablanormal"/>
    <w:uiPriority w:val="49"/>
    <w:rsid w:val="0016542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lista3-nfasis11">
    <w:name w:val="Tabla de lista 3 - Énfasis 11"/>
    <w:basedOn w:val="Tablanormal"/>
    <w:uiPriority w:val="48"/>
    <w:rsid w:val="0016542E"/>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ndice8">
    <w:name w:val="index 8"/>
    <w:basedOn w:val="Normal"/>
    <w:next w:val="Normal"/>
    <w:autoRedefine/>
    <w:uiPriority w:val="99"/>
    <w:unhideWhenUsed/>
    <w:rsid w:val="000258EB"/>
    <w:pPr>
      <w:ind w:left="1920" w:hanging="240"/>
    </w:pPr>
    <w:rPr>
      <w:rFonts w:asciiTheme="minorHAnsi" w:hAnsiTheme="minorHAnsi"/>
      <w:sz w:val="20"/>
      <w:szCs w:val="20"/>
    </w:rPr>
  </w:style>
  <w:style w:type="character" w:styleId="Hipervnculo">
    <w:name w:val="Hyperlink"/>
    <w:basedOn w:val="Fuentedeprrafopredeter"/>
    <w:uiPriority w:val="99"/>
    <w:unhideWhenUsed/>
    <w:rsid w:val="005856FE"/>
    <w:rPr>
      <w:color w:val="0563C1" w:themeColor="hyperlink"/>
      <w:u w:val="single"/>
    </w:rPr>
  </w:style>
  <w:style w:type="paragraph" w:styleId="Sinespaciado">
    <w:name w:val="No Spacing"/>
    <w:basedOn w:val="Normal"/>
    <w:link w:val="SinespaciadoCar"/>
    <w:uiPriority w:val="1"/>
    <w:qFormat/>
    <w:rsid w:val="00606F21"/>
    <w:rPr>
      <w:rFonts w:asciiTheme="minorHAnsi" w:eastAsiaTheme="minorEastAsia" w:hAnsiTheme="minorHAnsi" w:cstheme="minorBidi"/>
      <w:sz w:val="20"/>
      <w:szCs w:val="20"/>
      <w:lang w:eastAsia="fr-FR"/>
    </w:rPr>
  </w:style>
  <w:style w:type="character" w:customStyle="1" w:styleId="SinespaciadoCar">
    <w:name w:val="Sin espaciado Car"/>
    <w:basedOn w:val="Fuentedeprrafopredeter"/>
    <w:link w:val="Sinespaciado"/>
    <w:uiPriority w:val="1"/>
    <w:rsid w:val="00C713B0"/>
    <w:rPr>
      <w:rFonts w:eastAsiaTheme="minorEastAsia"/>
      <w:color w:val="000000" w:themeColor="text1"/>
      <w:sz w:val="20"/>
      <w:szCs w:val="20"/>
      <w:lang w:eastAsia="fr-FR"/>
    </w:rPr>
  </w:style>
  <w:style w:type="paragraph" w:customStyle="1" w:styleId="PrrafodetextoPuntos">
    <w:name w:val="Párrafo de texto: Puntos"/>
    <w:basedOn w:val="Prrafodetexto"/>
    <w:next w:val="Prrafodetexto"/>
    <w:rsid w:val="00B87FC4"/>
    <w:pPr>
      <w:numPr>
        <w:numId w:val="1"/>
      </w:numPr>
      <w:spacing w:line="360" w:lineRule="auto"/>
      <w:contextualSpacing/>
    </w:pPr>
  </w:style>
  <w:style w:type="paragraph" w:customStyle="1" w:styleId="Prrafodetexto">
    <w:name w:val="Párrafo de texto"/>
    <w:basedOn w:val="Normal"/>
    <w:link w:val="PrrafodetextoCar"/>
    <w:rsid w:val="00B87FC4"/>
    <w:pPr>
      <w:spacing w:before="240" w:after="240" w:line="280" w:lineRule="exact"/>
    </w:pPr>
    <w:rPr>
      <w:rFonts w:ascii="Arial" w:hAnsi="Arial"/>
      <w:color w:val="auto"/>
      <w:sz w:val="18"/>
      <w:szCs w:val="18"/>
    </w:rPr>
  </w:style>
  <w:style w:type="character" w:customStyle="1" w:styleId="PrrafodetextoCar">
    <w:name w:val="Párrafo de texto Car"/>
    <w:link w:val="Prrafodetexto"/>
    <w:locked/>
    <w:rsid w:val="00B87FC4"/>
    <w:rPr>
      <w:rFonts w:ascii="Arial" w:eastAsia="Times New Roman" w:hAnsi="Arial" w:cs="Times New Roman"/>
      <w:sz w:val="18"/>
      <w:szCs w:val="18"/>
      <w:lang w:eastAsia="es-ES"/>
    </w:rPr>
  </w:style>
  <w:style w:type="paragraph" w:customStyle="1" w:styleId="Propuesta">
    <w:name w:val="Propuesta"/>
    <w:basedOn w:val="Encabezado"/>
    <w:rsid w:val="00B87FC4"/>
    <w:pPr>
      <w:spacing w:after="60" w:line="280" w:lineRule="exact"/>
    </w:pPr>
    <w:rPr>
      <w:rFonts w:ascii="Arial" w:hAnsi="Arial"/>
      <w:color w:val="auto"/>
      <w:sz w:val="26"/>
      <w:szCs w:val="18"/>
    </w:rPr>
  </w:style>
  <w:style w:type="paragraph" w:customStyle="1" w:styleId="EstiloPrrafodetextoPuntosAmarillooscuro">
    <w:name w:val="Estilo Párrafo de texto: Puntos + Amarillo oscuro"/>
    <w:basedOn w:val="PrrafodetextoPuntos"/>
    <w:link w:val="EstiloPrrafodetextoPuntosAmarillooscuroCar"/>
    <w:rsid w:val="00B87FC4"/>
    <w:rPr>
      <w:color w:val="808000"/>
    </w:rPr>
  </w:style>
  <w:style w:type="character" w:customStyle="1" w:styleId="EstiloPrrafodetextoPuntosAmarillooscuroCar">
    <w:name w:val="Estilo Párrafo de texto: Puntos + Amarillo oscuro Car"/>
    <w:link w:val="EstiloPrrafodetextoPuntosAmarillooscuro"/>
    <w:locked/>
    <w:rsid w:val="00B87FC4"/>
    <w:rPr>
      <w:rFonts w:ascii="Arial" w:eastAsia="Times New Roman" w:hAnsi="Arial" w:cs="Times New Roman"/>
      <w:color w:val="808000"/>
      <w:sz w:val="18"/>
      <w:szCs w:val="18"/>
      <w:lang w:eastAsia="es-ES"/>
    </w:rPr>
  </w:style>
  <w:style w:type="paragraph" w:styleId="Textoindependiente3">
    <w:name w:val="Body Text 3"/>
    <w:basedOn w:val="Normal"/>
    <w:link w:val="Textoindependiente3Car"/>
    <w:uiPriority w:val="99"/>
    <w:semiHidden/>
    <w:unhideWhenUsed/>
    <w:rsid w:val="009073E4"/>
    <w:rPr>
      <w:sz w:val="16"/>
      <w:szCs w:val="16"/>
    </w:rPr>
  </w:style>
  <w:style w:type="character" w:customStyle="1" w:styleId="Textoindependiente3Car">
    <w:name w:val="Texto independiente 3 Car"/>
    <w:basedOn w:val="Fuentedeprrafopredeter"/>
    <w:link w:val="Textoindependiente3"/>
    <w:uiPriority w:val="99"/>
    <w:semiHidden/>
    <w:rsid w:val="009073E4"/>
    <w:rPr>
      <w:rFonts w:ascii="Verdana" w:eastAsia="Times New Roman" w:hAnsi="Verdana" w:cs="Times New Roman"/>
      <w:color w:val="282A55"/>
      <w:sz w:val="16"/>
      <w:szCs w:val="16"/>
      <w:lang w:eastAsia="es-ES"/>
    </w:rPr>
  </w:style>
  <w:style w:type="paragraph" w:styleId="Textodeglobo">
    <w:name w:val="Balloon Text"/>
    <w:basedOn w:val="Normal"/>
    <w:link w:val="TextodegloboCar"/>
    <w:uiPriority w:val="99"/>
    <w:semiHidden/>
    <w:unhideWhenUsed/>
    <w:rsid w:val="00670046"/>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70046"/>
    <w:rPr>
      <w:rFonts w:ascii="Segoe UI" w:eastAsia="Times New Roman" w:hAnsi="Segoe UI" w:cs="Segoe UI"/>
      <w:color w:val="282A55"/>
      <w:sz w:val="18"/>
      <w:szCs w:val="18"/>
      <w:lang w:eastAsia="es-ES"/>
    </w:rPr>
  </w:style>
  <w:style w:type="paragraph" w:customStyle="1" w:styleId="Puntos">
    <w:name w:val="Puntos •"/>
    <w:basedOn w:val="Normal"/>
    <w:autoRedefine/>
    <w:rsid w:val="00060D26"/>
    <w:pPr>
      <w:numPr>
        <w:numId w:val="2"/>
      </w:numPr>
      <w:spacing w:line="280" w:lineRule="exact"/>
      <w:ind w:left="714" w:hanging="357"/>
    </w:pPr>
    <w:rPr>
      <w:rFonts w:ascii="Arial" w:eastAsia="MS Mincho" w:hAnsi="Arial"/>
      <w:color w:val="000000"/>
      <w:sz w:val="18"/>
      <w:szCs w:val="20"/>
      <w:lang w:val="es-ES_tradnl" w:eastAsia="en-US"/>
    </w:rPr>
  </w:style>
  <w:style w:type="paragraph" w:customStyle="1" w:styleId="PrrafodetextoFiguras">
    <w:name w:val="Párrafo de texto: Figuras"/>
    <w:basedOn w:val="PrrafodetextoPuntos"/>
    <w:rsid w:val="00083D7A"/>
    <w:pPr>
      <w:numPr>
        <w:numId w:val="3"/>
      </w:numPr>
    </w:pPr>
  </w:style>
  <w:style w:type="paragraph" w:customStyle="1" w:styleId="Seccinysubseccin">
    <w:name w:val="Sección y subsección"/>
    <w:basedOn w:val="Encabezadodelista"/>
    <w:next w:val="Normal"/>
    <w:link w:val="SeccinysubseccinCar"/>
    <w:rsid w:val="008167ED"/>
    <w:pPr>
      <w:numPr>
        <w:numId w:val="4"/>
      </w:numPr>
      <w:spacing w:before="240" w:after="240" w:line="280" w:lineRule="exact"/>
    </w:pPr>
    <w:rPr>
      <w:rFonts w:ascii="Arial" w:eastAsia="Times New Roman" w:hAnsi="Arial" w:cs="Arial"/>
      <w:color w:val="auto"/>
      <w:lang w:val="en-GB"/>
    </w:rPr>
  </w:style>
  <w:style w:type="paragraph" w:styleId="Encabezadodelista">
    <w:name w:val="toa heading"/>
    <w:basedOn w:val="Normal"/>
    <w:next w:val="Normal"/>
    <w:uiPriority w:val="99"/>
    <w:semiHidden/>
    <w:unhideWhenUsed/>
    <w:rsid w:val="008167ED"/>
    <w:rPr>
      <w:rFonts w:asciiTheme="majorHAnsi" w:eastAsiaTheme="majorEastAsia" w:hAnsiTheme="majorHAnsi" w:cstheme="majorBidi"/>
      <w:b/>
      <w:bCs/>
    </w:rPr>
  </w:style>
  <w:style w:type="character" w:customStyle="1" w:styleId="SeccinysubseccinCar">
    <w:name w:val="Sección y subsección Car"/>
    <w:link w:val="Seccinysubseccin"/>
    <w:locked/>
    <w:rsid w:val="008167ED"/>
    <w:rPr>
      <w:rFonts w:ascii="Arial" w:eastAsia="Times New Roman" w:hAnsi="Arial" w:cs="Arial"/>
      <w:b/>
      <w:bCs/>
      <w:szCs w:val="24"/>
      <w:lang w:val="en-GB" w:eastAsia="es-ES"/>
    </w:rPr>
  </w:style>
  <w:style w:type="paragraph" w:customStyle="1" w:styleId="Prrafodetextoasubstituir">
    <w:name w:val="Párrafo de texto a substituir"/>
    <w:basedOn w:val="Normal"/>
    <w:next w:val="PrrafodetextoPuntos"/>
    <w:link w:val="PrrafodetextoasubstituirCar"/>
    <w:rsid w:val="009F7AFD"/>
    <w:pPr>
      <w:spacing w:before="60" w:after="60" w:line="280" w:lineRule="exact"/>
    </w:pPr>
    <w:rPr>
      <w:rFonts w:ascii="Arial" w:hAnsi="Arial"/>
      <w:color w:val="808000"/>
      <w:sz w:val="18"/>
      <w:szCs w:val="18"/>
    </w:rPr>
  </w:style>
  <w:style w:type="character" w:customStyle="1" w:styleId="PrrafodetextoasubstituirCar">
    <w:name w:val="Párrafo de texto a substituir Car"/>
    <w:link w:val="Prrafodetextoasubstituir"/>
    <w:locked/>
    <w:rsid w:val="009F7AFD"/>
    <w:rPr>
      <w:rFonts w:ascii="Arial" w:eastAsia="Times New Roman" w:hAnsi="Arial" w:cs="Times New Roman"/>
      <w:color w:val="808000"/>
      <w:sz w:val="18"/>
      <w:szCs w:val="18"/>
      <w:lang w:eastAsia="es-ES"/>
    </w:rPr>
  </w:style>
  <w:style w:type="character" w:customStyle="1" w:styleId="font7">
    <w:name w:val="font_7"/>
    <w:basedOn w:val="Fuentedeprrafopredeter"/>
    <w:rsid w:val="000865DC"/>
  </w:style>
  <w:style w:type="character" w:customStyle="1" w:styleId="font6">
    <w:name w:val="font_6"/>
    <w:basedOn w:val="Fuentedeprrafopredeter"/>
    <w:rsid w:val="000865DC"/>
  </w:style>
  <w:style w:type="character" w:customStyle="1" w:styleId="bold">
    <w:name w:val="bold"/>
    <w:basedOn w:val="Fuentedeprrafopredeter"/>
    <w:rsid w:val="000865DC"/>
  </w:style>
  <w:style w:type="paragraph" w:styleId="ndice1">
    <w:name w:val="index 1"/>
    <w:basedOn w:val="Normal"/>
    <w:next w:val="Normal"/>
    <w:autoRedefine/>
    <w:uiPriority w:val="99"/>
    <w:unhideWhenUsed/>
    <w:rsid w:val="00EB2940"/>
    <w:pPr>
      <w:ind w:left="240" w:hanging="240"/>
    </w:pPr>
    <w:rPr>
      <w:rFonts w:asciiTheme="minorHAnsi" w:hAnsiTheme="minorHAnsi"/>
      <w:sz w:val="20"/>
      <w:szCs w:val="20"/>
    </w:rPr>
  </w:style>
  <w:style w:type="paragraph" w:styleId="ndice2">
    <w:name w:val="index 2"/>
    <w:basedOn w:val="Normal"/>
    <w:next w:val="Normal"/>
    <w:autoRedefine/>
    <w:uiPriority w:val="99"/>
    <w:unhideWhenUsed/>
    <w:rsid w:val="00EB2940"/>
    <w:pPr>
      <w:ind w:left="480" w:hanging="240"/>
    </w:pPr>
    <w:rPr>
      <w:rFonts w:asciiTheme="minorHAnsi" w:hAnsiTheme="minorHAnsi"/>
      <w:sz w:val="20"/>
      <w:szCs w:val="20"/>
    </w:rPr>
  </w:style>
  <w:style w:type="paragraph" w:styleId="ndice3">
    <w:name w:val="index 3"/>
    <w:basedOn w:val="Normal"/>
    <w:next w:val="Normal"/>
    <w:autoRedefine/>
    <w:uiPriority w:val="99"/>
    <w:unhideWhenUsed/>
    <w:rsid w:val="00EB2940"/>
    <w:pPr>
      <w:ind w:left="720" w:hanging="240"/>
    </w:pPr>
    <w:rPr>
      <w:rFonts w:asciiTheme="minorHAnsi" w:hAnsiTheme="minorHAnsi"/>
      <w:sz w:val="20"/>
      <w:szCs w:val="20"/>
    </w:rPr>
  </w:style>
  <w:style w:type="paragraph" w:styleId="ndice4">
    <w:name w:val="index 4"/>
    <w:basedOn w:val="Normal"/>
    <w:next w:val="Normal"/>
    <w:autoRedefine/>
    <w:uiPriority w:val="99"/>
    <w:unhideWhenUsed/>
    <w:rsid w:val="00EB2940"/>
    <w:pPr>
      <w:ind w:left="960" w:hanging="240"/>
    </w:pPr>
    <w:rPr>
      <w:rFonts w:asciiTheme="minorHAnsi" w:hAnsiTheme="minorHAnsi"/>
      <w:sz w:val="20"/>
      <w:szCs w:val="20"/>
    </w:rPr>
  </w:style>
  <w:style w:type="paragraph" w:styleId="ndice5">
    <w:name w:val="index 5"/>
    <w:basedOn w:val="Normal"/>
    <w:next w:val="Normal"/>
    <w:autoRedefine/>
    <w:uiPriority w:val="99"/>
    <w:unhideWhenUsed/>
    <w:rsid w:val="00EB2940"/>
    <w:pPr>
      <w:ind w:left="1200" w:hanging="240"/>
    </w:pPr>
    <w:rPr>
      <w:rFonts w:asciiTheme="minorHAnsi" w:hAnsiTheme="minorHAnsi"/>
      <w:sz w:val="20"/>
      <w:szCs w:val="20"/>
    </w:rPr>
  </w:style>
  <w:style w:type="paragraph" w:styleId="ndice6">
    <w:name w:val="index 6"/>
    <w:basedOn w:val="Normal"/>
    <w:next w:val="Normal"/>
    <w:autoRedefine/>
    <w:uiPriority w:val="99"/>
    <w:unhideWhenUsed/>
    <w:rsid w:val="00EB2940"/>
    <w:pPr>
      <w:ind w:left="1440" w:hanging="240"/>
    </w:pPr>
    <w:rPr>
      <w:rFonts w:asciiTheme="minorHAnsi" w:hAnsiTheme="minorHAnsi"/>
      <w:sz w:val="20"/>
      <w:szCs w:val="20"/>
    </w:rPr>
  </w:style>
  <w:style w:type="paragraph" w:styleId="ndice7">
    <w:name w:val="index 7"/>
    <w:basedOn w:val="Normal"/>
    <w:next w:val="Normal"/>
    <w:autoRedefine/>
    <w:uiPriority w:val="99"/>
    <w:unhideWhenUsed/>
    <w:rsid w:val="00EB2940"/>
    <w:pPr>
      <w:ind w:left="1680" w:hanging="240"/>
    </w:pPr>
    <w:rPr>
      <w:rFonts w:asciiTheme="minorHAnsi" w:hAnsiTheme="minorHAnsi"/>
      <w:sz w:val="20"/>
      <w:szCs w:val="20"/>
    </w:rPr>
  </w:style>
  <w:style w:type="paragraph" w:styleId="ndice9">
    <w:name w:val="index 9"/>
    <w:basedOn w:val="Normal"/>
    <w:next w:val="Normal"/>
    <w:autoRedefine/>
    <w:uiPriority w:val="99"/>
    <w:unhideWhenUsed/>
    <w:rsid w:val="00EB2940"/>
    <w:pPr>
      <w:ind w:left="2160" w:hanging="240"/>
    </w:pPr>
    <w:rPr>
      <w:rFonts w:asciiTheme="minorHAnsi" w:hAnsiTheme="minorHAnsi"/>
      <w:sz w:val="20"/>
      <w:szCs w:val="20"/>
    </w:rPr>
  </w:style>
  <w:style w:type="paragraph" w:styleId="Ttulodendice">
    <w:name w:val="index heading"/>
    <w:basedOn w:val="Normal"/>
    <w:next w:val="ndice1"/>
    <w:uiPriority w:val="99"/>
    <w:unhideWhenUsed/>
    <w:rsid w:val="00EB2940"/>
    <w:rPr>
      <w:rFonts w:asciiTheme="minorHAnsi" w:hAnsiTheme="minorHAnsi"/>
      <w:b/>
      <w:bCs/>
      <w:i/>
      <w:iCs/>
      <w:sz w:val="20"/>
      <w:szCs w:val="20"/>
    </w:rPr>
  </w:style>
  <w:style w:type="paragraph" w:styleId="TtuloTDC">
    <w:name w:val="TOC Heading"/>
    <w:basedOn w:val="Ttulo1"/>
    <w:next w:val="Normal"/>
    <w:uiPriority w:val="39"/>
    <w:unhideWhenUsed/>
    <w:qFormat/>
    <w:rsid w:val="00E94010"/>
    <w:pPr>
      <w:spacing w:line="259" w:lineRule="auto"/>
      <w:outlineLvl w:val="9"/>
    </w:pPr>
  </w:style>
  <w:style w:type="paragraph" w:styleId="TDC1">
    <w:name w:val="toc 1"/>
    <w:basedOn w:val="Normal"/>
    <w:next w:val="Normal"/>
    <w:autoRedefine/>
    <w:uiPriority w:val="39"/>
    <w:unhideWhenUsed/>
    <w:rsid w:val="00E94010"/>
    <w:pPr>
      <w:spacing w:after="100"/>
    </w:pPr>
  </w:style>
  <w:style w:type="paragraph" w:styleId="TDC2">
    <w:name w:val="toc 2"/>
    <w:basedOn w:val="Normal"/>
    <w:next w:val="Normal"/>
    <w:autoRedefine/>
    <w:uiPriority w:val="39"/>
    <w:unhideWhenUsed/>
    <w:rsid w:val="00E94010"/>
    <w:pPr>
      <w:spacing w:after="100"/>
      <w:ind w:left="240"/>
    </w:pPr>
  </w:style>
  <w:style w:type="character" w:customStyle="1" w:styleId="hps">
    <w:name w:val="hps"/>
    <w:basedOn w:val="Fuentedeprrafopredeter"/>
    <w:rsid w:val="005C63E2"/>
  </w:style>
  <w:style w:type="character" w:customStyle="1" w:styleId="apple-converted-space">
    <w:name w:val="apple-converted-space"/>
    <w:basedOn w:val="Fuentedeprrafopredeter"/>
    <w:rsid w:val="005C63E2"/>
  </w:style>
  <w:style w:type="character" w:styleId="Textodelmarcadordeposicin">
    <w:name w:val="Placeholder Text"/>
    <w:basedOn w:val="Fuentedeprrafopredeter"/>
    <w:uiPriority w:val="99"/>
    <w:semiHidden/>
    <w:rsid w:val="00D03287"/>
    <w:rPr>
      <w:color w:val="808080"/>
    </w:rPr>
  </w:style>
  <w:style w:type="character" w:styleId="Hipervnculovisitado">
    <w:name w:val="FollowedHyperlink"/>
    <w:basedOn w:val="Fuentedeprrafopredeter"/>
    <w:uiPriority w:val="99"/>
    <w:semiHidden/>
    <w:unhideWhenUsed/>
    <w:rsid w:val="00EE77F8"/>
    <w:rPr>
      <w:color w:val="954F72" w:themeColor="followedHyperlink"/>
      <w:u w:val="single"/>
    </w:rPr>
  </w:style>
  <w:style w:type="table" w:customStyle="1" w:styleId="Tabladecuadrcula1clara-nfasis51">
    <w:name w:val="Tabla de cuadrícula 1 clara - Énfasis 51"/>
    <w:basedOn w:val="Tablanormal"/>
    <w:uiPriority w:val="46"/>
    <w:rsid w:val="00F87E31"/>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Refdecomentario">
    <w:name w:val="annotation reference"/>
    <w:basedOn w:val="Fuentedeprrafopredeter"/>
    <w:uiPriority w:val="99"/>
    <w:semiHidden/>
    <w:unhideWhenUsed/>
    <w:rsid w:val="009B07FA"/>
    <w:rPr>
      <w:sz w:val="16"/>
      <w:szCs w:val="16"/>
    </w:rPr>
  </w:style>
  <w:style w:type="paragraph" w:styleId="Textocomentario">
    <w:name w:val="annotation text"/>
    <w:basedOn w:val="Normal"/>
    <w:link w:val="TextocomentarioCar"/>
    <w:uiPriority w:val="99"/>
    <w:semiHidden/>
    <w:unhideWhenUsed/>
    <w:rsid w:val="009B07FA"/>
    <w:rPr>
      <w:sz w:val="20"/>
      <w:szCs w:val="20"/>
    </w:rPr>
  </w:style>
  <w:style w:type="character" w:customStyle="1" w:styleId="TextocomentarioCar">
    <w:name w:val="Texto comentario Car"/>
    <w:basedOn w:val="Fuentedeprrafopredeter"/>
    <w:link w:val="Textocomentario"/>
    <w:uiPriority w:val="99"/>
    <w:semiHidden/>
    <w:rsid w:val="009B07FA"/>
    <w:rPr>
      <w:rFonts w:ascii="Corbel" w:eastAsia="Times New Roman" w:hAnsi="Corbel" w:cs="Times New Roman"/>
      <w:color w:val="000000" w:themeColor="text1"/>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9B07FA"/>
    <w:rPr>
      <w:b/>
      <w:bCs/>
    </w:rPr>
  </w:style>
  <w:style w:type="character" w:customStyle="1" w:styleId="AsuntodelcomentarioCar">
    <w:name w:val="Asunto del comentario Car"/>
    <w:basedOn w:val="TextocomentarioCar"/>
    <w:link w:val="Asuntodelcomentario"/>
    <w:uiPriority w:val="99"/>
    <w:semiHidden/>
    <w:rsid w:val="009B07FA"/>
    <w:rPr>
      <w:rFonts w:ascii="Corbel" w:eastAsia="Times New Roman" w:hAnsi="Corbel" w:cs="Times New Roman"/>
      <w:b/>
      <w:bCs/>
      <w:color w:val="000000" w:themeColor="text1"/>
      <w:sz w:val="20"/>
      <w:szCs w:val="20"/>
      <w:lang w:eastAsia="es-ES"/>
    </w:rPr>
  </w:style>
  <w:style w:type="paragraph" w:styleId="TDC3">
    <w:name w:val="toc 3"/>
    <w:basedOn w:val="Normal"/>
    <w:next w:val="Normal"/>
    <w:autoRedefine/>
    <w:uiPriority w:val="39"/>
    <w:unhideWhenUsed/>
    <w:rsid w:val="00313ADD"/>
    <w:pPr>
      <w:spacing w:after="100"/>
      <w:ind w:left="440"/>
    </w:pPr>
  </w:style>
  <w:style w:type="paragraph" w:styleId="TDC4">
    <w:name w:val="toc 4"/>
    <w:basedOn w:val="Normal"/>
    <w:next w:val="Normal"/>
    <w:autoRedefine/>
    <w:uiPriority w:val="39"/>
    <w:unhideWhenUsed/>
    <w:rsid w:val="002023A4"/>
    <w:pPr>
      <w:spacing w:before="0" w:after="100" w:line="259" w:lineRule="auto"/>
      <w:ind w:left="660"/>
      <w:jc w:val="left"/>
    </w:pPr>
    <w:rPr>
      <w:rFonts w:asciiTheme="minorHAnsi" w:eastAsiaTheme="minorEastAsia" w:hAnsiTheme="minorHAnsi" w:cstheme="minorBidi"/>
      <w:color w:val="auto"/>
      <w:szCs w:val="22"/>
    </w:rPr>
  </w:style>
  <w:style w:type="paragraph" w:styleId="TDC5">
    <w:name w:val="toc 5"/>
    <w:basedOn w:val="Normal"/>
    <w:next w:val="Normal"/>
    <w:autoRedefine/>
    <w:uiPriority w:val="39"/>
    <w:unhideWhenUsed/>
    <w:rsid w:val="002023A4"/>
    <w:pPr>
      <w:spacing w:before="0" w:after="100" w:line="259" w:lineRule="auto"/>
      <w:ind w:left="880"/>
      <w:jc w:val="left"/>
    </w:pPr>
    <w:rPr>
      <w:rFonts w:asciiTheme="minorHAnsi" w:eastAsiaTheme="minorEastAsia" w:hAnsiTheme="minorHAnsi" w:cstheme="minorBidi"/>
      <w:color w:val="auto"/>
      <w:szCs w:val="22"/>
    </w:rPr>
  </w:style>
  <w:style w:type="paragraph" w:styleId="TDC6">
    <w:name w:val="toc 6"/>
    <w:basedOn w:val="Normal"/>
    <w:next w:val="Normal"/>
    <w:autoRedefine/>
    <w:uiPriority w:val="39"/>
    <w:unhideWhenUsed/>
    <w:rsid w:val="002023A4"/>
    <w:pPr>
      <w:spacing w:before="0" w:after="100" w:line="259" w:lineRule="auto"/>
      <w:ind w:left="1100"/>
      <w:jc w:val="left"/>
    </w:pPr>
    <w:rPr>
      <w:rFonts w:asciiTheme="minorHAnsi" w:eastAsiaTheme="minorEastAsia" w:hAnsiTheme="minorHAnsi" w:cstheme="minorBidi"/>
      <w:color w:val="auto"/>
      <w:szCs w:val="22"/>
    </w:rPr>
  </w:style>
  <w:style w:type="paragraph" w:styleId="TDC7">
    <w:name w:val="toc 7"/>
    <w:basedOn w:val="Normal"/>
    <w:next w:val="Normal"/>
    <w:autoRedefine/>
    <w:uiPriority w:val="39"/>
    <w:unhideWhenUsed/>
    <w:rsid w:val="002023A4"/>
    <w:pPr>
      <w:spacing w:before="0" w:after="100" w:line="259" w:lineRule="auto"/>
      <w:ind w:left="1320"/>
      <w:jc w:val="left"/>
    </w:pPr>
    <w:rPr>
      <w:rFonts w:asciiTheme="minorHAnsi" w:eastAsiaTheme="minorEastAsia" w:hAnsiTheme="minorHAnsi" w:cstheme="minorBidi"/>
      <w:color w:val="auto"/>
      <w:szCs w:val="22"/>
    </w:rPr>
  </w:style>
  <w:style w:type="paragraph" w:styleId="TDC8">
    <w:name w:val="toc 8"/>
    <w:basedOn w:val="Normal"/>
    <w:next w:val="Normal"/>
    <w:autoRedefine/>
    <w:uiPriority w:val="39"/>
    <w:unhideWhenUsed/>
    <w:rsid w:val="002023A4"/>
    <w:pPr>
      <w:spacing w:before="0" w:after="100" w:line="259" w:lineRule="auto"/>
      <w:ind w:left="1540"/>
      <w:jc w:val="left"/>
    </w:pPr>
    <w:rPr>
      <w:rFonts w:asciiTheme="minorHAnsi" w:eastAsiaTheme="minorEastAsia" w:hAnsiTheme="minorHAnsi" w:cstheme="minorBidi"/>
      <w:color w:val="auto"/>
      <w:szCs w:val="22"/>
    </w:rPr>
  </w:style>
  <w:style w:type="paragraph" w:styleId="TDC9">
    <w:name w:val="toc 9"/>
    <w:basedOn w:val="Normal"/>
    <w:next w:val="Normal"/>
    <w:autoRedefine/>
    <w:uiPriority w:val="39"/>
    <w:unhideWhenUsed/>
    <w:rsid w:val="002023A4"/>
    <w:pPr>
      <w:spacing w:before="0" w:after="100" w:line="259" w:lineRule="auto"/>
      <w:ind w:left="1760"/>
      <w:jc w:val="left"/>
    </w:pPr>
    <w:rPr>
      <w:rFonts w:asciiTheme="minorHAnsi" w:eastAsiaTheme="minorEastAsia" w:hAnsiTheme="minorHAnsi" w:cstheme="minorBidi"/>
      <w:color w:val="auto"/>
      <w:szCs w:val="22"/>
    </w:rPr>
  </w:style>
  <w:style w:type="character" w:styleId="Mencionar">
    <w:name w:val="Mention"/>
    <w:basedOn w:val="Fuentedeprrafopredeter"/>
    <w:uiPriority w:val="99"/>
    <w:semiHidden/>
    <w:unhideWhenUsed/>
    <w:rsid w:val="002023A4"/>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660314">
      <w:bodyDiv w:val="1"/>
      <w:marLeft w:val="0"/>
      <w:marRight w:val="0"/>
      <w:marTop w:val="0"/>
      <w:marBottom w:val="0"/>
      <w:divBdr>
        <w:top w:val="none" w:sz="0" w:space="0" w:color="auto"/>
        <w:left w:val="none" w:sz="0" w:space="0" w:color="auto"/>
        <w:bottom w:val="none" w:sz="0" w:space="0" w:color="auto"/>
        <w:right w:val="none" w:sz="0" w:space="0" w:color="auto"/>
      </w:divBdr>
    </w:div>
    <w:div w:id="208421785">
      <w:bodyDiv w:val="1"/>
      <w:marLeft w:val="0"/>
      <w:marRight w:val="0"/>
      <w:marTop w:val="0"/>
      <w:marBottom w:val="0"/>
      <w:divBdr>
        <w:top w:val="none" w:sz="0" w:space="0" w:color="auto"/>
        <w:left w:val="none" w:sz="0" w:space="0" w:color="auto"/>
        <w:bottom w:val="none" w:sz="0" w:space="0" w:color="auto"/>
        <w:right w:val="none" w:sz="0" w:space="0" w:color="auto"/>
      </w:divBdr>
    </w:div>
    <w:div w:id="231044307">
      <w:bodyDiv w:val="1"/>
      <w:marLeft w:val="0"/>
      <w:marRight w:val="0"/>
      <w:marTop w:val="0"/>
      <w:marBottom w:val="0"/>
      <w:divBdr>
        <w:top w:val="none" w:sz="0" w:space="0" w:color="auto"/>
        <w:left w:val="none" w:sz="0" w:space="0" w:color="auto"/>
        <w:bottom w:val="none" w:sz="0" w:space="0" w:color="auto"/>
        <w:right w:val="none" w:sz="0" w:space="0" w:color="auto"/>
      </w:divBdr>
    </w:div>
    <w:div w:id="417673683">
      <w:bodyDiv w:val="1"/>
      <w:marLeft w:val="0"/>
      <w:marRight w:val="0"/>
      <w:marTop w:val="0"/>
      <w:marBottom w:val="0"/>
      <w:divBdr>
        <w:top w:val="none" w:sz="0" w:space="0" w:color="auto"/>
        <w:left w:val="none" w:sz="0" w:space="0" w:color="auto"/>
        <w:bottom w:val="none" w:sz="0" w:space="0" w:color="auto"/>
        <w:right w:val="none" w:sz="0" w:space="0" w:color="auto"/>
      </w:divBdr>
      <w:divsChild>
        <w:div w:id="1405253838">
          <w:marLeft w:val="0"/>
          <w:marRight w:val="0"/>
          <w:marTop w:val="0"/>
          <w:marBottom w:val="0"/>
          <w:divBdr>
            <w:top w:val="none" w:sz="0" w:space="0" w:color="auto"/>
            <w:left w:val="none" w:sz="0" w:space="0" w:color="auto"/>
            <w:bottom w:val="none" w:sz="0" w:space="0" w:color="auto"/>
            <w:right w:val="none" w:sz="0" w:space="0" w:color="auto"/>
          </w:divBdr>
          <w:divsChild>
            <w:div w:id="6937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2212">
      <w:bodyDiv w:val="1"/>
      <w:marLeft w:val="0"/>
      <w:marRight w:val="0"/>
      <w:marTop w:val="0"/>
      <w:marBottom w:val="0"/>
      <w:divBdr>
        <w:top w:val="none" w:sz="0" w:space="0" w:color="auto"/>
        <w:left w:val="none" w:sz="0" w:space="0" w:color="auto"/>
        <w:bottom w:val="none" w:sz="0" w:space="0" w:color="auto"/>
        <w:right w:val="none" w:sz="0" w:space="0" w:color="auto"/>
      </w:divBdr>
    </w:div>
    <w:div w:id="601914970">
      <w:bodyDiv w:val="1"/>
      <w:marLeft w:val="0"/>
      <w:marRight w:val="0"/>
      <w:marTop w:val="0"/>
      <w:marBottom w:val="0"/>
      <w:divBdr>
        <w:top w:val="none" w:sz="0" w:space="0" w:color="auto"/>
        <w:left w:val="none" w:sz="0" w:space="0" w:color="auto"/>
        <w:bottom w:val="none" w:sz="0" w:space="0" w:color="auto"/>
        <w:right w:val="none" w:sz="0" w:space="0" w:color="auto"/>
      </w:divBdr>
    </w:div>
    <w:div w:id="602492303">
      <w:bodyDiv w:val="1"/>
      <w:marLeft w:val="0"/>
      <w:marRight w:val="0"/>
      <w:marTop w:val="0"/>
      <w:marBottom w:val="0"/>
      <w:divBdr>
        <w:top w:val="none" w:sz="0" w:space="0" w:color="auto"/>
        <w:left w:val="none" w:sz="0" w:space="0" w:color="auto"/>
        <w:bottom w:val="none" w:sz="0" w:space="0" w:color="auto"/>
        <w:right w:val="none" w:sz="0" w:space="0" w:color="auto"/>
      </w:divBdr>
    </w:div>
    <w:div w:id="969869361">
      <w:bodyDiv w:val="1"/>
      <w:marLeft w:val="0"/>
      <w:marRight w:val="0"/>
      <w:marTop w:val="0"/>
      <w:marBottom w:val="0"/>
      <w:divBdr>
        <w:top w:val="none" w:sz="0" w:space="0" w:color="auto"/>
        <w:left w:val="none" w:sz="0" w:space="0" w:color="auto"/>
        <w:bottom w:val="none" w:sz="0" w:space="0" w:color="auto"/>
        <w:right w:val="none" w:sz="0" w:space="0" w:color="auto"/>
      </w:divBdr>
    </w:div>
    <w:div w:id="971904800">
      <w:bodyDiv w:val="1"/>
      <w:marLeft w:val="0"/>
      <w:marRight w:val="0"/>
      <w:marTop w:val="0"/>
      <w:marBottom w:val="0"/>
      <w:divBdr>
        <w:top w:val="none" w:sz="0" w:space="0" w:color="auto"/>
        <w:left w:val="none" w:sz="0" w:space="0" w:color="auto"/>
        <w:bottom w:val="none" w:sz="0" w:space="0" w:color="auto"/>
        <w:right w:val="none" w:sz="0" w:space="0" w:color="auto"/>
      </w:divBdr>
    </w:div>
    <w:div w:id="1352494584">
      <w:bodyDiv w:val="1"/>
      <w:marLeft w:val="0"/>
      <w:marRight w:val="0"/>
      <w:marTop w:val="0"/>
      <w:marBottom w:val="0"/>
      <w:divBdr>
        <w:top w:val="none" w:sz="0" w:space="0" w:color="auto"/>
        <w:left w:val="none" w:sz="0" w:space="0" w:color="auto"/>
        <w:bottom w:val="none" w:sz="0" w:space="0" w:color="auto"/>
        <w:right w:val="none" w:sz="0" w:space="0" w:color="auto"/>
      </w:divBdr>
    </w:div>
    <w:div w:id="1694764537">
      <w:bodyDiv w:val="1"/>
      <w:marLeft w:val="0"/>
      <w:marRight w:val="0"/>
      <w:marTop w:val="0"/>
      <w:marBottom w:val="0"/>
      <w:divBdr>
        <w:top w:val="none" w:sz="0" w:space="0" w:color="auto"/>
        <w:left w:val="none" w:sz="0" w:space="0" w:color="auto"/>
        <w:bottom w:val="none" w:sz="0" w:space="0" w:color="auto"/>
        <w:right w:val="none" w:sz="0" w:space="0" w:color="auto"/>
      </w:divBdr>
    </w:div>
    <w:div w:id="1928222620">
      <w:bodyDiv w:val="1"/>
      <w:marLeft w:val="0"/>
      <w:marRight w:val="0"/>
      <w:marTop w:val="0"/>
      <w:marBottom w:val="0"/>
      <w:divBdr>
        <w:top w:val="none" w:sz="0" w:space="0" w:color="auto"/>
        <w:left w:val="none" w:sz="0" w:space="0" w:color="auto"/>
        <w:bottom w:val="none" w:sz="0" w:space="0" w:color="auto"/>
        <w:right w:val="none" w:sz="0" w:space="0" w:color="auto"/>
      </w:divBdr>
    </w:div>
    <w:div w:id="1977488550">
      <w:bodyDiv w:val="1"/>
      <w:marLeft w:val="0"/>
      <w:marRight w:val="0"/>
      <w:marTop w:val="0"/>
      <w:marBottom w:val="0"/>
      <w:divBdr>
        <w:top w:val="none" w:sz="0" w:space="0" w:color="auto"/>
        <w:left w:val="none" w:sz="0" w:space="0" w:color="auto"/>
        <w:bottom w:val="none" w:sz="0" w:space="0" w:color="auto"/>
        <w:right w:val="none" w:sz="0" w:space="0" w:color="auto"/>
      </w:divBdr>
    </w:div>
    <w:div w:id="2124419151">
      <w:bodyDiv w:val="1"/>
      <w:marLeft w:val="0"/>
      <w:marRight w:val="0"/>
      <w:marTop w:val="0"/>
      <w:marBottom w:val="0"/>
      <w:divBdr>
        <w:top w:val="none" w:sz="0" w:space="0" w:color="auto"/>
        <w:left w:val="none" w:sz="0" w:space="0" w:color="auto"/>
        <w:bottom w:val="none" w:sz="0" w:space="0" w:color="auto"/>
        <w:right w:val="none" w:sz="0" w:space="0" w:color="auto"/>
      </w:divBdr>
    </w:div>
    <w:div w:id="2141531535">
      <w:bodyDiv w:val="1"/>
      <w:marLeft w:val="0"/>
      <w:marRight w:val="0"/>
      <w:marTop w:val="0"/>
      <w:marBottom w:val="0"/>
      <w:divBdr>
        <w:top w:val="none" w:sz="0" w:space="0" w:color="auto"/>
        <w:left w:val="none" w:sz="0" w:space="0" w:color="auto"/>
        <w:bottom w:val="none" w:sz="0" w:space="0" w:color="auto"/>
        <w:right w:val="none" w:sz="0" w:space="0" w:color="auto"/>
      </w:divBdr>
      <w:divsChild>
        <w:div w:id="947736395">
          <w:marLeft w:val="0"/>
          <w:marRight w:val="0"/>
          <w:marTop w:val="0"/>
          <w:marBottom w:val="0"/>
          <w:divBdr>
            <w:top w:val="none" w:sz="0" w:space="0" w:color="auto"/>
            <w:left w:val="none" w:sz="0" w:space="0" w:color="auto"/>
            <w:bottom w:val="none" w:sz="0" w:space="0" w:color="auto"/>
            <w:right w:val="none" w:sz="0" w:space="0" w:color="auto"/>
          </w:divBdr>
          <w:divsChild>
            <w:div w:id="682167779">
              <w:marLeft w:val="0"/>
              <w:marRight w:val="0"/>
              <w:marTop w:val="0"/>
              <w:marBottom w:val="0"/>
              <w:divBdr>
                <w:top w:val="none" w:sz="0" w:space="0" w:color="auto"/>
                <w:left w:val="none" w:sz="0" w:space="0" w:color="auto"/>
                <w:bottom w:val="none" w:sz="0" w:space="0" w:color="auto"/>
                <w:right w:val="none" w:sz="0" w:space="0" w:color="auto"/>
              </w:divBdr>
              <w:divsChild>
                <w:div w:id="479034898">
                  <w:marLeft w:val="90"/>
                  <w:marRight w:val="90"/>
                  <w:marTop w:val="90"/>
                  <w:marBottom w:val="90"/>
                  <w:divBdr>
                    <w:top w:val="none" w:sz="0" w:space="0" w:color="auto"/>
                    <w:left w:val="none" w:sz="0" w:space="0" w:color="auto"/>
                    <w:bottom w:val="none" w:sz="0" w:space="0" w:color="auto"/>
                    <w:right w:val="none" w:sz="0" w:space="0" w:color="auto"/>
                  </w:divBdr>
                  <w:divsChild>
                    <w:div w:id="1447578970">
                      <w:marLeft w:val="90"/>
                      <w:marRight w:val="90"/>
                      <w:marTop w:val="90"/>
                      <w:marBottom w:val="90"/>
                      <w:divBdr>
                        <w:top w:val="none" w:sz="0" w:space="0" w:color="auto"/>
                        <w:left w:val="none" w:sz="0" w:space="0" w:color="auto"/>
                        <w:bottom w:val="none" w:sz="0" w:space="0" w:color="auto"/>
                        <w:right w:val="none" w:sz="0" w:space="0" w:color="auto"/>
                      </w:divBdr>
                      <w:divsChild>
                        <w:div w:id="1730375800">
                          <w:marLeft w:val="0"/>
                          <w:marRight w:val="0"/>
                          <w:marTop w:val="0"/>
                          <w:marBottom w:val="0"/>
                          <w:divBdr>
                            <w:top w:val="none" w:sz="0" w:space="0" w:color="auto"/>
                            <w:left w:val="none" w:sz="0" w:space="0" w:color="auto"/>
                            <w:bottom w:val="none" w:sz="0" w:space="0" w:color="auto"/>
                            <w:right w:val="none" w:sz="0" w:space="0" w:color="auto"/>
                          </w:divBdr>
                          <w:divsChild>
                            <w:div w:id="171955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vsdx"/><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package" Target="embeddings/Microsoft_Visio_Drawing14.vsdx"/><Relationship Id="rId21" Type="http://schemas.openxmlformats.org/officeDocument/2006/relationships/package" Target="embeddings/Microsoft_Visio_Drawing5.vsdx"/><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package" Target="embeddings/Microsoft_Visio_Drawing18.vsdx"/><Relationship Id="rId50" Type="http://schemas.openxmlformats.org/officeDocument/2006/relationships/image" Target="media/image22.emf"/><Relationship Id="rId55" Type="http://schemas.openxmlformats.org/officeDocument/2006/relationships/package" Target="embeddings/Microsoft_Visio_Drawing22.vsdx"/><Relationship Id="rId63" Type="http://schemas.openxmlformats.org/officeDocument/2006/relationships/image" Target="media/image30.jpg"/><Relationship Id="rId68" Type="http://schemas.openxmlformats.org/officeDocument/2006/relationships/package" Target="embeddings/Microsoft_Visio_Drawing25.vsdx"/><Relationship Id="rId76"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package" Target="embeddings/Microsoft_Visio_Drawing9.vsdx"/><Relationship Id="rId11" Type="http://schemas.openxmlformats.org/officeDocument/2006/relationships/package" Target="embeddings/Microsoft_Visio_Drawing.vsd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Visio_Drawing13.vsdx"/><Relationship Id="rId40" Type="http://schemas.openxmlformats.org/officeDocument/2006/relationships/image" Target="media/image17.emf"/><Relationship Id="rId45" Type="http://schemas.openxmlformats.org/officeDocument/2006/relationships/package" Target="embeddings/Microsoft_Visio_Drawing17.vsdx"/><Relationship Id="rId53" Type="http://schemas.openxmlformats.org/officeDocument/2006/relationships/package" Target="embeddings/Microsoft_Visio_Drawing21.vsdx"/><Relationship Id="rId58" Type="http://schemas.openxmlformats.org/officeDocument/2006/relationships/image" Target="media/image26.emf"/><Relationship Id="rId66" Type="http://schemas.openxmlformats.org/officeDocument/2006/relationships/image" Target="media/image33.jpg"/><Relationship Id="rId74" Type="http://schemas.openxmlformats.org/officeDocument/2006/relationships/image" Target="media/image40.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8.jpg"/><Relationship Id="rId10" Type="http://schemas.openxmlformats.org/officeDocument/2006/relationships/image" Target="media/image2.emf"/><Relationship Id="rId19" Type="http://schemas.openxmlformats.org/officeDocument/2006/relationships/package" Target="embeddings/Microsoft_Visio_Drawing4.vsdx"/><Relationship Id="rId31" Type="http://schemas.openxmlformats.org/officeDocument/2006/relationships/package" Target="embeddings/Microsoft_Visio_Drawing10.vsdx"/><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jpg"/><Relationship Id="rId65" Type="http://schemas.openxmlformats.org/officeDocument/2006/relationships/image" Target="media/image32.jpg"/><Relationship Id="rId73" Type="http://schemas.openxmlformats.org/officeDocument/2006/relationships/image" Target="media/image39.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Drawing8.vsdx"/><Relationship Id="rId30" Type="http://schemas.openxmlformats.org/officeDocument/2006/relationships/image" Target="media/image12.emf"/><Relationship Id="rId35" Type="http://schemas.openxmlformats.org/officeDocument/2006/relationships/package" Target="embeddings/Microsoft_Visio_Drawing12.vsdx"/><Relationship Id="rId43" Type="http://schemas.openxmlformats.org/officeDocument/2006/relationships/package" Target="embeddings/Microsoft_Visio_Drawing16.vsdx"/><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image" Target="media/image31.jpg"/><Relationship Id="rId69" Type="http://schemas.openxmlformats.org/officeDocument/2006/relationships/image" Target="media/image35.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package" Target="embeddings/Microsoft_Visio_Drawing20.vsdx"/><Relationship Id="rId72" Type="http://schemas.openxmlformats.org/officeDocument/2006/relationships/image" Target="media/image38.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package" Target="embeddings/Microsoft_Visio_Drawing3.vsdx"/><Relationship Id="rId25" Type="http://schemas.openxmlformats.org/officeDocument/2006/relationships/package" Target="embeddings/Microsoft_Visio_Drawing7.vsdx"/><Relationship Id="rId33" Type="http://schemas.openxmlformats.org/officeDocument/2006/relationships/package" Target="embeddings/Microsoft_Visio_Drawing11.vsdx"/><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package" Target="embeddings/Microsoft_Visio_Drawing24.vsdx"/><Relationship Id="rId67" Type="http://schemas.openxmlformats.org/officeDocument/2006/relationships/image" Target="media/image34.emf"/><Relationship Id="rId20" Type="http://schemas.openxmlformats.org/officeDocument/2006/relationships/image" Target="media/image7.emf"/><Relationship Id="rId41" Type="http://schemas.openxmlformats.org/officeDocument/2006/relationships/package" Target="embeddings/Microsoft_Visio_Drawing15.vsdx"/><Relationship Id="rId54" Type="http://schemas.openxmlformats.org/officeDocument/2006/relationships/image" Target="media/image24.emf"/><Relationship Id="rId62" Type="http://schemas.openxmlformats.org/officeDocument/2006/relationships/image" Target="media/image29.jpg"/><Relationship Id="rId70" Type="http://schemas.openxmlformats.org/officeDocument/2006/relationships/image" Target="media/image36.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2.vsdx"/><Relationship Id="rId23" Type="http://schemas.openxmlformats.org/officeDocument/2006/relationships/package" Target="embeddings/Microsoft_Visio_Drawing6.vs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package" Target="embeddings/Microsoft_Visio_Drawing19.vsdx"/><Relationship Id="rId57" Type="http://schemas.openxmlformats.org/officeDocument/2006/relationships/package" Target="embeddings/Microsoft_Visio_Drawing23.vsdx"/></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D:\juan\Documentos\Plantillas%20personalizadas%20de%20Office\Propuesta%20Tec&amp;Web.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Mercabarna, Longitudinal 11, Parcela 34B  (Barcelona)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933033-7D5D-4BC4-9414-90AED1888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Propuesta Tec&amp;Web.dotx</Template>
  <TotalTime>3848</TotalTime>
  <Pages>1</Pages>
  <Words>6000</Words>
  <Characters>33006</Characters>
  <Application>Microsoft Office Word</Application>
  <DocSecurity>0</DocSecurity>
  <Lines>275</Lines>
  <Paragraphs>77</Paragraphs>
  <ScaleCrop>false</ScaleCrop>
  <HeadingPairs>
    <vt:vector size="2" baseType="variant">
      <vt:variant>
        <vt:lpstr>Título</vt:lpstr>
      </vt:variant>
      <vt:variant>
        <vt:i4>1</vt:i4>
      </vt:variant>
    </vt:vector>
  </HeadingPairs>
  <TitlesOfParts>
    <vt:vector size="1" baseType="lpstr">
      <vt:lpstr/>
    </vt:vector>
  </TitlesOfParts>
  <Manager>Juan Ignacio Avendaño Huergo</Manager>
  <Company/>
  <LinksUpToDate>false</LinksUpToDate>
  <CharactersWithSpaces>38929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Proyecto 20052015</dc:subject>
  <dc:creator>Juan Ignacio Avendaño Huergo</dc:creator>
  <cp:keywords/>
  <dc:description/>
  <cp:lastModifiedBy>Juan Ignacio Avendaño Huergo</cp:lastModifiedBy>
  <cp:revision>85</cp:revision>
  <cp:lastPrinted>2017-06-12T18:52:00Z</cp:lastPrinted>
  <dcterms:created xsi:type="dcterms:W3CDTF">2017-03-26T13:35:00Z</dcterms:created>
  <dcterms:modified xsi:type="dcterms:W3CDTF">2017-06-12T18:53:00Z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744968964</vt:i4>
  </property>
</Properties>
</file>